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D60F" w14:textId="77777777" w:rsidR="00C35B18" w:rsidRPr="00DF2F16" w:rsidRDefault="00C35B18" w:rsidP="00C35B18">
      <w:pPr>
        <w:ind w:firstLine="0"/>
        <w:jc w:val="center"/>
        <w:rPr>
          <w:b/>
          <w:bCs/>
          <w:sz w:val="32"/>
          <w:szCs w:val="30"/>
        </w:rPr>
      </w:pPr>
      <w:bookmarkStart w:id="0" w:name="_Toc169424238"/>
      <w:bookmarkStart w:id="1" w:name="_Toc169424237"/>
      <w:r>
        <w:rPr>
          <w:b/>
          <w:bCs/>
          <w:sz w:val="32"/>
          <w:szCs w:val="30"/>
        </w:rPr>
        <w:t>HƯỚNG DẪN VIẾT</w:t>
      </w:r>
      <w:r w:rsidRPr="00DF2F16">
        <w:rPr>
          <w:b/>
          <w:bCs/>
          <w:sz w:val="32"/>
          <w:szCs w:val="30"/>
        </w:rPr>
        <w:t xml:space="preserve"> </w:t>
      </w:r>
      <w:r>
        <w:rPr>
          <w:b/>
          <w:bCs/>
          <w:sz w:val="32"/>
          <w:szCs w:val="30"/>
        </w:rPr>
        <w:t>BÁO CÁO THỰC TẬP DOANH NGHIỆP</w:t>
      </w:r>
    </w:p>
    <w:p w14:paraId="41D7DA5C" w14:textId="77777777" w:rsidR="00C35B18" w:rsidRDefault="00C35B18" w:rsidP="00C35B18">
      <w:pPr>
        <w:pStyle w:val="ListParagraph"/>
        <w:shd w:val="clear" w:color="auto" w:fill="FFFFFF"/>
        <w:spacing w:before="0" w:line="240" w:lineRule="auto"/>
        <w:ind w:left="426"/>
        <w:rPr>
          <w:color w:val="0F243E" w:themeColor="text2" w:themeShade="80"/>
          <w:szCs w:val="26"/>
        </w:rPr>
      </w:pPr>
    </w:p>
    <w:p w14:paraId="6543DBE9" w14:textId="57E27DB8" w:rsidR="008D58F3" w:rsidRPr="004C0968" w:rsidRDefault="008D58F3" w:rsidP="00735D02">
      <w:pPr>
        <w:pStyle w:val="ListParagraph"/>
        <w:numPr>
          <w:ilvl w:val="0"/>
          <w:numId w:val="8"/>
        </w:numPr>
        <w:shd w:val="clear" w:color="auto" w:fill="FFFFFF"/>
        <w:tabs>
          <w:tab w:val="left" w:pos="567"/>
        </w:tabs>
        <w:spacing w:before="0"/>
        <w:ind w:left="851" w:hanging="851"/>
        <w:jc w:val="left"/>
        <w:rPr>
          <w:b/>
          <w:bCs/>
          <w:color w:val="0D0D0D" w:themeColor="text1" w:themeTint="F2"/>
          <w:sz w:val="28"/>
          <w:szCs w:val="28"/>
        </w:rPr>
      </w:pPr>
      <w:bookmarkStart w:id="2" w:name="_Hlk98314831"/>
      <w:bookmarkStart w:id="3" w:name="_Hlk98314478"/>
      <w:bookmarkStart w:id="4" w:name="_Hlk98314446"/>
      <w:r w:rsidRPr="004C0968">
        <w:rPr>
          <w:b/>
          <w:bCs/>
          <w:color w:val="0D0D0D" w:themeColor="text1" w:themeTint="F2"/>
          <w:sz w:val="28"/>
          <w:szCs w:val="28"/>
        </w:rPr>
        <w:t>CẤU TRÚC NỘI DUNG BÁO CÁO</w:t>
      </w:r>
    </w:p>
    <w:p w14:paraId="10E0DE41" w14:textId="5A5158B9" w:rsidR="00C35B18" w:rsidRDefault="00C35B18" w:rsidP="00735D02">
      <w:pPr>
        <w:pStyle w:val="ListParagraph"/>
        <w:shd w:val="clear" w:color="auto" w:fill="FFFFFF"/>
        <w:spacing w:before="0"/>
        <w:ind w:left="425"/>
        <w:rPr>
          <w:color w:val="0D0D0D" w:themeColor="text1" w:themeTint="F2"/>
          <w:szCs w:val="26"/>
        </w:rPr>
      </w:pPr>
      <w:bookmarkStart w:id="5" w:name="_Hlk98314860"/>
      <w:bookmarkEnd w:id="2"/>
      <w:r w:rsidRPr="004C0968">
        <w:rPr>
          <w:color w:val="0D0D0D" w:themeColor="text1" w:themeTint="F2"/>
          <w:szCs w:val="26"/>
        </w:rPr>
        <w:t xml:space="preserve">Sinh viên </w:t>
      </w:r>
      <w:r w:rsidR="006F6F9D">
        <w:rPr>
          <w:color w:val="0D0D0D" w:themeColor="text1" w:themeTint="F2"/>
          <w:szCs w:val="26"/>
        </w:rPr>
        <w:t xml:space="preserve">trình bày </w:t>
      </w:r>
      <w:r w:rsidRPr="004C0968">
        <w:rPr>
          <w:color w:val="0D0D0D" w:themeColor="text1" w:themeTint="F2"/>
          <w:szCs w:val="26"/>
        </w:rPr>
        <w:t xml:space="preserve">báo cáo </w:t>
      </w:r>
      <w:r w:rsidR="006F6F9D">
        <w:rPr>
          <w:color w:val="0D0D0D" w:themeColor="text1" w:themeTint="F2"/>
          <w:szCs w:val="26"/>
        </w:rPr>
        <w:t xml:space="preserve">theo </w:t>
      </w:r>
      <w:r w:rsidR="00036DEF">
        <w:rPr>
          <w:color w:val="0D0D0D" w:themeColor="text1" w:themeTint="F2"/>
          <w:szCs w:val="26"/>
        </w:rPr>
        <w:t>trình</w:t>
      </w:r>
      <w:r w:rsidR="006F6F9D">
        <w:rPr>
          <w:color w:val="0D0D0D" w:themeColor="text1" w:themeTint="F2"/>
          <w:szCs w:val="26"/>
        </w:rPr>
        <w:t xml:space="preserve"> tự nội dung</w:t>
      </w:r>
      <w:r w:rsidR="001A005A" w:rsidRPr="004C0968">
        <w:rPr>
          <w:color w:val="0D0D0D" w:themeColor="text1" w:themeTint="F2"/>
          <w:szCs w:val="26"/>
        </w:rPr>
        <w:t xml:space="preserve"> </w:t>
      </w:r>
      <w:r w:rsidR="006F6F9D">
        <w:rPr>
          <w:color w:val="0D0D0D" w:themeColor="text1" w:themeTint="F2"/>
          <w:szCs w:val="26"/>
        </w:rPr>
        <w:t>dưới</w:t>
      </w:r>
      <w:r w:rsidRPr="004C0968">
        <w:rPr>
          <w:color w:val="0D0D0D" w:themeColor="text1" w:themeTint="F2"/>
          <w:szCs w:val="26"/>
        </w:rPr>
        <w:t xml:space="preserve"> đây</w:t>
      </w:r>
      <w:r w:rsidR="001A005A" w:rsidRPr="004C0968">
        <w:rPr>
          <w:color w:val="0D0D0D" w:themeColor="text1" w:themeTint="F2"/>
          <w:szCs w:val="26"/>
        </w:rPr>
        <w:t>.</w:t>
      </w:r>
      <w:r w:rsidRPr="004C0968">
        <w:rPr>
          <w:color w:val="0D0D0D" w:themeColor="text1" w:themeTint="F2"/>
          <w:szCs w:val="26"/>
        </w:rPr>
        <w:t xml:space="preserve"> </w:t>
      </w:r>
      <w:r w:rsidR="001A005A" w:rsidRPr="004C0968">
        <w:rPr>
          <w:color w:val="0D0D0D" w:themeColor="text1" w:themeTint="F2"/>
          <w:szCs w:val="26"/>
        </w:rPr>
        <w:t>T</w:t>
      </w:r>
      <w:r w:rsidRPr="004C0968">
        <w:rPr>
          <w:color w:val="0D0D0D" w:themeColor="text1" w:themeTint="F2"/>
          <w:szCs w:val="26"/>
        </w:rPr>
        <w:t xml:space="preserve">ùy theo từng đề tài cụ thể </w:t>
      </w:r>
      <w:r w:rsidR="001A005A" w:rsidRPr="004C0968">
        <w:rPr>
          <w:color w:val="0D0D0D" w:themeColor="text1" w:themeTint="F2"/>
          <w:szCs w:val="26"/>
        </w:rPr>
        <w:t>sinh viên</w:t>
      </w:r>
      <w:r w:rsidRPr="004C0968">
        <w:rPr>
          <w:color w:val="0D0D0D" w:themeColor="text1" w:themeTint="F2"/>
          <w:szCs w:val="26"/>
        </w:rPr>
        <w:t xml:space="preserve"> có thể trao đổi với GVHD để điều chỉnh chương, mục cho phù hợp</w:t>
      </w:r>
      <w:r w:rsidR="00036DEF">
        <w:rPr>
          <w:color w:val="0D0D0D" w:themeColor="text1" w:themeTint="F2"/>
          <w:szCs w:val="26"/>
        </w:rPr>
        <w:t>.</w:t>
      </w:r>
      <w:r w:rsidRPr="004C0968">
        <w:rPr>
          <w:color w:val="0D0D0D" w:themeColor="text1" w:themeTint="F2"/>
          <w:szCs w:val="26"/>
        </w:rPr>
        <w:t xml:space="preserve"> </w:t>
      </w:r>
    </w:p>
    <w:p w14:paraId="2BD19C40" w14:textId="118E2CB5" w:rsidR="0096366F" w:rsidRDefault="0096366F" w:rsidP="00735D02">
      <w:pPr>
        <w:pStyle w:val="ListParagraph"/>
        <w:numPr>
          <w:ilvl w:val="0"/>
          <w:numId w:val="4"/>
        </w:numPr>
        <w:spacing w:before="0"/>
        <w:ind w:left="709"/>
        <w:rPr>
          <w:b/>
          <w:bCs/>
          <w:color w:val="0D0D0D" w:themeColor="text1" w:themeTint="F2"/>
          <w:szCs w:val="26"/>
        </w:rPr>
      </w:pPr>
      <w:r>
        <w:rPr>
          <w:b/>
          <w:bCs/>
          <w:color w:val="0D0D0D" w:themeColor="text1" w:themeTint="F2"/>
          <w:szCs w:val="26"/>
        </w:rPr>
        <w:t xml:space="preserve">Đề cương </w:t>
      </w:r>
      <w:r w:rsidR="00952D5C">
        <w:rPr>
          <w:b/>
          <w:bCs/>
          <w:color w:val="0D0D0D" w:themeColor="text1" w:themeTint="F2"/>
          <w:szCs w:val="26"/>
        </w:rPr>
        <w:t>T</w:t>
      </w:r>
      <w:r w:rsidR="00A70866">
        <w:rPr>
          <w:b/>
          <w:bCs/>
          <w:color w:val="0D0D0D" w:themeColor="text1" w:themeTint="F2"/>
          <w:szCs w:val="26"/>
        </w:rPr>
        <w:t>hực tập doanh nghiệp</w:t>
      </w:r>
    </w:p>
    <w:p w14:paraId="30DCE320" w14:textId="77A90FD7" w:rsidR="00C3371E" w:rsidRDefault="00C3371E" w:rsidP="00735D02">
      <w:pPr>
        <w:pStyle w:val="ListParagraph"/>
        <w:numPr>
          <w:ilvl w:val="0"/>
          <w:numId w:val="4"/>
        </w:numPr>
        <w:spacing w:before="0"/>
        <w:ind w:left="709"/>
        <w:rPr>
          <w:b/>
          <w:bCs/>
          <w:color w:val="0D0D0D" w:themeColor="text1" w:themeTint="F2"/>
          <w:szCs w:val="26"/>
        </w:rPr>
      </w:pPr>
      <w:r>
        <w:rPr>
          <w:b/>
          <w:bCs/>
          <w:color w:val="0D0D0D" w:themeColor="text1" w:themeTint="F2"/>
          <w:szCs w:val="26"/>
        </w:rPr>
        <w:t>Mục lục</w:t>
      </w:r>
    </w:p>
    <w:p w14:paraId="0DD45817" w14:textId="074DD24D" w:rsidR="00C3371E" w:rsidRPr="004C0968" w:rsidRDefault="00C3371E" w:rsidP="00735D02">
      <w:pPr>
        <w:pStyle w:val="ListParagraph"/>
        <w:numPr>
          <w:ilvl w:val="0"/>
          <w:numId w:val="4"/>
        </w:numPr>
        <w:spacing w:before="0"/>
        <w:ind w:left="709"/>
        <w:rPr>
          <w:b/>
          <w:bCs/>
          <w:color w:val="0D0D0D" w:themeColor="text1" w:themeTint="F2"/>
          <w:szCs w:val="26"/>
        </w:rPr>
      </w:pPr>
      <w:r>
        <w:rPr>
          <w:b/>
          <w:bCs/>
          <w:color w:val="0D0D0D" w:themeColor="text1" w:themeTint="F2"/>
          <w:szCs w:val="26"/>
        </w:rPr>
        <w:t>Danh mục hình vẽ, bảng biểu</w:t>
      </w:r>
    </w:p>
    <w:p w14:paraId="451E5B32" w14:textId="77777777" w:rsidR="00C375A3" w:rsidRDefault="00C375A3" w:rsidP="00735D02">
      <w:pPr>
        <w:pStyle w:val="ListParagraph"/>
        <w:numPr>
          <w:ilvl w:val="0"/>
          <w:numId w:val="4"/>
        </w:numPr>
        <w:spacing w:before="0"/>
        <w:ind w:left="709" w:hanging="357"/>
        <w:rPr>
          <w:b/>
          <w:bCs/>
          <w:color w:val="0D0D0D" w:themeColor="text1" w:themeTint="F2"/>
          <w:szCs w:val="26"/>
        </w:rPr>
      </w:pPr>
      <w:r w:rsidRPr="004C0968">
        <w:rPr>
          <w:b/>
          <w:bCs/>
          <w:color w:val="0D0D0D" w:themeColor="text1" w:themeTint="F2"/>
          <w:szCs w:val="26"/>
        </w:rPr>
        <w:t xml:space="preserve">Mở đầu </w:t>
      </w:r>
    </w:p>
    <w:p w14:paraId="48D04A22" w14:textId="618B313B" w:rsidR="006662A6" w:rsidRPr="00D46C6D" w:rsidRDefault="00C35B18" w:rsidP="00735D02">
      <w:pPr>
        <w:pStyle w:val="ListParagraph"/>
        <w:numPr>
          <w:ilvl w:val="0"/>
          <w:numId w:val="4"/>
        </w:numPr>
        <w:spacing w:before="0"/>
        <w:ind w:left="709"/>
        <w:rPr>
          <w:color w:val="0D0D0D" w:themeColor="text1" w:themeTint="F2"/>
          <w:szCs w:val="26"/>
        </w:rPr>
      </w:pPr>
      <w:r w:rsidRPr="004C0968">
        <w:rPr>
          <w:b/>
          <w:bCs/>
          <w:color w:val="0D0D0D" w:themeColor="text1" w:themeTint="F2"/>
          <w:szCs w:val="26"/>
        </w:rPr>
        <w:t xml:space="preserve">Chương 1: </w:t>
      </w:r>
      <w:r w:rsidR="006662A6" w:rsidRPr="006662A6">
        <w:rPr>
          <w:b/>
          <w:bCs/>
          <w:color w:val="0D0D0D" w:themeColor="text1" w:themeTint="F2"/>
          <w:szCs w:val="26"/>
        </w:rPr>
        <w:t>Giới thi</w:t>
      </w:r>
      <w:r w:rsidR="006662A6">
        <w:rPr>
          <w:b/>
          <w:bCs/>
          <w:color w:val="0D0D0D" w:themeColor="text1" w:themeTint="F2"/>
          <w:szCs w:val="26"/>
        </w:rPr>
        <w:t>ệ</w:t>
      </w:r>
      <w:r w:rsidR="006662A6" w:rsidRPr="006662A6">
        <w:rPr>
          <w:b/>
          <w:bCs/>
          <w:color w:val="0D0D0D" w:themeColor="text1" w:themeTint="F2"/>
          <w:szCs w:val="26"/>
        </w:rPr>
        <w:t xml:space="preserve">u </w:t>
      </w:r>
      <w:r w:rsidR="00783A38">
        <w:rPr>
          <w:b/>
          <w:bCs/>
          <w:color w:val="0D0D0D" w:themeColor="text1" w:themeTint="F2"/>
          <w:szCs w:val="26"/>
        </w:rPr>
        <w:t xml:space="preserve">về </w:t>
      </w:r>
      <w:r w:rsidR="006662A6" w:rsidRPr="006662A6">
        <w:rPr>
          <w:b/>
          <w:bCs/>
          <w:color w:val="0D0D0D" w:themeColor="text1" w:themeTint="F2"/>
          <w:szCs w:val="26"/>
        </w:rPr>
        <w:t xml:space="preserve">công ty </w:t>
      </w:r>
      <w:r w:rsidR="004E1A23">
        <w:rPr>
          <w:b/>
          <w:bCs/>
          <w:color w:val="0D0D0D" w:themeColor="text1" w:themeTint="F2"/>
          <w:szCs w:val="26"/>
        </w:rPr>
        <w:t xml:space="preserve">và vị trí </w:t>
      </w:r>
      <w:r w:rsidR="006662A6" w:rsidRPr="006662A6">
        <w:rPr>
          <w:b/>
          <w:bCs/>
          <w:color w:val="0D0D0D" w:themeColor="text1" w:themeTint="F2"/>
          <w:szCs w:val="26"/>
        </w:rPr>
        <w:t xml:space="preserve">thực tập </w:t>
      </w:r>
    </w:p>
    <w:p w14:paraId="7426FAA5" w14:textId="2EA65874" w:rsidR="00D46C6D" w:rsidRDefault="006662A6" w:rsidP="00735D02">
      <w:pPr>
        <w:pStyle w:val="ListParagraph"/>
        <w:numPr>
          <w:ilvl w:val="1"/>
          <w:numId w:val="16"/>
        </w:numPr>
        <w:shd w:val="clear" w:color="auto" w:fill="FFFFFF"/>
        <w:spacing w:before="0"/>
        <w:ind w:left="993" w:hanging="426"/>
        <w:rPr>
          <w:color w:val="0D0D0D" w:themeColor="text1" w:themeTint="F2"/>
          <w:szCs w:val="26"/>
        </w:rPr>
      </w:pPr>
      <w:r w:rsidRPr="004C0968">
        <w:rPr>
          <w:color w:val="0D0D0D" w:themeColor="text1" w:themeTint="F2"/>
          <w:szCs w:val="26"/>
        </w:rPr>
        <w:t xml:space="preserve">Giới thiệu </w:t>
      </w:r>
      <w:r>
        <w:rPr>
          <w:color w:val="0D0D0D" w:themeColor="text1" w:themeTint="F2"/>
          <w:szCs w:val="26"/>
        </w:rPr>
        <w:t>công ty</w:t>
      </w:r>
    </w:p>
    <w:p w14:paraId="18A6F837" w14:textId="231F746E" w:rsidR="006662A6" w:rsidRDefault="00D46C6D" w:rsidP="00735D02">
      <w:pPr>
        <w:pStyle w:val="ListParagraph"/>
        <w:numPr>
          <w:ilvl w:val="0"/>
          <w:numId w:val="6"/>
        </w:numPr>
        <w:spacing w:before="0"/>
        <w:rPr>
          <w:color w:val="0D0D0D" w:themeColor="text1" w:themeTint="F2"/>
          <w:szCs w:val="26"/>
        </w:rPr>
      </w:pPr>
      <w:r>
        <w:rPr>
          <w:color w:val="0D0D0D" w:themeColor="text1" w:themeTint="F2"/>
          <w:szCs w:val="26"/>
        </w:rPr>
        <w:t xml:space="preserve">Giới thiệu các thông tin về công ty như: </w:t>
      </w:r>
      <w:r w:rsidR="006662A6" w:rsidRPr="004C0968">
        <w:rPr>
          <w:color w:val="0D0D0D" w:themeColor="text1" w:themeTint="F2"/>
          <w:szCs w:val="26"/>
        </w:rPr>
        <w:t xml:space="preserve">Tên công ty, địa chỉ, </w:t>
      </w:r>
      <w:r w:rsidR="006662A6">
        <w:rPr>
          <w:color w:val="0D0D0D" w:themeColor="text1" w:themeTint="F2"/>
          <w:szCs w:val="26"/>
        </w:rPr>
        <w:t>website, …</w:t>
      </w:r>
    </w:p>
    <w:p w14:paraId="50DE36AE" w14:textId="014CE0A1" w:rsidR="00A52A07" w:rsidRDefault="00783A38" w:rsidP="00735D02">
      <w:pPr>
        <w:pStyle w:val="ListParagraph"/>
        <w:numPr>
          <w:ilvl w:val="0"/>
          <w:numId w:val="6"/>
        </w:numPr>
        <w:spacing w:before="0"/>
        <w:rPr>
          <w:color w:val="0D0D0D" w:themeColor="text1" w:themeTint="F2"/>
          <w:spacing w:val="-8"/>
          <w:szCs w:val="26"/>
        </w:rPr>
      </w:pPr>
      <w:r w:rsidRPr="00D46943">
        <w:rPr>
          <w:color w:val="0D0D0D" w:themeColor="text1" w:themeTint="F2"/>
          <w:spacing w:val="-8"/>
          <w:szCs w:val="26"/>
        </w:rPr>
        <w:t>Giới thiệu quy mô hoạt động, lĩnh vực kinh doanh, sản phẩm/dịch vụ của công ty.</w:t>
      </w:r>
    </w:p>
    <w:p w14:paraId="03F301E3" w14:textId="242ADEC8" w:rsidR="00DA42B3" w:rsidRDefault="00DA42B3" w:rsidP="00DA42B3">
      <w:pPr>
        <w:pStyle w:val="ListParagraph"/>
        <w:numPr>
          <w:ilvl w:val="1"/>
          <w:numId w:val="16"/>
        </w:numPr>
        <w:shd w:val="clear" w:color="auto" w:fill="FFFFFF"/>
        <w:spacing w:before="0"/>
        <w:ind w:left="993" w:hanging="426"/>
        <w:rPr>
          <w:color w:val="0D0D0D" w:themeColor="text1" w:themeTint="F2"/>
          <w:szCs w:val="26"/>
        </w:rPr>
      </w:pPr>
      <w:r>
        <w:rPr>
          <w:color w:val="0D0D0D" w:themeColor="text1" w:themeTint="F2"/>
          <w:szCs w:val="26"/>
        </w:rPr>
        <w:t>Vị trí thực tập</w:t>
      </w:r>
    </w:p>
    <w:p w14:paraId="1C9C0AE7" w14:textId="77777777" w:rsidR="00DA42B3" w:rsidRPr="00783A38" w:rsidRDefault="00DA42B3" w:rsidP="00A30B5E">
      <w:pPr>
        <w:pStyle w:val="ListParagraph"/>
        <w:shd w:val="clear" w:color="auto" w:fill="FFFFFF"/>
        <w:spacing w:before="0"/>
        <w:ind w:left="1069" w:firstLine="0"/>
        <w:rPr>
          <w:color w:val="0D0D0D" w:themeColor="text1" w:themeTint="F2"/>
          <w:szCs w:val="26"/>
        </w:rPr>
      </w:pPr>
      <w:r>
        <w:rPr>
          <w:color w:val="0D0D0D" w:themeColor="text1" w:themeTint="F2"/>
          <w:szCs w:val="26"/>
        </w:rPr>
        <w:t>Giới thiệu</w:t>
      </w:r>
      <w:r w:rsidRPr="004C0968">
        <w:rPr>
          <w:color w:val="0D0D0D" w:themeColor="text1" w:themeTint="F2"/>
          <w:szCs w:val="26"/>
        </w:rPr>
        <w:t xml:space="preserve"> về vị trí thực tập</w:t>
      </w:r>
      <w:r>
        <w:rPr>
          <w:color w:val="0D0D0D" w:themeColor="text1" w:themeTint="F2"/>
          <w:szCs w:val="26"/>
        </w:rPr>
        <w:t xml:space="preserve"> và </w:t>
      </w:r>
      <w:r w:rsidRPr="004C0968">
        <w:rPr>
          <w:color w:val="0D0D0D" w:themeColor="text1" w:themeTint="F2"/>
          <w:szCs w:val="26"/>
        </w:rPr>
        <w:t>công việc được giao tại công ty</w:t>
      </w:r>
      <w:r>
        <w:rPr>
          <w:color w:val="0D0D0D" w:themeColor="text1" w:themeTint="F2"/>
          <w:szCs w:val="26"/>
        </w:rPr>
        <w:t xml:space="preserve"> </w:t>
      </w:r>
    </w:p>
    <w:p w14:paraId="7B6B19BE" w14:textId="6F874CC7" w:rsidR="00215890" w:rsidRPr="004F6281" w:rsidRDefault="00215890" w:rsidP="004F6281">
      <w:pPr>
        <w:pStyle w:val="ListParagraph"/>
        <w:numPr>
          <w:ilvl w:val="1"/>
          <w:numId w:val="16"/>
        </w:numPr>
        <w:shd w:val="clear" w:color="auto" w:fill="FFFFFF"/>
        <w:spacing w:before="0"/>
        <w:ind w:left="993" w:hanging="426"/>
        <w:rPr>
          <w:color w:val="0D0D0D" w:themeColor="text1" w:themeTint="F2"/>
          <w:szCs w:val="26"/>
        </w:rPr>
      </w:pPr>
      <w:r>
        <w:rPr>
          <w:color w:val="0D0D0D" w:themeColor="text1" w:themeTint="F2"/>
          <w:szCs w:val="26"/>
        </w:rPr>
        <w:t>Đề tài thực tập</w:t>
      </w:r>
    </w:p>
    <w:p w14:paraId="150A89A6" w14:textId="77777777" w:rsidR="000A0D99" w:rsidRDefault="00215890" w:rsidP="00A30B5E">
      <w:pPr>
        <w:pStyle w:val="ListParagraph"/>
        <w:shd w:val="clear" w:color="auto" w:fill="FFFFFF"/>
        <w:spacing w:before="0"/>
        <w:ind w:left="1069" w:firstLine="0"/>
        <w:rPr>
          <w:color w:val="0D0D0D" w:themeColor="text1" w:themeTint="F2"/>
          <w:szCs w:val="26"/>
        </w:rPr>
      </w:pPr>
      <w:r>
        <w:rPr>
          <w:color w:val="0D0D0D" w:themeColor="text1" w:themeTint="F2"/>
          <w:szCs w:val="26"/>
        </w:rPr>
        <w:t>Giới thiệu tên đề tài thực tập và</w:t>
      </w:r>
      <w:r w:rsidR="000A0D99">
        <w:rPr>
          <w:color w:val="0D0D0D" w:themeColor="text1" w:themeTint="F2"/>
          <w:szCs w:val="26"/>
        </w:rPr>
        <w:t xml:space="preserve"> </w:t>
      </w:r>
      <w:r>
        <w:rPr>
          <w:color w:val="0D0D0D" w:themeColor="text1" w:themeTint="F2"/>
          <w:szCs w:val="26"/>
        </w:rPr>
        <w:t>mục tiêu của đề tài.</w:t>
      </w:r>
      <w:r w:rsidR="000A0D99">
        <w:rPr>
          <w:color w:val="0D0D0D" w:themeColor="text1" w:themeTint="F2"/>
          <w:szCs w:val="26"/>
        </w:rPr>
        <w:t xml:space="preserve"> </w:t>
      </w:r>
    </w:p>
    <w:p w14:paraId="245678D4" w14:textId="38D216D3" w:rsidR="00215890" w:rsidRPr="00F8200A" w:rsidRDefault="00F8200A" w:rsidP="000A0D99">
      <w:pPr>
        <w:pStyle w:val="ListParagraph"/>
        <w:shd w:val="clear" w:color="auto" w:fill="FFFFFF"/>
        <w:spacing w:before="0"/>
        <w:ind w:left="1069" w:firstLine="0"/>
        <w:rPr>
          <w:i/>
          <w:iCs/>
          <w:color w:val="0D0D0D" w:themeColor="text1" w:themeTint="F2"/>
          <w:szCs w:val="26"/>
        </w:rPr>
      </w:pPr>
      <w:r w:rsidRPr="00F8200A">
        <w:rPr>
          <w:i/>
          <w:iCs/>
          <w:color w:val="0D0D0D" w:themeColor="text1" w:themeTint="F2"/>
          <w:szCs w:val="26"/>
        </w:rPr>
        <w:t>(</w:t>
      </w:r>
      <w:r w:rsidR="000A0D99" w:rsidRPr="00F8200A">
        <w:rPr>
          <w:i/>
          <w:iCs/>
          <w:color w:val="0D0D0D" w:themeColor="text1" w:themeTint="F2"/>
          <w:szCs w:val="26"/>
        </w:rPr>
        <w:t xml:space="preserve">Tên đề tài thực tập là tiêu đề công việc mà sinh viên </w:t>
      </w:r>
      <w:r w:rsidR="00A30B5E" w:rsidRPr="00F8200A">
        <w:rPr>
          <w:i/>
          <w:iCs/>
          <w:color w:val="0D0D0D" w:themeColor="text1" w:themeTint="F2"/>
          <w:szCs w:val="26"/>
        </w:rPr>
        <w:t xml:space="preserve">tham gia </w:t>
      </w:r>
      <w:r w:rsidR="000A0D99" w:rsidRPr="00F8200A">
        <w:rPr>
          <w:i/>
          <w:iCs/>
          <w:color w:val="0D0D0D" w:themeColor="text1" w:themeTint="F2"/>
          <w:szCs w:val="26"/>
        </w:rPr>
        <w:t>thực hi</w:t>
      </w:r>
      <w:r w:rsidR="00A30B5E" w:rsidRPr="00F8200A">
        <w:rPr>
          <w:i/>
          <w:iCs/>
          <w:color w:val="0D0D0D" w:themeColor="text1" w:themeTint="F2"/>
          <w:szCs w:val="26"/>
        </w:rPr>
        <w:t>ệ</w:t>
      </w:r>
      <w:r w:rsidR="000A0D99" w:rsidRPr="00F8200A">
        <w:rPr>
          <w:i/>
          <w:iCs/>
          <w:color w:val="0D0D0D" w:themeColor="text1" w:themeTint="F2"/>
          <w:szCs w:val="26"/>
        </w:rPr>
        <w:t xml:space="preserve">n trong </w:t>
      </w:r>
      <w:r w:rsidR="00A30B5E" w:rsidRPr="00F8200A">
        <w:rPr>
          <w:i/>
          <w:iCs/>
          <w:color w:val="0D0D0D" w:themeColor="text1" w:themeTint="F2"/>
          <w:szCs w:val="26"/>
        </w:rPr>
        <w:t>giai đoạn</w:t>
      </w:r>
      <w:r w:rsidR="000A0D99" w:rsidRPr="00F8200A">
        <w:rPr>
          <w:i/>
          <w:iCs/>
          <w:color w:val="0D0D0D" w:themeColor="text1" w:themeTint="F2"/>
          <w:szCs w:val="26"/>
        </w:rPr>
        <w:t xml:space="preserve"> thực tập</w:t>
      </w:r>
      <w:r w:rsidR="00A30B5E" w:rsidRPr="00F8200A">
        <w:rPr>
          <w:i/>
          <w:iCs/>
          <w:color w:val="0D0D0D" w:themeColor="text1" w:themeTint="F2"/>
          <w:szCs w:val="26"/>
        </w:rPr>
        <w:t>.</w:t>
      </w:r>
      <w:r w:rsidRPr="00F8200A">
        <w:rPr>
          <w:i/>
          <w:iCs/>
          <w:color w:val="0D0D0D" w:themeColor="text1" w:themeTint="F2"/>
          <w:szCs w:val="26"/>
        </w:rPr>
        <w:t>)</w:t>
      </w:r>
      <w:r w:rsidR="000A0D99" w:rsidRPr="00F8200A">
        <w:rPr>
          <w:i/>
          <w:iCs/>
          <w:color w:val="0D0D0D" w:themeColor="text1" w:themeTint="F2"/>
          <w:szCs w:val="26"/>
        </w:rPr>
        <w:t xml:space="preserve"> </w:t>
      </w:r>
    </w:p>
    <w:p w14:paraId="4298F738" w14:textId="77777777" w:rsidR="00DA42B3" w:rsidRPr="00563956" w:rsidRDefault="00DA42B3" w:rsidP="00DA42B3">
      <w:pPr>
        <w:pStyle w:val="ListParagraph"/>
        <w:numPr>
          <w:ilvl w:val="1"/>
          <w:numId w:val="16"/>
        </w:numPr>
        <w:shd w:val="clear" w:color="auto" w:fill="FFFFFF"/>
        <w:spacing w:before="0"/>
        <w:ind w:left="993" w:hanging="426"/>
        <w:rPr>
          <w:color w:val="0D0D0D" w:themeColor="text1" w:themeTint="F2"/>
          <w:szCs w:val="26"/>
        </w:rPr>
      </w:pPr>
      <w:r>
        <w:rPr>
          <w:color w:val="0D0D0D" w:themeColor="text1" w:themeTint="F2"/>
          <w:szCs w:val="26"/>
        </w:rPr>
        <w:t>Lịch làm việc</w:t>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138"/>
        <w:gridCol w:w="1567"/>
        <w:gridCol w:w="2645"/>
        <w:gridCol w:w="1417"/>
      </w:tblGrid>
      <w:tr w:rsidR="00DA42B3" w:rsidRPr="00F23456" w14:paraId="449CE130" w14:textId="77777777" w:rsidTr="008A5E4A">
        <w:tc>
          <w:tcPr>
            <w:tcW w:w="809" w:type="dxa"/>
            <w:shd w:val="clear" w:color="auto" w:fill="C6D9F1"/>
            <w:vAlign w:val="center"/>
          </w:tcPr>
          <w:p w14:paraId="0150E674" w14:textId="77777777" w:rsidR="00DA42B3" w:rsidRPr="00F23456" w:rsidRDefault="00DA42B3" w:rsidP="008A5E4A">
            <w:pPr>
              <w:spacing w:line="240" w:lineRule="auto"/>
              <w:ind w:firstLine="0"/>
              <w:jc w:val="center"/>
              <w:rPr>
                <w:b/>
                <w:szCs w:val="26"/>
              </w:rPr>
            </w:pPr>
            <w:bookmarkStart w:id="6" w:name="_Hlk98314881"/>
            <w:r w:rsidRPr="00F23456">
              <w:rPr>
                <w:b/>
                <w:szCs w:val="26"/>
              </w:rPr>
              <w:t>Tuần</w:t>
            </w:r>
          </w:p>
        </w:tc>
        <w:tc>
          <w:tcPr>
            <w:tcW w:w="2138" w:type="dxa"/>
            <w:shd w:val="clear" w:color="auto" w:fill="C6D9F1"/>
            <w:vAlign w:val="center"/>
          </w:tcPr>
          <w:p w14:paraId="17A5B215" w14:textId="77777777" w:rsidR="00DA42B3" w:rsidRPr="00F23456" w:rsidRDefault="00DA42B3" w:rsidP="008A5E4A">
            <w:pPr>
              <w:spacing w:line="240" w:lineRule="auto"/>
              <w:ind w:firstLine="0"/>
              <w:jc w:val="center"/>
              <w:rPr>
                <w:b/>
                <w:szCs w:val="26"/>
              </w:rPr>
            </w:pPr>
            <w:r w:rsidRPr="00F23456">
              <w:rPr>
                <w:b/>
                <w:szCs w:val="26"/>
              </w:rPr>
              <w:t>Công việc</w:t>
            </w:r>
          </w:p>
        </w:tc>
        <w:tc>
          <w:tcPr>
            <w:tcW w:w="1567" w:type="dxa"/>
            <w:shd w:val="clear" w:color="auto" w:fill="C6D9F1"/>
            <w:vAlign w:val="center"/>
          </w:tcPr>
          <w:p w14:paraId="4AAD7D1C" w14:textId="77777777" w:rsidR="00DA42B3" w:rsidRPr="00F23456" w:rsidRDefault="00DA42B3" w:rsidP="008A5E4A">
            <w:pPr>
              <w:pStyle w:val="ListParagraph"/>
              <w:spacing w:line="240" w:lineRule="auto"/>
              <w:ind w:left="0" w:firstLine="0"/>
              <w:contextualSpacing w:val="0"/>
              <w:jc w:val="center"/>
              <w:rPr>
                <w:b/>
                <w:szCs w:val="26"/>
              </w:rPr>
            </w:pPr>
            <w:r w:rsidRPr="00F23456">
              <w:rPr>
                <w:b/>
                <w:szCs w:val="26"/>
              </w:rPr>
              <w:t>Người hướng dẫn</w:t>
            </w:r>
          </w:p>
        </w:tc>
        <w:tc>
          <w:tcPr>
            <w:tcW w:w="2645" w:type="dxa"/>
            <w:shd w:val="clear" w:color="auto" w:fill="C6D9F1"/>
            <w:vAlign w:val="center"/>
          </w:tcPr>
          <w:p w14:paraId="7CA58A53" w14:textId="77777777" w:rsidR="00DA42B3" w:rsidRPr="00F23456" w:rsidRDefault="00DA42B3" w:rsidP="008A5E4A">
            <w:pPr>
              <w:pStyle w:val="ListParagraph"/>
              <w:spacing w:line="240" w:lineRule="auto"/>
              <w:ind w:left="0" w:firstLine="0"/>
              <w:contextualSpacing w:val="0"/>
              <w:jc w:val="center"/>
              <w:rPr>
                <w:b/>
                <w:szCs w:val="26"/>
              </w:rPr>
            </w:pPr>
            <w:r w:rsidRPr="00F23456">
              <w:rPr>
                <w:b/>
                <w:szCs w:val="26"/>
              </w:rPr>
              <w:t>Mức độ hoàn thành (SV tự đánh giá)</w:t>
            </w:r>
          </w:p>
        </w:tc>
        <w:tc>
          <w:tcPr>
            <w:tcW w:w="1417" w:type="dxa"/>
            <w:shd w:val="clear" w:color="auto" w:fill="C6D9F1"/>
            <w:vAlign w:val="center"/>
          </w:tcPr>
          <w:p w14:paraId="75B890EE" w14:textId="77777777" w:rsidR="00DA42B3" w:rsidRPr="00F23456" w:rsidRDefault="00DA42B3" w:rsidP="008A5E4A">
            <w:pPr>
              <w:pStyle w:val="ListParagraph"/>
              <w:spacing w:line="240" w:lineRule="auto"/>
              <w:ind w:left="0" w:firstLine="0"/>
              <w:contextualSpacing w:val="0"/>
              <w:jc w:val="center"/>
              <w:rPr>
                <w:b/>
                <w:szCs w:val="26"/>
              </w:rPr>
            </w:pPr>
            <w:r w:rsidRPr="00F23456">
              <w:rPr>
                <w:b/>
                <w:szCs w:val="26"/>
              </w:rPr>
              <w:t>Ghi chú</w:t>
            </w:r>
          </w:p>
        </w:tc>
      </w:tr>
      <w:tr w:rsidR="00DA42B3" w14:paraId="5C43FB00" w14:textId="77777777" w:rsidTr="008A5E4A">
        <w:tc>
          <w:tcPr>
            <w:tcW w:w="809" w:type="dxa"/>
            <w:shd w:val="clear" w:color="auto" w:fill="auto"/>
            <w:vAlign w:val="center"/>
          </w:tcPr>
          <w:p w14:paraId="5177C97A" w14:textId="77777777" w:rsidR="00DA42B3" w:rsidRPr="004F0E6E" w:rsidRDefault="00DA42B3" w:rsidP="008A5E4A">
            <w:pPr>
              <w:spacing w:line="240" w:lineRule="auto"/>
              <w:ind w:firstLine="0"/>
              <w:jc w:val="center"/>
              <w:rPr>
                <w:szCs w:val="26"/>
              </w:rPr>
            </w:pPr>
            <w:r w:rsidRPr="004F0E6E">
              <w:rPr>
                <w:szCs w:val="26"/>
              </w:rPr>
              <w:t>1</w:t>
            </w:r>
          </w:p>
        </w:tc>
        <w:tc>
          <w:tcPr>
            <w:tcW w:w="2138" w:type="dxa"/>
            <w:shd w:val="clear" w:color="auto" w:fill="auto"/>
          </w:tcPr>
          <w:p w14:paraId="7B791B64" w14:textId="77777777" w:rsidR="00DA42B3" w:rsidRPr="005709EF" w:rsidRDefault="00DA42B3" w:rsidP="008A5E4A">
            <w:pPr>
              <w:pStyle w:val="ListParagraph"/>
              <w:spacing w:line="240" w:lineRule="auto"/>
              <w:ind w:left="0"/>
              <w:contextualSpacing w:val="0"/>
              <w:rPr>
                <w:szCs w:val="26"/>
              </w:rPr>
            </w:pPr>
          </w:p>
        </w:tc>
        <w:tc>
          <w:tcPr>
            <w:tcW w:w="1567" w:type="dxa"/>
            <w:shd w:val="clear" w:color="auto" w:fill="auto"/>
          </w:tcPr>
          <w:p w14:paraId="701CD5DE"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1D45A04F"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1323B784" w14:textId="77777777" w:rsidR="00DA42B3" w:rsidRPr="005709EF" w:rsidRDefault="00DA42B3" w:rsidP="008A5E4A">
            <w:pPr>
              <w:pStyle w:val="ListParagraph"/>
              <w:spacing w:line="240" w:lineRule="auto"/>
              <w:ind w:left="0"/>
              <w:contextualSpacing w:val="0"/>
              <w:rPr>
                <w:szCs w:val="26"/>
              </w:rPr>
            </w:pPr>
          </w:p>
        </w:tc>
      </w:tr>
      <w:tr w:rsidR="00DA42B3" w14:paraId="69C74268" w14:textId="77777777" w:rsidTr="008A5E4A">
        <w:tc>
          <w:tcPr>
            <w:tcW w:w="809" w:type="dxa"/>
            <w:shd w:val="clear" w:color="auto" w:fill="auto"/>
            <w:vAlign w:val="center"/>
          </w:tcPr>
          <w:p w14:paraId="370103BF" w14:textId="77777777" w:rsidR="00DA42B3" w:rsidRPr="004F0E6E" w:rsidRDefault="00DA42B3" w:rsidP="008A5E4A">
            <w:pPr>
              <w:spacing w:line="240" w:lineRule="auto"/>
              <w:ind w:firstLine="0"/>
              <w:jc w:val="center"/>
              <w:rPr>
                <w:szCs w:val="26"/>
              </w:rPr>
            </w:pPr>
            <w:r w:rsidRPr="004F0E6E">
              <w:rPr>
                <w:szCs w:val="26"/>
              </w:rPr>
              <w:t>2</w:t>
            </w:r>
          </w:p>
        </w:tc>
        <w:tc>
          <w:tcPr>
            <w:tcW w:w="2138" w:type="dxa"/>
            <w:shd w:val="clear" w:color="auto" w:fill="auto"/>
          </w:tcPr>
          <w:p w14:paraId="3CF97A92" w14:textId="77777777" w:rsidR="00DA42B3" w:rsidRPr="005709EF" w:rsidRDefault="00DA42B3" w:rsidP="008A5E4A">
            <w:pPr>
              <w:pStyle w:val="ListParagraph"/>
              <w:spacing w:line="240" w:lineRule="auto"/>
              <w:ind w:left="0"/>
              <w:rPr>
                <w:szCs w:val="26"/>
              </w:rPr>
            </w:pPr>
          </w:p>
        </w:tc>
        <w:tc>
          <w:tcPr>
            <w:tcW w:w="1567" w:type="dxa"/>
            <w:shd w:val="clear" w:color="auto" w:fill="auto"/>
          </w:tcPr>
          <w:p w14:paraId="49E0181E"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350A1203"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5E61D222" w14:textId="77777777" w:rsidR="00DA42B3" w:rsidRPr="005709EF" w:rsidRDefault="00DA42B3" w:rsidP="008A5E4A">
            <w:pPr>
              <w:pStyle w:val="ListParagraph"/>
              <w:spacing w:line="240" w:lineRule="auto"/>
              <w:ind w:left="0"/>
              <w:contextualSpacing w:val="0"/>
              <w:rPr>
                <w:szCs w:val="26"/>
              </w:rPr>
            </w:pPr>
          </w:p>
        </w:tc>
      </w:tr>
      <w:tr w:rsidR="00DA42B3" w14:paraId="1A5F05DB" w14:textId="77777777" w:rsidTr="008A5E4A">
        <w:tc>
          <w:tcPr>
            <w:tcW w:w="809" w:type="dxa"/>
            <w:shd w:val="clear" w:color="auto" w:fill="auto"/>
            <w:vAlign w:val="center"/>
          </w:tcPr>
          <w:p w14:paraId="1C4B8ABE" w14:textId="77777777" w:rsidR="00DA42B3" w:rsidRPr="004F0E6E" w:rsidRDefault="00DA42B3" w:rsidP="008A5E4A">
            <w:pPr>
              <w:spacing w:line="240" w:lineRule="auto"/>
              <w:ind w:firstLine="0"/>
              <w:jc w:val="center"/>
              <w:rPr>
                <w:szCs w:val="26"/>
              </w:rPr>
            </w:pPr>
            <w:r w:rsidRPr="004F0E6E">
              <w:rPr>
                <w:szCs w:val="26"/>
              </w:rPr>
              <w:t>3</w:t>
            </w:r>
          </w:p>
        </w:tc>
        <w:tc>
          <w:tcPr>
            <w:tcW w:w="2138" w:type="dxa"/>
            <w:shd w:val="clear" w:color="auto" w:fill="auto"/>
          </w:tcPr>
          <w:p w14:paraId="19165146" w14:textId="77777777" w:rsidR="00DA42B3" w:rsidRPr="005709EF" w:rsidRDefault="00DA42B3" w:rsidP="008A5E4A">
            <w:pPr>
              <w:pStyle w:val="ListParagraph"/>
              <w:spacing w:line="240" w:lineRule="auto"/>
              <w:ind w:left="0"/>
              <w:contextualSpacing w:val="0"/>
              <w:rPr>
                <w:szCs w:val="26"/>
              </w:rPr>
            </w:pPr>
          </w:p>
        </w:tc>
        <w:tc>
          <w:tcPr>
            <w:tcW w:w="1567" w:type="dxa"/>
            <w:shd w:val="clear" w:color="auto" w:fill="auto"/>
          </w:tcPr>
          <w:p w14:paraId="0838B164"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01F9FD55"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6E785B9A" w14:textId="77777777" w:rsidR="00DA42B3" w:rsidRPr="005709EF" w:rsidRDefault="00DA42B3" w:rsidP="008A5E4A">
            <w:pPr>
              <w:pStyle w:val="ListParagraph"/>
              <w:spacing w:line="240" w:lineRule="auto"/>
              <w:ind w:left="0"/>
              <w:contextualSpacing w:val="0"/>
              <w:rPr>
                <w:szCs w:val="26"/>
              </w:rPr>
            </w:pPr>
          </w:p>
        </w:tc>
      </w:tr>
      <w:tr w:rsidR="00DA42B3" w14:paraId="34C159C0" w14:textId="77777777" w:rsidTr="008A5E4A">
        <w:tc>
          <w:tcPr>
            <w:tcW w:w="809" w:type="dxa"/>
            <w:shd w:val="clear" w:color="auto" w:fill="auto"/>
            <w:vAlign w:val="center"/>
          </w:tcPr>
          <w:p w14:paraId="4A70641F" w14:textId="77777777" w:rsidR="00DA42B3" w:rsidRPr="004F0E6E" w:rsidRDefault="00DA42B3" w:rsidP="008A5E4A">
            <w:pPr>
              <w:spacing w:line="240" w:lineRule="auto"/>
              <w:ind w:firstLine="0"/>
              <w:jc w:val="center"/>
              <w:rPr>
                <w:szCs w:val="26"/>
              </w:rPr>
            </w:pPr>
            <w:r w:rsidRPr="004F0E6E">
              <w:rPr>
                <w:szCs w:val="26"/>
              </w:rPr>
              <w:t>4</w:t>
            </w:r>
          </w:p>
        </w:tc>
        <w:tc>
          <w:tcPr>
            <w:tcW w:w="2138" w:type="dxa"/>
            <w:shd w:val="clear" w:color="auto" w:fill="auto"/>
          </w:tcPr>
          <w:p w14:paraId="54BDD0A1" w14:textId="77777777" w:rsidR="00DA42B3" w:rsidRPr="005709EF" w:rsidRDefault="00DA42B3" w:rsidP="008A5E4A">
            <w:pPr>
              <w:pStyle w:val="ListParagraph"/>
              <w:spacing w:line="240" w:lineRule="auto"/>
              <w:ind w:left="435"/>
              <w:contextualSpacing w:val="0"/>
              <w:rPr>
                <w:szCs w:val="26"/>
              </w:rPr>
            </w:pPr>
          </w:p>
        </w:tc>
        <w:tc>
          <w:tcPr>
            <w:tcW w:w="1567" w:type="dxa"/>
            <w:shd w:val="clear" w:color="auto" w:fill="auto"/>
          </w:tcPr>
          <w:p w14:paraId="10F98263"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4F0BD7E5"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1466546B" w14:textId="77777777" w:rsidR="00DA42B3" w:rsidRPr="005709EF" w:rsidRDefault="00DA42B3" w:rsidP="008A5E4A">
            <w:pPr>
              <w:pStyle w:val="ListParagraph"/>
              <w:spacing w:line="240" w:lineRule="auto"/>
              <w:ind w:left="0"/>
              <w:contextualSpacing w:val="0"/>
              <w:rPr>
                <w:szCs w:val="26"/>
              </w:rPr>
            </w:pPr>
          </w:p>
        </w:tc>
      </w:tr>
      <w:tr w:rsidR="00DA42B3" w14:paraId="2DB7D50A" w14:textId="77777777" w:rsidTr="008A5E4A">
        <w:tc>
          <w:tcPr>
            <w:tcW w:w="809" w:type="dxa"/>
            <w:shd w:val="clear" w:color="auto" w:fill="auto"/>
            <w:vAlign w:val="center"/>
          </w:tcPr>
          <w:p w14:paraId="789CDC29" w14:textId="77777777" w:rsidR="00DA42B3" w:rsidRPr="004F0E6E" w:rsidRDefault="00DA42B3" w:rsidP="008A5E4A">
            <w:pPr>
              <w:spacing w:line="240" w:lineRule="auto"/>
              <w:ind w:firstLine="0"/>
              <w:jc w:val="center"/>
              <w:rPr>
                <w:szCs w:val="26"/>
              </w:rPr>
            </w:pPr>
            <w:r w:rsidRPr="004F0E6E">
              <w:rPr>
                <w:szCs w:val="26"/>
              </w:rPr>
              <w:t>5</w:t>
            </w:r>
          </w:p>
        </w:tc>
        <w:tc>
          <w:tcPr>
            <w:tcW w:w="2138" w:type="dxa"/>
            <w:shd w:val="clear" w:color="auto" w:fill="auto"/>
          </w:tcPr>
          <w:p w14:paraId="34B700B0" w14:textId="77777777" w:rsidR="00DA42B3" w:rsidRPr="005709EF" w:rsidRDefault="00DA42B3" w:rsidP="008A5E4A">
            <w:pPr>
              <w:pStyle w:val="ListParagraph"/>
              <w:spacing w:line="240" w:lineRule="auto"/>
              <w:ind w:left="398"/>
              <w:contextualSpacing w:val="0"/>
              <w:rPr>
                <w:szCs w:val="26"/>
              </w:rPr>
            </w:pPr>
          </w:p>
        </w:tc>
        <w:tc>
          <w:tcPr>
            <w:tcW w:w="1567" w:type="dxa"/>
            <w:shd w:val="clear" w:color="auto" w:fill="auto"/>
          </w:tcPr>
          <w:p w14:paraId="6BA23A13" w14:textId="77777777" w:rsidR="00DA42B3" w:rsidRPr="005709EF" w:rsidRDefault="00DA42B3" w:rsidP="008A5E4A">
            <w:pPr>
              <w:spacing w:line="240" w:lineRule="auto"/>
              <w:rPr>
                <w:szCs w:val="26"/>
              </w:rPr>
            </w:pPr>
          </w:p>
        </w:tc>
        <w:tc>
          <w:tcPr>
            <w:tcW w:w="2645" w:type="dxa"/>
            <w:shd w:val="clear" w:color="auto" w:fill="auto"/>
          </w:tcPr>
          <w:p w14:paraId="499AD872"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546E7CD5" w14:textId="77777777" w:rsidR="00DA42B3" w:rsidRPr="005709EF" w:rsidRDefault="00DA42B3" w:rsidP="008A5E4A">
            <w:pPr>
              <w:pStyle w:val="ListParagraph"/>
              <w:spacing w:line="240" w:lineRule="auto"/>
              <w:ind w:left="0"/>
              <w:contextualSpacing w:val="0"/>
              <w:rPr>
                <w:szCs w:val="26"/>
              </w:rPr>
            </w:pPr>
          </w:p>
        </w:tc>
      </w:tr>
      <w:tr w:rsidR="00DA42B3" w14:paraId="7336BCD8" w14:textId="77777777" w:rsidTr="008A5E4A">
        <w:tc>
          <w:tcPr>
            <w:tcW w:w="809" w:type="dxa"/>
            <w:shd w:val="clear" w:color="auto" w:fill="auto"/>
            <w:vAlign w:val="center"/>
          </w:tcPr>
          <w:p w14:paraId="0074BC6D" w14:textId="77777777" w:rsidR="00DA42B3" w:rsidRPr="004F0E6E" w:rsidRDefault="00DA42B3" w:rsidP="008A5E4A">
            <w:pPr>
              <w:spacing w:line="240" w:lineRule="auto"/>
              <w:ind w:firstLine="0"/>
              <w:jc w:val="center"/>
              <w:rPr>
                <w:szCs w:val="26"/>
              </w:rPr>
            </w:pPr>
            <w:r w:rsidRPr="004F0E6E">
              <w:rPr>
                <w:szCs w:val="26"/>
              </w:rPr>
              <w:t>6</w:t>
            </w:r>
          </w:p>
        </w:tc>
        <w:tc>
          <w:tcPr>
            <w:tcW w:w="2138" w:type="dxa"/>
            <w:shd w:val="clear" w:color="auto" w:fill="auto"/>
          </w:tcPr>
          <w:p w14:paraId="196D4245" w14:textId="77777777" w:rsidR="00DA42B3" w:rsidRPr="005709EF" w:rsidRDefault="00DA42B3" w:rsidP="008A5E4A">
            <w:pPr>
              <w:pStyle w:val="ListParagraph"/>
              <w:spacing w:line="240" w:lineRule="auto"/>
              <w:ind w:left="400"/>
              <w:contextualSpacing w:val="0"/>
              <w:rPr>
                <w:szCs w:val="26"/>
              </w:rPr>
            </w:pPr>
          </w:p>
        </w:tc>
        <w:tc>
          <w:tcPr>
            <w:tcW w:w="1567" w:type="dxa"/>
            <w:shd w:val="clear" w:color="auto" w:fill="auto"/>
          </w:tcPr>
          <w:p w14:paraId="0F940C0A" w14:textId="77777777" w:rsidR="00DA42B3" w:rsidRPr="005709EF" w:rsidRDefault="00DA42B3" w:rsidP="008A5E4A">
            <w:pPr>
              <w:pStyle w:val="ListParagraph"/>
              <w:spacing w:line="240" w:lineRule="auto"/>
              <w:ind w:left="0"/>
              <w:contextualSpacing w:val="0"/>
              <w:rPr>
                <w:szCs w:val="26"/>
              </w:rPr>
            </w:pPr>
          </w:p>
        </w:tc>
        <w:tc>
          <w:tcPr>
            <w:tcW w:w="2645" w:type="dxa"/>
            <w:shd w:val="clear" w:color="auto" w:fill="auto"/>
          </w:tcPr>
          <w:p w14:paraId="3D9E98BD" w14:textId="77777777" w:rsidR="00DA42B3" w:rsidRPr="005709EF" w:rsidRDefault="00DA42B3" w:rsidP="008A5E4A">
            <w:pPr>
              <w:pStyle w:val="ListParagraph"/>
              <w:spacing w:line="240" w:lineRule="auto"/>
              <w:ind w:left="0"/>
              <w:contextualSpacing w:val="0"/>
              <w:rPr>
                <w:szCs w:val="26"/>
              </w:rPr>
            </w:pPr>
          </w:p>
        </w:tc>
        <w:tc>
          <w:tcPr>
            <w:tcW w:w="1417" w:type="dxa"/>
            <w:shd w:val="clear" w:color="auto" w:fill="auto"/>
          </w:tcPr>
          <w:p w14:paraId="0856563B" w14:textId="77777777" w:rsidR="00DA42B3" w:rsidRPr="005709EF" w:rsidRDefault="00DA42B3" w:rsidP="008A5E4A">
            <w:pPr>
              <w:pStyle w:val="ListParagraph"/>
              <w:spacing w:line="240" w:lineRule="auto"/>
              <w:ind w:left="0"/>
              <w:contextualSpacing w:val="0"/>
              <w:rPr>
                <w:szCs w:val="26"/>
              </w:rPr>
            </w:pPr>
          </w:p>
        </w:tc>
      </w:tr>
      <w:tr w:rsidR="00DA42B3" w14:paraId="1B0AF581" w14:textId="77777777" w:rsidTr="008A5E4A">
        <w:tc>
          <w:tcPr>
            <w:tcW w:w="809" w:type="dxa"/>
            <w:tcBorders>
              <w:bottom w:val="single" w:sz="4" w:space="0" w:color="auto"/>
            </w:tcBorders>
            <w:shd w:val="clear" w:color="auto" w:fill="auto"/>
            <w:vAlign w:val="center"/>
          </w:tcPr>
          <w:p w14:paraId="15F79924" w14:textId="77777777" w:rsidR="00DA42B3" w:rsidRPr="004F0E6E" w:rsidRDefault="00DA42B3" w:rsidP="008A5E4A">
            <w:pPr>
              <w:spacing w:line="240" w:lineRule="auto"/>
              <w:ind w:firstLine="0"/>
              <w:jc w:val="center"/>
              <w:rPr>
                <w:szCs w:val="26"/>
              </w:rPr>
            </w:pPr>
            <w:r w:rsidRPr="004F0E6E">
              <w:rPr>
                <w:szCs w:val="26"/>
              </w:rPr>
              <w:t>7</w:t>
            </w:r>
          </w:p>
        </w:tc>
        <w:tc>
          <w:tcPr>
            <w:tcW w:w="2138" w:type="dxa"/>
            <w:tcBorders>
              <w:bottom w:val="single" w:sz="4" w:space="0" w:color="auto"/>
            </w:tcBorders>
            <w:shd w:val="clear" w:color="auto" w:fill="auto"/>
          </w:tcPr>
          <w:p w14:paraId="56BAB87E" w14:textId="77777777" w:rsidR="00DA42B3" w:rsidRPr="005709EF" w:rsidRDefault="00DA42B3" w:rsidP="008A5E4A">
            <w:pPr>
              <w:pStyle w:val="ListParagraph"/>
              <w:spacing w:line="240" w:lineRule="auto"/>
              <w:ind w:left="427"/>
              <w:contextualSpacing w:val="0"/>
              <w:rPr>
                <w:szCs w:val="26"/>
              </w:rPr>
            </w:pPr>
          </w:p>
        </w:tc>
        <w:tc>
          <w:tcPr>
            <w:tcW w:w="1567" w:type="dxa"/>
            <w:tcBorders>
              <w:bottom w:val="single" w:sz="4" w:space="0" w:color="auto"/>
            </w:tcBorders>
            <w:shd w:val="clear" w:color="auto" w:fill="auto"/>
          </w:tcPr>
          <w:p w14:paraId="54449F60" w14:textId="77777777" w:rsidR="00DA42B3" w:rsidRPr="005709EF" w:rsidRDefault="00DA42B3" w:rsidP="008A5E4A">
            <w:pPr>
              <w:pStyle w:val="ListParagraph"/>
              <w:spacing w:line="240" w:lineRule="auto"/>
              <w:ind w:left="0"/>
              <w:contextualSpacing w:val="0"/>
              <w:rPr>
                <w:szCs w:val="26"/>
              </w:rPr>
            </w:pPr>
          </w:p>
        </w:tc>
        <w:tc>
          <w:tcPr>
            <w:tcW w:w="2645" w:type="dxa"/>
            <w:tcBorders>
              <w:bottom w:val="single" w:sz="4" w:space="0" w:color="auto"/>
            </w:tcBorders>
            <w:shd w:val="clear" w:color="auto" w:fill="auto"/>
          </w:tcPr>
          <w:p w14:paraId="67A30B67" w14:textId="77777777" w:rsidR="00DA42B3" w:rsidRPr="005709EF" w:rsidRDefault="00DA42B3" w:rsidP="008A5E4A">
            <w:pPr>
              <w:pStyle w:val="ListParagraph"/>
              <w:spacing w:line="240" w:lineRule="auto"/>
              <w:ind w:left="0"/>
              <w:contextualSpacing w:val="0"/>
              <w:rPr>
                <w:szCs w:val="26"/>
              </w:rPr>
            </w:pPr>
          </w:p>
        </w:tc>
        <w:tc>
          <w:tcPr>
            <w:tcW w:w="1417" w:type="dxa"/>
            <w:tcBorders>
              <w:bottom w:val="single" w:sz="4" w:space="0" w:color="auto"/>
            </w:tcBorders>
            <w:shd w:val="clear" w:color="auto" w:fill="auto"/>
          </w:tcPr>
          <w:p w14:paraId="74F94CF9" w14:textId="77777777" w:rsidR="00DA42B3" w:rsidRPr="005709EF" w:rsidRDefault="00DA42B3" w:rsidP="008A5E4A">
            <w:pPr>
              <w:pStyle w:val="ListParagraph"/>
              <w:spacing w:line="240" w:lineRule="auto"/>
              <w:ind w:left="0"/>
              <w:contextualSpacing w:val="0"/>
              <w:rPr>
                <w:szCs w:val="26"/>
              </w:rPr>
            </w:pPr>
          </w:p>
        </w:tc>
      </w:tr>
      <w:tr w:rsidR="00DA42B3" w14:paraId="53F149F5" w14:textId="77777777" w:rsidTr="008A5E4A">
        <w:tc>
          <w:tcPr>
            <w:tcW w:w="809" w:type="dxa"/>
            <w:tcBorders>
              <w:bottom w:val="single" w:sz="4" w:space="0" w:color="auto"/>
            </w:tcBorders>
            <w:shd w:val="clear" w:color="auto" w:fill="auto"/>
            <w:vAlign w:val="center"/>
          </w:tcPr>
          <w:p w14:paraId="0E7911E2" w14:textId="77777777" w:rsidR="00DA42B3" w:rsidRPr="004F0E6E" w:rsidRDefault="00DA42B3" w:rsidP="008A5E4A">
            <w:pPr>
              <w:spacing w:line="240" w:lineRule="auto"/>
              <w:ind w:firstLine="0"/>
              <w:jc w:val="center"/>
              <w:rPr>
                <w:szCs w:val="26"/>
              </w:rPr>
            </w:pPr>
            <w:r w:rsidRPr="004F0E6E">
              <w:rPr>
                <w:szCs w:val="26"/>
              </w:rPr>
              <w:t>8</w:t>
            </w:r>
          </w:p>
        </w:tc>
        <w:tc>
          <w:tcPr>
            <w:tcW w:w="2138" w:type="dxa"/>
            <w:tcBorders>
              <w:bottom w:val="single" w:sz="4" w:space="0" w:color="auto"/>
            </w:tcBorders>
            <w:shd w:val="clear" w:color="auto" w:fill="auto"/>
          </w:tcPr>
          <w:p w14:paraId="55AFD188" w14:textId="77777777" w:rsidR="00DA42B3" w:rsidRPr="005709EF" w:rsidRDefault="00DA42B3" w:rsidP="008A5E4A">
            <w:pPr>
              <w:pStyle w:val="ListParagraph"/>
              <w:spacing w:line="240" w:lineRule="auto"/>
              <w:ind w:left="406"/>
              <w:contextualSpacing w:val="0"/>
              <w:rPr>
                <w:szCs w:val="26"/>
              </w:rPr>
            </w:pPr>
          </w:p>
        </w:tc>
        <w:tc>
          <w:tcPr>
            <w:tcW w:w="1567" w:type="dxa"/>
            <w:tcBorders>
              <w:bottom w:val="single" w:sz="4" w:space="0" w:color="auto"/>
            </w:tcBorders>
            <w:shd w:val="clear" w:color="auto" w:fill="auto"/>
          </w:tcPr>
          <w:p w14:paraId="550644B8" w14:textId="77777777" w:rsidR="00DA42B3" w:rsidRPr="005709EF" w:rsidRDefault="00DA42B3" w:rsidP="008A5E4A">
            <w:pPr>
              <w:pStyle w:val="ListParagraph"/>
              <w:spacing w:line="240" w:lineRule="auto"/>
              <w:ind w:left="0"/>
              <w:contextualSpacing w:val="0"/>
              <w:rPr>
                <w:szCs w:val="26"/>
              </w:rPr>
            </w:pPr>
          </w:p>
        </w:tc>
        <w:tc>
          <w:tcPr>
            <w:tcW w:w="2645" w:type="dxa"/>
            <w:tcBorders>
              <w:bottom w:val="single" w:sz="4" w:space="0" w:color="auto"/>
            </w:tcBorders>
            <w:shd w:val="clear" w:color="auto" w:fill="auto"/>
          </w:tcPr>
          <w:p w14:paraId="6C87196A" w14:textId="77777777" w:rsidR="00DA42B3" w:rsidRPr="005709EF" w:rsidRDefault="00DA42B3" w:rsidP="008A5E4A">
            <w:pPr>
              <w:pStyle w:val="ListParagraph"/>
              <w:spacing w:line="240" w:lineRule="auto"/>
              <w:ind w:left="0"/>
              <w:contextualSpacing w:val="0"/>
              <w:rPr>
                <w:szCs w:val="26"/>
              </w:rPr>
            </w:pPr>
          </w:p>
        </w:tc>
        <w:tc>
          <w:tcPr>
            <w:tcW w:w="1417" w:type="dxa"/>
            <w:tcBorders>
              <w:bottom w:val="single" w:sz="4" w:space="0" w:color="auto"/>
            </w:tcBorders>
            <w:shd w:val="clear" w:color="auto" w:fill="auto"/>
          </w:tcPr>
          <w:p w14:paraId="15E6D7CB" w14:textId="77777777" w:rsidR="00DA42B3" w:rsidRPr="005709EF" w:rsidRDefault="00DA42B3" w:rsidP="008A5E4A">
            <w:pPr>
              <w:pStyle w:val="ListParagraph"/>
              <w:spacing w:line="240" w:lineRule="auto"/>
              <w:ind w:left="0"/>
              <w:contextualSpacing w:val="0"/>
              <w:rPr>
                <w:szCs w:val="26"/>
              </w:rPr>
            </w:pPr>
          </w:p>
        </w:tc>
      </w:tr>
      <w:tr w:rsidR="00DA42B3" w14:paraId="0052A841" w14:textId="77777777" w:rsidTr="008A5E4A">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6AAF1338" w14:textId="77777777" w:rsidR="00DA42B3" w:rsidRPr="004F0E6E" w:rsidRDefault="00DA42B3" w:rsidP="008A5E4A">
            <w:pPr>
              <w:spacing w:line="240" w:lineRule="auto"/>
              <w:ind w:firstLine="0"/>
              <w:jc w:val="center"/>
              <w:rPr>
                <w:szCs w:val="26"/>
              </w:rPr>
            </w:pPr>
            <w:r w:rsidRPr="004F0E6E">
              <w:rPr>
                <w:szCs w:val="26"/>
              </w:rPr>
              <w:t>9</w:t>
            </w:r>
          </w:p>
        </w:tc>
        <w:tc>
          <w:tcPr>
            <w:tcW w:w="2138" w:type="dxa"/>
            <w:tcBorders>
              <w:top w:val="single" w:sz="4" w:space="0" w:color="auto"/>
              <w:left w:val="single" w:sz="4" w:space="0" w:color="auto"/>
              <w:bottom w:val="single" w:sz="4" w:space="0" w:color="auto"/>
              <w:right w:val="single" w:sz="4" w:space="0" w:color="auto"/>
            </w:tcBorders>
            <w:shd w:val="clear" w:color="auto" w:fill="auto"/>
          </w:tcPr>
          <w:p w14:paraId="598135AA" w14:textId="77777777" w:rsidR="00DA42B3" w:rsidRPr="005709EF" w:rsidRDefault="00DA42B3" w:rsidP="008A5E4A">
            <w:pPr>
              <w:pStyle w:val="ListParagraph"/>
              <w:spacing w:line="240" w:lineRule="auto"/>
              <w:ind w:left="406"/>
              <w:contextualSpacing w:val="0"/>
              <w:rPr>
                <w:szCs w:val="26"/>
              </w:rPr>
            </w:pPr>
          </w:p>
        </w:tc>
        <w:tc>
          <w:tcPr>
            <w:tcW w:w="1567" w:type="dxa"/>
            <w:tcBorders>
              <w:top w:val="single" w:sz="4" w:space="0" w:color="auto"/>
              <w:left w:val="single" w:sz="4" w:space="0" w:color="auto"/>
              <w:bottom w:val="single" w:sz="4" w:space="0" w:color="auto"/>
              <w:right w:val="single" w:sz="4" w:space="0" w:color="auto"/>
            </w:tcBorders>
            <w:shd w:val="clear" w:color="auto" w:fill="auto"/>
          </w:tcPr>
          <w:p w14:paraId="4CF4B14B" w14:textId="77777777" w:rsidR="00DA42B3" w:rsidRPr="005709EF" w:rsidRDefault="00DA42B3" w:rsidP="008A5E4A">
            <w:pPr>
              <w:pStyle w:val="ListParagraph"/>
              <w:spacing w:line="240" w:lineRule="auto"/>
              <w:ind w:left="0"/>
              <w:contextualSpacing w:val="0"/>
              <w:rPr>
                <w:szCs w:val="26"/>
              </w:rPr>
            </w:pPr>
          </w:p>
        </w:tc>
        <w:tc>
          <w:tcPr>
            <w:tcW w:w="2645" w:type="dxa"/>
            <w:tcBorders>
              <w:top w:val="single" w:sz="4" w:space="0" w:color="auto"/>
              <w:left w:val="single" w:sz="4" w:space="0" w:color="auto"/>
              <w:bottom w:val="single" w:sz="4" w:space="0" w:color="auto"/>
              <w:right w:val="single" w:sz="4" w:space="0" w:color="auto"/>
            </w:tcBorders>
            <w:shd w:val="clear" w:color="auto" w:fill="auto"/>
          </w:tcPr>
          <w:p w14:paraId="624271B8" w14:textId="77777777" w:rsidR="00DA42B3" w:rsidRPr="005709EF" w:rsidRDefault="00DA42B3" w:rsidP="008A5E4A">
            <w:pPr>
              <w:pStyle w:val="ListParagraph"/>
              <w:spacing w:line="240" w:lineRule="auto"/>
              <w:ind w:left="0"/>
              <w:contextualSpacing w:val="0"/>
              <w:rPr>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119A21" w14:textId="77777777" w:rsidR="00DA42B3" w:rsidRPr="005709EF" w:rsidRDefault="00DA42B3" w:rsidP="008A5E4A">
            <w:pPr>
              <w:pStyle w:val="ListParagraph"/>
              <w:spacing w:line="240" w:lineRule="auto"/>
              <w:ind w:left="0"/>
              <w:contextualSpacing w:val="0"/>
              <w:rPr>
                <w:szCs w:val="26"/>
              </w:rPr>
            </w:pPr>
          </w:p>
        </w:tc>
      </w:tr>
      <w:tr w:rsidR="00DA42B3" w14:paraId="02781C9A" w14:textId="77777777" w:rsidTr="008A5E4A">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7E0D64EE" w14:textId="77777777" w:rsidR="00DA42B3" w:rsidRPr="004F0E6E" w:rsidRDefault="00DA42B3" w:rsidP="008A5E4A">
            <w:pPr>
              <w:spacing w:line="240" w:lineRule="auto"/>
              <w:ind w:firstLine="0"/>
              <w:jc w:val="center"/>
              <w:rPr>
                <w:szCs w:val="26"/>
              </w:rPr>
            </w:pPr>
            <w:r w:rsidRPr="004F0E6E">
              <w:rPr>
                <w:szCs w:val="26"/>
              </w:rPr>
              <w:t>10</w:t>
            </w:r>
          </w:p>
        </w:tc>
        <w:tc>
          <w:tcPr>
            <w:tcW w:w="2138" w:type="dxa"/>
            <w:tcBorders>
              <w:top w:val="single" w:sz="4" w:space="0" w:color="auto"/>
              <w:left w:val="single" w:sz="4" w:space="0" w:color="auto"/>
              <w:bottom w:val="single" w:sz="4" w:space="0" w:color="auto"/>
              <w:right w:val="single" w:sz="4" w:space="0" w:color="auto"/>
            </w:tcBorders>
            <w:shd w:val="clear" w:color="auto" w:fill="auto"/>
          </w:tcPr>
          <w:p w14:paraId="62E5FBD1" w14:textId="77777777" w:rsidR="00DA42B3" w:rsidRPr="005709EF" w:rsidRDefault="00DA42B3" w:rsidP="008A5E4A">
            <w:pPr>
              <w:pStyle w:val="ListParagraph"/>
              <w:spacing w:line="240" w:lineRule="auto"/>
              <w:ind w:left="406"/>
              <w:contextualSpacing w:val="0"/>
              <w:rPr>
                <w:szCs w:val="26"/>
              </w:rPr>
            </w:pPr>
          </w:p>
        </w:tc>
        <w:tc>
          <w:tcPr>
            <w:tcW w:w="1567" w:type="dxa"/>
            <w:tcBorders>
              <w:top w:val="single" w:sz="4" w:space="0" w:color="auto"/>
              <w:left w:val="single" w:sz="4" w:space="0" w:color="auto"/>
              <w:bottom w:val="single" w:sz="4" w:space="0" w:color="auto"/>
              <w:right w:val="single" w:sz="4" w:space="0" w:color="auto"/>
            </w:tcBorders>
            <w:shd w:val="clear" w:color="auto" w:fill="auto"/>
          </w:tcPr>
          <w:p w14:paraId="2BFA64CF" w14:textId="77777777" w:rsidR="00DA42B3" w:rsidRPr="005709EF" w:rsidRDefault="00DA42B3" w:rsidP="008A5E4A">
            <w:pPr>
              <w:pStyle w:val="ListParagraph"/>
              <w:spacing w:line="240" w:lineRule="auto"/>
              <w:ind w:left="0"/>
              <w:contextualSpacing w:val="0"/>
              <w:rPr>
                <w:szCs w:val="26"/>
              </w:rPr>
            </w:pPr>
          </w:p>
        </w:tc>
        <w:tc>
          <w:tcPr>
            <w:tcW w:w="2645" w:type="dxa"/>
            <w:tcBorders>
              <w:top w:val="single" w:sz="4" w:space="0" w:color="auto"/>
              <w:left w:val="single" w:sz="4" w:space="0" w:color="auto"/>
              <w:bottom w:val="single" w:sz="4" w:space="0" w:color="auto"/>
              <w:right w:val="single" w:sz="4" w:space="0" w:color="auto"/>
            </w:tcBorders>
            <w:shd w:val="clear" w:color="auto" w:fill="auto"/>
          </w:tcPr>
          <w:p w14:paraId="3FFA118C" w14:textId="77777777" w:rsidR="00DA42B3" w:rsidRPr="005709EF" w:rsidRDefault="00DA42B3" w:rsidP="008A5E4A">
            <w:pPr>
              <w:pStyle w:val="ListParagraph"/>
              <w:spacing w:line="240" w:lineRule="auto"/>
              <w:ind w:left="0"/>
              <w:contextualSpacing w:val="0"/>
              <w:rPr>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77FF21C" w14:textId="77777777" w:rsidR="00DA42B3" w:rsidRPr="005709EF" w:rsidRDefault="00DA42B3" w:rsidP="008A5E4A">
            <w:pPr>
              <w:pStyle w:val="ListParagraph"/>
              <w:spacing w:line="240" w:lineRule="auto"/>
              <w:ind w:left="0"/>
              <w:contextualSpacing w:val="0"/>
              <w:rPr>
                <w:szCs w:val="26"/>
              </w:rPr>
            </w:pPr>
          </w:p>
        </w:tc>
      </w:tr>
      <w:bookmarkEnd w:id="6"/>
    </w:tbl>
    <w:p w14:paraId="7D52329D" w14:textId="77777777" w:rsidR="00DA42B3" w:rsidRPr="00DA42B3" w:rsidRDefault="00DA42B3" w:rsidP="00DA42B3">
      <w:pPr>
        <w:spacing w:before="0"/>
        <w:ind w:left="709" w:firstLine="0"/>
        <w:rPr>
          <w:color w:val="0D0D0D" w:themeColor="text1" w:themeTint="F2"/>
          <w:spacing w:val="-8"/>
          <w:szCs w:val="26"/>
        </w:rPr>
      </w:pPr>
    </w:p>
    <w:p w14:paraId="0097F4CF" w14:textId="24262D76" w:rsidR="00C35B18" w:rsidRPr="004C0968" w:rsidRDefault="006662A6" w:rsidP="00735D02">
      <w:pPr>
        <w:pStyle w:val="ListParagraph"/>
        <w:numPr>
          <w:ilvl w:val="0"/>
          <w:numId w:val="4"/>
        </w:numPr>
        <w:spacing w:before="0"/>
        <w:ind w:left="709"/>
        <w:rPr>
          <w:color w:val="0D0D0D" w:themeColor="text1" w:themeTint="F2"/>
          <w:szCs w:val="26"/>
        </w:rPr>
      </w:pPr>
      <w:r>
        <w:rPr>
          <w:b/>
          <w:bCs/>
          <w:color w:val="0D0D0D" w:themeColor="text1" w:themeTint="F2"/>
          <w:szCs w:val="26"/>
        </w:rPr>
        <w:t xml:space="preserve">Chương 2: Nội dung thực tập </w:t>
      </w:r>
    </w:p>
    <w:p w14:paraId="653717CC" w14:textId="17BB6746" w:rsidR="00313903" w:rsidRDefault="00313903" w:rsidP="002C3A25">
      <w:pPr>
        <w:pStyle w:val="ListParagraph"/>
        <w:shd w:val="clear" w:color="auto" w:fill="FFFFFF"/>
        <w:spacing w:before="0"/>
        <w:ind w:left="1069" w:firstLine="0"/>
        <w:rPr>
          <w:color w:val="0D0D0D" w:themeColor="text1" w:themeTint="F2"/>
          <w:spacing w:val="-8"/>
          <w:szCs w:val="26"/>
        </w:rPr>
      </w:pPr>
      <w:r>
        <w:rPr>
          <w:color w:val="0D0D0D" w:themeColor="text1" w:themeTint="F2"/>
          <w:spacing w:val="-8"/>
          <w:szCs w:val="26"/>
        </w:rPr>
        <w:lastRenderedPageBreak/>
        <w:t xml:space="preserve">Mô tả </w:t>
      </w:r>
      <w:r w:rsidR="00AB755B">
        <w:rPr>
          <w:color w:val="0D0D0D" w:themeColor="text1" w:themeTint="F2"/>
          <w:spacing w:val="-8"/>
          <w:szCs w:val="26"/>
        </w:rPr>
        <w:t xml:space="preserve">chi tiết </w:t>
      </w:r>
      <w:r w:rsidR="002C3A25">
        <w:rPr>
          <w:color w:val="0D0D0D" w:themeColor="text1" w:themeTint="F2"/>
          <w:spacing w:val="-8"/>
          <w:szCs w:val="26"/>
        </w:rPr>
        <w:t xml:space="preserve">(những) </w:t>
      </w:r>
      <w:r w:rsidR="00AB755B">
        <w:rPr>
          <w:color w:val="0D0D0D" w:themeColor="text1" w:themeTint="F2"/>
          <w:spacing w:val="-8"/>
          <w:szCs w:val="26"/>
        </w:rPr>
        <w:t>công việc đã thực hiện trong quá trình thực tập và kết qủa của công việc đó, có thể là:</w:t>
      </w:r>
    </w:p>
    <w:p w14:paraId="5131D0CD" w14:textId="0A6DAC8F" w:rsidR="00D46C6D" w:rsidRPr="00B73581" w:rsidRDefault="00D46C6D" w:rsidP="00100419">
      <w:pPr>
        <w:pStyle w:val="ListParagraph"/>
        <w:numPr>
          <w:ilvl w:val="0"/>
          <w:numId w:val="6"/>
        </w:numPr>
        <w:shd w:val="clear" w:color="auto" w:fill="FFFFFF"/>
        <w:spacing w:before="0"/>
        <w:rPr>
          <w:color w:val="0D0D0D" w:themeColor="text1" w:themeTint="F2"/>
          <w:spacing w:val="-8"/>
          <w:szCs w:val="26"/>
        </w:rPr>
      </w:pPr>
      <w:r w:rsidRPr="00B73581">
        <w:rPr>
          <w:color w:val="0D0D0D" w:themeColor="text1" w:themeTint="F2"/>
          <w:spacing w:val="-8"/>
          <w:szCs w:val="26"/>
        </w:rPr>
        <w:t xml:space="preserve">Các công cụ, phần mềm, thiết bị,… </w:t>
      </w:r>
      <w:r w:rsidR="00AB755B">
        <w:rPr>
          <w:color w:val="0D0D0D" w:themeColor="text1" w:themeTint="F2"/>
          <w:spacing w:val="-8"/>
          <w:szCs w:val="26"/>
        </w:rPr>
        <w:t xml:space="preserve">đã </w:t>
      </w:r>
      <w:r w:rsidR="00783A38" w:rsidRPr="00B73581">
        <w:rPr>
          <w:color w:val="0D0D0D" w:themeColor="text1" w:themeTint="F2"/>
          <w:spacing w:val="-8"/>
          <w:szCs w:val="26"/>
        </w:rPr>
        <w:t>tìm hiểu và sử</w:t>
      </w:r>
      <w:r w:rsidRPr="00B73581">
        <w:rPr>
          <w:color w:val="0D0D0D" w:themeColor="text1" w:themeTint="F2"/>
          <w:spacing w:val="-8"/>
          <w:szCs w:val="26"/>
        </w:rPr>
        <w:t xml:space="preserve"> dụng.</w:t>
      </w:r>
    </w:p>
    <w:p w14:paraId="4AF51449" w14:textId="5C54E02B" w:rsidR="00D46C6D" w:rsidRPr="00100419" w:rsidRDefault="00D46C6D" w:rsidP="00100419">
      <w:pPr>
        <w:pStyle w:val="ListParagraph"/>
        <w:numPr>
          <w:ilvl w:val="0"/>
          <w:numId w:val="6"/>
        </w:numPr>
        <w:shd w:val="clear" w:color="auto" w:fill="FFFFFF"/>
        <w:spacing w:before="0"/>
        <w:rPr>
          <w:color w:val="0D0D0D" w:themeColor="text1" w:themeTint="F2"/>
          <w:szCs w:val="26"/>
        </w:rPr>
      </w:pPr>
      <w:r w:rsidRPr="00100419">
        <w:rPr>
          <w:color w:val="0D0D0D" w:themeColor="text1" w:themeTint="F2"/>
          <w:szCs w:val="26"/>
        </w:rPr>
        <w:t xml:space="preserve">Các </w:t>
      </w:r>
      <w:r w:rsidR="002C3A25" w:rsidRPr="00100419">
        <w:rPr>
          <w:color w:val="0D0D0D" w:themeColor="text1" w:themeTint="F2"/>
          <w:szCs w:val="26"/>
        </w:rPr>
        <w:t xml:space="preserve">công nghệ, </w:t>
      </w:r>
      <w:r w:rsidRPr="00100419">
        <w:rPr>
          <w:color w:val="0D0D0D" w:themeColor="text1" w:themeTint="F2"/>
          <w:szCs w:val="26"/>
        </w:rPr>
        <w:t>kỹ thuật</w:t>
      </w:r>
      <w:r w:rsidR="002C3A25" w:rsidRPr="00100419">
        <w:rPr>
          <w:color w:val="0D0D0D" w:themeColor="text1" w:themeTint="F2"/>
          <w:szCs w:val="26"/>
        </w:rPr>
        <w:t xml:space="preserve"> mới</w:t>
      </w:r>
      <w:r w:rsidRPr="00100419">
        <w:rPr>
          <w:color w:val="0D0D0D" w:themeColor="text1" w:themeTint="F2"/>
          <w:szCs w:val="26"/>
        </w:rPr>
        <w:t xml:space="preserve">, cơ sở lý thuyết </w:t>
      </w:r>
      <w:r w:rsidR="00AB755B" w:rsidRPr="00100419">
        <w:rPr>
          <w:color w:val="0D0D0D" w:themeColor="text1" w:themeTint="F2"/>
          <w:szCs w:val="26"/>
        </w:rPr>
        <w:t xml:space="preserve">đã </w:t>
      </w:r>
      <w:r w:rsidRPr="00100419">
        <w:rPr>
          <w:color w:val="0D0D0D" w:themeColor="text1" w:themeTint="F2"/>
          <w:szCs w:val="26"/>
        </w:rPr>
        <w:t>tìm hiểu</w:t>
      </w:r>
      <w:r w:rsidR="00AB755B" w:rsidRPr="00100419">
        <w:rPr>
          <w:color w:val="0D0D0D" w:themeColor="text1" w:themeTint="F2"/>
          <w:szCs w:val="26"/>
        </w:rPr>
        <w:t>, áp dụng</w:t>
      </w:r>
      <w:r w:rsidRPr="00100419">
        <w:rPr>
          <w:color w:val="0D0D0D" w:themeColor="text1" w:themeTint="F2"/>
          <w:szCs w:val="26"/>
        </w:rPr>
        <w:t>.</w:t>
      </w:r>
    </w:p>
    <w:p w14:paraId="394D70A9" w14:textId="03CDED2A" w:rsidR="00AB755B" w:rsidRDefault="00AB755B" w:rsidP="00100419">
      <w:pPr>
        <w:pStyle w:val="ListParagraph"/>
        <w:numPr>
          <w:ilvl w:val="0"/>
          <w:numId w:val="6"/>
        </w:numPr>
        <w:shd w:val="clear" w:color="auto" w:fill="FFFFFF"/>
        <w:spacing w:before="0"/>
        <w:rPr>
          <w:color w:val="0D0D0D" w:themeColor="text1" w:themeTint="F2"/>
          <w:szCs w:val="26"/>
        </w:rPr>
      </w:pPr>
      <w:r>
        <w:rPr>
          <w:color w:val="0D0D0D" w:themeColor="text1" w:themeTint="F2"/>
          <w:szCs w:val="26"/>
        </w:rPr>
        <w:t>Các modul, chương trình, project đã phân tích, thiết kế và xây dựng.</w:t>
      </w:r>
    </w:p>
    <w:p w14:paraId="6B8FD39F" w14:textId="2F5B565A" w:rsidR="002C3A25" w:rsidRDefault="002C3A25" w:rsidP="00AB755B">
      <w:pPr>
        <w:pStyle w:val="ListParagraph"/>
        <w:shd w:val="clear" w:color="auto" w:fill="FFFFFF"/>
        <w:spacing w:before="0"/>
        <w:ind w:left="1069" w:firstLine="0"/>
        <w:rPr>
          <w:color w:val="0D0D0D" w:themeColor="text1" w:themeTint="F2"/>
          <w:szCs w:val="26"/>
        </w:rPr>
      </w:pPr>
      <w:r>
        <w:rPr>
          <w:color w:val="0D0D0D" w:themeColor="text1" w:themeTint="F2"/>
          <w:szCs w:val="26"/>
        </w:rPr>
        <w:t>…</w:t>
      </w:r>
    </w:p>
    <w:p w14:paraId="215DE2F3" w14:textId="0E10048E" w:rsidR="002C503F" w:rsidRPr="00236010" w:rsidRDefault="002C3A25" w:rsidP="002C503F">
      <w:pPr>
        <w:pStyle w:val="ListParagraph"/>
        <w:numPr>
          <w:ilvl w:val="0"/>
          <w:numId w:val="4"/>
        </w:numPr>
        <w:spacing w:before="0" w:after="120" w:line="288" w:lineRule="auto"/>
        <w:ind w:left="709"/>
        <w:rPr>
          <w:b/>
          <w:bCs/>
          <w:color w:val="0D0D0D" w:themeColor="text1" w:themeTint="F2"/>
          <w:szCs w:val="26"/>
        </w:rPr>
      </w:pPr>
      <w:r>
        <w:rPr>
          <w:b/>
          <w:bCs/>
          <w:color w:val="0D0D0D" w:themeColor="text1" w:themeTint="F2"/>
          <w:szCs w:val="26"/>
        </w:rPr>
        <w:t>C</w:t>
      </w:r>
      <w:r w:rsidR="002C503F" w:rsidRPr="004C0968">
        <w:rPr>
          <w:b/>
          <w:bCs/>
          <w:color w:val="0D0D0D" w:themeColor="text1" w:themeTint="F2"/>
          <w:szCs w:val="26"/>
        </w:rPr>
        <w:t>hương 3:</w:t>
      </w:r>
      <w:r w:rsidR="002C503F" w:rsidRPr="004C0968">
        <w:rPr>
          <w:color w:val="0D0D0D" w:themeColor="text1" w:themeTint="F2"/>
          <w:szCs w:val="26"/>
        </w:rPr>
        <w:t xml:space="preserve"> </w:t>
      </w:r>
      <w:r>
        <w:rPr>
          <w:b/>
          <w:bCs/>
          <w:color w:val="0D0D0D" w:themeColor="text1" w:themeTint="F2"/>
          <w:szCs w:val="26"/>
        </w:rPr>
        <w:t>Đánh giá k</w:t>
      </w:r>
      <w:r w:rsidR="002C503F" w:rsidRPr="00236010">
        <w:rPr>
          <w:b/>
          <w:bCs/>
          <w:color w:val="0D0D0D" w:themeColor="text1" w:themeTint="F2"/>
          <w:szCs w:val="26"/>
        </w:rPr>
        <w:t xml:space="preserve">ết quả </w:t>
      </w:r>
      <w:r w:rsidR="002C503F">
        <w:rPr>
          <w:b/>
          <w:bCs/>
          <w:color w:val="0D0D0D" w:themeColor="text1" w:themeTint="F2"/>
          <w:szCs w:val="26"/>
        </w:rPr>
        <w:t xml:space="preserve">và định hướng phát triển </w:t>
      </w:r>
    </w:p>
    <w:p w14:paraId="29D8537A" w14:textId="12DD5650" w:rsidR="002C503F" w:rsidRDefault="00AB755B" w:rsidP="002C503F">
      <w:pPr>
        <w:pStyle w:val="ListParagraph"/>
        <w:numPr>
          <w:ilvl w:val="1"/>
          <w:numId w:val="18"/>
        </w:numPr>
        <w:spacing w:before="0" w:after="120" w:line="288" w:lineRule="auto"/>
        <w:ind w:left="993" w:hanging="426"/>
        <w:rPr>
          <w:color w:val="0D0D0D" w:themeColor="text1" w:themeTint="F2"/>
          <w:szCs w:val="26"/>
        </w:rPr>
      </w:pPr>
      <w:r>
        <w:rPr>
          <w:color w:val="0D0D0D" w:themeColor="text1" w:themeTint="F2"/>
          <w:szCs w:val="26"/>
        </w:rPr>
        <w:t>Đánh giá</w:t>
      </w:r>
      <w:r w:rsidR="00313903">
        <w:rPr>
          <w:color w:val="0D0D0D" w:themeColor="text1" w:themeTint="F2"/>
          <w:szCs w:val="26"/>
        </w:rPr>
        <w:t xml:space="preserve"> </w:t>
      </w:r>
      <w:r>
        <w:rPr>
          <w:color w:val="0D0D0D" w:themeColor="text1" w:themeTint="F2"/>
          <w:szCs w:val="26"/>
        </w:rPr>
        <w:t>k</w:t>
      </w:r>
      <w:r w:rsidR="002C503F">
        <w:rPr>
          <w:color w:val="0D0D0D" w:themeColor="text1" w:themeTint="F2"/>
          <w:szCs w:val="26"/>
        </w:rPr>
        <w:t xml:space="preserve">ết quả thực </w:t>
      </w:r>
      <w:r w:rsidR="002C3A25">
        <w:rPr>
          <w:color w:val="0D0D0D" w:themeColor="text1" w:themeTint="F2"/>
          <w:szCs w:val="26"/>
        </w:rPr>
        <w:t>tập</w:t>
      </w:r>
    </w:p>
    <w:p w14:paraId="6B0748EF" w14:textId="76C3D220" w:rsidR="002C503F" w:rsidRDefault="002C3A25" w:rsidP="002C3A25">
      <w:pPr>
        <w:pStyle w:val="ListParagraph"/>
        <w:numPr>
          <w:ilvl w:val="0"/>
          <w:numId w:val="6"/>
        </w:numPr>
        <w:spacing w:before="0" w:after="120" w:line="288" w:lineRule="auto"/>
        <w:rPr>
          <w:color w:val="0D0D0D" w:themeColor="text1" w:themeTint="F2"/>
          <w:szCs w:val="26"/>
        </w:rPr>
      </w:pPr>
      <w:r>
        <w:rPr>
          <w:color w:val="0D0D0D" w:themeColor="text1" w:themeTint="F2"/>
          <w:szCs w:val="26"/>
        </w:rPr>
        <w:t xml:space="preserve">Sinh viên tự đánh giá kết quả của quá trình thực tập: </w:t>
      </w:r>
    </w:p>
    <w:p w14:paraId="1185DBF5" w14:textId="15E26881" w:rsidR="002C503F" w:rsidRDefault="002C3A25" w:rsidP="002C3A25">
      <w:pPr>
        <w:pStyle w:val="ListParagraph"/>
        <w:spacing w:before="0" w:after="120" w:line="288" w:lineRule="auto"/>
        <w:ind w:left="1069" w:firstLine="0"/>
        <w:rPr>
          <w:color w:val="0D0D0D" w:themeColor="text1" w:themeTint="F2"/>
          <w:szCs w:val="26"/>
        </w:rPr>
      </w:pPr>
      <w:r>
        <w:rPr>
          <w:color w:val="0D0D0D" w:themeColor="text1" w:themeTint="F2"/>
          <w:szCs w:val="26"/>
        </w:rPr>
        <w:t xml:space="preserve">+ </w:t>
      </w:r>
      <w:r w:rsidR="002C503F">
        <w:rPr>
          <w:color w:val="0D0D0D" w:themeColor="text1" w:themeTint="F2"/>
          <w:szCs w:val="26"/>
        </w:rPr>
        <w:t>Về kiến thức</w:t>
      </w:r>
    </w:p>
    <w:p w14:paraId="57540578" w14:textId="274FAA8F" w:rsidR="002C503F" w:rsidRDefault="002C3A25" w:rsidP="002C3A25">
      <w:pPr>
        <w:pStyle w:val="ListParagraph"/>
        <w:spacing w:before="0" w:after="120" w:line="288" w:lineRule="auto"/>
        <w:ind w:left="1069" w:firstLine="0"/>
        <w:rPr>
          <w:color w:val="0D0D0D" w:themeColor="text1" w:themeTint="F2"/>
          <w:szCs w:val="26"/>
        </w:rPr>
      </w:pPr>
      <w:r>
        <w:rPr>
          <w:color w:val="0D0D0D" w:themeColor="text1" w:themeTint="F2"/>
          <w:szCs w:val="26"/>
        </w:rPr>
        <w:t xml:space="preserve">+ </w:t>
      </w:r>
      <w:r w:rsidR="002C503F">
        <w:rPr>
          <w:color w:val="0D0D0D" w:themeColor="text1" w:themeTint="F2"/>
          <w:szCs w:val="26"/>
        </w:rPr>
        <w:t>Về kỹ năng (bao gồm c</w:t>
      </w:r>
      <w:r w:rsidR="00D010FD">
        <w:rPr>
          <w:color w:val="0D0D0D" w:themeColor="text1" w:themeTint="F2"/>
          <w:szCs w:val="26"/>
        </w:rPr>
        <w:t>ác</w:t>
      </w:r>
      <w:r w:rsidR="002C503F">
        <w:rPr>
          <w:color w:val="0D0D0D" w:themeColor="text1" w:themeTint="F2"/>
          <w:szCs w:val="26"/>
        </w:rPr>
        <w:t xml:space="preserve"> kỹ năng mềm).</w:t>
      </w:r>
      <w:r w:rsidR="002C503F" w:rsidRPr="00681BAC">
        <w:rPr>
          <w:color w:val="0D0D0D" w:themeColor="text1" w:themeTint="F2"/>
          <w:szCs w:val="26"/>
        </w:rPr>
        <w:t xml:space="preserve"> </w:t>
      </w:r>
    </w:p>
    <w:p w14:paraId="765C9D95" w14:textId="18D76AF1" w:rsidR="009B5E24" w:rsidRDefault="00580C09" w:rsidP="00580C09">
      <w:pPr>
        <w:pStyle w:val="ListParagraph"/>
        <w:numPr>
          <w:ilvl w:val="0"/>
          <w:numId w:val="6"/>
        </w:numPr>
        <w:spacing w:before="0" w:after="120" w:line="288" w:lineRule="auto"/>
        <w:rPr>
          <w:color w:val="0D0D0D" w:themeColor="text1" w:themeTint="F2"/>
          <w:szCs w:val="26"/>
        </w:rPr>
      </w:pPr>
      <w:r>
        <w:rPr>
          <w:color w:val="0D0D0D" w:themeColor="text1" w:themeTint="F2"/>
          <w:szCs w:val="26"/>
        </w:rPr>
        <w:t xml:space="preserve">Đánh giá </w:t>
      </w:r>
      <w:r w:rsidR="009B5E24">
        <w:rPr>
          <w:color w:val="0D0D0D" w:themeColor="text1" w:themeTint="F2"/>
          <w:szCs w:val="26"/>
        </w:rPr>
        <w:t>mức độ áp dụng những kiến thức</w:t>
      </w:r>
      <w:r w:rsidR="00626AF8">
        <w:rPr>
          <w:color w:val="0D0D0D" w:themeColor="text1" w:themeTint="F2"/>
          <w:szCs w:val="26"/>
        </w:rPr>
        <w:t xml:space="preserve"> </w:t>
      </w:r>
      <w:r w:rsidR="009B5E24">
        <w:rPr>
          <w:color w:val="0D0D0D" w:themeColor="text1" w:themeTint="F2"/>
          <w:szCs w:val="26"/>
        </w:rPr>
        <w:t xml:space="preserve">đã </w:t>
      </w:r>
      <w:r>
        <w:rPr>
          <w:color w:val="0D0D0D" w:themeColor="text1" w:themeTint="F2"/>
          <w:szCs w:val="26"/>
        </w:rPr>
        <w:t xml:space="preserve">được học tại trường với </w:t>
      </w:r>
      <w:r w:rsidR="009B5E24">
        <w:rPr>
          <w:color w:val="0D0D0D" w:themeColor="text1" w:themeTint="F2"/>
          <w:szCs w:val="26"/>
        </w:rPr>
        <w:t xml:space="preserve">thực tế công việc trong quá trình thực tập: </w:t>
      </w:r>
    </w:p>
    <w:p w14:paraId="677E97CF" w14:textId="2C421E69" w:rsidR="009B5E24" w:rsidRDefault="009B5E24" w:rsidP="009B5E24">
      <w:pPr>
        <w:pStyle w:val="ListParagraph"/>
        <w:spacing w:before="0" w:after="120" w:line="288" w:lineRule="auto"/>
        <w:ind w:left="1069" w:firstLine="0"/>
        <w:rPr>
          <w:color w:val="0D0D0D" w:themeColor="text1" w:themeTint="F2"/>
          <w:szCs w:val="26"/>
        </w:rPr>
      </w:pPr>
      <w:r>
        <w:rPr>
          <w:color w:val="0D0D0D" w:themeColor="text1" w:themeTint="F2"/>
          <w:szCs w:val="26"/>
        </w:rPr>
        <w:t>+ N</w:t>
      </w:r>
      <w:r w:rsidR="002C3A25">
        <w:rPr>
          <w:color w:val="0D0D0D" w:themeColor="text1" w:themeTint="F2"/>
          <w:szCs w:val="26"/>
        </w:rPr>
        <w:t xml:space="preserve">hững kiến thức </w:t>
      </w:r>
      <w:r>
        <w:rPr>
          <w:color w:val="0D0D0D" w:themeColor="text1" w:themeTint="F2"/>
          <w:szCs w:val="26"/>
        </w:rPr>
        <w:t>(học phần)</w:t>
      </w:r>
      <w:r w:rsidR="00626AF8">
        <w:rPr>
          <w:color w:val="0D0D0D" w:themeColor="text1" w:themeTint="F2"/>
          <w:szCs w:val="26"/>
        </w:rPr>
        <w:t xml:space="preserve"> </w:t>
      </w:r>
      <w:r w:rsidR="00626AF8">
        <w:rPr>
          <w:color w:val="0D0D0D" w:themeColor="text1" w:themeTint="F2"/>
          <w:szCs w:val="26"/>
        </w:rPr>
        <w:t>nào</w:t>
      </w:r>
      <w:r>
        <w:rPr>
          <w:color w:val="0D0D0D" w:themeColor="text1" w:themeTint="F2"/>
          <w:szCs w:val="26"/>
        </w:rPr>
        <w:t xml:space="preserve"> </w:t>
      </w:r>
      <w:r w:rsidR="002C3A25">
        <w:rPr>
          <w:color w:val="0D0D0D" w:themeColor="text1" w:themeTint="F2"/>
          <w:szCs w:val="26"/>
        </w:rPr>
        <w:t xml:space="preserve">đã học ở trường được dùng trong </w:t>
      </w:r>
      <w:r>
        <w:rPr>
          <w:color w:val="0D0D0D" w:themeColor="text1" w:themeTint="F2"/>
          <w:szCs w:val="26"/>
        </w:rPr>
        <w:t xml:space="preserve">công việc thực tập? </w:t>
      </w:r>
    </w:p>
    <w:p w14:paraId="44DE8650" w14:textId="68A2C5E8" w:rsidR="009B5E24" w:rsidRDefault="009B5E24" w:rsidP="009B5E24">
      <w:pPr>
        <w:pStyle w:val="ListParagraph"/>
        <w:spacing w:before="0" w:after="120" w:line="288" w:lineRule="auto"/>
        <w:ind w:left="1069" w:firstLine="0"/>
        <w:rPr>
          <w:color w:val="0D0D0D" w:themeColor="text1" w:themeTint="F2"/>
          <w:szCs w:val="26"/>
        </w:rPr>
      </w:pPr>
      <w:r>
        <w:rPr>
          <w:color w:val="0D0D0D" w:themeColor="text1" w:themeTint="F2"/>
          <w:szCs w:val="26"/>
        </w:rPr>
        <w:t xml:space="preserve">+ Những kiến thức mới nào đã được tiếp cận, tìm hiểu trong </w:t>
      </w:r>
      <w:r w:rsidR="002C3A25">
        <w:rPr>
          <w:color w:val="0D0D0D" w:themeColor="text1" w:themeTint="F2"/>
          <w:szCs w:val="26"/>
        </w:rPr>
        <w:t>quá trình thực tập?</w:t>
      </w:r>
      <w:r>
        <w:rPr>
          <w:color w:val="0D0D0D" w:themeColor="text1" w:themeTint="F2"/>
          <w:szCs w:val="26"/>
        </w:rPr>
        <w:t xml:space="preserve"> Chúng có liên quan đến kiến thức (học phần) nào đã được học ở trường hay không?</w:t>
      </w:r>
    </w:p>
    <w:p w14:paraId="28D213D7" w14:textId="5E273B78" w:rsidR="002C3A25" w:rsidRDefault="002C3A25" w:rsidP="00580C09">
      <w:pPr>
        <w:pStyle w:val="ListParagraph"/>
        <w:numPr>
          <w:ilvl w:val="0"/>
          <w:numId w:val="6"/>
        </w:numPr>
        <w:spacing w:before="0" w:after="120" w:line="288" w:lineRule="auto"/>
        <w:rPr>
          <w:color w:val="0D0D0D" w:themeColor="text1" w:themeTint="F2"/>
          <w:szCs w:val="26"/>
        </w:rPr>
      </w:pPr>
      <w:r>
        <w:rPr>
          <w:color w:val="0D0D0D" w:themeColor="text1" w:themeTint="F2"/>
          <w:szCs w:val="26"/>
        </w:rPr>
        <w:t xml:space="preserve"> </w:t>
      </w:r>
      <w:r w:rsidR="00626AF8">
        <w:rPr>
          <w:color w:val="0D0D0D" w:themeColor="text1" w:themeTint="F2"/>
          <w:szCs w:val="26"/>
        </w:rPr>
        <w:t>Sinh viên tự đánh giá khả năng đáp ứng công việc của bản thân về kiến thức và kỹ năng.</w:t>
      </w:r>
    </w:p>
    <w:p w14:paraId="4D62A0AA" w14:textId="77777777" w:rsidR="002C503F" w:rsidRDefault="002C503F" w:rsidP="002C503F">
      <w:pPr>
        <w:pStyle w:val="ListParagraph"/>
        <w:numPr>
          <w:ilvl w:val="1"/>
          <w:numId w:val="18"/>
        </w:numPr>
        <w:spacing w:before="0" w:after="120" w:line="288" w:lineRule="auto"/>
        <w:ind w:left="993" w:hanging="426"/>
        <w:rPr>
          <w:color w:val="0D0D0D" w:themeColor="text1" w:themeTint="F2"/>
          <w:szCs w:val="26"/>
        </w:rPr>
      </w:pPr>
      <w:r>
        <w:rPr>
          <w:color w:val="0D0D0D" w:themeColor="text1" w:themeTint="F2"/>
          <w:szCs w:val="26"/>
        </w:rPr>
        <w:t>Định hướng phát triển của đề tài</w:t>
      </w:r>
    </w:p>
    <w:p w14:paraId="5BBA6BF4" w14:textId="5DBFB9D9" w:rsidR="002C503F" w:rsidRPr="00681BAC" w:rsidRDefault="002C503F" w:rsidP="002C503F">
      <w:pPr>
        <w:pStyle w:val="ListParagraph"/>
        <w:spacing w:before="0" w:after="120" w:line="288" w:lineRule="auto"/>
        <w:ind w:left="1069" w:firstLine="0"/>
        <w:rPr>
          <w:color w:val="0D0D0D" w:themeColor="text1" w:themeTint="F2"/>
          <w:szCs w:val="26"/>
        </w:rPr>
      </w:pPr>
      <w:r>
        <w:rPr>
          <w:color w:val="0D0D0D" w:themeColor="text1" w:themeTint="F2"/>
          <w:szCs w:val="26"/>
        </w:rPr>
        <w:t>Nêu k</w:t>
      </w:r>
      <w:r w:rsidRPr="004C0968">
        <w:rPr>
          <w:color w:val="0D0D0D" w:themeColor="text1" w:themeTint="F2"/>
          <w:szCs w:val="26"/>
        </w:rPr>
        <w:t>hả năng phát triển của đề tài và định hướng cho Đồ án tốt nghiệp</w:t>
      </w:r>
      <w:r>
        <w:rPr>
          <w:color w:val="0D0D0D" w:themeColor="text1" w:themeTint="F2"/>
          <w:szCs w:val="26"/>
        </w:rPr>
        <w:t>.</w:t>
      </w:r>
    </w:p>
    <w:p w14:paraId="19CC5373" w14:textId="77777777" w:rsidR="002C503F" w:rsidRDefault="002C503F" w:rsidP="002C503F">
      <w:pPr>
        <w:pStyle w:val="ListParagraph"/>
        <w:numPr>
          <w:ilvl w:val="0"/>
          <w:numId w:val="4"/>
        </w:numPr>
        <w:spacing w:before="0" w:after="120" w:line="288" w:lineRule="auto"/>
        <w:ind w:left="709"/>
        <w:rPr>
          <w:b/>
          <w:bCs/>
          <w:color w:val="0D0D0D" w:themeColor="text1" w:themeTint="F2"/>
          <w:szCs w:val="26"/>
        </w:rPr>
      </w:pPr>
      <w:r>
        <w:rPr>
          <w:b/>
          <w:bCs/>
          <w:color w:val="0D0D0D" w:themeColor="text1" w:themeTint="F2"/>
          <w:szCs w:val="26"/>
        </w:rPr>
        <w:t>Tài liệu tham khảo</w:t>
      </w:r>
    </w:p>
    <w:p w14:paraId="4EAA1428" w14:textId="77777777" w:rsidR="002C503F" w:rsidRPr="008268C6" w:rsidRDefault="002C503F" w:rsidP="002C503F">
      <w:pPr>
        <w:pStyle w:val="ListParagraph"/>
        <w:numPr>
          <w:ilvl w:val="0"/>
          <w:numId w:val="4"/>
        </w:numPr>
        <w:spacing w:before="0" w:after="120" w:line="288" w:lineRule="auto"/>
        <w:ind w:left="709"/>
        <w:rPr>
          <w:b/>
          <w:bCs/>
          <w:color w:val="0D0D0D" w:themeColor="text1" w:themeTint="F2"/>
          <w:szCs w:val="26"/>
        </w:rPr>
      </w:pPr>
      <w:r>
        <w:rPr>
          <w:b/>
          <w:bCs/>
          <w:color w:val="0D0D0D" w:themeColor="text1" w:themeTint="F2"/>
          <w:szCs w:val="26"/>
        </w:rPr>
        <w:t>Phụ lục (nếu có)</w:t>
      </w:r>
    </w:p>
    <w:p w14:paraId="05BE943A" w14:textId="28784D77" w:rsidR="00D46943" w:rsidRPr="00197C3F" w:rsidRDefault="002C503F" w:rsidP="00197C3F">
      <w:pPr>
        <w:pStyle w:val="ListParagraph"/>
        <w:numPr>
          <w:ilvl w:val="0"/>
          <w:numId w:val="8"/>
        </w:numPr>
        <w:shd w:val="clear" w:color="auto" w:fill="FFFFFF"/>
        <w:tabs>
          <w:tab w:val="left" w:pos="567"/>
        </w:tabs>
        <w:spacing w:before="0"/>
        <w:ind w:left="851" w:hanging="851"/>
        <w:jc w:val="left"/>
        <w:rPr>
          <w:b/>
          <w:bCs/>
          <w:color w:val="0D0D0D" w:themeColor="text1" w:themeTint="F2"/>
          <w:sz w:val="28"/>
          <w:szCs w:val="28"/>
        </w:rPr>
        <w:sectPr w:rsidR="00D46943" w:rsidRPr="00197C3F" w:rsidSect="00B73581">
          <w:footerReference w:type="even" r:id="rId8"/>
          <w:pgSz w:w="11907" w:h="16840" w:code="9"/>
          <w:pgMar w:top="1418" w:right="851" w:bottom="1418" w:left="1701" w:header="709" w:footer="709" w:gutter="0"/>
          <w:cols w:space="708"/>
          <w:docGrid w:linePitch="360"/>
        </w:sectPr>
      </w:pPr>
      <w:r w:rsidRPr="00A1788A">
        <w:rPr>
          <w:b/>
          <w:bCs/>
          <w:color w:val="0D0D0D" w:themeColor="text1" w:themeTint="F2"/>
          <w:sz w:val="28"/>
          <w:szCs w:val="28"/>
        </w:rPr>
        <w:t>FORM MẪU BÁO CÁO</w:t>
      </w:r>
      <w:bookmarkEnd w:id="3"/>
      <w:bookmarkEnd w:id="5"/>
    </w:p>
    <w:bookmarkEnd w:id="4"/>
    <w:p w14:paraId="06822492" w14:textId="6396BA5C" w:rsidR="00042074" w:rsidRPr="00F21CCE" w:rsidRDefault="00042074" w:rsidP="00F21CCE">
      <w:pPr>
        <w:pStyle w:val="ListParagraph"/>
        <w:numPr>
          <w:ilvl w:val="0"/>
          <w:numId w:val="8"/>
        </w:numPr>
        <w:shd w:val="clear" w:color="auto" w:fill="FFFFFF"/>
        <w:tabs>
          <w:tab w:val="left" w:pos="567"/>
        </w:tabs>
        <w:spacing w:before="0" w:line="240" w:lineRule="auto"/>
        <w:ind w:left="851" w:hanging="851"/>
        <w:jc w:val="left"/>
        <w:rPr>
          <w:b/>
          <w:bCs/>
          <w:color w:val="0D0D0D" w:themeColor="text1" w:themeTint="F2"/>
          <w:sz w:val="28"/>
          <w:szCs w:val="28"/>
        </w:rPr>
        <w:sectPr w:rsidR="00042074" w:rsidRPr="00F21CCE" w:rsidSect="00A1788A">
          <w:pgSz w:w="11907" w:h="16840" w:code="9"/>
          <w:pgMar w:top="1701" w:right="708" w:bottom="1701" w:left="1985" w:header="709" w:footer="709" w:gutter="0"/>
          <w:pgBorders w:display="notFirstPage">
            <w:top w:val="twistedLines1" w:sz="12" w:space="1" w:color="auto"/>
            <w:left w:val="twistedLines1" w:sz="12" w:space="4" w:color="auto"/>
            <w:bottom w:val="twistedLines1" w:sz="12" w:space="1" w:color="auto"/>
            <w:right w:val="twistedLines1" w:sz="12" w:space="4" w:color="auto"/>
          </w:pgBorders>
          <w:cols w:space="708"/>
          <w:docGrid w:linePitch="360"/>
        </w:sectPr>
      </w:pPr>
    </w:p>
    <w:p w14:paraId="4AE6A47D" w14:textId="3013E698" w:rsidR="00C70BF7" w:rsidRPr="00A1788A" w:rsidRDefault="00C70BF7" w:rsidP="00A1788A">
      <w:pPr>
        <w:shd w:val="clear" w:color="auto" w:fill="FFFFFF"/>
        <w:spacing w:before="0" w:line="240" w:lineRule="auto"/>
        <w:ind w:left="426" w:firstLine="0"/>
        <w:jc w:val="center"/>
        <w:rPr>
          <w:b/>
          <w:sz w:val="24"/>
        </w:rPr>
      </w:pPr>
      <w:r w:rsidRPr="00A1788A">
        <w:rPr>
          <w:b/>
          <w:sz w:val="24"/>
        </w:rPr>
        <w:lastRenderedPageBreak/>
        <w:fldChar w:fldCharType="begin"/>
      </w:r>
      <w:r w:rsidRPr="00A1788A">
        <w:rPr>
          <w:b/>
          <w:sz w:val="24"/>
        </w:rPr>
        <w:instrText>MACROBUTTON DoFieldClick BỘ GIÁO DỤC VÀ ĐÀO TẠO</w:instrText>
      </w:r>
      <w:r w:rsidRPr="00A1788A">
        <w:rPr>
          <w:b/>
          <w:sz w:val="24"/>
        </w:rPr>
        <w:fldChar w:fldCharType="end"/>
      </w:r>
    </w:p>
    <w:p w14:paraId="0D412B5A" w14:textId="16DFB187" w:rsidR="00C70BF7" w:rsidRPr="00F718CC" w:rsidRDefault="00A1788A" w:rsidP="000C553F">
      <w:pPr>
        <w:spacing w:before="60" w:line="271" w:lineRule="auto"/>
        <w:ind w:firstLine="0"/>
        <w:jc w:val="center"/>
        <w:rPr>
          <w:b/>
        </w:rPr>
      </w:pPr>
      <w:r>
        <w:rPr>
          <w:b/>
          <w:noProof/>
        </w:rPr>
        <mc:AlternateContent>
          <mc:Choice Requires="wps">
            <w:drawing>
              <wp:anchor distT="0" distB="0" distL="114300" distR="114300" simplePos="0" relativeHeight="251659264" behindDoc="0" locked="0" layoutInCell="1" allowOverlap="1" wp14:anchorId="3A71C61F" wp14:editId="03753219">
                <wp:simplePos x="0" y="0"/>
                <wp:positionH relativeFrom="column">
                  <wp:posOffset>1818005</wp:posOffset>
                </wp:positionH>
                <wp:positionV relativeFrom="paragraph">
                  <wp:posOffset>253365</wp:posOffset>
                </wp:positionV>
                <wp:extent cx="2225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1D4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15pt,19.95pt" to="318.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" strokecolor="black [3040]"/>
            </w:pict>
          </mc:Fallback>
        </mc:AlternateContent>
      </w:r>
      <w:r w:rsidR="00C70BF7" w:rsidRPr="00F718CC">
        <w:rPr>
          <w:b/>
        </w:rPr>
        <w:fldChar w:fldCharType="begin"/>
      </w:r>
      <w:r w:rsidR="00C70BF7" w:rsidRPr="00F718CC">
        <w:rPr>
          <w:b/>
        </w:rPr>
        <w:instrText>MACROBUTTON DoFieldClick TRƯỜNG ĐẠI HỌC MỎ - ĐỊA CHẤT</w:instrText>
      </w:r>
      <w:r w:rsidR="00C70BF7" w:rsidRPr="00F718CC">
        <w:rPr>
          <w:b/>
        </w:rPr>
        <w:fldChar w:fldCharType="end"/>
      </w:r>
    </w:p>
    <w:p w14:paraId="1828CA4E" w14:textId="546A8E3E" w:rsidR="00C70BF7" w:rsidRDefault="00517B21" w:rsidP="001537B2">
      <w:pPr>
        <w:spacing w:before="1800" w:line="240" w:lineRule="auto"/>
        <w:ind w:firstLine="0"/>
        <w:jc w:val="center"/>
      </w:pPr>
      <w:r>
        <w:t>&lt;HỌ VÀ TÊN SINH VIÊN&gt;</w:t>
      </w:r>
    </w:p>
    <w:p w14:paraId="6FE5C50F" w14:textId="1D60C83B" w:rsidR="00C70BF7" w:rsidRDefault="00517B21" w:rsidP="00A015A4">
      <w:pPr>
        <w:spacing w:line="240" w:lineRule="auto"/>
        <w:ind w:firstLine="0"/>
        <w:jc w:val="center"/>
      </w:pPr>
      <w:r>
        <w:t>&lt;MÃ SINH VIÊN&gt;</w:t>
      </w:r>
    </w:p>
    <w:p w14:paraId="0932F458" w14:textId="706914F0" w:rsidR="005F07F3" w:rsidRDefault="005F07F3" w:rsidP="00A015A4">
      <w:pPr>
        <w:spacing w:line="240" w:lineRule="auto"/>
        <w:ind w:firstLine="0"/>
        <w:jc w:val="center"/>
      </w:pPr>
    </w:p>
    <w:p w14:paraId="30CF95E5" w14:textId="1B62A6A1" w:rsidR="005F07F3" w:rsidRDefault="005F07F3" w:rsidP="00A015A4">
      <w:pPr>
        <w:spacing w:line="240" w:lineRule="auto"/>
        <w:ind w:firstLine="0"/>
        <w:jc w:val="center"/>
      </w:pPr>
    </w:p>
    <w:p w14:paraId="38175409" w14:textId="17C8DD4E" w:rsidR="005F07F3" w:rsidRDefault="005F07F3" w:rsidP="00A015A4">
      <w:pPr>
        <w:spacing w:line="240" w:lineRule="auto"/>
        <w:ind w:firstLine="0"/>
        <w:jc w:val="center"/>
      </w:pPr>
    </w:p>
    <w:p w14:paraId="76970794" w14:textId="01A523DF" w:rsidR="005F07F3" w:rsidRDefault="005F07F3" w:rsidP="00A015A4">
      <w:pPr>
        <w:spacing w:line="240" w:lineRule="auto"/>
        <w:ind w:firstLine="0"/>
        <w:jc w:val="center"/>
      </w:pPr>
    </w:p>
    <w:p w14:paraId="0469DF3A" w14:textId="77777777" w:rsidR="005F07F3" w:rsidRDefault="005F07F3" w:rsidP="00A015A4">
      <w:pPr>
        <w:spacing w:line="240" w:lineRule="auto"/>
        <w:ind w:firstLine="0"/>
        <w:jc w:val="center"/>
      </w:pPr>
    </w:p>
    <w:p w14:paraId="4A7230F5" w14:textId="17CCD436" w:rsidR="005F07F3" w:rsidRPr="00517B21" w:rsidRDefault="005F07F3" w:rsidP="005F07F3">
      <w:pPr>
        <w:spacing w:before="0" w:line="240" w:lineRule="auto"/>
        <w:ind w:firstLine="0"/>
        <w:jc w:val="center"/>
        <w:rPr>
          <w:b/>
          <w:sz w:val="56"/>
          <w:szCs w:val="56"/>
        </w:rPr>
      </w:pPr>
      <w:r w:rsidRPr="00517B21">
        <w:rPr>
          <w:b/>
          <w:sz w:val="56"/>
          <w:szCs w:val="56"/>
        </w:rPr>
        <w:t xml:space="preserve">BÁO CÁO </w:t>
      </w:r>
    </w:p>
    <w:p w14:paraId="5CC5CF87" w14:textId="682330B2" w:rsidR="00C70BF7" w:rsidRPr="00517B21" w:rsidRDefault="005F07F3" w:rsidP="005F07F3">
      <w:pPr>
        <w:spacing w:before="0" w:line="240" w:lineRule="auto"/>
        <w:ind w:firstLine="0"/>
        <w:jc w:val="center"/>
        <w:rPr>
          <w:b/>
          <w:sz w:val="56"/>
          <w:szCs w:val="56"/>
        </w:rPr>
      </w:pPr>
      <w:r w:rsidRPr="00517B21">
        <w:rPr>
          <w:b/>
          <w:sz w:val="56"/>
          <w:szCs w:val="56"/>
        </w:rPr>
        <w:t>THỰC TẬP DOANH NGHIỆP</w:t>
      </w:r>
    </w:p>
    <w:p w14:paraId="2BB74A48" w14:textId="1E5E3793" w:rsidR="00C70BF7" w:rsidRDefault="00C70BF7" w:rsidP="005F07F3">
      <w:pPr>
        <w:spacing w:before="240" w:line="240" w:lineRule="auto"/>
        <w:ind w:firstLine="0"/>
        <w:jc w:val="center"/>
      </w:pPr>
      <w:r>
        <w:fldChar w:fldCharType="begin"/>
      </w:r>
      <w:r>
        <w:instrText xml:space="preserve">MACROBUTTON DoFieldClick </w:instrText>
      </w:r>
      <w:r>
        <w:rPr>
          <w:b/>
        </w:rPr>
        <w:instrText>NGÀNH CÔNG NGHỆ THÔNG TIN</w:instrText>
      </w:r>
      <w:r>
        <w:fldChar w:fldCharType="end"/>
      </w:r>
    </w:p>
    <w:p w14:paraId="20D37B73" w14:textId="12752A82" w:rsidR="00E44738" w:rsidRDefault="00E44738" w:rsidP="005F07F3">
      <w:pPr>
        <w:spacing w:before="240" w:line="240" w:lineRule="auto"/>
        <w:ind w:firstLine="0"/>
        <w:jc w:val="center"/>
      </w:pPr>
      <w:r>
        <w:t xml:space="preserve">CHUYÊN NGÀNH </w:t>
      </w:r>
      <w:r w:rsidR="00517B21">
        <w:t>&lt;TÊN CHUYÊN NGÀNH&gt;</w:t>
      </w:r>
    </w:p>
    <w:p w14:paraId="31A976A3" w14:textId="1368DB91" w:rsidR="00C70BF7" w:rsidRPr="005F07F3" w:rsidRDefault="001673C7" w:rsidP="00A015A4">
      <w:pPr>
        <w:spacing w:before="1920" w:line="240" w:lineRule="auto"/>
        <w:ind w:firstLine="0"/>
        <w:jc w:val="center"/>
        <w:rPr>
          <w:sz w:val="40"/>
          <w:szCs w:val="40"/>
        </w:rPr>
      </w:pPr>
      <w:r>
        <w:rPr>
          <w:sz w:val="40"/>
          <w:szCs w:val="40"/>
        </w:rPr>
        <w:t>&lt;</w:t>
      </w:r>
      <w:r>
        <w:rPr>
          <w:b/>
          <w:bCs/>
          <w:sz w:val="40"/>
          <w:szCs w:val="40"/>
        </w:rPr>
        <w:t>TÊN ĐỀ TÀI</w:t>
      </w:r>
      <w:r>
        <w:rPr>
          <w:sz w:val="40"/>
          <w:szCs w:val="40"/>
        </w:rPr>
        <w:t>&gt;</w:t>
      </w:r>
    </w:p>
    <w:p w14:paraId="211A25A6" w14:textId="55FD34C1" w:rsidR="00C70BF7" w:rsidRDefault="00C70BF7" w:rsidP="007C6D9A">
      <w:pPr>
        <w:spacing w:before="240" w:line="240" w:lineRule="auto"/>
        <w:ind w:firstLine="0"/>
        <w:rPr>
          <w:sz w:val="40"/>
          <w:szCs w:val="40"/>
        </w:rPr>
      </w:pPr>
    </w:p>
    <w:p w14:paraId="12464509" w14:textId="12854DE1" w:rsidR="00273A58" w:rsidRPr="00273A58" w:rsidRDefault="00273A58" w:rsidP="00273A58">
      <w:pPr>
        <w:rPr>
          <w:rFonts w:ascii="Helvetica" w:hAnsi="Helvetica"/>
          <w:sz w:val="24"/>
        </w:rPr>
      </w:pPr>
    </w:p>
    <w:p w14:paraId="6A2AF0DD" w14:textId="5209B06D" w:rsidR="00273A58" w:rsidRDefault="00273A58" w:rsidP="001537B2">
      <w:pPr>
        <w:ind w:firstLine="0"/>
        <w:rPr>
          <w:sz w:val="40"/>
          <w:szCs w:val="40"/>
        </w:rPr>
      </w:pPr>
    </w:p>
    <w:p w14:paraId="60A44BF4" w14:textId="77777777" w:rsidR="001537B2" w:rsidRPr="001537B2" w:rsidRDefault="001537B2" w:rsidP="001537B2">
      <w:pPr>
        <w:ind w:firstLine="0"/>
        <w:rPr>
          <w:sz w:val="24"/>
        </w:rPr>
      </w:pPr>
    </w:p>
    <w:p w14:paraId="512D5547" w14:textId="77777777" w:rsidR="006728DE" w:rsidRDefault="006728DE" w:rsidP="006728DE">
      <w:pPr>
        <w:ind w:firstLine="0"/>
        <w:jc w:val="center"/>
        <w:rPr>
          <w:b/>
          <w:bCs/>
          <w:sz w:val="24"/>
        </w:rPr>
      </w:pPr>
    </w:p>
    <w:p w14:paraId="238CA8C6" w14:textId="42D5A16C" w:rsidR="00D004EC" w:rsidRPr="00466EED" w:rsidRDefault="00466EED" w:rsidP="00466EED">
      <w:pPr>
        <w:ind w:firstLine="0"/>
        <w:jc w:val="center"/>
        <w:rPr>
          <w:b/>
          <w:bCs/>
          <w:sz w:val="24"/>
        </w:rPr>
      </w:pPr>
      <w:r w:rsidRPr="00026D4F">
        <w:rPr>
          <w:b/>
          <w:bCs/>
          <w:sz w:val="24"/>
        </w:rPr>
        <w:t xml:space="preserve">HÀ NỘI </w:t>
      </w:r>
      <w:r>
        <w:rPr>
          <w:b/>
          <w:bCs/>
          <w:sz w:val="24"/>
        </w:rPr>
        <w:t>&lt;Tháng&gt;/&lt;Năm&gt;</w:t>
      </w:r>
    </w:p>
    <w:p w14:paraId="21BA3981" w14:textId="62041C15" w:rsidR="00C70BF7" w:rsidRPr="00F718CC" w:rsidRDefault="00273A58" w:rsidP="000C553F">
      <w:pPr>
        <w:tabs>
          <w:tab w:val="center" w:pos="4678"/>
        </w:tabs>
        <w:spacing w:before="0" w:line="271" w:lineRule="auto"/>
        <w:rPr>
          <w:b/>
          <w:sz w:val="24"/>
        </w:rPr>
      </w:pPr>
      <w:r>
        <w:rPr>
          <w:rFonts w:ascii="Helvetica" w:hAnsi="Helvetica"/>
          <w:sz w:val="24"/>
        </w:rPr>
        <w:lastRenderedPageBreak/>
        <w:tab/>
      </w:r>
      <w:r w:rsidR="00C70BF7" w:rsidRPr="00F718CC">
        <w:rPr>
          <w:b/>
          <w:sz w:val="24"/>
        </w:rPr>
        <w:fldChar w:fldCharType="begin"/>
      </w:r>
      <w:r w:rsidR="00C70BF7" w:rsidRPr="00F718CC">
        <w:rPr>
          <w:b/>
          <w:sz w:val="24"/>
        </w:rPr>
        <w:instrText>MACROBUTTON DoFieldClick BỘ GIÁO DỤC VÀ ĐÀO TẠO</w:instrText>
      </w:r>
      <w:r w:rsidR="00C70BF7" w:rsidRPr="00F718CC">
        <w:rPr>
          <w:b/>
          <w:sz w:val="24"/>
        </w:rPr>
        <w:fldChar w:fldCharType="end"/>
      </w:r>
    </w:p>
    <w:p w14:paraId="003CD805" w14:textId="12D126E4" w:rsidR="00C70BF7" w:rsidRDefault="00C70BF7" w:rsidP="000C553F">
      <w:pPr>
        <w:spacing w:before="0" w:line="271" w:lineRule="auto"/>
        <w:ind w:firstLine="0"/>
        <w:jc w:val="center"/>
        <w:rPr>
          <w:b/>
        </w:rPr>
      </w:pPr>
      <w:r w:rsidRPr="00F718CC">
        <w:rPr>
          <w:b/>
        </w:rPr>
        <w:fldChar w:fldCharType="begin"/>
      </w:r>
      <w:r w:rsidRPr="00F718CC">
        <w:rPr>
          <w:b/>
        </w:rPr>
        <w:instrText>MACROBUTTON DoFieldClick TRƯỜNG ĐẠI HỌC MỎ - ĐỊA CHẤT</w:instrText>
      </w:r>
      <w:r w:rsidRPr="00F718CC">
        <w:rPr>
          <w:b/>
        </w:rPr>
        <w:fldChar w:fldCharType="end"/>
      </w:r>
    </w:p>
    <w:p w14:paraId="5C4D9212" w14:textId="1BC0C159" w:rsidR="00412A14" w:rsidRDefault="00133A22" w:rsidP="00246166">
      <w:pPr>
        <w:ind w:firstLine="0"/>
        <w:jc w:val="center"/>
        <w:rPr>
          <w:b/>
        </w:rPr>
      </w:pPr>
      <w:r>
        <w:rPr>
          <w:b/>
          <w:noProof/>
        </w:rPr>
        <mc:AlternateContent>
          <mc:Choice Requires="wps">
            <w:drawing>
              <wp:anchor distT="0" distB="0" distL="114300" distR="114300" simplePos="0" relativeHeight="251661312" behindDoc="0" locked="0" layoutInCell="1" allowOverlap="1" wp14:anchorId="65F646B0" wp14:editId="21881489">
                <wp:simplePos x="0" y="0"/>
                <wp:positionH relativeFrom="column">
                  <wp:posOffset>1848485</wp:posOffset>
                </wp:positionH>
                <wp:positionV relativeFrom="paragraph">
                  <wp:posOffset>17145</wp:posOffset>
                </wp:positionV>
                <wp:extent cx="22250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5E34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5pt,1.35pt" to="3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" strokecolor="black [3040]"/>
            </w:pict>
          </mc:Fallback>
        </mc:AlternateContent>
      </w:r>
    </w:p>
    <w:p w14:paraId="5FB0B6D4" w14:textId="1962DFA0" w:rsidR="00412A14" w:rsidRDefault="00412A14" w:rsidP="00246166">
      <w:pPr>
        <w:ind w:firstLine="0"/>
        <w:jc w:val="center"/>
        <w:rPr>
          <w:b/>
        </w:rPr>
      </w:pPr>
    </w:p>
    <w:p w14:paraId="0129B33A" w14:textId="37CD7117" w:rsidR="00412A14" w:rsidRDefault="00412A14" w:rsidP="00246166">
      <w:pPr>
        <w:ind w:firstLine="0"/>
        <w:jc w:val="center"/>
        <w:rPr>
          <w:b/>
        </w:rPr>
      </w:pPr>
    </w:p>
    <w:p w14:paraId="5F7861F6" w14:textId="0296A713" w:rsidR="00412A14" w:rsidRDefault="00412A14" w:rsidP="00246166">
      <w:pPr>
        <w:ind w:firstLine="0"/>
        <w:jc w:val="center"/>
        <w:rPr>
          <w:b/>
        </w:rPr>
      </w:pPr>
    </w:p>
    <w:p w14:paraId="68942BE9" w14:textId="77777777" w:rsidR="00133A22" w:rsidRDefault="00133A22" w:rsidP="00246166">
      <w:pPr>
        <w:ind w:firstLine="0"/>
        <w:jc w:val="center"/>
        <w:rPr>
          <w:b/>
        </w:rPr>
      </w:pPr>
    </w:p>
    <w:p w14:paraId="1360B08E" w14:textId="77777777" w:rsidR="00412A14" w:rsidRPr="00251759" w:rsidRDefault="00412A14" w:rsidP="00246166">
      <w:pPr>
        <w:ind w:firstLine="0"/>
        <w:jc w:val="center"/>
        <w:rPr>
          <w:b/>
        </w:rPr>
      </w:pPr>
    </w:p>
    <w:p w14:paraId="0E83EA9C" w14:textId="77777777" w:rsidR="00412A14" w:rsidRPr="0023484E" w:rsidRDefault="00412A14" w:rsidP="00412A14">
      <w:pPr>
        <w:spacing w:before="0" w:line="240" w:lineRule="auto"/>
        <w:ind w:firstLine="0"/>
        <w:jc w:val="center"/>
        <w:rPr>
          <w:b/>
          <w:sz w:val="56"/>
          <w:szCs w:val="56"/>
        </w:rPr>
      </w:pPr>
      <w:r w:rsidRPr="0023484E">
        <w:rPr>
          <w:b/>
          <w:sz w:val="56"/>
          <w:szCs w:val="56"/>
        </w:rPr>
        <w:t xml:space="preserve">BÁO CÁO </w:t>
      </w:r>
    </w:p>
    <w:p w14:paraId="3937D63D" w14:textId="7F61FA91" w:rsidR="00C70BF7" w:rsidRPr="0023484E" w:rsidRDefault="00412A14" w:rsidP="00412A14">
      <w:pPr>
        <w:spacing w:before="0" w:line="240" w:lineRule="auto"/>
        <w:ind w:firstLine="0"/>
        <w:jc w:val="center"/>
        <w:rPr>
          <w:b/>
          <w:sz w:val="56"/>
          <w:szCs w:val="56"/>
        </w:rPr>
      </w:pPr>
      <w:r w:rsidRPr="0023484E">
        <w:rPr>
          <w:b/>
          <w:sz w:val="56"/>
          <w:szCs w:val="56"/>
        </w:rPr>
        <w:t>THỰC TẬP DOANH NGHIỆP</w:t>
      </w:r>
    </w:p>
    <w:p w14:paraId="17BB67CE" w14:textId="77777777" w:rsidR="0023484E" w:rsidRDefault="0023484E" w:rsidP="0023484E">
      <w:pPr>
        <w:spacing w:before="240" w:line="240" w:lineRule="auto"/>
        <w:ind w:firstLine="0"/>
        <w:jc w:val="center"/>
      </w:pPr>
      <w:r>
        <w:fldChar w:fldCharType="begin"/>
      </w:r>
      <w:r>
        <w:instrText xml:space="preserve">MACROBUTTON DoFieldClick </w:instrText>
      </w:r>
      <w:r>
        <w:rPr>
          <w:b/>
        </w:rPr>
        <w:instrText>NGÀNH CÔNG NGHỆ THÔNG TIN</w:instrText>
      </w:r>
      <w:r>
        <w:fldChar w:fldCharType="end"/>
      </w:r>
    </w:p>
    <w:p w14:paraId="0B89F719" w14:textId="77777777" w:rsidR="0023484E" w:rsidRDefault="0023484E" w:rsidP="0023484E">
      <w:pPr>
        <w:spacing w:before="240" w:line="240" w:lineRule="auto"/>
        <w:ind w:firstLine="0"/>
        <w:jc w:val="center"/>
      </w:pPr>
      <w:r>
        <w:t>CHUYÊN NGÀNH &lt;TÊN CHUYÊN NGÀNH&gt;</w:t>
      </w:r>
    </w:p>
    <w:p w14:paraId="2E22B243" w14:textId="3D9EFF78" w:rsidR="00C70BF7" w:rsidRPr="00706007" w:rsidRDefault="00C70BF7" w:rsidP="00A015A4">
      <w:pPr>
        <w:spacing w:before="240" w:line="240" w:lineRule="auto"/>
        <w:ind w:firstLine="0"/>
        <w:jc w:val="center"/>
        <w:rPr>
          <w:b/>
          <w:bCs/>
        </w:rPr>
      </w:pPr>
    </w:p>
    <w:p w14:paraId="041D7CE0" w14:textId="157AF87B" w:rsidR="00C70BF7" w:rsidRPr="00DB35F3" w:rsidRDefault="00DB35F3" w:rsidP="00966445">
      <w:pPr>
        <w:spacing w:before="720" w:line="240" w:lineRule="auto"/>
        <w:ind w:firstLine="0"/>
        <w:jc w:val="center"/>
        <w:rPr>
          <w:b/>
          <w:bCs/>
          <w:sz w:val="32"/>
          <w:szCs w:val="32"/>
        </w:rPr>
      </w:pPr>
      <w:r w:rsidRPr="00DB35F3">
        <w:rPr>
          <w:b/>
          <w:bCs/>
          <w:sz w:val="32"/>
          <w:szCs w:val="32"/>
        </w:rPr>
        <w:t>&lt;TÊN ĐỀ TÀI&gt;</w:t>
      </w:r>
    </w:p>
    <w:p w14:paraId="7A4C4A41" w14:textId="59DBC055" w:rsidR="00C70BF7" w:rsidRDefault="00C70BF7" w:rsidP="00966445">
      <w:pPr>
        <w:spacing w:before="240" w:line="240" w:lineRule="auto"/>
        <w:ind w:firstLine="0"/>
        <w:jc w:val="center"/>
        <w:rPr>
          <w:b/>
        </w:rPr>
      </w:pPr>
    </w:p>
    <w:p w14:paraId="5E6E6EFE" w14:textId="4DA4F89D" w:rsidR="000603FB" w:rsidRDefault="000603FB" w:rsidP="00966445">
      <w:pPr>
        <w:spacing w:before="240" w:line="240" w:lineRule="auto"/>
        <w:ind w:firstLine="0"/>
        <w:jc w:val="center"/>
        <w:rPr>
          <w:b/>
        </w:rPr>
      </w:pPr>
    </w:p>
    <w:p w14:paraId="4CE27FEB" w14:textId="28522EE4" w:rsidR="000603FB" w:rsidRDefault="000603FB" w:rsidP="00966445">
      <w:pPr>
        <w:spacing w:before="240" w:line="240" w:lineRule="auto"/>
        <w:ind w:firstLine="0"/>
        <w:jc w:val="center"/>
        <w:rPr>
          <w:b/>
        </w:rPr>
      </w:pPr>
    </w:p>
    <w:p w14:paraId="73DDB678" w14:textId="77777777" w:rsidR="000603FB" w:rsidRDefault="000603FB" w:rsidP="00966445">
      <w:pPr>
        <w:spacing w:before="240" w:line="240" w:lineRule="auto"/>
        <w:ind w:firstLine="0"/>
        <w:jc w:val="center"/>
        <w:rPr>
          <w:b/>
        </w:rPr>
      </w:pPr>
    </w:p>
    <w:p w14:paraId="5BC9983F" w14:textId="46D92278" w:rsidR="00C70BF7" w:rsidRDefault="000603FB" w:rsidP="000603FB">
      <w:pPr>
        <w:spacing w:before="0" w:line="240" w:lineRule="auto"/>
        <w:ind w:left="2007"/>
        <w:jc w:val="left"/>
        <w:rPr>
          <w:b/>
        </w:rPr>
      </w:pPr>
      <w:r>
        <w:rPr>
          <w:b/>
        </w:rPr>
        <w:t>Sinh viên thực tập</w:t>
      </w:r>
      <w:r>
        <w:rPr>
          <w:b/>
        </w:rPr>
        <w:tab/>
        <w:t>:</w:t>
      </w:r>
    </w:p>
    <w:p w14:paraId="130C2BC4" w14:textId="2BAF577E" w:rsidR="0023484E" w:rsidRDefault="0023484E" w:rsidP="000603FB">
      <w:pPr>
        <w:spacing w:before="0" w:line="240" w:lineRule="auto"/>
        <w:ind w:left="2007"/>
        <w:jc w:val="left"/>
        <w:rPr>
          <w:b/>
        </w:rPr>
      </w:pPr>
      <w:r>
        <w:rPr>
          <w:b/>
        </w:rPr>
        <w:t>Mã sinh viên</w:t>
      </w:r>
      <w:r>
        <w:rPr>
          <w:b/>
        </w:rPr>
        <w:tab/>
      </w:r>
      <w:r>
        <w:rPr>
          <w:b/>
        </w:rPr>
        <w:tab/>
        <w:t>:</w:t>
      </w:r>
    </w:p>
    <w:p w14:paraId="7EEA3268" w14:textId="1B7B884C" w:rsidR="000603FB" w:rsidRDefault="000603FB" w:rsidP="000603FB">
      <w:pPr>
        <w:spacing w:before="0" w:line="240" w:lineRule="auto"/>
        <w:ind w:left="2007"/>
        <w:jc w:val="left"/>
        <w:rPr>
          <w:b/>
        </w:rPr>
      </w:pPr>
      <w:r>
        <w:rPr>
          <w:b/>
        </w:rPr>
        <w:t>Công ty thực tập</w:t>
      </w:r>
      <w:r>
        <w:rPr>
          <w:b/>
        </w:rPr>
        <w:tab/>
        <w:t>:</w:t>
      </w:r>
    </w:p>
    <w:p w14:paraId="49B6CEC2" w14:textId="6D288E98" w:rsidR="000603FB" w:rsidRDefault="000603FB" w:rsidP="000603FB">
      <w:pPr>
        <w:spacing w:before="0" w:line="240" w:lineRule="auto"/>
        <w:ind w:left="2007"/>
        <w:jc w:val="left"/>
        <w:rPr>
          <w:b/>
        </w:rPr>
      </w:pPr>
      <w:r>
        <w:rPr>
          <w:b/>
        </w:rPr>
        <w:t>Người phụ trách</w:t>
      </w:r>
      <w:r>
        <w:rPr>
          <w:b/>
        </w:rPr>
        <w:tab/>
        <w:t>:</w:t>
      </w:r>
    </w:p>
    <w:p w14:paraId="163B7649" w14:textId="6B2D91D5" w:rsidR="000603FB" w:rsidRDefault="000603FB" w:rsidP="000603FB">
      <w:pPr>
        <w:spacing w:before="0" w:line="240" w:lineRule="auto"/>
        <w:ind w:left="2007"/>
        <w:jc w:val="left"/>
        <w:rPr>
          <w:b/>
        </w:rPr>
      </w:pPr>
      <w:r>
        <w:rPr>
          <w:b/>
        </w:rPr>
        <w:t xml:space="preserve">Giảng viên hướng dẫn: </w:t>
      </w:r>
    </w:p>
    <w:p w14:paraId="4BA98D7D" w14:textId="77777777" w:rsidR="000603FB" w:rsidRDefault="000603FB" w:rsidP="000603FB">
      <w:pPr>
        <w:spacing w:before="0" w:line="240" w:lineRule="auto"/>
        <w:jc w:val="center"/>
        <w:rPr>
          <w:b/>
        </w:rPr>
      </w:pPr>
    </w:p>
    <w:p w14:paraId="7456BAD0" w14:textId="77777777" w:rsidR="00144199" w:rsidRDefault="00144199" w:rsidP="004B4BF6">
      <w:pPr>
        <w:pStyle w:val="Heading1"/>
        <w:numPr>
          <w:ilvl w:val="0"/>
          <w:numId w:val="0"/>
        </w:numPr>
      </w:pPr>
    </w:p>
    <w:p w14:paraId="2D66A0EF" w14:textId="77777777" w:rsidR="00466EED" w:rsidRDefault="00466EED" w:rsidP="00466EED"/>
    <w:p w14:paraId="0532954F" w14:textId="20C61295" w:rsidR="00466EED" w:rsidRPr="006872A3" w:rsidRDefault="00466EED" w:rsidP="006872A3">
      <w:pPr>
        <w:ind w:firstLine="0"/>
        <w:jc w:val="center"/>
        <w:rPr>
          <w:b/>
          <w:bCs/>
          <w:sz w:val="24"/>
        </w:rPr>
        <w:sectPr w:rsidR="00466EED" w:rsidRPr="006872A3" w:rsidSect="00CE2910">
          <w:pgSz w:w="11907" w:h="16840" w:code="9"/>
          <w:pgMar w:top="1701" w:right="708" w:bottom="1701" w:left="1985" w:header="709" w:footer="709" w:gutter="0"/>
          <w:pgBorders>
            <w:top w:val="twistedLines1" w:sz="12" w:space="1" w:color="auto"/>
            <w:left w:val="twistedLines1" w:sz="12" w:space="4" w:color="auto"/>
            <w:bottom w:val="twistedLines1" w:sz="12" w:space="1" w:color="auto"/>
            <w:right w:val="twistedLines1" w:sz="12" w:space="4" w:color="auto"/>
          </w:pgBorders>
          <w:cols w:space="708"/>
          <w:docGrid w:linePitch="360"/>
        </w:sectPr>
      </w:pPr>
      <w:r w:rsidRPr="00026D4F">
        <w:rPr>
          <w:b/>
          <w:bCs/>
          <w:sz w:val="24"/>
        </w:rPr>
        <w:t xml:space="preserve">HÀ NỘI </w:t>
      </w:r>
      <w:r>
        <w:rPr>
          <w:b/>
          <w:bCs/>
          <w:sz w:val="24"/>
        </w:rPr>
        <w:t>&lt;Tháng&gt;/&lt;Năm&gt;</w:t>
      </w:r>
    </w:p>
    <w:p w14:paraId="0096B5E5" w14:textId="7A7E0FE2" w:rsidR="004B4BF6" w:rsidRDefault="004B4BF6" w:rsidP="00D10DE9">
      <w:pPr>
        <w:pStyle w:val="Heading1"/>
        <w:numPr>
          <w:ilvl w:val="0"/>
          <w:numId w:val="0"/>
        </w:numPr>
        <w:spacing w:after="120"/>
      </w:pPr>
      <w:bookmarkStart w:id="7" w:name="_Toc98962346"/>
      <w:r>
        <w:lastRenderedPageBreak/>
        <w:t>MỤC LỤC</w:t>
      </w:r>
      <w:bookmarkEnd w:id="0"/>
      <w:bookmarkEnd w:id="7"/>
    </w:p>
    <w:p w14:paraId="0EFC6506" w14:textId="02C9FC6A" w:rsidR="00D10DE9"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98962346" w:history="1">
        <w:r w:rsidR="00D10DE9" w:rsidRPr="00736581">
          <w:rPr>
            <w:rStyle w:val="Hyperlink"/>
          </w:rPr>
          <w:t>MỤC LỤC</w:t>
        </w:r>
        <w:r w:rsidR="00D10DE9">
          <w:rPr>
            <w:webHidden/>
          </w:rPr>
          <w:tab/>
        </w:r>
        <w:r w:rsidR="00D10DE9">
          <w:rPr>
            <w:webHidden/>
          </w:rPr>
          <w:fldChar w:fldCharType="begin"/>
        </w:r>
        <w:r w:rsidR="00D10DE9">
          <w:rPr>
            <w:webHidden/>
          </w:rPr>
          <w:instrText xml:space="preserve"> PAGEREF _Toc98962346 \h </w:instrText>
        </w:r>
        <w:r w:rsidR="00D10DE9">
          <w:rPr>
            <w:webHidden/>
          </w:rPr>
        </w:r>
        <w:r w:rsidR="00D10DE9">
          <w:rPr>
            <w:webHidden/>
          </w:rPr>
          <w:fldChar w:fldCharType="separate"/>
        </w:r>
        <w:r w:rsidR="00D10DE9">
          <w:rPr>
            <w:webHidden/>
          </w:rPr>
          <w:t>5</w:t>
        </w:r>
        <w:r w:rsidR="00D10DE9">
          <w:rPr>
            <w:webHidden/>
          </w:rPr>
          <w:fldChar w:fldCharType="end"/>
        </w:r>
      </w:hyperlink>
    </w:p>
    <w:p w14:paraId="03BC58BF" w14:textId="333F55DC" w:rsidR="00D10DE9" w:rsidRDefault="00527B47">
      <w:pPr>
        <w:pStyle w:val="TOC1"/>
        <w:rPr>
          <w:rFonts w:asciiTheme="minorHAnsi" w:eastAsiaTheme="minorEastAsia" w:hAnsiTheme="minorHAnsi" w:cstheme="minorBidi"/>
          <w:sz w:val="22"/>
          <w:szCs w:val="22"/>
        </w:rPr>
      </w:pPr>
      <w:hyperlink w:anchor="_Toc98962347" w:history="1">
        <w:r w:rsidR="00D10DE9" w:rsidRPr="00736581">
          <w:rPr>
            <w:rStyle w:val="Hyperlink"/>
          </w:rPr>
          <w:t>DANH MỤC HÌNH VẼ</w:t>
        </w:r>
        <w:r w:rsidR="00D10DE9">
          <w:rPr>
            <w:webHidden/>
          </w:rPr>
          <w:tab/>
        </w:r>
        <w:r w:rsidR="00D10DE9">
          <w:rPr>
            <w:webHidden/>
          </w:rPr>
          <w:fldChar w:fldCharType="begin"/>
        </w:r>
        <w:r w:rsidR="00D10DE9">
          <w:rPr>
            <w:webHidden/>
          </w:rPr>
          <w:instrText xml:space="preserve"> PAGEREF _Toc98962347 \h </w:instrText>
        </w:r>
        <w:r w:rsidR="00D10DE9">
          <w:rPr>
            <w:webHidden/>
          </w:rPr>
        </w:r>
        <w:r w:rsidR="00D10DE9">
          <w:rPr>
            <w:webHidden/>
          </w:rPr>
          <w:fldChar w:fldCharType="separate"/>
        </w:r>
        <w:r w:rsidR="00D10DE9">
          <w:rPr>
            <w:webHidden/>
          </w:rPr>
          <w:t>7</w:t>
        </w:r>
        <w:r w:rsidR="00D10DE9">
          <w:rPr>
            <w:webHidden/>
          </w:rPr>
          <w:fldChar w:fldCharType="end"/>
        </w:r>
      </w:hyperlink>
    </w:p>
    <w:p w14:paraId="6BA54863" w14:textId="26E504ED" w:rsidR="00D10DE9" w:rsidRDefault="00527B47">
      <w:pPr>
        <w:pStyle w:val="TOC1"/>
        <w:rPr>
          <w:rFonts w:asciiTheme="minorHAnsi" w:eastAsiaTheme="minorEastAsia" w:hAnsiTheme="minorHAnsi" w:cstheme="minorBidi"/>
          <w:sz w:val="22"/>
          <w:szCs w:val="22"/>
        </w:rPr>
      </w:pPr>
      <w:hyperlink w:anchor="_Toc98962348" w:history="1">
        <w:r w:rsidR="00D10DE9" w:rsidRPr="00736581">
          <w:rPr>
            <w:rStyle w:val="Hyperlink"/>
          </w:rPr>
          <w:t>DANH MỤC BẢNG BIỂU</w:t>
        </w:r>
        <w:r w:rsidR="00D10DE9">
          <w:rPr>
            <w:webHidden/>
          </w:rPr>
          <w:tab/>
        </w:r>
        <w:r w:rsidR="00D10DE9">
          <w:rPr>
            <w:webHidden/>
          </w:rPr>
          <w:fldChar w:fldCharType="begin"/>
        </w:r>
        <w:r w:rsidR="00D10DE9">
          <w:rPr>
            <w:webHidden/>
          </w:rPr>
          <w:instrText xml:space="preserve"> PAGEREF _Toc98962348 \h </w:instrText>
        </w:r>
        <w:r w:rsidR="00D10DE9">
          <w:rPr>
            <w:webHidden/>
          </w:rPr>
        </w:r>
        <w:r w:rsidR="00D10DE9">
          <w:rPr>
            <w:webHidden/>
          </w:rPr>
          <w:fldChar w:fldCharType="separate"/>
        </w:r>
        <w:r w:rsidR="00D10DE9">
          <w:rPr>
            <w:webHidden/>
          </w:rPr>
          <w:t>8</w:t>
        </w:r>
        <w:r w:rsidR="00D10DE9">
          <w:rPr>
            <w:webHidden/>
          </w:rPr>
          <w:fldChar w:fldCharType="end"/>
        </w:r>
      </w:hyperlink>
    </w:p>
    <w:p w14:paraId="3ED6F63A" w14:textId="1C273330" w:rsidR="00D10DE9" w:rsidRDefault="00527B47">
      <w:pPr>
        <w:pStyle w:val="TOC1"/>
        <w:rPr>
          <w:rFonts w:asciiTheme="minorHAnsi" w:eastAsiaTheme="minorEastAsia" w:hAnsiTheme="minorHAnsi" w:cstheme="minorBidi"/>
          <w:sz w:val="22"/>
          <w:szCs w:val="22"/>
        </w:rPr>
      </w:pPr>
      <w:hyperlink w:anchor="_Toc98962349" w:history="1">
        <w:r w:rsidR="00D10DE9" w:rsidRPr="00736581">
          <w:rPr>
            <w:rStyle w:val="Hyperlink"/>
          </w:rPr>
          <w:t>MỞ ĐẦU</w:t>
        </w:r>
        <w:r w:rsidR="00D10DE9">
          <w:rPr>
            <w:webHidden/>
          </w:rPr>
          <w:tab/>
        </w:r>
        <w:r w:rsidR="00D10DE9">
          <w:rPr>
            <w:webHidden/>
          </w:rPr>
          <w:fldChar w:fldCharType="begin"/>
        </w:r>
        <w:r w:rsidR="00D10DE9">
          <w:rPr>
            <w:webHidden/>
          </w:rPr>
          <w:instrText xml:space="preserve"> PAGEREF _Toc98962349 \h </w:instrText>
        </w:r>
        <w:r w:rsidR="00D10DE9">
          <w:rPr>
            <w:webHidden/>
          </w:rPr>
        </w:r>
        <w:r w:rsidR="00D10DE9">
          <w:rPr>
            <w:webHidden/>
          </w:rPr>
          <w:fldChar w:fldCharType="separate"/>
        </w:r>
        <w:r w:rsidR="00D10DE9">
          <w:rPr>
            <w:webHidden/>
          </w:rPr>
          <w:t>9</w:t>
        </w:r>
        <w:r w:rsidR="00D10DE9">
          <w:rPr>
            <w:webHidden/>
          </w:rPr>
          <w:fldChar w:fldCharType="end"/>
        </w:r>
      </w:hyperlink>
    </w:p>
    <w:p w14:paraId="57B0D713" w14:textId="4F9F728E" w:rsidR="00D10DE9" w:rsidRDefault="00527B47">
      <w:pPr>
        <w:pStyle w:val="TOC1"/>
        <w:rPr>
          <w:rFonts w:asciiTheme="minorHAnsi" w:eastAsiaTheme="minorEastAsia" w:hAnsiTheme="minorHAnsi" w:cstheme="minorBidi"/>
          <w:sz w:val="22"/>
          <w:szCs w:val="22"/>
        </w:rPr>
      </w:pPr>
      <w:hyperlink w:anchor="_Toc98962350" w:history="1">
        <w:r w:rsidR="00D10DE9" w:rsidRPr="00736581">
          <w:rPr>
            <w:rStyle w:val="Hyperlink"/>
          </w:rPr>
          <w:t>CHƯƠNG 1</w:t>
        </w:r>
        <w:r w:rsidR="00D10DE9" w:rsidRPr="00736581">
          <w:rPr>
            <w:rStyle w:val="Hyperlink"/>
          </w:rPr>
          <w:fldChar w:fldCharType="begin"/>
        </w:r>
        <w:r w:rsidR="00D10DE9" w:rsidRPr="00736581">
          <w:rPr>
            <w:rStyle w:val="Hyperlink"/>
          </w:rPr>
          <w:instrText xml:space="preserve"> MACROBUTTON DoFieldClick [TIÊU ĐỀ CHƯƠNG 1] </w:instrText>
        </w:r>
        <w:bookmarkStart w:id="8" w:name="_Toc98961567"/>
        <w:r w:rsidR="00D10DE9" w:rsidRPr="00736581">
          <w:rPr>
            <w:rStyle w:val="Hyperlink"/>
          </w:rPr>
          <w:fldChar w:fldCharType="end"/>
        </w:r>
        <w:bookmarkEnd w:id="8"/>
        <w:r w:rsidR="00D10DE9">
          <w:rPr>
            <w:webHidden/>
          </w:rPr>
          <w:tab/>
        </w:r>
        <w:r w:rsidR="00D10DE9">
          <w:rPr>
            <w:webHidden/>
          </w:rPr>
          <w:fldChar w:fldCharType="begin"/>
        </w:r>
        <w:r w:rsidR="00D10DE9">
          <w:rPr>
            <w:webHidden/>
          </w:rPr>
          <w:instrText xml:space="preserve"> PAGEREF _Toc98962350 \h </w:instrText>
        </w:r>
        <w:r w:rsidR="00D10DE9">
          <w:rPr>
            <w:webHidden/>
          </w:rPr>
        </w:r>
        <w:r w:rsidR="00D10DE9">
          <w:rPr>
            <w:webHidden/>
          </w:rPr>
          <w:fldChar w:fldCharType="separate"/>
        </w:r>
        <w:r w:rsidR="00D10DE9">
          <w:rPr>
            <w:webHidden/>
          </w:rPr>
          <w:t>10</w:t>
        </w:r>
        <w:r w:rsidR="00D10DE9">
          <w:rPr>
            <w:webHidden/>
          </w:rPr>
          <w:fldChar w:fldCharType="end"/>
        </w:r>
      </w:hyperlink>
    </w:p>
    <w:p w14:paraId="3637E319" w14:textId="1BC2DE45" w:rsidR="00D10DE9" w:rsidRDefault="00527B47">
      <w:pPr>
        <w:pStyle w:val="TOC2"/>
        <w:rPr>
          <w:rFonts w:asciiTheme="minorHAnsi" w:eastAsiaTheme="minorEastAsia" w:hAnsiTheme="minorHAnsi" w:cstheme="minorBidi"/>
          <w:noProof/>
          <w:sz w:val="22"/>
          <w:szCs w:val="22"/>
        </w:rPr>
      </w:pPr>
      <w:hyperlink w:anchor="_Toc98962351" w:history="1">
        <w:r w:rsidR="00D10DE9" w:rsidRPr="00736581">
          <w:rPr>
            <w:rStyle w:val="Hyperlink"/>
            <w:noProof/>
          </w:rPr>
          <w:t>1.1 Hướng dẫn sử dụng mẫu báo cáo thực tập (Tiêu đề mục - Style Heading 2)</w:t>
        </w:r>
        <w:r w:rsidR="00D10DE9">
          <w:rPr>
            <w:noProof/>
            <w:webHidden/>
          </w:rPr>
          <w:tab/>
        </w:r>
        <w:r w:rsidR="00D10DE9">
          <w:rPr>
            <w:noProof/>
            <w:webHidden/>
          </w:rPr>
          <w:fldChar w:fldCharType="begin"/>
        </w:r>
        <w:r w:rsidR="00D10DE9">
          <w:rPr>
            <w:noProof/>
            <w:webHidden/>
          </w:rPr>
          <w:instrText xml:space="preserve"> PAGEREF _Toc98962351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190FFED7" w14:textId="1A5C2D11"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52" w:history="1">
        <w:r w:rsidR="00D10DE9" w:rsidRPr="00736581">
          <w:rPr>
            <w:rStyle w:val="Hyperlink"/>
            <w:noProof/>
          </w:rPr>
          <w:t>1.1.1 Định dạng văn bản</w:t>
        </w:r>
        <w:r w:rsidR="00D10DE9">
          <w:rPr>
            <w:noProof/>
            <w:webHidden/>
          </w:rPr>
          <w:tab/>
        </w:r>
        <w:r w:rsidR="00D10DE9">
          <w:rPr>
            <w:noProof/>
            <w:webHidden/>
          </w:rPr>
          <w:fldChar w:fldCharType="begin"/>
        </w:r>
        <w:r w:rsidR="00D10DE9">
          <w:rPr>
            <w:noProof/>
            <w:webHidden/>
          </w:rPr>
          <w:instrText xml:space="preserve"> PAGEREF _Toc98962352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15B03FE5" w14:textId="2E2BDAFE"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53" w:history="1">
        <w:r w:rsidR="00D10DE9" w:rsidRPr="00736581">
          <w:rPr>
            <w:rStyle w:val="Hyperlink"/>
            <w:noProof/>
          </w:rPr>
          <w:t>1.1.2 Cách đánh số mục và tiểu mục</w:t>
        </w:r>
        <w:r w:rsidR="00D10DE9">
          <w:rPr>
            <w:noProof/>
            <w:webHidden/>
          </w:rPr>
          <w:tab/>
        </w:r>
        <w:r w:rsidR="00D10DE9">
          <w:rPr>
            <w:noProof/>
            <w:webHidden/>
          </w:rPr>
          <w:fldChar w:fldCharType="begin"/>
        </w:r>
        <w:r w:rsidR="00D10DE9">
          <w:rPr>
            <w:noProof/>
            <w:webHidden/>
          </w:rPr>
          <w:instrText xml:space="preserve"> PAGEREF _Toc98962353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258FFA1A" w14:textId="402C6A06"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54" w:history="1">
        <w:r w:rsidR="00D10DE9" w:rsidRPr="00736581">
          <w:rPr>
            <w:rStyle w:val="Hyperlink"/>
            <w:noProof/>
          </w:rPr>
          <w:t>1.1.3 Cách trình bày Style</w:t>
        </w:r>
        <w:r w:rsidR="00D10DE9">
          <w:rPr>
            <w:noProof/>
            <w:webHidden/>
          </w:rPr>
          <w:tab/>
        </w:r>
        <w:r w:rsidR="00D10DE9">
          <w:rPr>
            <w:noProof/>
            <w:webHidden/>
          </w:rPr>
          <w:fldChar w:fldCharType="begin"/>
        </w:r>
        <w:r w:rsidR="00D10DE9">
          <w:rPr>
            <w:noProof/>
            <w:webHidden/>
          </w:rPr>
          <w:instrText xml:space="preserve"> PAGEREF _Toc98962354 \h </w:instrText>
        </w:r>
        <w:r w:rsidR="00D10DE9">
          <w:rPr>
            <w:noProof/>
            <w:webHidden/>
          </w:rPr>
        </w:r>
        <w:r w:rsidR="00D10DE9">
          <w:rPr>
            <w:noProof/>
            <w:webHidden/>
          </w:rPr>
          <w:fldChar w:fldCharType="separate"/>
        </w:r>
        <w:r w:rsidR="00D10DE9">
          <w:rPr>
            <w:noProof/>
            <w:webHidden/>
          </w:rPr>
          <w:t>10</w:t>
        </w:r>
        <w:r w:rsidR="00D10DE9">
          <w:rPr>
            <w:noProof/>
            <w:webHidden/>
          </w:rPr>
          <w:fldChar w:fldCharType="end"/>
        </w:r>
      </w:hyperlink>
    </w:p>
    <w:p w14:paraId="1F7A7CFB" w14:textId="19FF92ED"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55" w:history="1">
        <w:r w:rsidR="00D10DE9" w:rsidRPr="00736581">
          <w:rPr>
            <w:rStyle w:val="Hyperlink"/>
            <w:noProof/>
          </w:rPr>
          <w:t>1.1.4 Bảng biểu, hình vẽ, công thức.</w:t>
        </w:r>
        <w:r w:rsidR="00D10DE9">
          <w:rPr>
            <w:noProof/>
            <w:webHidden/>
          </w:rPr>
          <w:tab/>
        </w:r>
        <w:r w:rsidR="00D10DE9">
          <w:rPr>
            <w:noProof/>
            <w:webHidden/>
          </w:rPr>
          <w:fldChar w:fldCharType="begin"/>
        </w:r>
        <w:r w:rsidR="00D10DE9">
          <w:rPr>
            <w:noProof/>
            <w:webHidden/>
          </w:rPr>
          <w:instrText xml:space="preserve"> PAGEREF _Toc98962355 \h </w:instrText>
        </w:r>
        <w:r w:rsidR="00D10DE9">
          <w:rPr>
            <w:noProof/>
            <w:webHidden/>
          </w:rPr>
        </w:r>
        <w:r w:rsidR="00D10DE9">
          <w:rPr>
            <w:noProof/>
            <w:webHidden/>
          </w:rPr>
          <w:fldChar w:fldCharType="separate"/>
        </w:r>
        <w:r w:rsidR="00D10DE9">
          <w:rPr>
            <w:noProof/>
            <w:webHidden/>
          </w:rPr>
          <w:t>11</w:t>
        </w:r>
        <w:r w:rsidR="00D10DE9">
          <w:rPr>
            <w:noProof/>
            <w:webHidden/>
          </w:rPr>
          <w:fldChar w:fldCharType="end"/>
        </w:r>
      </w:hyperlink>
    </w:p>
    <w:p w14:paraId="3919723D" w14:textId="566C4A2F"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56" w:history="1">
        <w:r w:rsidR="00D10DE9" w:rsidRPr="00736581">
          <w:rPr>
            <w:rStyle w:val="Hyperlink"/>
            <w:noProof/>
          </w:rPr>
          <w:t>1.1.5 Cách chèn nhãn và danh mục cho hình ảnh và bảng biểu.</w:t>
        </w:r>
        <w:r w:rsidR="00D10DE9">
          <w:rPr>
            <w:noProof/>
            <w:webHidden/>
          </w:rPr>
          <w:tab/>
        </w:r>
        <w:r w:rsidR="00D10DE9">
          <w:rPr>
            <w:noProof/>
            <w:webHidden/>
          </w:rPr>
          <w:fldChar w:fldCharType="begin"/>
        </w:r>
        <w:r w:rsidR="00D10DE9">
          <w:rPr>
            <w:noProof/>
            <w:webHidden/>
          </w:rPr>
          <w:instrText xml:space="preserve"> PAGEREF _Toc98962356 \h </w:instrText>
        </w:r>
        <w:r w:rsidR="00D10DE9">
          <w:rPr>
            <w:noProof/>
            <w:webHidden/>
          </w:rPr>
        </w:r>
        <w:r w:rsidR="00D10DE9">
          <w:rPr>
            <w:noProof/>
            <w:webHidden/>
          </w:rPr>
          <w:fldChar w:fldCharType="separate"/>
        </w:r>
        <w:r w:rsidR="00D10DE9">
          <w:rPr>
            <w:noProof/>
            <w:webHidden/>
          </w:rPr>
          <w:t>12</w:t>
        </w:r>
        <w:r w:rsidR="00D10DE9">
          <w:rPr>
            <w:noProof/>
            <w:webHidden/>
          </w:rPr>
          <w:fldChar w:fldCharType="end"/>
        </w:r>
      </w:hyperlink>
    </w:p>
    <w:p w14:paraId="20406BD3" w14:textId="19B4E5B5"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57" w:history="1">
        <w:r w:rsidR="00D10DE9" w:rsidRPr="00736581">
          <w:rPr>
            <w:rStyle w:val="Hyperlink"/>
            <w:noProof/>
          </w:rPr>
          <w:t>1.1.6 Cách trích dẫn tài liệu tham khảo</w:t>
        </w:r>
        <w:r w:rsidR="00D10DE9">
          <w:rPr>
            <w:noProof/>
            <w:webHidden/>
          </w:rPr>
          <w:tab/>
        </w:r>
        <w:r w:rsidR="00D10DE9">
          <w:rPr>
            <w:noProof/>
            <w:webHidden/>
          </w:rPr>
          <w:fldChar w:fldCharType="begin"/>
        </w:r>
        <w:r w:rsidR="00D10DE9">
          <w:rPr>
            <w:noProof/>
            <w:webHidden/>
          </w:rPr>
          <w:instrText xml:space="preserve"> PAGEREF _Toc98962357 \h </w:instrText>
        </w:r>
        <w:r w:rsidR="00D10DE9">
          <w:rPr>
            <w:noProof/>
            <w:webHidden/>
          </w:rPr>
        </w:r>
        <w:r w:rsidR="00D10DE9">
          <w:rPr>
            <w:noProof/>
            <w:webHidden/>
          </w:rPr>
          <w:fldChar w:fldCharType="separate"/>
        </w:r>
        <w:r w:rsidR="00D10DE9">
          <w:rPr>
            <w:noProof/>
            <w:webHidden/>
          </w:rPr>
          <w:t>15</w:t>
        </w:r>
        <w:r w:rsidR="00D10DE9">
          <w:rPr>
            <w:noProof/>
            <w:webHidden/>
          </w:rPr>
          <w:fldChar w:fldCharType="end"/>
        </w:r>
      </w:hyperlink>
    </w:p>
    <w:p w14:paraId="62753313" w14:textId="0708BDB6" w:rsidR="00D10DE9" w:rsidRDefault="00527B47">
      <w:pPr>
        <w:pStyle w:val="TOC2"/>
        <w:rPr>
          <w:rFonts w:asciiTheme="minorHAnsi" w:eastAsiaTheme="minorEastAsia" w:hAnsiTheme="minorHAnsi" w:cstheme="minorBidi"/>
          <w:noProof/>
          <w:sz w:val="22"/>
          <w:szCs w:val="22"/>
        </w:rPr>
      </w:pPr>
      <w:hyperlink w:anchor="_Toc98962358" w:history="1">
        <w:r w:rsidR="00D10DE9" w:rsidRPr="00736581">
          <w:rPr>
            <w:rStyle w:val="Hyperlink"/>
            <w:noProof/>
          </w:rPr>
          <w:t>1.2 Tiêu đề mục</w:t>
        </w:r>
        <w:r w:rsidR="00D10DE9">
          <w:rPr>
            <w:noProof/>
            <w:webHidden/>
          </w:rPr>
          <w:tab/>
        </w:r>
        <w:r w:rsidR="00D10DE9">
          <w:rPr>
            <w:noProof/>
            <w:webHidden/>
          </w:rPr>
          <w:fldChar w:fldCharType="begin"/>
        </w:r>
        <w:r w:rsidR="00D10DE9">
          <w:rPr>
            <w:noProof/>
            <w:webHidden/>
          </w:rPr>
          <w:instrText xml:space="preserve"> PAGEREF _Toc98962358 \h </w:instrText>
        </w:r>
        <w:r w:rsidR="00D10DE9">
          <w:rPr>
            <w:noProof/>
            <w:webHidden/>
          </w:rPr>
        </w:r>
        <w:r w:rsidR="00D10DE9">
          <w:rPr>
            <w:noProof/>
            <w:webHidden/>
          </w:rPr>
          <w:fldChar w:fldCharType="separate"/>
        </w:r>
        <w:r w:rsidR="00D10DE9">
          <w:rPr>
            <w:noProof/>
            <w:webHidden/>
          </w:rPr>
          <w:t>17</w:t>
        </w:r>
        <w:r w:rsidR="00D10DE9">
          <w:rPr>
            <w:noProof/>
            <w:webHidden/>
          </w:rPr>
          <w:fldChar w:fldCharType="end"/>
        </w:r>
      </w:hyperlink>
    </w:p>
    <w:p w14:paraId="45354D4C" w14:textId="22080398" w:rsidR="00D10DE9" w:rsidRDefault="00527B47">
      <w:pPr>
        <w:pStyle w:val="TOC1"/>
        <w:rPr>
          <w:rFonts w:asciiTheme="minorHAnsi" w:eastAsiaTheme="minorEastAsia" w:hAnsiTheme="minorHAnsi" w:cstheme="minorBidi"/>
          <w:sz w:val="22"/>
          <w:szCs w:val="22"/>
        </w:rPr>
      </w:pPr>
      <w:hyperlink w:anchor="_Toc98962359" w:history="1">
        <w:r w:rsidR="00D10DE9" w:rsidRPr="00736581">
          <w:rPr>
            <w:rStyle w:val="Hyperlink"/>
          </w:rPr>
          <w:t>CHƯƠNG 2</w:t>
        </w:r>
        <w:r w:rsidR="00D10DE9" w:rsidRPr="00736581">
          <w:rPr>
            <w:rStyle w:val="Hyperlink"/>
          </w:rPr>
          <w:fldChar w:fldCharType="begin"/>
        </w:r>
        <w:r w:rsidR="00D10DE9" w:rsidRPr="00736581">
          <w:rPr>
            <w:rStyle w:val="Hyperlink"/>
          </w:rPr>
          <w:instrText xml:space="preserve"> MACROBUTTON DoFieldClick [TIÊU ĐỀ CHƯƠNG 2]</w:instrText>
        </w:r>
        <w:bookmarkStart w:id="9" w:name="_Toc98961576"/>
        <w:r w:rsidR="00D10DE9" w:rsidRPr="00736581">
          <w:rPr>
            <w:rStyle w:val="Hyperlink"/>
          </w:rPr>
          <w:fldChar w:fldCharType="end"/>
        </w:r>
        <w:bookmarkEnd w:id="9"/>
        <w:r w:rsidR="00D10DE9">
          <w:rPr>
            <w:webHidden/>
          </w:rPr>
          <w:tab/>
        </w:r>
        <w:r w:rsidR="00D10DE9">
          <w:rPr>
            <w:webHidden/>
          </w:rPr>
          <w:fldChar w:fldCharType="begin"/>
        </w:r>
        <w:r w:rsidR="00D10DE9">
          <w:rPr>
            <w:webHidden/>
          </w:rPr>
          <w:instrText xml:space="preserve"> PAGEREF _Toc98962359 \h </w:instrText>
        </w:r>
        <w:r w:rsidR="00D10DE9">
          <w:rPr>
            <w:webHidden/>
          </w:rPr>
        </w:r>
        <w:r w:rsidR="00D10DE9">
          <w:rPr>
            <w:webHidden/>
          </w:rPr>
          <w:fldChar w:fldCharType="separate"/>
        </w:r>
        <w:r w:rsidR="00D10DE9">
          <w:rPr>
            <w:webHidden/>
          </w:rPr>
          <w:t>18</w:t>
        </w:r>
        <w:r w:rsidR="00D10DE9">
          <w:rPr>
            <w:webHidden/>
          </w:rPr>
          <w:fldChar w:fldCharType="end"/>
        </w:r>
      </w:hyperlink>
    </w:p>
    <w:p w14:paraId="28E33DF1" w14:textId="645CAF65" w:rsidR="00D10DE9" w:rsidRDefault="00527B47">
      <w:pPr>
        <w:pStyle w:val="TOC2"/>
        <w:rPr>
          <w:rFonts w:asciiTheme="minorHAnsi" w:eastAsiaTheme="minorEastAsia" w:hAnsiTheme="minorHAnsi" w:cstheme="minorBidi"/>
          <w:noProof/>
          <w:sz w:val="22"/>
          <w:szCs w:val="22"/>
        </w:rPr>
      </w:pPr>
      <w:hyperlink w:anchor="_Toc98962360" w:history="1">
        <w:r w:rsidR="00D10DE9" w:rsidRPr="00736581">
          <w:rPr>
            <w:rStyle w:val="Hyperlink"/>
            <w:noProof/>
          </w:rPr>
          <w:t>2.1</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10" w:name="_Toc98961577"/>
        <w:r w:rsidR="00D10DE9" w:rsidRPr="00736581">
          <w:rPr>
            <w:rStyle w:val="Hyperlink"/>
            <w:noProof/>
          </w:rPr>
          <w:fldChar w:fldCharType="end"/>
        </w:r>
        <w:bookmarkEnd w:id="10"/>
        <w:r w:rsidR="00D10DE9">
          <w:rPr>
            <w:noProof/>
            <w:webHidden/>
          </w:rPr>
          <w:tab/>
        </w:r>
        <w:r w:rsidR="00D10DE9">
          <w:rPr>
            <w:noProof/>
            <w:webHidden/>
          </w:rPr>
          <w:fldChar w:fldCharType="begin"/>
        </w:r>
        <w:r w:rsidR="00D10DE9">
          <w:rPr>
            <w:noProof/>
            <w:webHidden/>
          </w:rPr>
          <w:instrText xml:space="preserve"> PAGEREF _Toc98962360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30CC1E85" w14:textId="076C96F0"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61" w:history="1">
        <w:r w:rsidR="00D10DE9" w:rsidRPr="00736581">
          <w:rPr>
            <w:rStyle w:val="Hyperlink"/>
            <w:noProof/>
          </w:rPr>
          <w:t>2.1.1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1" w:name="_Toc98961578"/>
        <w:r w:rsidR="00D10DE9" w:rsidRPr="00736581">
          <w:rPr>
            <w:rStyle w:val="Hyperlink"/>
            <w:noProof/>
          </w:rPr>
          <w:fldChar w:fldCharType="end"/>
        </w:r>
        <w:bookmarkEnd w:id="11"/>
        <w:r w:rsidR="00D10DE9">
          <w:rPr>
            <w:noProof/>
            <w:webHidden/>
          </w:rPr>
          <w:tab/>
        </w:r>
        <w:r w:rsidR="00D10DE9">
          <w:rPr>
            <w:noProof/>
            <w:webHidden/>
          </w:rPr>
          <w:fldChar w:fldCharType="begin"/>
        </w:r>
        <w:r w:rsidR="00D10DE9">
          <w:rPr>
            <w:noProof/>
            <w:webHidden/>
          </w:rPr>
          <w:instrText xml:space="preserve"> PAGEREF _Toc98962361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21BB913C" w14:textId="6A5D8ED7"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62" w:history="1">
        <w:r w:rsidR="00D10DE9" w:rsidRPr="00736581">
          <w:rPr>
            <w:rStyle w:val="Hyperlink"/>
            <w:noProof/>
          </w:rPr>
          <w:t>2.1.2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2" w:name="_Toc98961579"/>
        <w:r w:rsidR="00D10DE9" w:rsidRPr="00736581">
          <w:rPr>
            <w:rStyle w:val="Hyperlink"/>
            <w:noProof/>
          </w:rPr>
          <w:fldChar w:fldCharType="end"/>
        </w:r>
        <w:bookmarkEnd w:id="12"/>
        <w:r w:rsidR="00D10DE9">
          <w:rPr>
            <w:noProof/>
            <w:webHidden/>
          </w:rPr>
          <w:tab/>
        </w:r>
        <w:r w:rsidR="00D10DE9">
          <w:rPr>
            <w:noProof/>
            <w:webHidden/>
          </w:rPr>
          <w:fldChar w:fldCharType="begin"/>
        </w:r>
        <w:r w:rsidR="00D10DE9">
          <w:rPr>
            <w:noProof/>
            <w:webHidden/>
          </w:rPr>
          <w:instrText xml:space="preserve"> PAGEREF _Toc98962362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33BF7820" w14:textId="19A59AA3" w:rsidR="00D10DE9" w:rsidRDefault="00527B47">
      <w:pPr>
        <w:pStyle w:val="TOC2"/>
        <w:rPr>
          <w:rFonts w:asciiTheme="minorHAnsi" w:eastAsiaTheme="minorEastAsia" w:hAnsiTheme="minorHAnsi" w:cstheme="minorBidi"/>
          <w:noProof/>
          <w:sz w:val="22"/>
          <w:szCs w:val="22"/>
        </w:rPr>
      </w:pPr>
      <w:hyperlink w:anchor="_Toc98962363" w:history="1">
        <w:r w:rsidR="00D10DE9" w:rsidRPr="00736581">
          <w:rPr>
            <w:rStyle w:val="Hyperlink"/>
            <w:noProof/>
          </w:rPr>
          <w:t>2.2</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13" w:name="_Toc98961580"/>
        <w:r w:rsidR="00D10DE9" w:rsidRPr="00736581">
          <w:rPr>
            <w:rStyle w:val="Hyperlink"/>
            <w:noProof/>
          </w:rPr>
          <w:fldChar w:fldCharType="end"/>
        </w:r>
        <w:bookmarkEnd w:id="13"/>
        <w:r w:rsidR="00D10DE9">
          <w:rPr>
            <w:noProof/>
            <w:webHidden/>
          </w:rPr>
          <w:tab/>
        </w:r>
        <w:r w:rsidR="00D10DE9">
          <w:rPr>
            <w:noProof/>
            <w:webHidden/>
          </w:rPr>
          <w:fldChar w:fldCharType="begin"/>
        </w:r>
        <w:r w:rsidR="00D10DE9">
          <w:rPr>
            <w:noProof/>
            <w:webHidden/>
          </w:rPr>
          <w:instrText xml:space="preserve"> PAGEREF _Toc98962363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5370287C" w14:textId="2F073704"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64" w:history="1">
        <w:r w:rsidR="00D10DE9" w:rsidRPr="00736581">
          <w:rPr>
            <w:rStyle w:val="Hyperlink"/>
            <w:noProof/>
          </w:rPr>
          <w:t>2.2.1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4" w:name="_Toc98961581"/>
        <w:r w:rsidR="00D10DE9" w:rsidRPr="00736581">
          <w:rPr>
            <w:rStyle w:val="Hyperlink"/>
            <w:noProof/>
          </w:rPr>
          <w:fldChar w:fldCharType="end"/>
        </w:r>
        <w:bookmarkEnd w:id="14"/>
        <w:r w:rsidR="00D10DE9">
          <w:rPr>
            <w:noProof/>
            <w:webHidden/>
          </w:rPr>
          <w:tab/>
        </w:r>
        <w:r w:rsidR="00D10DE9">
          <w:rPr>
            <w:noProof/>
            <w:webHidden/>
          </w:rPr>
          <w:fldChar w:fldCharType="begin"/>
        </w:r>
        <w:r w:rsidR="00D10DE9">
          <w:rPr>
            <w:noProof/>
            <w:webHidden/>
          </w:rPr>
          <w:instrText xml:space="preserve"> PAGEREF _Toc98962364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10CDF41E" w14:textId="3E7B75D0"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65" w:history="1">
        <w:r w:rsidR="00D10DE9" w:rsidRPr="00736581">
          <w:rPr>
            <w:rStyle w:val="Hyperlink"/>
            <w:noProof/>
          </w:rPr>
          <w:t>2.2.2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5" w:name="_Toc98961582"/>
        <w:r w:rsidR="00D10DE9" w:rsidRPr="00736581">
          <w:rPr>
            <w:rStyle w:val="Hyperlink"/>
            <w:noProof/>
          </w:rPr>
          <w:fldChar w:fldCharType="end"/>
        </w:r>
        <w:bookmarkEnd w:id="15"/>
        <w:r w:rsidR="00D10DE9">
          <w:rPr>
            <w:noProof/>
            <w:webHidden/>
          </w:rPr>
          <w:tab/>
        </w:r>
        <w:r w:rsidR="00D10DE9">
          <w:rPr>
            <w:noProof/>
            <w:webHidden/>
          </w:rPr>
          <w:fldChar w:fldCharType="begin"/>
        </w:r>
        <w:r w:rsidR="00D10DE9">
          <w:rPr>
            <w:noProof/>
            <w:webHidden/>
          </w:rPr>
          <w:instrText xml:space="preserve"> PAGEREF _Toc98962365 \h </w:instrText>
        </w:r>
        <w:r w:rsidR="00D10DE9">
          <w:rPr>
            <w:noProof/>
            <w:webHidden/>
          </w:rPr>
        </w:r>
        <w:r w:rsidR="00D10DE9">
          <w:rPr>
            <w:noProof/>
            <w:webHidden/>
          </w:rPr>
          <w:fldChar w:fldCharType="separate"/>
        </w:r>
        <w:r w:rsidR="00D10DE9">
          <w:rPr>
            <w:noProof/>
            <w:webHidden/>
          </w:rPr>
          <w:t>18</w:t>
        </w:r>
        <w:r w:rsidR="00D10DE9">
          <w:rPr>
            <w:noProof/>
            <w:webHidden/>
          </w:rPr>
          <w:fldChar w:fldCharType="end"/>
        </w:r>
      </w:hyperlink>
    </w:p>
    <w:p w14:paraId="481AD8EC" w14:textId="0D7E59D6" w:rsidR="00D10DE9" w:rsidRDefault="00527B47">
      <w:pPr>
        <w:pStyle w:val="TOC1"/>
        <w:rPr>
          <w:rFonts w:asciiTheme="minorHAnsi" w:eastAsiaTheme="minorEastAsia" w:hAnsiTheme="minorHAnsi" w:cstheme="minorBidi"/>
          <w:sz w:val="22"/>
          <w:szCs w:val="22"/>
        </w:rPr>
      </w:pPr>
      <w:hyperlink w:anchor="_Toc98962366" w:history="1">
        <w:r w:rsidR="00D10DE9" w:rsidRPr="00736581">
          <w:rPr>
            <w:rStyle w:val="Hyperlink"/>
          </w:rPr>
          <w:t>CHƯƠNG 3</w:t>
        </w:r>
        <w:r w:rsidR="00D10DE9" w:rsidRPr="00736581">
          <w:rPr>
            <w:rStyle w:val="Hyperlink"/>
          </w:rPr>
          <w:fldChar w:fldCharType="begin"/>
        </w:r>
        <w:r w:rsidR="00D10DE9" w:rsidRPr="00736581">
          <w:rPr>
            <w:rStyle w:val="Hyperlink"/>
          </w:rPr>
          <w:instrText xml:space="preserve"> MACROBUTTON DoFieldClick [TIÊU ĐỀ CHƯƠNG 3]</w:instrText>
        </w:r>
        <w:bookmarkStart w:id="16" w:name="_Toc98961583"/>
        <w:r w:rsidR="00D10DE9" w:rsidRPr="00736581">
          <w:rPr>
            <w:rStyle w:val="Hyperlink"/>
          </w:rPr>
          <w:fldChar w:fldCharType="end"/>
        </w:r>
        <w:bookmarkEnd w:id="16"/>
        <w:r w:rsidR="00D10DE9">
          <w:rPr>
            <w:webHidden/>
          </w:rPr>
          <w:tab/>
        </w:r>
        <w:r w:rsidR="00D10DE9">
          <w:rPr>
            <w:webHidden/>
          </w:rPr>
          <w:fldChar w:fldCharType="begin"/>
        </w:r>
        <w:r w:rsidR="00D10DE9">
          <w:rPr>
            <w:webHidden/>
          </w:rPr>
          <w:instrText xml:space="preserve"> PAGEREF _Toc98962366 \h </w:instrText>
        </w:r>
        <w:r w:rsidR="00D10DE9">
          <w:rPr>
            <w:webHidden/>
          </w:rPr>
        </w:r>
        <w:r w:rsidR="00D10DE9">
          <w:rPr>
            <w:webHidden/>
          </w:rPr>
          <w:fldChar w:fldCharType="separate"/>
        </w:r>
        <w:r w:rsidR="00D10DE9">
          <w:rPr>
            <w:webHidden/>
          </w:rPr>
          <w:t>19</w:t>
        </w:r>
        <w:r w:rsidR="00D10DE9">
          <w:rPr>
            <w:webHidden/>
          </w:rPr>
          <w:fldChar w:fldCharType="end"/>
        </w:r>
      </w:hyperlink>
    </w:p>
    <w:p w14:paraId="4900AE26" w14:textId="36836772" w:rsidR="00D10DE9" w:rsidRDefault="00527B47">
      <w:pPr>
        <w:pStyle w:val="TOC2"/>
        <w:rPr>
          <w:rFonts w:asciiTheme="minorHAnsi" w:eastAsiaTheme="minorEastAsia" w:hAnsiTheme="minorHAnsi" w:cstheme="minorBidi"/>
          <w:noProof/>
          <w:sz w:val="22"/>
          <w:szCs w:val="22"/>
        </w:rPr>
      </w:pPr>
      <w:hyperlink w:anchor="_Toc98962367" w:history="1">
        <w:r w:rsidR="00D10DE9" w:rsidRPr="00736581">
          <w:rPr>
            <w:rStyle w:val="Hyperlink"/>
            <w:noProof/>
          </w:rPr>
          <w:t>3.1</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17" w:name="_Toc98961584"/>
        <w:r w:rsidR="00D10DE9" w:rsidRPr="00736581">
          <w:rPr>
            <w:rStyle w:val="Hyperlink"/>
            <w:noProof/>
          </w:rPr>
          <w:fldChar w:fldCharType="end"/>
        </w:r>
        <w:bookmarkEnd w:id="17"/>
        <w:r w:rsidR="00D10DE9">
          <w:rPr>
            <w:noProof/>
            <w:webHidden/>
          </w:rPr>
          <w:tab/>
        </w:r>
        <w:r w:rsidR="00D10DE9">
          <w:rPr>
            <w:noProof/>
            <w:webHidden/>
          </w:rPr>
          <w:fldChar w:fldCharType="begin"/>
        </w:r>
        <w:r w:rsidR="00D10DE9">
          <w:rPr>
            <w:noProof/>
            <w:webHidden/>
          </w:rPr>
          <w:instrText xml:space="preserve"> PAGEREF _Toc98962367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3A25CE88" w14:textId="72D16D4E"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68" w:history="1">
        <w:r w:rsidR="00D10DE9" w:rsidRPr="00736581">
          <w:rPr>
            <w:rStyle w:val="Hyperlink"/>
            <w:noProof/>
          </w:rPr>
          <w:t>3.1.1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8" w:name="_Toc98961585"/>
        <w:r w:rsidR="00D10DE9" w:rsidRPr="00736581">
          <w:rPr>
            <w:rStyle w:val="Hyperlink"/>
            <w:noProof/>
          </w:rPr>
          <w:fldChar w:fldCharType="end"/>
        </w:r>
        <w:bookmarkEnd w:id="18"/>
        <w:r w:rsidR="00D10DE9">
          <w:rPr>
            <w:noProof/>
            <w:webHidden/>
          </w:rPr>
          <w:tab/>
        </w:r>
        <w:r w:rsidR="00D10DE9">
          <w:rPr>
            <w:noProof/>
            <w:webHidden/>
          </w:rPr>
          <w:fldChar w:fldCharType="begin"/>
        </w:r>
        <w:r w:rsidR="00D10DE9">
          <w:rPr>
            <w:noProof/>
            <w:webHidden/>
          </w:rPr>
          <w:instrText xml:space="preserve"> PAGEREF _Toc98962368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5771125E" w14:textId="36EF19F4"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69" w:history="1">
        <w:r w:rsidR="00D10DE9" w:rsidRPr="00736581">
          <w:rPr>
            <w:rStyle w:val="Hyperlink"/>
            <w:noProof/>
          </w:rPr>
          <w:t>3.1.2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19" w:name="_Toc98961586"/>
        <w:r w:rsidR="00D10DE9" w:rsidRPr="00736581">
          <w:rPr>
            <w:rStyle w:val="Hyperlink"/>
            <w:noProof/>
          </w:rPr>
          <w:fldChar w:fldCharType="end"/>
        </w:r>
        <w:bookmarkEnd w:id="19"/>
        <w:r w:rsidR="00D10DE9">
          <w:rPr>
            <w:noProof/>
            <w:webHidden/>
          </w:rPr>
          <w:tab/>
        </w:r>
        <w:r w:rsidR="00D10DE9">
          <w:rPr>
            <w:noProof/>
            <w:webHidden/>
          </w:rPr>
          <w:fldChar w:fldCharType="begin"/>
        </w:r>
        <w:r w:rsidR="00D10DE9">
          <w:rPr>
            <w:noProof/>
            <w:webHidden/>
          </w:rPr>
          <w:instrText xml:space="preserve"> PAGEREF _Toc98962369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27DA8D9F" w14:textId="20781872" w:rsidR="00D10DE9" w:rsidRDefault="00527B47">
      <w:pPr>
        <w:pStyle w:val="TOC2"/>
        <w:rPr>
          <w:rFonts w:asciiTheme="minorHAnsi" w:eastAsiaTheme="minorEastAsia" w:hAnsiTheme="minorHAnsi" w:cstheme="minorBidi"/>
          <w:noProof/>
          <w:sz w:val="22"/>
          <w:szCs w:val="22"/>
        </w:rPr>
      </w:pPr>
      <w:hyperlink w:anchor="_Toc98962370" w:history="1">
        <w:r w:rsidR="00D10DE9" w:rsidRPr="00736581">
          <w:rPr>
            <w:rStyle w:val="Hyperlink"/>
            <w:noProof/>
          </w:rPr>
          <w:t>3.2</w:t>
        </w:r>
        <w:r w:rsidR="00D10DE9" w:rsidRPr="00736581">
          <w:rPr>
            <w:rStyle w:val="Hyperlink"/>
            <w:noProof/>
          </w:rPr>
          <w:fldChar w:fldCharType="begin"/>
        </w:r>
        <w:r w:rsidR="00D10DE9" w:rsidRPr="00736581">
          <w:rPr>
            <w:rStyle w:val="Hyperlink"/>
            <w:noProof/>
          </w:rPr>
          <w:instrText xml:space="preserve"> MACROBUTTON DoFieldClick Tiêu đề mục</w:instrText>
        </w:r>
        <w:bookmarkStart w:id="20" w:name="_Toc98961587"/>
        <w:r w:rsidR="00D10DE9" w:rsidRPr="00736581">
          <w:rPr>
            <w:rStyle w:val="Hyperlink"/>
            <w:noProof/>
          </w:rPr>
          <w:fldChar w:fldCharType="end"/>
        </w:r>
        <w:bookmarkEnd w:id="20"/>
        <w:r w:rsidR="00D10DE9">
          <w:rPr>
            <w:noProof/>
            <w:webHidden/>
          </w:rPr>
          <w:tab/>
        </w:r>
        <w:r w:rsidR="00D10DE9">
          <w:rPr>
            <w:noProof/>
            <w:webHidden/>
          </w:rPr>
          <w:fldChar w:fldCharType="begin"/>
        </w:r>
        <w:r w:rsidR="00D10DE9">
          <w:rPr>
            <w:noProof/>
            <w:webHidden/>
          </w:rPr>
          <w:instrText xml:space="preserve"> PAGEREF _Toc98962370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0677CEB4" w14:textId="23F710FB"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71" w:history="1">
        <w:r w:rsidR="00D10DE9" w:rsidRPr="00736581">
          <w:rPr>
            <w:rStyle w:val="Hyperlink"/>
            <w:noProof/>
          </w:rPr>
          <w:t>3.2.1</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21" w:name="_Toc98961588"/>
        <w:r w:rsidR="00D10DE9" w:rsidRPr="00736581">
          <w:rPr>
            <w:rStyle w:val="Hyperlink"/>
            <w:noProof/>
          </w:rPr>
          <w:fldChar w:fldCharType="end"/>
        </w:r>
        <w:bookmarkEnd w:id="21"/>
        <w:r w:rsidR="00D10DE9">
          <w:rPr>
            <w:noProof/>
            <w:webHidden/>
          </w:rPr>
          <w:tab/>
        </w:r>
        <w:r w:rsidR="00D10DE9">
          <w:rPr>
            <w:noProof/>
            <w:webHidden/>
          </w:rPr>
          <w:fldChar w:fldCharType="begin"/>
        </w:r>
        <w:r w:rsidR="00D10DE9">
          <w:rPr>
            <w:noProof/>
            <w:webHidden/>
          </w:rPr>
          <w:instrText xml:space="preserve"> PAGEREF _Toc98962371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3D417CDF" w14:textId="54D8ED6E" w:rsidR="00D10DE9" w:rsidRDefault="00527B47">
      <w:pPr>
        <w:pStyle w:val="TOC3"/>
        <w:tabs>
          <w:tab w:val="right" w:leader="dot" w:pos="8778"/>
        </w:tabs>
        <w:rPr>
          <w:rFonts w:asciiTheme="minorHAnsi" w:eastAsiaTheme="minorEastAsia" w:hAnsiTheme="minorHAnsi" w:cstheme="minorBidi"/>
          <w:noProof/>
          <w:sz w:val="22"/>
          <w:szCs w:val="22"/>
        </w:rPr>
      </w:pPr>
      <w:hyperlink w:anchor="_Toc98962372" w:history="1">
        <w:r w:rsidR="00D10DE9" w:rsidRPr="00736581">
          <w:rPr>
            <w:rStyle w:val="Hyperlink"/>
            <w:noProof/>
          </w:rPr>
          <w:t>3.2.2</w:t>
        </w:r>
        <w:r w:rsidR="00D10DE9" w:rsidRPr="00736581">
          <w:rPr>
            <w:rStyle w:val="Hyperlink"/>
            <w:noProof/>
          </w:rPr>
          <w:fldChar w:fldCharType="begin"/>
        </w:r>
        <w:r w:rsidR="00D10DE9" w:rsidRPr="00736581">
          <w:rPr>
            <w:rStyle w:val="Hyperlink"/>
            <w:noProof/>
          </w:rPr>
          <w:instrText xml:space="preserve"> MACROBUTTON DoFieldClick Tiêu đề tiểu mục</w:instrText>
        </w:r>
        <w:bookmarkStart w:id="22" w:name="_Toc98961589"/>
        <w:r w:rsidR="00D10DE9" w:rsidRPr="00736581">
          <w:rPr>
            <w:rStyle w:val="Hyperlink"/>
            <w:noProof/>
          </w:rPr>
          <w:fldChar w:fldCharType="end"/>
        </w:r>
        <w:bookmarkEnd w:id="22"/>
        <w:r w:rsidR="00D10DE9">
          <w:rPr>
            <w:noProof/>
            <w:webHidden/>
          </w:rPr>
          <w:tab/>
        </w:r>
        <w:r w:rsidR="00D10DE9">
          <w:rPr>
            <w:noProof/>
            <w:webHidden/>
          </w:rPr>
          <w:fldChar w:fldCharType="begin"/>
        </w:r>
        <w:r w:rsidR="00D10DE9">
          <w:rPr>
            <w:noProof/>
            <w:webHidden/>
          </w:rPr>
          <w:instrText xml:space="preserve"> PAGEREF _Toc98962372 \h </w:instrText>
        </w:r>
        <w:r w:rsidR="00D10DE9">
          <w:rPr>
            <w:noProof/>
            <w:webHidden/>
          </w:rPr>
        </w:r>
        <w:r w:rsidR="00D10DE9">
          <w:rPr>
            <w:noProof/>
            <w:webHidden/>
          </w:rPr>
          <w:fldChar w:fldCharType="separate"/>
        </w:r>
        <w:r w:rsidR="00D10DE9">
          <w:rPr>
            <w:noProof/>
            <w:webHidden/>
          </w:rPr>
          <w:t>19</w:t>
        </w:r>
        <w:r w:rsidR="00D10DE9">
          <w:rPr>
            <w:noProof/>
            <w:webHidden/>
          </w:rPr>
          <w:fldChar w:fldCharType="end"/>
        </w:r>
      </w:hyperlink>
    </w:p>
    <w:p w14:paraId="14605AAB" w14:textId="72B063F2" w:rsidR="00D10DE9" w:rsidRDefault="00527B47">
      <w:pPr>
        <w:pStyle w:val="TOC1"/>
        <w:rPr>
          <w:rFonts w:asciiTheme="minorHAnsi" w:eastAsiaTheme="minorEastAsia" w:hAnsiTheme="minorHAnsi" w:cstheme="minorBidi"/>
          <w:sz w:val="22"/>
          <w:szCs w:val="22"/>
        </w:rPr>
      </w:pPr>
      <w:hyperlink w:anchor="_Toc98962373" w:history="1">
        <w:r w:rsidR="00D10DE9" w:rsidRPr="00736581">
          <w:rPr>
            <w:rStyle w:val="Hyperlink"/>
          </w:rPr>
          <w:t>KẾT LUẬN</w:t>
        </w:r>
        <w:r w:rsidR="00D10DE9">
          <w:rPr>
            <w:webHidden/>
          </w:rPr>
          <w:tab/>
        </w:r>
        <w:r w:rsidR="00D10DE9">
          <w:rPr>
            <w:webHidden/>
          </w:rPr>
          <w:fldChar w:fldCharType="begin"/>
        </w:r>
        <w:r w:rsidR="00D10DE9">
          <w:rPr>
            <w:webHidden/>
          </w:rPr>
          <w:instrText xml:space="preserve"> PAGEREF _Toc98962373 \h </w:instrText>
        </w:r>
        <w:r w:rsidR="00D10DE9">
          <w:rPr>
            <w:webHidden/>
          </w:rPr>
        </w:r>
        <w:r w:rsidR="00D10DE9">
          <w:rPr>
            <w:webHidden/>
          </w:rPr>
          <w:fldChar w:fldCharType="separate"/>
        </w:r>
        <w:r w:rsidR="00D10DE9">
          <w:rPr>
            <w:webHidden/>
          </w:rPr>
          <w:t>20</w:t>
        </w:r>
        <w:r w:rsidR="00D10DE9">
          <w:rPr>
            <w:webHidden/>
          </w:rPr>
          <w:fldChar w:fldCharType="end"/>
        </w:r>
      </w:hyperlink>
    </w:p>
    <w:p w14:paraId="4F831BED" w14:textId="3D03733F" w:rsidR="00D10DE9" w:rsidRDefault="00527B47">
      <w:pPr>
        <w:pStyle w:val="TOC1"/>
        <w:rPr>
          <w:rFonts w:asciiTheme="minorHAnsi" w:eastAsiaTheme="minorEastAsia" w:hAnsiTheme="minorHAnsi" w:cstheme="minorBidi"/>
          <w:sz w:val="22"/>
          <w:szCs w:val="22"/>
        </w:rPr>
      </w:pPr>
      <w:hyperlink w:anchor="_Toc98962374" w:history="1">
        <w:r w:rsidR="00D10DE9" w:rsidRPr="00736581">
          <w:rPr>
            <w:rStyle w:val="Hyperlink"/>
          </w:rPr>
          <w:t>TÀI LIỆU THAM KHẢO</w:t>
        </w:r>
        <w:r w:rsidR="00D10DE9">
          <w:rPr>
            <w:webHidden/>
          </w:rPr>
          <w:tab/>
        </w:r>
        <w:r w:rsidR="00D10DE9">
          <w:rPr>
            <w:webHidden/>
          </w:rPr>
          <w:fldChar w:fldCharType="begin"/>
        </w:r>
        <w:r w:rsidR="00D10DE9">
          <w:rPr>
            <w:webHidden/>
          </w:rPr>
          <w:instrText xml:space="preserve"> PAGEREF _Toc98962374 \h </w:instrText>
        </w:r>
        <w:r w:rsidR="00D10DE9">
          <w:rPr>
            <w:webHidden/>
          </w:rPr>
        </w:r>
        <w:r w:rsidR="00D10DE9">
          <w:rPr>
            <w:webHidden/>
          </w:rPr>
          <w:fldChar w:fldCharType="separate"/>
        </w:r>
        <w:r w:rsidR="00D10DE9">
          <w:rPr>
            <w:webHidden/>
          </w:rPr>
          <w:t>21</w:t>
        </w:r>
        <w:r w:rsidR="00D10DE9">
          <w:rPr>
            <w:webHidden/>
          </w:rPr>
          <w:fldChar w:fldCharType="end"/>
        </w:r>
      </w:hyperlink>
    </w:p>
    <w:p w14:paraId="73D329B6" w14:textId="0C9DB0FF" w:rsidR="00D10DE9" w:rsidRDefault="00527B47">
      <w:pPr>
        <w:pStyle w:val="TOC1"/>
        <w:rPr>
          <w:rFonts w:asciiTheme="minorHAnsi" w:eastAsiaTheme="minorEastAsia" w:hAnsiTheme="minorHAnsi" w:cstheme="minorBidi"/>
          <w:sz w:val="22"/>
          <w:szCs w:val="22"/>
        </w:rPr>
      </w:pPr>
      <w:hyperlink w:anchor="_Toc98962375" w:history="1">
        <w:r w:rsidR="00D10DE9" w:rsidRPr="00736581">
          <w:rPr>
            <w:rStyle w:val="Hyperlink"/>
          </w:rPr>
          <w:t>PHỤ LỤC</w:t>
        </w:r>
        <w:r w:rsidR="00D10DE9">
          <w:rPr>
            <w:webHidden/>
          </w:rPr>
          <w:tab/>
        </w:r>
        <w:r w:rsidR="00D10DE9">
          <w:rPr>
            <w:webHidden/>
          </w:rPr>
          <w:fldChar w:fldCharType="begin"/>
        </w:r>
        <w:r w:rsidR="00D10DE9">
          <w:rPr>
            <w:webHidden/>
          </w:rPr>
          <w:instrText xml:space="preserve"> PAGEREF _Toc98962375 \h </w:instrText>
        </w:r>
        <w:r w:rsidR="00D10DE9">
          <w:rPr>
            <w:webHidden/>
          </w:rPr>
        </w:r>
        <w:r w:rsidR="00D10DE9">
          <w:rPr>
            <w:webHidden/>
          </w:rPr>
          <w:fldChar w:fldCharType="separate"/>
        </w:r>
        <w:r w:rsidR="00D10DE9">
          <w:rPr>
            <w:webHidden/>
          </w:rPr>
          <w:t>22</w:t>
        </w:r>
        <w:r w:rsidR="00D10DE9">
          <w:rPr>
            <w:webHidden/>
          </w:rPr>
          <w:fldChar w:fldCharType="end"/>
        </w:r>
      </w:hyperlink>
    </w:p>
    <w:p w14:paraId="722C551A" w14:textId="06F42A6D" w:rsidR="004A3046" w:rsidRDefault="00791320" w:rsidP="00B43BD0">
      <w:pPr>
        <w:pStyle w:val="Heading1"/>
        <w:numPr>
          <w:ilvl w:val="0"/>
          <w:numId w:val="0"/>
        </w:numPr>
        <w:rPr>
          <w:rFonts w:cs="Times New Roman"/>
          <w:b w:val="0"/>
          <w:bCs w:val="0"/>
          <w:noProof/>
          <w:kern w:val="0"/>
          <w:sz w:val="28"/>
          <w:szCs w:val="24"/>
        </w:rPr>
        <w:sectPr w:rsidR="004A3046" w:rsidSect="003925D5">
          <w:headerReference w:type="default" r:id="rId9"/>
          <w:footerReference w:type="default" r:id="rId10"/>
          <w:pgSz w:w="11907" w:h="16840" w:code="9"/>
          <w:pgMar w:top="1701" w:right="1134" w:bottom="1701" w:left="1985" w:header="709" w:footer="709" w:gutter="0"/>
          <w:cols w:space="708"/>
          <w:docGrid w:linePitch="360"/>
        </w:sectPr>
      </w:pPr>
      <w:r>
        <w:rPr>
          <w:rFonts w:cs="Times New Roman"/>
          <w:b w:val="0"/>
          <w:bCs w:val="0"/>
          <w:noProof/>
          <w:kern w:val="0"/>
          <w:sz w:val="28"/>
          <w:szCs w:val="24"/>
        </w:rPr>
        <w:fldChar w:fldCharType="end"/>
      </w:r>
    </w:p>
    <w:p w14:paraId="29C9C9CC" w14:textId="5882D2EE" w:rsidR="00B43BD0" w:rsidRDefault="00511681" w:rsidP="00B43BD0">
      <w:pPr>
        <w:pStyle w:val="Heading1"/>
        <w:numPr>
          <w:ilvl w:val="0"/>
          <w:numId w:val="0"/>
        </w:numPr>
      </w:pPr>
      <w:bookmarkStart w:id="23" w:name="_Toc98962347"/>
      <w:r>
        <w:lastRenderedPageBreak/>
        <w:t>DANH MỤC HÌNH VẼ</w:t>
      </w:r>
      <w:bookmarkEnd w:id="23"/>
    </w:p>
    <w:p w14:paraId="5ED7F858" w14:textId="4989B6C7" w:rsidR="00D10DE9" w:rsidRDefault="007606B9">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1-" </w:instrText>
      </w:r>
      <w:r>
        <w:fldChar w:fldCharType="separate"/>
      </w:r>
      <w:hyperlink w:anchor="_Toc98962331" w:history="1">
        <w:r w:rsidR="00D10DE9" w:rsidRPr="00836C6F">
          <w:rPr>
            <w:rStyle w:val="Hyperlink"/>
            <w:noProof/>
          </w:rPr>
          <w:t>Hình 1- 1 Thao tác cập nhật mục lục</w:t>
        </w:r>
        <w:r w:rsidR="00D10DE9">
          <w:rPr>
            <w:noProof/>
            <w:webHidden/>
          </w:rPr>
          <w:tab/>
        </w:r>
        <w:r w:rsidR="00D10DE9">
          <w:rPr>
            <w:noProof/>
            <w:webHidden/>
          </w:rPr>
          <w:fldChar w:fldCharType="begin"/>
        </w:r>
        <w:r w:rsidR="00D10DE9">
          <w:rPr>
            <w:noProof/>
            <w:webHidden/>
          </w:rPr>
          <w:instrText xml:space="preserve"> PAGEREF _Toc98962331 \h </w:instrText>
        </w:r>
        <w:r w:rsidR="00D10DE9">
          <w:rPr>
            <w:noProof/>
            <w:webHidden/>
          </w:rPr>
        </w:r>
        <w:r w:rsidR="00D10DE9">
          <w:rPr>
            <w:noProof/>
            <w:webHidden/>
          </w:rPr>
          <w:fldChar w:fldCharType="separate"/>
        </w:r>
        <w:r w:rsidR="00D10DE9">
          <w:rPr>
            <w:noProof/>
            <w:webHidden/>
          </w:rPr>
          <w:t>12</w:t>
        </w:r>
        <w:r w:rsidR="00D10DE9">
          <w:rPr>
            <w:noProof/>
            <w:webHidden/>
          </w:rPr>
          <w:fldChar w:fldCharType="end"/>
        </w:r>
      </w:hyperlink>
    </w:p>
    <w:p w14:paraId="1E5F3EE2" w14:textId="0F7D1FCE"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2" w:history="1">
        <w:r w:rsidR="00D10DE9" w:rsidRPr="00836C6F">
          <w:rPr>
            <w:rStyle w:val="Hyperlink"/>
            <w:noProof/>
          </w:rPr>
          <w:t>Hình 1- 2 Cách chèn nhãn cho hình ảnh (bảng).</w:t>
        </w:r>
        <w:r w:rsidR="00D10DE9">
          <w:rPr>
            <w:noProof/>
            <w:webHidden/>
          </w:rPr>
          <w:tab/>
        </w:r>
        <w:r w:rsidR="00D10DE9">
          <w:rPr>
            <w:noProof/>
            <w:webHidden/>
          </w:rPr>
          <w:fldChar w:fldCharType="begin"/>
        </w:r>
        <w:r w:rsidR="00D10DE9">
          <w:rPr>
            <w:noProof/>
            <w:webHidden/>
          </w:rPr>
          <w:instrText xml:space="preserve"> PAGEREF _Toc98962332 \h </w:instrText>
        </w:r>
        <w:r w:rsidR="00D10DE9">
          <w:rPr>
            <w:noProof/>
            <w:webHidden/>
          </w:rPr>
        </w:r>
        <w:r w:rsidR="00D10DE9">
          <w:rPr>
            <w:noProof/>
            <w:webHidden/>
          </w:rPr>
          <w:fldChar w:fldCharType="separate"/>
        </w:r>
        <w:r w:rsidR="00D10DE9">
          <w:rPr>
            <w:noProof/>
            <w:webHidden/>
          </w:rPr>
          <w:t>12</w:t>
        </w:r>
        <w:r w:rsidR="00D10DE9">
          <w:rPr>
            <w:noProof/>
            <w:webHidden/>
          </w:rPr>
          <w:fldChar w:fldCharType="end"/>
        </w:r>
      </w:hyperlink>
    </w:p>
    <w:p w14:paraId="46FC21B1" w14:textId="4AB7C22B"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3" w:history="1">
        <w:r w:rsidR="00D10DE9" w:rsidRPr="00836C6F">
          <w:rPr>
            <w:rStyle w:val="Hyperlink"/>
            <w:noProof/>
          </w:rPr>
          <w:t>Hình 1- 3 Cách tạo một nhãn mới</w:t>
        </w:r>
        <w:r w:rsidR="00D10DE9">
          <w:rPr>
            <w:noProof/>
            <w:webHidden/>
          </w:rPr>
          <w:tab/>
        </w:r>
        <w:r w:rsidR="00D10DE9">
          <w:rPr>
            <w:noProof/>
            <w:webHidden/>
          </w:rPr>
          <w:fldChar w:fldCharType="begin"/>
        </w:r>
        <w:r w:rsidR="00D10DE9">
          <w:rPr>
            <w:noProof/>
            <w:webHidden/>
          </w:rPr>
          <w:instrText xml:space="preserve"> PAGEREF _Toc98962333 \h </w:instrText>
        </w:r>
        <w:r w:rsidR="00D10DE9">
          <w:rPr>
            <w:noProof/>
            <w:webHidden/>
          </w:rPr>
        </w:r>
        <w:r w:rsidR="00D10DE9">
          <w:rPr>
            <w:noProof/>
            <w:webHidden/>
          </w:rPr>
          <w:fldChar w:fldCharType="separate"/>
        </w:r>
        <w:r w:rsidR="00D10DE9">
          <w:rPr>
            <w:noProof/>
            <w:webHidden/>
          </w:rPr>
          <w:t>13</w:t>
        </w:r>
        <w:r w:rsidR="00D10DE9">
          <w:rPr>
            <w:noProof/>
            <w:webHidden/>
          </w:rPr>
          <w:fldChar w:fldCharType="end"/>
        </w:r>
      </w:hyperlink>
    </w:p>
    <w:p w14:paraId="51A568FA" w14:textId="325732A2"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4" w:history="1">
        <w:r w:rsidR="00D10DE9" w:rsidRPr="00836C6F">
          <w:rPr>
            <w:rStyle w:val="Hyperlink"/>
            <w:noProof/>
          </w:rPr>
          <w:t>Hình 1- 4 Cách tham chiếu đến một nhãn</w:t>
        </w:r>
        <w:r w:rsidR="00D10DE9">
          <w:rPr>
            <w:noProof/>
            <w:webHidden/>
          </w:rPr>
          <w:tab/>
        </w:r>
        <w:r w:rsidR="00D10DE9">
          <w:rPr>
            <w:noProof/>
            <w:webHidden/>
          </w:rPr>
          <w:fldChar w:fldCharType="begin"/>
        </w:r>
        <w:r w:rsidR="00D10DE9">
          <w:rPr>
            <w:noProof/>
            <w:webHidden/>
          </w:rPr>
          <w:instrText xml:space="preserve"> PAGEREF _Toc98962334 \h </w:instrText>
        </w:r>
        <w:r w:rsidR="00D10DE9">
          <w:rPr>
            <w:noProof/>
            <w:webHidden/>
          </w:rPr>
        </w:r>
        <w:r w:rsidR="00D10DE9">
          <w:rPr>
            <w:noProof/>
            <w:webHidden/>
          </w:rPr>
          <w:fldChar w:fldCharType="separate"/>
        </w:r>
        <w:r w:rsidR="00D10DE9">
          <w:rPr>
            <w:noProof/>
            <w:webHidden/>
          </w:rPr>
          <w:t>13</w:t>
        </w:r>
        <w:r w:rsidR="00D10DE9">
          <w:rPr>
            <w:noProof/>
            <w:webHidden/>
          </w:rPr>
          <w:fldChar w:fldCharType="end"/>
        </w:r>
      </w:hyperlink>
    </w:p>
    <w:p w14:paraId="51B92B51" w14:textId="1AA27BB9"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5" w:history="1">
        <w:r w:rsidR="00D10DE9" w:rsidRPr="00836C6F">
          <w:rPr>
            <w:rStyle w:val="Hyperlink"/>
            <w:noProof/>
          </w:rPr>
          <w:t>Hình 1- 5 Danh mục hình ảnh, bảng biểu</w:t>
        </w:r>
        <w:r w:rsidR="00D10DE9">
          <w:rPr>
            <w:noProof/>
            <w:webHidden/>
          </w:rPr>
          <w:tab/>
        </w:r>
        <w:r w:rsidR="00D10DE9">
          <w:rPr>
            <w:noProof/>
            <w:webHidden/>
          </w:rPr>
          <w:fldChar w:fldCharType="begin"/>
        </w:r>
        <w:r w:rsidR="00D10DE9">
          <w:rPr>
            <w:noProof/>
            <w:webHidden/>
          </w:rPr>
          <w:instrText xml:space="preserve"> PAGEREF _Toc98962335 \h </w:instrText>
        </w:r>
        <w:r w:rsidR="00D10DE9">
          <w:rPr>
            <w:noProof/>
            <w:webHidden/>
          </w:rPr>
        </w:r>
        <w:r w:rsidR="00D10DE9">
          <w:rPr>
            <w:noProof/>
            <w:webHidden/>
          </w:rPr>
          <w:fldChar w:fldCharType="separate"/>
        </w:r>
        <w:r w:rsidR="00D10DE9">
          <w:rPr>
            <w:noProof/>
            <w:webHidden/>
          </w:rPr>
          <w:t>14</w:t>
        </w:r>
        <w:r w:rsidR="00D10DE9">
          <w:rPr>
            <w:noProof/>
            <w:webHidden/>
          </w:rPr>
          <w:fldChar w:fldCharType="end"/>
        </w:r>
      </w:hyperlink>
    </w:p>
    <w:p w14:paraId="47BF9CDD" w14:textId="6D5E6E3B"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6" w:history="1">
        <w:r w:rsidR="00D10DE9" w:rsidRPr="00836C6F">
          <w:rPr>
            <w:rStyle w:val="Hyperlink"/>
            <w:noProof/>
          </w:rPr>
          <w:t>Hình 1- 6 Cập nhật danh mục hình ảnh, bảng biểu</w:t>
        </w:r>
        <w:r w:rsidR="00D10DE9">
          <w:rPr>
            <w:noProof/>
            <w:webHidden/>
          </w:rPr>
          <w:tab/>
        </w:r>
        <w:r w:rsidR="00D10DE9">
          <w:rPr>
            <w:noProof/>
            <w:webHidden/>
          </w:rPr>
          <w:fldChar w:fldCharType="begin"/>
        </w:r>
        <w:r w:rsidR="00D10DE9">
          <w:rPr>
            <w:noProof/>
            <w:webHidden/>
          </w:rPr>
          <w:instrText xml:space="preserve"> PAGEREF _Toc98962336 \h </w:instrText>
        </w:r>
        <w:r w:rsidR="00D10DE9">
          <w:rPr>
            <w:noProof/>
            <w:webHidden/>
          </w:rPr>
        </w:r>
        <w:r w:rsidR="00D10DE9">
          <w:rPr>
            <w:noProof/>
            <w:webHidden/>
          </w:rPr>
          <w:fldChar w:fldCharType="separate"/>
        </w:r>
        <w:r w:rsidR="00D10DE9">
          <w:rPr>
            <w:noProof/>
            <w:webHidden/>
          </w:rPr>
          <w:t>14</w:t>
        </w:r>
        <w:r w:rsidR="00D10DE9">
          <w:rPr>
            <w:noProof/>
            <w:webHidden/>
          </w:rPr>
          <w:fldChar w:fldCharType="end"/>
        </w:r>
      </w:hyperlink>
    </w:p>
    <w:p w14:paraId="1CF1AD58" w14:textId="288FA352"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7" w:history="1">
        <w:r w:rsidR="00D10DE9" w:rsidRPr="00836C6F">
          <w:rPr>
            <w:rStyle w:val="Hyperlink"/>
            <w:noProof/>
          </w:rPr>
          <w:t>Hình 1- 7 Cập nhật tài liệu tham khảo</w:t>
        </w:r>
        <w:r w:rsidR="00D10DE9">
          <w:rPr>
            <w:noProof/>
            <w:webHidden/>
          </w:rPr>
          <w:tab/>
        </w:r>
        <w:r w:rsidR="00D10DE9">
          <w:rPr>
            <w:noProof/>
            <w:webHidden/>
          </w:rPr>
          <w:fldChar w:fldCharType="begin"/>
        </w:r>
        <w:r w:rsidR="00D10DE9">
          <w:rPr>
            <w:noProof/>
            <w:webHidden/>
          </w:rPr>
          <w:instrText xml:space="preserve"> PAGEREF _Toc98962337 \h </w:instrText>
        </w:r>
        <w:r w:rsidR="00D10DE9">
          <w:rPr>
            <w:noProof/>
            <w:webHidden/>
          </w:rPr>
        </w:r>
        <w:r w:rsidR="00D10DE9">
          <w:rPr>
            <w:noProof/>
            <w:webHidden/>
          </w:rPr>
          <w:fldChar w:fldCharType="separate"/>
        </w:r>
        <w:r w:rsidR="00D10DE9">
          <w:rPr>
            <w:noProof/>
            <w:webHidden/>
          </w:rPr>
          <w:t>15</w:t>
        </w:r>
        <w:r w:rsidR="00D10DE9">
          <w:rPr>
            <w:noProof/>
            <w:webHidden/>
          </w:rPr>
          <w:fldChar w:fldCharType="end"/>
        </w:r>
      </w:hyperlink>
    </w:p>
    <w:p w14:paraId="7E93C163" w14:textId="2F418093"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8" w:history="1">
        <w:r w:rsidR="00D10DE9" w:rsidRPr="00836C6F">
          <w:rPr>
            <w:rStyle w:val="Hyperlink"/>
            <w:noProof/>
          </w:rPr>
          <w:t>Hình 1- 8 Quản lý nguồn tham khảo</w:t>
        </w:r>
        <w:r w:rsidR="00D10DE9">
          <w:rPr>
            <w:noProof/>
            <w:webHidden/>
          </w:rPr>
          <w:tab/>
        </w:r>
        <w:r w:rsidR="00D10DE9">
          <w:rPr>
            <w:noProof/>
            <w:webHidden/>
          </w:rPr>
          <w:fldChar w:fldCharType="begin"/>
        </w:r>
        <w:r w:rsidR="00D10DE9">
          <w:rPr>
            <w:noProof/>
            <w:webHidden/>
          </w:rPr>
          <w:instrText xml:space="preserve"> PAGEREF _Toc98962338 \h </w:instrText>
        </w:r>
        <w:r w:rsidR="00D10DE9">
          <w:rPr>
            <w:noProof/>
            <w:webHidden/>
          </w:rPr>
        </w:r>
        <w:r w:rsidR="00D10DE9">
          <w:rPr>
            <w:noProof/>
            <w:webHidden/>
          </w:rPr>
          <w:fldChar w:fldCharType="separate"/>
        </w:r>
        <w:r w:rsidR="00D10DE9">
          <w:rPr>
            <w:noProof/>
            <w:webHidden/>
          </w:rPr>
          <w:t>16</w:t>
        </w:r>
        <w:r w:rsidR="00D10DE9">
          <w:rPr>
            <w:noProof/>
            <w:webHidden/>
          </w:rPr>
          <w:fldChar w:fldCharType="end"/>
        </w:r>
      </w:hyperlink>
    </w:p>
    <w:p w14:paraId="056EEA8E" w14:textId="0B4F14F4"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39" w:history="1">
        <w:r w:rsidR="00D10DE9" w:rsidRPr="00836C6F">
          <w:rPr>
            <w:rStyle w:val="Hyperlink"/>
            <w:noProof/>
          </w:rPr>
          <w:t>Hình 1- 9 Chèn danh sách trích dẫn</w:t>
        </w:r>
        <w:r w:rsidR="00D10DE9">
          <w:rPr>
            <w:noProof/>
            <w:webHidden/>
          </w:rPr>
          <w:tab/>
        </w:r>
        <w:r w:rsidR="00D10DE9">
          <w:rPr>
            <w:noProof/>
            <w:webHidden/>
          </w:rPr>
          <w:fldChar w:fldCharType="begin"/>
        </w:r>
        <w:r w:rsidR="00D10DE9">
          <w:rPr>
            <w:noProof/>
            <w:webHidden/>
          </w:rPr>
          <w:instrText xml:space="preserve"> PAGEREF _Toc98962339 \h </w:instrText>
        </w:r>
        <w:r w:rsidR="00D10DE9">
          <w:rPr>
            <w:noProof/>
            <w:webHidden/>
          </w:rPr>
        </w:r>
        <w:r w:rsidR="00D10DE9">
          <w:rPr>
            <w:noProof/>
            <w:webHidden/>
          </w:rPr>
          <w:fldChar w:fldCharType="separate"/>
        </w:r>
        <w:r w:rsidR="00D10DE9">
          <w:rPr>
            <w:noProof/>
            <w:webHidden/>
          </w:rPr>
          <w:t>17</w:t>
        </w:r>
        <w:r w:rsidR="00D10DE9">
          <w:rPr>
            <w:noProof/>
            <w:webHidden/>
          </w:rPr>
          <w:fldChar w:fldCharType="end"/>
        </w:r>
      </w:hyperlink>
    </w:p>
    <w:p w14:paraId="0B28F92B" w14:textId="63AEA2D0" w:rsidR="00D10DE9" w:rsidRDefault="00527B47">
      <w:pPr>
        <w:pStyle w:val="TableofFigures"/>
        <w:tabs>
          <w:tab w:val="right" w:leader="dot" w:pos="8778"/>
        </w:tabs>
        <w:rPr>
          <w:rFonts w:asciiTheme="minorHAnsi" w:eastAsiaTheme="minorEastAsia" w:hAnsiTheme="minorHAnsi" w:cstheme="minorBidi"/>
          <w:noProof/>
          <w:sz w:val="22"/>
          <w:szCs w:val="22"/>
        </w:rPr>
      </w:pPr>
      <w:hyperlink w:anchor="_Toc98962340" w:history="1">
        <w:r w:rsidR="00D10DE9" w:rsidRPr="00836C6F">
          <w:rPr>
            <w:rStyle w:val="Hyperlink"/>
            <w:noProof/>
          </w:rPr>
          <w:t>Hình 1- 10 Danh mục tài liệu tham khảo</w:t>
        </w:r>
        <w:r w:rsidR="00D10DE9">
          <w:rPr>
            <w:noProof/>
            <w:webHidden/>
          </w:rPr>
          <w:tab/>
        </w:r>
        <w:r w:rsidR="00D10DE9">
          <w:rPr>
            <w:noProof/>
            <w:webHidden/>
          </w:rPr>
          <w:fldChar w:fldCharType="begin"/>
        </w:r>
        <w:r w:rsidR="00D10DE9">
          <w:rPr>
            <w:noProof/>
            <w:webHidden/>
          </w:rPr>
          <w:instrText xml:space="preserve"> PAGEREF _Toc98962340 \h </w:instrText>
        </w:r>
        <w:r w:rsidR="00D10DE9">
          <w:rPr>
            <w:noProof/>
            <w:webHidden/>
          </w:rPr>
        </w:r>
        <w:r w:rsidR="00D10DE9">
          <w:rPr>
            <w:noProof/>
            <w:webHidden/>
          </w:rPr>
          <w:fldChar w:fldCharType="separate"/>
        </w:r>
        <w:r w:rsidR="00D10DE9">
          <w:rPr>
            <w:noProof/>
            <w:webHidden/>
          </w:rPr>
          <w:t>17</w:t>
        </w:r>
        <w:r w:rsidR="00D10DE9">
          <w:rPr>
            <w:noProof/>
            <w:webHidden/>
          </w:rPr>
          <w:fldChar w:fldCharType="end"/>
        </w:r>
      </w:hyperlink>
    </w:p>
    <w:p w14:paraId="4D469620" w14:textId="3DEBA736" w:rsidR="00511681" w:rsidRDefault="007606B9" w:rsidP="00511681">
      <w:r>
        <w:fldChar w:fldCharType="end"/>
      </w:r>
    </w:p>
    <w:p w14:paraId="18CF4B8F" w14:textId="77777777" w:rsidR="005D5DBF" w:rsidRDefault="005D5DBF">
      <w:pPr>
        <w:spacing w:before="0" w:line="240" w:lineRule="auto"/>
        <w:ind w:firstLine="0"/>
        <w:jc w:val="left"/>
        <w:rPr>
          <w:rFonts w:cs="Arial"/>
          <w:b/>
          <w:bCs/>
          <w:kern w:val="32"/>
          <w:sz w:val="32"/>
          <w:szCs w:val="32"/>
        </w:rPr>
      </w:pPr>
      <w:r>
        <w:br w:type="page"/>
      </w:r>
    </w:p>
    <w:p w14:paraId="27FA17DA" w14:textId="75EB5D11" w:rsidR="00511681" w:rsidRPr="00511681" w:rsidRDefault="00511681" w:rsidP="00511681">
      <w:pPr>
        <w:pStyle w:val="Heading1"/>
        <w:numPr>
          <w:ilvl w:val="0"/>
          <w:numId w:val="0"/>
        </w:numPr>
      </w:pPr>
      <w:bookmarkStart w:id="24" w:name="_Toc98962348"/>
      <w:r>
        <w:lastRenderedPageBreak/>
        <w:t>DANH MỤC BẢNG BIỂU</w:t>
      </w:r>
      <w:bookmarkEnd w:id="24"/>
    </w:p>
    <w:p w14:paraId="4679F5A7" w14:textId="656AF24C" w:rsidR="007606B9" w:rsidRDefault="007606B9">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1-" </w:instrText>
      </w:r>
      <w:r>
        <w:rPr>
          <w:noProof/>
          <w:sz w:val="28"/>
        </w:rPr>
        <w:fldChar w:fldCharType="separate"/>
      </w:r>
      <w:hyperlink w:anchor="_Toc98961778" w:history="1">
        <w:r w:rsidRPr="00973344">
          <w:rPr>
            <w:rStyle w:val="Hyperlink"/>
            <w:noProof/>
          </w:rPr>
          <w:t>Bảng 1- 1 Danh sách sinh viên</w:t>
        </w:r>
        <w:r>
          <w:rPr>
            <w:noProof/>
            <w:webHidden/>
          </w:rPr>
          <w:tab/>
        </w:r>
        <w:r>
          <w:rPr>
            <w:noProof/>
            <w:webHidden/>
          </w:rPr>
          <w:fldChar w:fldCharType="begin"/>
        </w:r>
        <w:r>
          <w:rPr>
            <w:noProof/>
            <w:webHidden/>
          </w:rPr>
          <w:instrText xml:space="preserve"> PAGEREF _Toc98961778 \h </w:instrText>
        </w:r>
        <w:r>
          <w:rPr>
            <w:noProof/>
            <w:webHidden/>
          </w:rPr>
        </w:r>
        <w:r>
          <w:rPr>
            <w:noProof/>
            <w:webHidden/>
          </w:rPr>
          <w:fldChar w:fldCharType="separate"/>
        </w:r>
        <w:r>
          <w:rPr>
            <w:noProof/>
            <w:webHidden/>
          </w:rPr>
          <w:t>12</w:t>
        </w:r>
        <w:r>
          <w:rPr>
            <w:noProof/>
            <w:webHidden/>
          </w:rPr>
          <w:fldChar w:fldCharType="end"/>
        </w:r>
      </w:hyperlink>
    </w:p>
    <w:p w14:paraId="59A5557F" w14:textId="4FD1E328" w:rsidR="00B43BD0" w:rsidRDefault="007606B9" w:rsidP="00B43BD0">
      <w:pPr>
        <w:pStyle w:val="Heading1"/>
        <w:numPr>
          <w:ilvl w:val="0"/>
          <w:numId w:val="0"/>
        </w:numPr>
        <w:rPr>
          <w:rFonts w:cs="Times New Roman"/>
          <w:noProof/>
          <w:kern w:val="0"/>
          <w:sz w:val="28"/>
          <w:szCs w:val="24"/>
        </w:rPr>
        <w:sectPr w:rsidR="00B43BD0" w:rsidSect="003925D5">
          <w:pgSz w:w="11907" w:h="16840" w:code="9"/>
          <w:pgMar w:top="1701" w:right="1134" w:bottom="1701" w:left="1985" w:header="709" w:footer="709" w:gutter="0"/>
          <w:cols w:space="708"/>
          <w:docGrid w:linePitch="360"/>
        </w:sectPr>
      </w:pPr>
      <w:r>
        <w:rPr>
          <w:rFonts w:cs="Times New Roman"/>
          <w:noProof/>
          <w:kern w:val="0"/>
          <w:sz w:val="28"/>
          <w:szCs w:val="24"/>
        </w:rPr>
        <w:fldChar w:fldCharType="end"/>
      </w:r>
    </w:p>
    <w:p w14:paraId="152FF7CF" w14:textId="417A34B8" w:rsidR="00E800F6" w:rsidRDefault="0059648C" w:rsidP="004B4BF6">
      <w:pPr>
        <w:pStyle w:val="Heading1"/>
        <w:numPr>
          <w:ilvl w:val="0"/>
          <w:numId w:val="0"/>
        </w:numPr>
      </w:pPr>
      <w:bookmarkStart w:id="25" w:name="_Ref262310752"/>
      <w:bookmarkStart w:id="26" w:name="_Toc98962349"/>
      <w:r>
        <w:lastRenderedPageBreak/>
        <w:t>M</w:t>
      </w:r>
      <w:r w:rsidR="0077247B" w:rsidRPr="00597ACF">
        <w:t>Ở</w:t>
      </w:r>
      <w:r w:rsidR="0077247B">
        <w:t xml:space="preserve"> ĐẦU</w:t>
      </w:r>
      <w:bookmarkEnd w:id="1"/>
      <w:bookmarkEnd w:id="25"/>
      <w:bookmarkEnd w:id="26"/>
    </w:p>
    <w:p w14:paraId="1CC83806" w14:textId="1D5BB3D8" w:rsidR="00CF34E1" w:rsidRDefault="00CF34E1" w:rsidP="006A47D1">
      <w:pPr>
        <w:ind w:firstLine="0"/>
      </w:pPr>
    </w:p>
    <w:p w14:paraId="445D141D" w14:textId="77777777" w:rsidR="009B0687" w:rsidRPr="000008A9" w:rsidRDefault="009B0687" w:rsidP="00CF34E1"/>
    <w:p w14:paraId="41D9824A" w14:textId="77777777" w:rsidR="00CD2AA9" w:rsidRDefault="00CD2AA9" w:rsidP="00CF34E1"/>
    <w:p w14:paraId="50681DFC" w14:textId="77777777" w:rsidR="009B0687" w:rsidRDefault="009B0687" w:rsidP="00CF34E1"/>
    <w:p w14:paraId="455322DD" w14:textId="77777777" w:rsidR="003510E3" w:rsidRDefault="003510E3">
      <w:pPr>
        <w:sectPr w:rsidR="003510E3" w:rsidSect="003925D5">
          <w:pgSz w:w="11907" w:h="16840" w:code="9"/>
          <w:pgMar w:top="1701" w:right="1134" w:bottom="1701" w:left="1985" w:header="709" w:footer="709" w:gutter="0"/>
          <w:cols w:space="708"/>
          <w:docGrid w:linePitch="360"/>
        </w:sectPr>
      </w:pPr>
    </w:p>
    <w:p w14:paraId="216D5BB8" w14:textId="77777777" w:rsidR="003510E3" w:rsidRDefault="00597ACF" w:rsidP="00597ACF">
      <w:pPr>
        <w:pStyle w:val="Heading1"/>
      </w:pPr>
      <w:r>
        <w:lastRenderedPageBreak/>
        <w:br/>
      </w:r>
      <w:r w:rsidR="004B2A69" w:rsidRPr="00B86E0A">
        <w:fldChar w:fldCharType="begin"/>
      </w:r>
      <w:r w:rsidR="004B2A69" w:rsidRPr="00B86E0A">
        <w:instrText xml:space="preserve"> MACROBUTTON DoFi</w:instrText>
      </w:r>
      <w:r w:rsidR="004B2A69">
        <w:instrText>e</w:instrText>
      </w:r>
      <w:r w:rsidR="004B2A69" w:rsidRPr="00B86E0A">
        <w:instrText xml:space="preserve">ldClick </w:instrText>
      </w:r>
      <w:r w:rsidR="004B2A69" w:rsidRPr="004B2A69">
        <w:instrText>[</w:instrText>
      </w:r>
      <w:r w:rsidR="004B2A69">
        <w:instrText>TIÊU ĐỀ CHƯƠNG 1</w:instrText>
      </w:r>
      <w:r w:rsidR="004B2A69" w:rsidRPr="004B2A69">
        <w:instrText>]</w:instrText>
      </w:r>
      <w:r w:rsidR="004B2A69" w:rsidRPr="00B86E0A">
        <w:instrText xml:space="preserve"> </w:instrText>
      </w:r>
      <w:bookmarkStart w:id="27" w:name="_Toc98962350"/>
      <w:r w:rsidR="004B2A69" w:rsidRPr="00B86E0A">
        <w:fldChar w:fldCharType="end"/>
      </w:r>
      <w:bookmarkEnd w:id="27"/>
    </w:p>
    <w:p w14:paraId="7B6456BD" w14:textId="25C34FE2" w:rsidR="003510E3" w:rsidRDefault="00702CE9" w:rsidP="00A16910">
      <w:pPr>
        <w:pStyle w:val="Heading2"/>
      </w:pPr>
      <w:bookmarkStart w:id="28" w:name="_Toc98962351"/>
      <w:r>
        <w:t xml:space="preserve">Hướng dẫn sử dụng mẫu báo cáo thực tập (Tiêu đề mục </w:t>
      </w:r>
      <w:r w:rsidR="00C5470B">
        <w:t>-</w:t>
      </w:r>
      <w:r>
        <w:t xml:space="preserve"> Style Heading 2)</w:t>
      </w:r>
      <w:bookmarkEnd w:id="28"/>
    </w:p>
    <w:p w14:paraId="77817680" w14:textId="77777777" w:rsidR="00F53DA5" w:rsidRPr="00F53DA5" w:rsidRDefault="00F53DA5" w:rsidP="00F53DA5">
      <w:pPr>
        <w:pStyle w:val="Heading3"/>
      </w:pPr>
      <w:bookmarkStart w:id="29" w:name="_Toc98962352"/>
      <w:r w:rsidRPr="00F53DA5">
        <w:t>Định dạng văn bản</w:t>
      </w:r>
      <w:bookmarkEnd w:id="29"/>
    </w:p>
    <w:p w14:paraId="3CAC0296" w14:textId="7D47D3CD" w:rsidR="00F53DA5" w:rsidRPr="00B63047" w:rsidRDefault="00F53DA5" w:rsidP="00F53DA5">
      <w:pPr>
        <w:spacing w:line="360" w:lineRule="auto"/>
        <w:ind w:firstLine="284"/>
        <w:rPr>
          <w:szCs w:val="26"/>
        </w:rPr>
      </w:pPr>
      <w:r>
        <w:rPr>
          <w:szCs w:val="26"/>
        </w:rPr>
        <w:t xml:space="preserve">Báo cáo sử dụng font chữ </w:t>
      </w:r>
      <w:r w:rsidRPr="00B63047">
        <w:rPr>
          <w:szCs w:val="26"/>
        </w:rPr>
        <w:t>Time</w:t>
      </w:r>
      <w:r>
        <w:rPr>
          <w:szCs w:val="26"/>
        </w:rPr>
        <w:t xml:space="preserve"> New </w:t>
      </w:r>
      <w:r w:rsidRPr="00B63047">
        <w:rPr>
          <w:szCs w:val="26"/>
        </w:rPr>
        <w:t xml:space="preserve">Roman cỡ 13 của hệ soạn thảo </w:t>
      </w:r>
      <w:r>
        <w:rPr>
          <w:szCs w:val="26"/>
        </w:rPr>
        <w:t>W</w:t>
      </w:r>
      <w:r w:rsidRPr="00B63047">
        <w:rPr>
          <w:szCs w:val="26"/>
        </w:rPr>
        <w:t>ord ho</w:t>
      </w:r>
      <w:r>
        <w:rPr>
          <w:szCs w:val="26"/>
        </w:rPr>
        <w:t>ặ</w:t>
      </w:r>
      <w:r w:rsidRPr="00B63047">
        <w:rPr>
          <w:szCs w:val="26"/>
        </w:rPr>
        <w:t>c tương đương; mật độ chữ bình thường, không được nén hoặc kéo dãn khoảng cách giữa các chữ; dãn dòng đặt ở chế độ 1,5</w:t>
      </w:r>
      <w:r>
        <w:rPr>
          <w:szCs w:val="26"/>
        </w:rPr>
        <w:t xml:space="preserve"> lines; lề trên 2</w:t>
      </w:r>
      <w:r w:rsidRPr="00B63047">
        <w:rPr>
          <w:szCs w:val="26"/>
        </w:rPr>
        <w:t xml:space="preserve">,5 cm; lề dưới </w:t>
      </w:r>
      <w:r>
        <w:rPr>
          <w:szCs w:val="26"/>
        </w:rPr>
        <w:t>2,5</w:t>
      </w:r>
      <w:r w:rsidRPr="00B63047">
        <w:rPr>
          <w:szCs w:val="26"/>
        </w:rPr>
        <w:t xml:space="preserve"> cm; lề trái 3,5 cm; lề phải 2</w:t>
      </w:r>
      <w:r>
        <w:rPr>
          <w:szCs w:val="26"/>
        </w:rPr>
        <w:t>,5</w:t>
      </w:r>
      <w:r w:rsidRPr="00B63047">
        <w:rPr>
          <w:szCs w:val="26"/>
        </w:rPr>
        <w:t xml:space="preserve"> cm. </w:t>
      </w:r>
      <w:r w:rsidRPr="004573B9">
        <w:rPr>
          <w:szCs w:val="26"/>
        </w:rPr>
        <w:t xml:space="preserve">Số trang được đánh dưới, phía bên phải mỗi trang giấy. </w:t>
      </w:r>
      <w:r w:rsidRPr="00B63047">
        <w:rPr>
          <w:szCs w:val="26"/>
        </w:rPr>
        <w:t>Nếu có bảng biểu, hình vẽ trình bày theo chiều ngang khổ giấy thì đầu bảng là lề trái của trang, nhưng nên hạn chế trình bày theo cách này.</w:t>
      </w:r>
    </w:p>
    <w:p w14:paraId="2DEC1886" w14:textId="60736F6B" w:rsidR="00F53DA5" w:rsidRPr="00550D25" w:rsidRDefault="00466EED" w:rsidP="00F53DA5">
      <w:pPr>
        <w:spacing w:line="360" w:lineRule="auto"/>
        <w:ind w:firstLine="284"/>
        <w:rPr>
          <w:szCs w:val="26"/>
        </w:rPr>
      </w:pPr>
      <w:r>
        <w:rPr>
          <w:szCs w:val="26"/>
        </w:rPr>
        <w:t>Báo cáo</w:t>
      </w:r>
      <w:r w:rsidR="00F53DA5" w:rsidRPr="00B63047">
        <w:rPr>
          <w:szCs w:val="26"/>
        </w:rPr>
        <w:t xml:space="preserve"> được in trên một mặt giấy trắng khổ A4 (210 x 297 mm</w:t>
      </w:r>
      <w:r w:rsidR="00F53DA5">
        <w:rPr>
          <w:szCs w:val="26"/>
        </w:rPr>
        <w:t>)</w:t>
      </w:r>
      <w:r w:rsidR="00F53DA5" w:rsidRPr="00B63047">
        <w:rPr>
          <w:szCs w:val="26"/>
        </w:rPr>
        <w:t>.</w:t>
      </w:r>
    </w:p>
    <w:p w14:paraId="557592F6" w14:textId="77777777" w:rsidR="00F53DA5" w:rsidRPr="00F53DA5" w:rsidRDefault="00F53DA5" w:rsidP="00F53DA5">
      <w:pPr>
        <w:pStyle w:val="Heading3"/>
      </w:pPr>
      <w:bookmarkStart w:id="30" w:name="_Toc98962353"/>
      <w:r w:rsidRPr="00F53DA5">
        <w:t>Cách đánh số mục và tiểu mục</w:t>
      </w:r>
      <w:bookmarkEnd w:id="30"/>
    </w:p>
    <w:p w14:paraId="1A93CFBF" w14:textId="4D44E3C9" w:rsidR="00F53DA5" w:rsidRDefault="00F53DA5" w:rsidP="00F53DA5">
      <w:pPr>
        <w:spacing w:line="360" w:lineRule="auto"/>
        <w:ind w:firstLine="360"/>
        <w:rPr>
          <w:szCs w:val="26"/>
        </w:rPr>
      </w:pPr>
      <w:r w:rsidRPr="00B63047">
        <w:rPr>
          <w:szCs w:val="26"/>
        </w:rPr>
        <w:t xml:space="preserve">Các tiểu mục của </w:t>
      </w:r>
      <w:r w:rsidR="00466EED">
        <w:rPr>
          <w:szCs w:val="26"/>
        </w:rPr>
        <w:t>báo cáo</w:t>
      </w:r>
      <w:r w:rsidRPr="00B63047">
        <w:rPr>
          <w:szCs w:val="26"/>
        </w:rPr>
        <w:t xml:space="preserve"> được trình bày và đánh số thành nhóm số, nhiều nhất gồm b</w:t>
      </w:r>
      <w:r>
        <w:rPr>
          <w:szCs w:val="26"/>
        </w:rPr>
        <w:t>a</w:t>
      </w:r>
      <w:r w:rsidRPr="00B63047">
        <w:rPr>
          <w:szCs w:val="26"/>
        </w:rPr>
        <w:t xml:space="preserve"> chữ số với số thứ nhất chỉ số chương (ví dụ 4.1.2 chỉ tiểu mục 2 mục 1 chương 4). Tại mỗi nhóm tiểu mục phải có ít nhất hai tiểu mục, nghĩa là không thể có tiểu mục </w:t>
      </w:r>
      <w:r>
        <w:rPr>
          <w:szCs w:val="26"/>
        </w:rPr>
        <w:t>4</w:t>
      </w:r>
      <w:r w:rsidRPr="00B63047">
        <w:rPr>
          <w:szCs w:val="26"/>
        </w:rPr>
        <w:t xml:space="preserve">.1.1 mà không có tiểu mục </w:t>
      </w:r>
      <w:r>
        <w:rPr>
          <w:szCs w:val="26"/>
        </w:rPr>
        <w:t>4</w:t>
      </w:r>
      <w:r w:rsidRPr="00B63047">
        <w:rPr>
          <w:szCs w:val="26"/>
        </w:rPr>
        <w:t>.1.2 tiếp theo.</w:t>
      </w:r>
    </w:p>
    <w:p w14:paraId="27C86F7F" w14:textId="6F2FCC1D" w:rsidR="00104ABD" w:rsidRDefault="00104ABD" w:rsidP="00104ABD">
      <w:pPr>
        <w:pStyle w:val="Heading3"/>
      </w:pPr>
      <w:bookmarkStart w:id="31" w:name="_Toc98962354"/>
      <w:r>
        <w:t xml:space="preserve">Cách trình bày </w:t>
      </w:r>
      <w:r w:rsidR="00DE5B04">
        <w:t>Style</w:t>
      </w:r>
      <w:bookmarkEnd w:id="31"/>
    </w:p>
    <w:p w14:paraId="66E361FF" w14:textId="2E26939D" w:rsidR="00104ABD" w:rsidRDefault="00104ABD" w:rsidP="009A1AB8">
      <w:pPr>
        <w:spacing w:line="360" w:lineRule="auto"/>
      </w:pPr>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3FEEBFA3" w14:textId="7EB674A8" w:rsidR="007B4634" w:rsidRDefault="007B4634" w:rsidP="009A1AB8">
      <w:pPr>
        <w:spacing w:line="360" w:lineRule="auto"/>
      </w:pPr>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sau đó phải xóa phần số đi bằng cách đưa con trỏ đến đầu chữ Mục lục và nhấn Backspace. Nếu sử dụng style Heading 1 cho tiêu đề Chương thì gõ nội dung của tiêu đề chương VD “</w:t>
      </w:r>
      <w:r w:rsidRPr="002254C6">
        <w:t xml:space="preserve">GIỚI THIỆU CHUNG VỀ </w:t>
      </w:r>
      <w:r w:rsidR="009A1AB8">
        <w:t>CÔNG TY THỰC TẬP</w:t>
      </w:r>
      <w:r>
        <w:t>” sau đó chọn style Heading 1. Lúc này đoạn văn sẽ thành</w:t>
      </w:r>
      <w:r w:rsidR="000D589C">
        <w:t>:</w:t>
      </w:r>
    </w:p>
    <w:p w14:paraId="453A9A9E" w14:textId="22A15E00" w:rsidR="007B4634" w:rsidRDefault="007B4634" w:rsidP="007B4634">
      <w:r>
        <w:lastRenderedPageBreak/>
        <w:t xml:space="preserve"> “CHƯƠNG 1</w:t>
      </w:r>
      <w:r w:rsidRPr="002254C6">
        <w:t xml:space="preserve">GIỚI THIỆU CHUNG VỀ </w:t>
      </w:r>
      <w:r w:rsidR="009A1AB8">
        <w:t>CÔNG TY THỰC TẬP</w:t>
      </w:r>
      <w:r>
        <w:t xml:space="preserve">” </w:t>
      </w:r>
    </w:p>
    <w:p w14:paraId="744A8765" w14:textId="239FE265" w:rsidR="007B4634" w:rsidRDefault="007B4634" w:rsidP="007B4634">
      <w:r>
        <w:t xml:space="preserve">Nếu muốn thành hai dòng thì đưa con trỏ đến đầu chữ </w:t>
      </w:r>
      <w:r w:rsidRPr="002F5093">
        <w:t xml:space="preserve">GIỚI </w:t>
      </w:r>
      <w:r>
        <w:t>THIỆU</w:t>
      </w:r>
      <w:r w:rsidRPr="002F5093">
        <w:t>....</w:t>
      </w:r>
      <w:r>
        <w:t xml:space="preserve"> rồi nhấn SHIFT+ENTER.</w:t>
      </w:r>
    </w:p>
    <w:p w14:paraId="6A393263" w14:textId="77777777" w:rsidR="007B4634" w:rsidRDefault="007B4634" w:rsidP="007B4634">
      <w:r w:rsidRPr="00927237">
        <w:rPr>
          <w:b/>
        </w:rPr>
        <w:t xml:space="preserve">Heading 2 </w:t>
      </w:r>
      <w:r>
        <w:t>là tiêu đề con (cấp 2)</w:t>
      </w:r>
    </w:p>
    <w:p w14:paraId="2F4EF42E" w14:textId="77777777" w:rsidR="007B4634" w:rsidRDefault="007B4634" w:rsidP="007B4634">
      <w:r w:rsidRPr="00D22FAE">
        <w:rPr>
          <w:b/>
        </w:rPr>
        <w:t>Heading 3</w:t>
      </w:r>
      <w:r>
        <w:t xml:space="preserve"> là tiêu đề cấp 3</w:t>
      </w:r>
    </w:p>
    <w:p w14:paraId="339586D6" w14:textId="763A4090" w:rsidR="00F53DA5" w:rsidRPr="00F53DA5" w:rsidRDefault="00F53DA5" w:rsidP="00F53DA5">
      <w:pPr>
        <w:pStyle w:val="Heading3"/>
      </w:pPr>
      <w:bookmarkStart w:id="32" w:name="_Toc98962355"/>
      <w:r w:rsidRPr="00F53DA5">
        <w:t>Bảng biểu, hình vẽ, công thức</w:t>
      </w:r>
      <w:r w:rsidR="00735D02">
        <w:t>.</w:t>
      </w:r>
      <w:bookmarkEnd w:id="32"/>
    </w:p>
    <w:p w14:paraId="1B080278" w14:textId="48556145" w:rsidR="00F53DA5" w:rsidRDefault="00F53DA5" w:rsidP="00A81AAC">
      <w:pPr>
        <w:spacing w:line="360" w:lineRule="auto"/>
        <w:rPr>
          <w:szCs w:val="26"/>
        </w:rPr>
      </w:pPr>
      <w:r w:rsidRPr="00B63047">
        <w:rPr>
          <w:szCs w:val="26"/>
        </w:rPr>
        <w:t xml:space="preserve">Việc đánh số bảng biểu, hình vẽ, </w:t>
      </w:r>
      <w:r>
        <w:rPr>
          <w:szCs w:val="26"/>
        </w:rPr>
        <w:t>công thức</w:t>
      </w:r>
      <w:r w:rsidRPr="00B63047">
        <w:rPr>
          <w:szCs w:val="26"/>
        </w:rPr>
        <w:t xml:space="preserve"> phải gắn với số chương</w:t>
      </w:r>
      <w:r>
        <w:rPr>
          <w:szCs w:val="26"/>
        </w:rPr>
        <w:t xml:space="preserve">, </w:t>
      </w:r>
      <w:r w:rsidRPr="00B63047">
        <w:rPr>
          <w:szCs w:val="26"/>
        </w:rPr>
        <w:t xml:space="preserve">ví dụ </w:t>
      </w:r>
      <w:r>
        <w:rPr>
          <w:szCs w:val="26"/>
        </w:rPr>
        <w:t>“H</w:t>
      </w:r>
      <w:r w:rsidRPr="00B63047">
        <w:rPr>
          <w:szCs w:val="26"/>
        </w:rPr>
        <w:t xml:space="preserve">ình </w:t>
      </w:r>
      <w:r>
        <w:rPr>
          <w:szCs w:val="26"/>
        </w:rPr>
        <w:t>3.4”</w:t>
      </w:r>
      <w:r w:rsidRPr="00B63047">
        <w:rPr>
          <w:szCs w:val="26"/>
        </w:rPr>
        <w:t xml:space="preserve"> có nghĩa là hình thứ 4 trong chương 3.</w:t>
      </w:r>
      <w:r>
        <w:rPr>
          <w:szCs w:val="26"/>
        </w:rPr>
        <w:t xml:space="preserve"> </w:t>
      </w:r>
      <w:r w:rsidRPr="00B63047">
        <w:rPr>
          <w:szCs w:val="26"/>
        </w:rPr>
        <w:t>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r>
        <w:rPr>
          <w:szCs w:val="26"/>
        </w:rPr>
        <w:t>.</w:t>
      </w:r>
    </w:p>
    <w:p w14:paraId="319499C5" w14:textId="2A4A079D" w:rsidR="00F53DA5" w:rsidRDefault="00F53DA5" w:rsidP="00F53DA5">
      <w:pPr>
        <w:rPr>
          <w:szCs w:val="26"/>
        </w:rPr>
      </w:pPr>
      <w:r>
        <w:rPr>
          <w:szCs w:val="26"/>
        </w:rPr>
        <w:t xml:space="preserve">Dưới đây là ví dụ trình bầy </w:t>
      </w:r>
      <w:r w:rsidR="005233BD">
        <w:rPr>
          <w:szCs w:val="26"/>
        </w:rPr>
        <w:t xml:space="preserve">công thức, </w:t>
      </w:r>
      <w:r>
        <w:rPr>
          <w:szCs w:val="26"/>
        </w:rPr>
        <w:t>hình vẽ, bảng biểu trong báo cáo:</w:t>
      </w:r>
    </w:p>
    <w:p w14:paraId="4C4A7B70" w14:textId="77777777" w:rsidR="005233BD" w:rsidRDefault="005233BD" w:rsidP="005233BD">
      <w:r>
        <w:t>Công thức:</w:t>
      </w:r>
    </w:p>
    <w:p w14:paraId="606E4C34" w14:textId="77777777" w:rsidR="005233BD" w:rsidRPr="005A5FB4" w:rsidRDefault="005233BD" w:rsidP="005233BD">
      <w:pPr>
        <w:pStyle w:val="equation"/>
        <w:rPr>
          <w:i/>
        </w:rPr>
      </w:pPr>
      <w:r w:rsidRPr="005A5FB4">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w:r w:rsidRPr="005A5FB4">
        <w:rPr>
          <w:i/>
        </w:rPr>
        <w:tab/>
      </w:r>
      <w:r w:rsidRPr="005A5FB4">
        <w:rPr>
          <w:iCs/>
        </w:rPr>
        <w:t>(</w:t>
      </w:r>
      <w:r>
        <w:rPr>
          <w:iCs/>
        </w:rPr>
        <w:t>1-1</w:t>
      </w:r>
      <w:r w:rsidRPr="005A5FB4">
        <w:rPr>
          <w:iCs/>
        </w:rPr>
        <w:t>)</w:t>
      </w:r>
    </w:p>
    <w:p w14:paraId="458D706A" w14:textId="1AEA978F" w:rsidR="00A140C6" w:rsidRDefault="00A140C6" w:rsidP="00F53DA5">
      <w:pPr>
        <w:rPr>
          <w:szCs w:val="26"/>
        </w:rPr>
      </w:pPr>
      <w:r>
        <w:rPr>
          <w:szCs w:val="26"/>
        </w:rPr>
        <w:t>Hình vẽ:</w:t>
      </w:r>
      <w:r w:rsidR="004C6B4A" w:rsidRPr="004C6B4A">
        <w:rPr>
          <w:noProof/>
        </w:rPr>
        <w:t xml:space="preserve"> </w:t>
      </w:r>
    </w:p>
    <w:p w14:paraId="476E2296" w14:textId="400269CF" w:rsidR="00F53DA5" w:rsidRDefault="007D5C82" w:rsidP="00F53DA5">
      <w:pPr>
        <w:ind w:firstLine="0"/>
        <w:jc w:val="center"/>
      </w:pPr>
      <w:r>
        <w:rPr>
          <w:noProof/>
        </w:rPr>
        <w:object w:dxaOrig="7261" w:dyaOrig="3165" w14:anchorId="6CFC7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3.15pt;height:145.05pt;mso-width-percent:0;mso-height-percent:0;mso-width-percent:0;mso-height-percent:0" o:ole="">
            <v:imagedata r:id="rId11" o:title=""/>
          </v:shape>
          <o:OLEObject Type="Embed" ProgID="PBrush" ShapeID="_x0000_i1025" DrawAspect="Content" ObjectID="_1710776766" r:id="rId12"/>
        </w:object>
      </w:r>
    </w:p>
    <w:p w14:paraId="70FE33A9" w14:textId="77777777" w:rsidR="00BF1D91" w:rsidRDefault="005D72F2" w:rsidP="00BF1D91">
      <w:pPr>
        <w:keepNext/>
        <w:ind w:firstLine="0"/>
        <w:jc w:val="center"/>
      </w:pPr>
      <w:r w:rsidRPr="005D72F2">
        <w:rPr>
          <w:noProof/>
        </w:rPr>
        <w:lastRenderedPageBreak/>
        <w:drawing>
          <wp:inline distT="0" distB="0" distL="0" distR="0" wp14:anchorId="25B97B3E" wp14:editId="63F7CEAB">
            <wp:extent cx="3368040" cy="153459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355" cy="1541577"/>
                    </a:xfrm>
                    <a:prstGeom prst="rect">
                      <a:avLst/>
                    </a:prstGeom>
                  </pic:spPr>
                </pic:pic>
              </a:graphicData>
            </a:graphic>
          </wp:inline>
        </w:drawing>
      </w:r>
    </w:p>
    <w:p w14:paraId="6731A543" w14:textId="5CD7F87B" w:rsidR="00F53DA5" w:rsidRDefault="00BF1D91" w:rsidP="00BF1D91">
      <w:pPr>
        <w:pStyle w:val="Caption"/>
      </w:pPr>
      <w:bookmarkStart w:id="33" w:name="_Toc98962331"/>
      <w:r>
        <w:t xml:space="preserve">Hình 1- </w:t>
      </w:r>
      <w:r w:rsidR="00527B47">
        <w:fldChar w:fldCharType="begin"/>
      </w:r>
      <w:r w:rsidR="00527B47">
        <w:instrText xml:space="preserve"> SEQ Hình_1- \* ARABIC </w:instrText>
      </w:r>
      <w:r w:rsidR="00527B47">
        <w:fldChar w:fldCharType="separate"/>
      </w:r>
      <w:r w:rsidR="004C7CF5">
        <w:rPr>
          <w:noProof/>
        </w:rPr>
        <w:t>1</w:t>
      </w:r>
      <w:r w:rsidR="00527B47">
        <w:rPr>
          <w:noProof/>
        </w:rPr>
        <w:fldChar w:fldCharType="end"/>
      </w:r>
      <w:r w:rsidRPr="00BF1D91">
        <w:t xml:space="preserve"> </w:t>
      </w:r>
      <w:r>
        <w:t>Thao tác cập nhật mục lục</w:t>
      </w:r>
      <w:bookmarkEnd w:id="33"/>
    </w:p>
    <w:p w14:paraId="7C79D536" w14:textId="0754A9ED" w:rsidR="00F53DA5" w:rsidRPr="00F53DA5" w:rsidRDefault="00F53DA5" w:rsidP="00F53DA5">
      <w:bookmarkStart w:id="34" w:name="_Ref262290974"/>
      <w:r>
        <w:t>Bảng biểu:</w:t>
      </w:r>
    </w:p>
    <w:p w14:paraId="06D6BB9F" w14:textId="067B5FDE" w:rsidR="006D23C0" w:rsidRDefault="006D23C0" w:rsidP="006D23C0">
      <w:pPr>
        <w:pStyle w:val="Caption"/>
        <w:keepNext/>
        <w:spacing w:after="120"/>
      </w:pPr>
      <w:bookmarkStart w:id="35" w:name="_Ref98925396"/>
      <w:bookmarkStart w:id="36" w:name="_Toc98961778"/>
      <w:bookmarkEnd w:id="34"/>
      <w:r>
        <w:t xml:space="preserve">Bảng 1- </w:t>
      </w:r>
      <w:fldSimple w:instr=" SEQ Bảng_1- \* ARABIC ">
        <w:r>
          <w:rPr>
            <w:noProof/>
          </w:rPr>
          <w:t>1</w:t>
        </w:r>
      </w:fldSimple>
      <w:bookmarkEnd w:id="35"/>
      <w:r w:rsidRPr="006D23C0">
        <w:t xml:space="preserve"> </w:t>
      </w:r>
      <w:r>
        <w:t>Danh sách sinh viên</w:t>
      </w:r>
      <w:bookmarkEnd w:id="36"/>
    </w:p>
    <w:tbl>
      <w:tblPr>
        <w:tblStyle w:val="TableGrid"/>
        <w:tblW w:w="0" w:type="auto"/>
        <w:tblLook w:val="04A0" w:firstRow="1" w:lastRow="0" w:firstColumn="1" w:lastColumn="0" w:noHBand="0" w:noVBand="1"/>
      </w:tblPr>
      <w:tblGrid>
        <w:gridCol w:w="846"/>
        <w:gridCol w:w="2693"/>
        <w:gridCol w:w="2126"/>
      </w:tblGrid>
      <w:tr w:rsidR="00F53DA5" w:rsidRPr="00F53DA5" w14:paraId="121FDC27" w14:textId="77777777" w:rsidTr="00E153A1">
        <w:tc>
          <w:tcPr>
            <w:tcW w:w="846" w:type="dxa"/>
          </w:tcPr>
          <w:p w14:paraId="60316DA4" w14:textId="72DF4330" w:rsidR="00F53DA5" w:rsidRPr="00F53DA5" w:rsidRDefault="00F53DA5" w:rsidP="00F53DA5">
            <w:pPr>
              <w:ind w:firstLine="0"/>
              <w:jc w:val="center"/>
              <w:rPr>
                <w:b/>
                <w:bCs/>
              </w:rPr>
            </w:pPr>
            <w:r>
              <w:rPr>
                <w:b/>
                <w:bCs/>
              </w:rPr>
              <w:t>STT</w:t>
            </w:r>
          </w:p>
        </w:tc>
        <w:tc>
          <w:tcPr>
            <w:tcW w:w="2693" w:type="dxa"/>
          </w:tcPr>
          <w:p w14:paraId="6D2C9312" w14:textId="30F3F057" w:rsidR="00F53DA5" w:rsidRPr="00F53DA5" w:rsidRDefault="00F53DA5" w:rsidP="00F53DA5">
            <w:pPr>
              <w:ind w:firstLine="0"/>
              <w:jc w:val="center"/>
              <w:rPr>
                <w:b/>
                <w:bCs/>
              </w:rPr>
            </w:pPr>
            <w:r w:rsidRPr="00F53DA5">
              <w:rPr>
                <w:b/>
                <w:bCs/>
              </w:rPr>
              <w:t>Họ và tên</w:t>
            </w:r>
          </w:p>
        </w:tc>
        <w:tc>
          <w:tcPr>
            <w:tcW w:w="2126" w:type="dxa"/>
          </w:tcPr>
          <w:p w14:paraId="62131BD6" w14:textId="0E279575" w:rsidR="00F53DA5" w:rsidRPr="00F53DA5" w:rsidRDefault="00F53DA5" w:rsidP="00F53DA5">
            <w:pPr>
              <w:ind w:firstLine="0"/>
              <w:jc w:val="center"/>
              <w:rPr>
                <w:b/>
                <w:bCs/>
              </w:rPr>
            </w:pPr>
            <w:r w:rsidRPr="00F53DA5">
              <w:rPr>
                <w:b/>
                <w:bCs/>
              </w:rPr>
              <w:t>Mã sinh viên</w:t>
            </w:r>
          </w:p>
        </w:tc>
      </w:tr>
      <w:tr w:rsidR="00F53DA5" w14:paraId="04EBA36E" w14:textId="77777777" w:rsidTr="00E153A1">
        <w:tc>
          <w:tcPr>
            <w:tcW w:w="846" w:type="dxa"/>
          </w:tcPr>
          <w:p w14:paraId="4701C6BC" w14:textId="7A2172FB" w:rsidR="00F53DA5" w:rsidRDefault="00F53DA5" w:rsidP="00F53DA5">
            <w:pPr>
              <w:ind w:firstLine="0"/>
              <w:jc w:val="center"/>
            </w:pPr>
            <w:r>
              <w:t>1</w:t>
            </w:r>
          </w:p>
        </w:tc>
        <w:tc>
          <w:tcPr>
            <w:tcW w:w="2693" w:type="dxa"/>
          </w:tcPr>
          <w:p w14:paraId="6B4D7DDC" w14:textId="2F4B37A6" w:rsidR="00F53DA5" w:rsidRDefault="00FB69E9" w:rsidP="00D148C1">
            <w:pPr>
              <w:ind w:firstLine="0"/>
            </w:pPr>
            <w:r>
              <w:t>Nguyễn Hoài An</w:t>
            </w:r>
          </w:p>
        </w:tc>
        <w:tc>
          <w:tcPr>
            <w:tcW w:w="2126" w:type="dxa"/>
          </w:tcPr>
          <w:p w14:paraId="16E25BE2" w14:textId="6789681C" w:rsidR="00F53DA5" w:rsidRDefault="00FB69E9" w:rsidP="000D18A2">
            <w:pPr>
              <w:ind w:firstLine="0"/>
              <w:jc w:val="center"/>
            </w:pPr>
            <w:r w:rsidRPr="00FB69E9">
              <w:rPr>
                <w:szCs w:val="26"/>
              </w:rPr>
              <w:t>1821050895</w:t>
            </w:r>
          </w:p>
        </w:tc>
      </w:tr>
      <w:tr w:rsidR="00F53DA5" w14:paraId="4B8AE632" w14:textId="77777777" w:rsidTr="00E153A1">
        <w:tc>
          <w:tcPr>
            <w:tcW w:w="846" w:type="dxa"/>
          </w:tcPr>
          <w:p w14:paraId="0C392286" w14:textId="704512C6" w:rsidR="00F53DA5" w:rsidRDefault="00F53DA5" w:rsidP="00F53DA5">
            <w:pPr>
              <w:ind w:firstLine="0"/>
              <w:jc w:val="center"/>
            </w:pPr>
            <w:r>
              <w:t>2</w:t>
            </w:r>
          </w:p>
        </w:tc>
        <w:tc>
          <w:tcPr>
            <w:tcW w:w="2693" w:type="dxa"/>
          </w:tcPr>
          <w:p w14:paraId="5EE95A86" w14:textId="2252AB16" w:rsidR="00F53DA5" w:rsidRDefault="00FB69E9" w:rsidP="00D148C1">
            <w:pPr>
              <w:ind w:firstLine="0"/>
            </w:pPr>
            <w:r>
              <w:t>Bùi Minh Hà</w:t>
            </w:r>
          </w:p>
        </w:tc>
        <w:tc>
          <w:tcPr>
            <w:tcW w:w="2126" w:type="dxa"/>
          </w:tcPr>
          <w:p w14:paraId="39429CEC" w14:textId="694A4764" w:rsidR="00F53DA5" w:rsidRDefault="00FB69E9" w:rsidP="000D18A2">
            <w:pPr>
              <w:keepNext/>
              <w:ind w:firstLine="0"/>
              <w:jc w:val="center"/>
            </w:pPr>
            <w:r w:rsidRPr="00FB69E9">
              <w:rPr>
                <w:szCs w:val="26"/>
              </w:rPr>
              <w:t>18210508</w:t>
            </w:r>
            <w:r>
              <w:rPr>
                <w:szCs w:val="26"/>
              </w:rPr>
              <w:t>12</w:t>
            </w:r>
          </w:p>
        </w:tc>
      </w:tr>
      <w:tr w:rsidR="00F53DA5" w14:paraId="3E2B04E6" w14:textId="77777777" w:rsidTr="00E153A1">
        <w:tc>
          <w:tcPr>
            <w:tcW w:w="846" w:type="dxa"/>
          </w:tcPr>
          <w:p w14:paraId="559AC5B4" w14:textId="1973D6A7" w:rsidR="00F53DA5" w:rsidRDefault="00F53DA5" w:rsidP="00F53DA5">
            <w:pPr>
              <w:ind w:firstLine="0"/>
              <w:jc w:val="center"/>
            </w:pPr>
            <w:r>
              <w:t>3</w:t>
            </w:r>
          </w:p>
        </w:tc>
        <w:tc>
          <w:tcPr>
            <w:tcW w:w="2693" w:type="dxa"/>
          </w:tcPr>
          <w:p w14:paraId="2D9F6102" w14:textId="7BCD3456" w:rsidR="00F53DA5" w:rsidRDefault="00FB69E9" w:rsidP="00D148C1">
            <w:pPr>
              <w:ind w:firstLine="0"/>
            </w:pPr>
            <w:r>
              <w:t>Trần Mạnh Thắng</w:t>
            </w:r>
          </w:p>
        </w:tc>
        <w:tc>
          <w:tcPr>
            <w:tcW w:w="2126" w:type="dxa"/>
          </w:tcPr>
          <w:p w14:paraId="565962AA" w14:textId="3F4F06D1" w:rsidR="00F53DA5" w:rsidRDefault="00FB69E9" w:rsidP="000D18A2">
            <w:pPr>
              <w:keepNext/>
              <w:ind w:firstLine="0"/>
              <w:jc w:val="center"/>
            </w:pPr>
            <w:r w:rsidRPr="00FB69E9">
              <w:rPr>
                <w:szCs w:val="26"/>
              </w:rPr>
              <w:t>1821050</w:t>
            </w:r>
            <w:r>
              <w:rPr>
                <w:szCs w:val="26"/>
              </w:rPr>
              <w:t>756</w:t>
            </w:r>
          </w:p>
        </w:tc>
      </w:tr>
    </w:tbl>
    <w:p w14:paraId="41D5A8B8" w14:textId="79E6370B" w:rsidR="00EF5937" w:rsidRDefault="00EF5937" w:rsidP="00EF5937">
      <w:pPr>
        <w:pStyle w:val="Heading3"/>
      </w:pPr>
      <w:bookmarkStart w:id="37" w:name="_Toc262311514"/>
      <w:bookmarkStart w:id="38" w:name="_Toc98962356"/>
      <w:r>
        <w:t xml:space="preserve">Cách chèn nhãn </w:t>
      </w:r>
      <w:r w:rsidR="009B657C">
        <w:t xml:space="preserve">và danh mục </w:t>
      </w:r>
      <w:r>
        <w:t xml:space="preserve">cho </w:t>
      </w:r>
      <w:r w:rsidR="00F67461">
        <w:t xml:space="preserve">hình ảnh và </w:t>
      </w:r>
      <w:r>
        <w:t>bảng biểu</w:t>
      </w:r>
      <w:bookmarkEnd w:id="37"/>
      <w:r w:rsidR="00F67461">
        <w:t>.</w:t>
      </w:r>
      <w:bookmarkEnd w:id="38"/>
    </w:p>
    <w:p w14:paraId="14EDCEFC" w14:textId="77777777" w:rsidR="00A97121" w:rsidRDefault="004A6DA6" w:rsidP="004A6DA6">
      <w:pPr>
        <w:ind w:firstLine="0"/>
      </w:pPr>
      <w:r>
        <w:t xml:space="preserve">Bước 1: </w:t>
      </w:r>
      <w:r w:rsidR="00EF5937">
        <w:t xml:space="preserve">Chọn </w:t>
      </w:r>
      <w:r w:rsidR="00D96E29">
        <w:t xml:space="preserve">hình ảnh </w:t>
      </w:r>
      <w:r w:rsidR="00EB58BD">
        <w:t>(</w:t>
      </w:r>
      <w:r w:rsidR="00EF5937">
        <w:t>bảng</w:t>
      </w:r>
      <w:r w:rsidR="00EB58BD">
        <w:t>)</w:t>
      </w:r>
      <w:r w:rsidR="00EF5937">
        <w:t xml:space="preserve"> cần gán nhãn</w:t>
      </w:r>
      <w:r w:rsidR="00A97121">
        <w:t>:</w:t>
      </w:r>
      <w:r w:rsidR="00EF5937">
        <w:t xml:space="preserve"> </w:t>
      </w:r>
    </w:p>
    <w:p w14:paraId="3A8C2CC3" w14:textId="7CAEC35E" w:rsidR="00EF5937" w:rsidRDefault="00A97121" w:rsidP="002A6EA0">
      <w:r>
        <w:t>Nhấn</w:t>
      </w:r>
      <w:r w:rsidR="00EF5937">
        <w:t xml:space="preserve"> chuột phải chọn Insert Caption</w:t>
      </w:r>
      <w:r w:rsidR="00D96E29">
        <w:t xml:space="preserve"> (hoặc </w:t>
      </w:r>
      <w:r w:rsidR="002A6EA0">
        <w:t>chọn menu</w:t>
      </w:r>
      <w:r w:rsidR="00D96E29">
        <w:t xml:space="preserve"> References</w:t>
      </w:r>
      <w:r>
        <w:t>/</w:t>
      </w:r>
      <w:r w:rsidR="00D96E29">
        <w:t>Insert Caption)</w:t>
      </w:r>
      <w:r w:rsidR="004A6DA6">
        <w:t>:</w:t>
      </w:r>
    </w:p>
    <w:p w14:paraId="1364BC95" w14:textId="77777777" w:rsidR="004A6DA6" w:rsidRDefault="00EF5937" w:rsidP="00BF1D91">
      <w:pPr>
        <w:keepNext/>
        <w:jc w:val="center"/>
      </w:pPr>
      <w:r w:rsidRPr="00EF5937">
        <w:rPr>
          <w:noProof/>
        </w:rPr>
        <w:drawing>
          <wp:inline distT="0" distB="0" distL="0" distR="0" wp14:anchorId="32414F06" wp14:editId="060AB123">
            <wp:extent cx="3528060" cy="24726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031" cy="2480302"/>
                    </a:xfrm>
                    <a:prstGeom prst="rect">
                      <a:avLst/>
                    </a:prstGeom>
                  </pic:spPr>
                </pic:pic>
              </a:graphicData>
            </a:graphic>
          </wp:inline>
        </w:drawing>
      </w:r>
    </w:p>
    <w:p w14:paraId="17C86671" w14:textId="743B8480" w:rsidR="00EF5937" w:rsidRDefault="004A6DA6" w:rsidP="00BF1D91">
      <w:pPr>
        <w:pStyle w:val="Caption"/>
      </w:pPr>
      <w:bookmarkStart w:id="39" w:name="_Toc98962332"/>
      <w:r>
        <w:t xml:space="preserve">Hình 1- </w:t>
      </w:r>
      <w:r w:rsidR="00527B47">
        <w:fldChar w:fldCharType="begin"/>
      </w:r>
      <w:r w:rsidR="00527B47">
        <w:instrText xml:space="preserve"> SEQ Hình_1- \* ARABIC </w:instrText>
      </w:r>
      <w:r w:rsidR="00527B47">
        <w:fldChar w:fldCharType="separate"/>
      </w:r>
      <w:r w:rsidR="004C7CF5">
        <w:rPr>
          <w:noProof/>
        </w:rPr>
        <w:t>2</w:t>
      </w:r>
      <w:r w:rsidR="00527B47">
        <w:rPr>
          <w:noProof/>
        </w:rPr>
        <w:fldChar w:fldCharType="end"/>
      </w:r>
      <w:r w:rsidR="00BF1D91">
        <w:t xml:space="preserve"> Cách chèn nhãn cho hình</w:t>
      </w:r>
      <w:r w:rsidR="00EB58BD">
        <w:t xml:space="preserve"> ảnh (</w:t>
      </w:r>
      <w:r w:rsidR="000D589C">
        <w:t>bảng</w:t>
      </w:r>
      <w:r w:rsidR="00EB58BD">
        <w:t>)</w:t>
      </w:r>
      <w:r w:rsidR="000D589C">
        <w:t>.</w:t>
      </w:r>
      <w:bookmarkEnd w:id="39"/>
    </w:p>
    <w:p w14:paraId="2C6663D6" w14:textId="77777777" w:rsidR="0047311F" w:rsidRDefault="004A6DA6" w:rsidP="004A6DA6">
      <w:pPr>
        <w:ind w:firstLine="0"/>
      </w:pPr>
      <w:r w:rsidRPr="0047311F">
        <w:t xml:space="preserve">Bước 2: Chọn </w:t>
      </w:r>
      <w:r w:rsidR="00D96E29" w:rsidRPr="0047311F">
        <w:t>nhãn Label và vị trí chèn tiêu đề</w:t>
      </w:r>
      <w:r w:rsidR="00BF1D91" w:rsidRPr="0047311F">
        <w:t>:</w:t>
      </w:r>
      <w:r w:rsidR="0047311F" w:rsidRPr="0047311F">
        <w:t xml:space="preserve"> </w:t>
      </w:r>
    </w:p>
    <w:p w14:paraId="517F1374" w14:textId="5279FA99" w:rsidR="0073026B" w:rsidRDefault="0073026B" w:rsidP="00735D02">
      <w:r>
        <w:t>Trong h</w:t>
      </w:r>
      <w:r w:rsidRPr="0047311F">
        <w:t>ộp thoại Captions</w:t>
      </w:r>
      <w:r>
        <w:t>, c</w:t>
      </w:r>
      <w:r w:rsidR="0047311F" w:rsidRPr="0047311F">
        <w:t>họn nhãn</w:t>
      </w:r>
      <w:r w:rsidR="0047311F">
        <w:t xml:space="preserve"> </w:t>
      </w:r>
      <w:r w:rsidR="0047311F" w:rsidRPr="0047311F">
        <w:t>(Label) và vị trí đặt</w:t>
      </w:r>
      <w:r w:rsidR="0047311F">
        <w:t xml:space="preserve"> </w:t>
      </w:r>
      <w:r>
        <w:t xml:space="preserve">nhãn </w:t>
      </w:r>
      <w:r w:rsidR="0047311F" w:rsidRPr="0047311F">
        <w:t xml:space="preserve">(Position) </w:t>
      </w:r>
      <w:r>
        <w:t>như sau</w:t>
      </w:r>
      <w:r w:rsidR="00F720B8">
        <w:t xml:space="preserve">: </w:t>
      </w:r>
    </w:p>
    <w:p w14:paraId="4CD6F29F" w14:textId="77777777" w:rsidR="0073026B" w:rsidRDefault="001F3DC7" w:rsidP="0073026B">
      <w:pPr>
        <w:pStyle w:val="ListParagraph"/>
        <w:numPr>
          <w:ilvl w:val="1"/>
          <w:numId w:val="7"/>
        </w:numPr>
      </w:pPr>
      <w:r w:rsidRPr="00EB58BD">
        <w:lastRenderedPageBreak/>
        <w:t>Above selected item (</w:t>
      </w:r>
      <w:r w:rsidR="00EB58BD" w:rsidRPr="00EB58BD">
        <w:t>C</w:t>
      </w:r>
      <w:r w:rsidRPr="00EB58BD">
        <w:t>aption chèn trên ảnh</w:t>
      </w:r>
      <w:r w:rsidR="0073026B">
        <w:t>)</w:t>
      </w:r>
      <w:r w:rsidRPr="00EB58BD">
        <w:t xml:space="preserve"> -&gt; Áp dụng cho danh mục </w:t>
      </w:r>
      <w:r w:rsidR="00F720B8" w:rsidRPr="00EB58BD">
        <w:t>bảng biểu</w:t>
      </w:r>
      <w:r w:rsidRPr="00EB58BD">
        <w:t>) </w:t>
      </w:r>
      <w:r w:rsidR="0047311F" w:rsidRPr="0047311F">
        <w:t xml:space="preserve"> </w:t>
      </w:r>
    </w:p>
    <w:p w14:paraId="1F5942DA" w14:textId="7A7C18AB" w:rsidR="004A6DA6" w:rsidRDefault="00F720B8" w:rsidP="0073026B">
      <w:pPr>
        <w:pStyle w:val="ListParagraph"/>
        <w:numPr>
          <w:ilvl w:val="1"/>
          <w:numId w:val="7"/>
        </w:numPr>
      </w:pPr>
      <w:r w:rsidRPr="00EB58BD">
        <w:t>Below selected item (Caption chèn dưới ảnh</w:t>
      </w:r>
      <w:r w:rsidR="0073026B">
        <w:t>)</w:t>
      </w:r>
      <w:r w:rsidRPr="00EB58BD">
        <w:t xml:space="preserve"> -&gt; Áp dụng cho danh mục hình ảnh)</w:t>
      </w:r>
    </w:p>
    <w:p w14:paraId="1D09780A" w14:textId="559850A9" w:rsidR="0047311F" w:rsidRDefault="0047311F" w:rsidP="0073026B">
      <w:pPr>
        <w:ind w:firstLine="709"/>
      </w:pPr>
      <w:r w:rsidRPr="0047311F">
        <w:t xml:space="preserve">Nếu muốn đặt nhãn mới, chọn New Label và nhập tên nhãn </w:t>
      </w:r>
      <w:r>
        <w:t>cần đặt</w:t>
      </w:r>
      <w:r w:rsidR="001F3DC7">
        <w:t xml:space="preserve">. Có thể thiết lập kiểu đánh số (Numbering) </w:t>
      </w:r>
      <w:r w:rsidR="0073026B">
        <w:t>mới cho nhãn</w:t>
      </w:r>
      <w:r w:rsidR="001F3DC7">
        <w:t>.</w:t>
      </w:r>
    </w:p>
    <w:p w14:paraId="64CB913D" w14:textId="77777777" w:rsidR="00EB58BD" w:rsidRDefault="00EB58BD" w:rsidP="00EB58BD">
      <w:pPr>
        <w:keepNext/>
        <w:ind w:firstLine="0"/>
        <w:jc w:val="center"/>
      </w:pPr>
      <w:r w:rsidRPr="00EB58BD">
        <w:rPr>
          <w:noProof/>
        </w:rPr>
        <w:drawing>
          <wp:inline distT="0" distB="0" distL="0" distR="0" wp14:anchorId="6851D9CF" wp14:editId="271DBE88">
            <wp:extent cx="3439005" cy="2381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2381582"/>
                    </a:xfrm>
                    <a:prstGeom prst="rect">
                      <a:avLst/>
                    </a:prstGeom>
                  </pic:spPr>
                </pic:pic>
              </a:graphicData>
            </a:graphic>
          </wp:inline>
        </w:drawing>
      </w:r>
    </w:p>
    <w:p w14:paraId="1D431D1A" w14:textId="3C6836CC" w:rsidR="00EB58BD" w:rsidRPr="0047311F" w:rsidRDefault="00EB58BD" w:rsidP="00EB58BD">
      <w:pPr>
        <w:pStyle w:val="Caption"/>
      </w:pPr>
      <w:bookmarkStart w:id="40" w:name="_Toc98962333"/>
      <w:r>
        <w:t xml:space="preserve">Hình 1- </w:t>
      </w:r>
      <w:fldSimple w:instr=" SEQ Hình_1- \* ARABIC ">
        <w:r w:rsidR="004C7CF5">
          <w:rPr>
            <w:noProof/>
          </w:rPr>
          <w:t>3</w:t>
        </w:r>
      </w:fldSimple>
      <w:r w:rsidR="00E153A1">
        <w:t xml:space="preserve"> Cách tạo một nhãn mới</w:t>
      </w:r>
      <w:bookmarkEnd w:id="40"/>
    </w:p>
    <w:p w14:paraId="0A3EAF62" w14:textId="3B5133C7" w:rsidR="00E153A1" w:rsidRDefault="00E153A1" w:rsidP="00E153A1">
      <w:r>
        <w:t>Để tham chiếu đến nhãn của hình ảnh</w:t>
      </w:r>
      <w:r w:rsidR="00020667">
        <w:t xml:space="preserve"> hay</w:t>
      </w:r>
      <w:r>
        <w:t xml:space="preserve"> bảng nào đó</w:t>
      </w:r>
      <w:r w:rsidR="0073026B">
        <w:t>,</w:t>
      </w:r>
      <w:r>
        <w:t xml:space="preserve"> </w:t>
      </w:r>
      <w:r w:rsidR="0073026B">
        <w:t>ta</w:t>
      </w:r>
      <w:r>
        <w:t xml:space="preserve"> chọn Insert</w:t>
      </w:r>
      <w:r w:rsidR="0073026B">
        <w:t>/</w:t>
      </w:r>
      <w:r>
        <w:t xml:space="preserve">Cross preference và chọn đến nhãn bảng cần liên kết </w:t>
      </w:r>
      <w:r w:rsidR="0073026B">
        <w:t>(</w:t>
      </w:r>
      <w:r>
        <w:t xml:space="preserve">xem </w:t>
      </w:r>
      <w:r>
        <w:fldChar w:fldCharType="begin"/>
      </w:r>
      <w:r>
        <w:instrText xml:space="preserve"> REF _Ref262290974 \h </w:instrText>
      </w:r>
      <w:r>
        <w:fldChar w:fldCharType="separate"/>
      </w:r>
      <w:r>
        <w:t xml:space="preserve">Bảng </w:t>
      </w:r>
      <w:r>
        <w:rPr>
          <w:noProof/>
        </w:rPr>
        <w:t>1</w:t>
      </w:r>
      <w:r>
        <w:noBreakHyphen/>
      </w:r>
      <w:r>
        <w:rPr>
          <w:noProof/>
        </w:rPr>
        <w:t>1</w:t>
      </w:r>
      <w:r>
        <w:fldChar w:fldCharType="end"/>
      </w:r>
      <w:r w:rsidR="0073026B">
        <w:t>)</w:t>
      </w:r>
      <w:r>
        <w:t xml:space="preserve">. Cách làm tương tự với hình vẽ, công thức, mục, tài liệu tham khảo. </w:t>
      </w:r>
    </w:p>
    <w:p w14:paraId="00C988B7" w14:textId="77777777" w:rsidR="006D23C0" w:rsidRDefault="006D23C0" w:rsidP="006D23C0">
      <w:pPr>
        <w:keepNext/>
        <w:jc w:val="center"/>
      </w:pPr>
      <w:r w:rsidRPr="006D23C0">
        <w:rPr>
          <w:noProof/>
        </w:rPr>
        <w:drawing>
          <wp:inline distT="0" distB="0" distL="0" distR="0" wp14:anchorId="6B1F7CB4" wp14:editId="5815E530">
            <wp:extent cx="3390900" cy="2615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805" cy="2623308"/>
                    </a:xfrm>
                    <a:prstGeom prst="rect">
                      <a:avLst/>
                    </a:prstGeom>
                  </pic:spPr>
                </pic:pic>
              </a:graphicData>
            </a:graphic>
          </wp:inline>
        </w:drawing>
      </w:r>
    </w:p>
    <w:p w14:paraId="58FABEDB" w14:textId="654871DC" w:rsidR="006D23C0" w:rsidRDefault="006D23C0" w:rsidP="006D23C0">
      <w:pPr>
        <w:pStyle w:val="Caption"/>
      </w:pPr>
      <w:bookmarkStart w:id="41" w:name="_Toc98962334"/>
      <w:r>
        <w:t xml:space="preserve">Hình 1- </w:t>
      </w:r>
      <w:fldSimple w:instr=" SEQ Hình_1- \* ARABIC ">
        <w:r w:rsidR="004C7CF5">
          <w:rPr>
            <w:noProof/>
          </w:rPr>
          <w:t>4</w:t>
        </w:r>
      </w:fldSimple>
      <w:r>
        <w:t xml:space="preserve"> Cách tham chiếu đến một nhãn</w:t>
      </w:r>
      <w:bookmarkEnd w:id="41"/>
    </w:p>
    <w:p w14:paraId="5DA9AF23" w14:textId="442979B1" w:rsidR="00574EBB" w:rsidRDefault="00574EBB" w:rsidP="00574EBB">
      <w:pPr>
        <w:ind w:firstLine="0"/>
      </w:pPr>
      <w:r>
        <w:t>Bước 3: Tạo danh mục hình ảnh, bảng biểu</w:t>
      </w:r>
      <w:r w:rsidR="00A97121">
        <w:t>:</w:t>
      </w:r>
    </w:p>
    <w:p w14:paraId="6D50DA9A" w14:textId="0BDDC507" w:rsidR="00574EBB" w:rsidRDefault="00574EBB" w:rsidP="00735D02">
      <w:r w:rsidRPr="00574EBB">
        <w:lastRenderedPageBreak/>
        <w:t>Chọn vị trí muốn thêm danh mục (thường là đầu văn bản). Đảm bảo rằng đã </w:t>
      </w:r>
      <w:hyperlink r:id="rId17" w:tgtFrame="_blank" w:history="1">
        <w:r w:rsidRPr="00574EBB">
          <w:t>ngắt trang</w:t>
        </w:r>
      </w:hyperlink>
      <w:r w:rsidRPr="00574EBB">
        <w:t> danh mục và các trang nội dung trước đó.</w:t>
      </w:r>
    </w:p>
    <w:p w14:paraId="1878B156" w14:textId="7F8C5C88" w:rsidR="00574EBB" w:rsidRDefault="00574EBB" w:rsidP="002A6EA0">
      <w:r w:rsidRPr="00574EBB">
        <w:t>Trên thanh công cụ, chọn tab References</w:t>
      </w:r>
      <w:r w:rsidR="002A6EA0">
        <w:t>/</w:t>
      </w:r>
      <w:r w:rsidRPr="00574EBB">
        <w:t>Insert Table of figures.</w:t>
      </w:r>
      <w:r>
        <w:t xml:space="preserve"> </w:t>
      </w:r>
      <w:r w:rsidRPr="00574EBB">
        <w:t>Trong Caption Label, chọn nhãn muốn tạo danh mục</w:t>
      </w:r>
      <w:r>
        <w:t>:</w:t>
      </w:r>
      <w:r w:rsidR="00BB6A1D">
        <w:t xml:space="preserve"> </w:t>
      </w:r>
    </w:p>
    <w:p w14:paraId="6A7F06C2" w14:textId="77777777" w:rsidR="00BB6A1D" w:rsidRDefault="00BB6A1D" w:rsidP="00BB6A1D">
      <w:pPr>
        <w:keepNext/>
        <w:ind w:firstLine="0"/>
        <w:jc w:val="center"/>
      </w:pPr>
      <w:r w:rsidRPr="00BB6A1D">
        <w:rPr>
          <w:noProof/>
        </w:rPr>
        <w:drawing>
          <wp:inline distT="0" distB="0" distL="0" distR="0" wp14:anchorId="3F16FACC" wp14:editId="65FB583B">
            <wp:extent cx="3718560" cy="290697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8140" cy="2914465"/>
                    </a:xfrm>
                    <a:prstGeom prst="rect">
                      <a:avLst/>
                    </a:prstGeom>
                  </pic:spPr>
                </pic:pic>
              </a:graphicData>
            </a:graphic>
          </wp:inline>
        </w:drawing>
      </w:r>
    </w:p>
    <w:p w14:paraId="0547B24C" w14:textId="40B2C5CC" w:rsidR="00BB6A1D" w:rsidRDefault="00BB6A1D" w:rsidP="00BB6A1D">
      <w:pPr>
        <w:pStyle w:val="Caption"/>
      </w:pPr>
      <w:bookmarkStart w:id="42" w:name="_Toc98962335"/>
      <w:r>
        <w:t xml:space="preserve">Hình 1- </w:t>
      </w:r>
      <w:fldSimple w:instr=" SEQ Hình_1- \* ARABIC ">
        <w:r w:rsidR="004C7CF5">
          <w:rPr>
            <w:noProof/>
          </w:rPr>
          <w:t>5</w:t>
        </w:r>
      </w:fldSimple>
      <w:r>
        <w:t xml:space="preserve"> Danh mục hình ảnh, bảng biểu</w:t>
      </w:r>
      <w:bookmarkEnd w:id="42"/>
    </w:p>
    <w:p w14:paraId="3878D8D4" w14:textId="63F6F9A9" w:rsidR="00BB6A1D" w:rsidRDefault="00BB6A1D" w:rsidP="002A6EA0">
      <w:pPr>
        <w:ind w:firstLine="720"/>
        <w:rPr>
          <w:bCs/>
          <w:noProof/>
          <w:szCs w:val="20"/>
        </w:rPr>
      </w:pPr>
      <w:r w:rsidRPr="00BB6A1D">
        <w:rPr>
          <w:bCs/>
          <w:noProof/>
          <w:szCs w:val="20"/>
        </w:rPr>
        <w:t>Nhấ</w:t>
      </w:r>
      <w:r w:rsidR="002A6EA0">
        <w:rPr>
          <w:bCs/>
          <w:noProof/>
          <w:szCs w:val="20"/>
        </w:rPr>
        <w:t>n</w:t>
      </w:r>
      <w:r w:rsidRPr="00BB6A1D">
        <w:rPr>
          <w:bCs/>
          <w:noProof/>
          <w:szCs w:val="20"/>
        </w:rPr>
        <w:t xml:space="preserve"> </w:t>
      </w:r>
      <w:r w:rsidR="002A6EA0">
        <w:rPr>
          <w:bCs/>
          <w:noProof/>
          <w:szCs w:val="20"/>
        </w:rPr>
        <w:t xml:space="preserve">nút </w:t>
      </w:r>
      <w:r w:rsidRPr="00BB6A1D">
        <w:rPr>
          <w:bCs/>
          <w:noProof/>
          <w:szCs w:val="20"/>
        </w:rPr>
        <w:t xml:space="preserve">OK để hoàn thành tạo danh mục cho hình ảnh </w:t>
      </w:r>
      <w:r>
        <w:rPr>
          <w:bCs/>
          <w:noProof/>
          <w:szCs w:val="20"/>
        </w:rPr>
        <w:t xml:space="preserve">và </w:t>
      </w:r>
      <w:r w:rsidRPr="00BB6A1D">
        <w:rPr>
          <w:bCs/>
          <w:noProof/>
          <w:szCs w:val="20"/>
        </w:rPr>
        <w:t>bảng biểu.</w:t>
      </w:r>
    </w:p>
    <w:p w14:paraId="0DA4E68E" w14:textId="3FF2C058" w:rsidR="00243136" w:rsidRDefault="00243136" w:rsidP="00BB6A1D">
      <w:pPr>
        <w:ind w:firstLine="0"/>
        <w:rPr>
          <w:bCs/>
          <w:noProof/>
          <w:szCs w:val="20"/>
        </w:rPr>
      </w:pPr>
      <w:r>
        <w:rPr>
          <w:bCs/>
          <w:noProof/>
          <w:szCs w:val="20"/>
        </w:rPr>
        <w:t>Bước 4: Cập nhật danh mục hình ảnh, bảng biểu</w:t>
      </w:r>
      <w:r w:rsidR="002A6EA0">
        <w:rPr>
          <w:bCs/>
          <w:noProof/>
          <w:szCs w:val="20"/>
        </w:rPr>
        <w:t>:</w:t>
      </w:r>
    </w:p>
    <w:p w14:paraId="63A123E5" w14:textId="7954A4B2" w:rsidR="00243136" w:rsidRDefault="002A6EA0" w:rsidP="00735D02">
      <w:pPr>
        <w:rPr>
          <w:bCs/>
          <w:noProof/>
          <w:szCs w:val="20"/>
        </w:rPr>
      </w:pPr>
      <w:r>
        <w:rPr>
          <w:bCs/>
          <w:noProof/>
          <w:szCs w:val="20"/>
        </w:rPr>
        <w:t xml:space="preserve">Nhấn </w:t>
      </w:r>
      <w:r w:rsidR="00243136">
        <w:rPr>
          <w:bCs/>
          <w:noProof/>
          <w:szCs w:val="20"/>
        </w:rPr>
        <w:t>chuột</w:t>
      </w:r>
      <w:r w:rsidR="00243136" w:rsidRPr="00243136">
        <w:rPr>
          <w:bCs/>
          <w:noProof/>
          <w:szCs w:val="20"/>
        </w:rPr>
        <w:t xml:space="preserve"> vào danh mục </w:t>
      </w:r>
      <w:r w:rsidRPr="00243136">
        <w:rPr>
          <w:bCs/>
          <w:noProof/>
          <w:szCs w:val="20"/>
        </w:rPr>
        <w:t>hình ảnh</w:t>
      </w:r>
      <w:r>
        <w:rPr>
          <w:bCs/>
          <w:noProof/>
          <w:szCs w:val="20"/>
        </w:rPr>
        <w:t>,</w:t>
      </w:r>
      <w:r w:rsidRPr="00243136">
        <w:rPr>
          <w:bCs/>
          <w:noProof/>
          <w:szCs w:val="20"/>
        </w:rPr>
        <w:t xml:space="preserve"> bảng biểu</w:t>
      </w:r>
      <w:r>
        <w:rPr>
          <w:bCs/>
          <w:noProof/>
          <w:szCs w:val="20"/>
        </w:rPr>
        <w:t xml:space="preserve"> cần cập nhật </w:t>
      </w:r>
      <w:r w:rsidR="00243136" w:rsidRPr="00243136">
        <w:rPr>
          <w:bCs/>
          <w:noProof/>
          <w:szCs w:val="20"/>
        </w:rPr>
        <w:t>và nhấn F9 hoặc nhấp chuột phải vào danh mục và chọn Update Field.</w:t>
      </w:r>
    </w:p>
    <w:p w14:paraId="32CBFDB6" w14:textId="77777777" w:rsidR="000623EF" w:rsidRDefault="000623EF" w:rsidP="000623EF">
      <w:pPr>
        <w:keepNext/>
        <w:ind w:firstLine="0"/>
        <w:jc w:val="center"/>
      </w:pPr>
      <w:r w:rsidRPr="000623EF">
        <w:rPr>
          <w:bCs/>
          <w:noProof/>
          <w:szCs w:val="20"/>
        </w:rPr>
        <w:drawing>
          <wp:inline distT="0" distB="0" distL="0" distR="0" wp14:anchorId="2307CB22" wp14:editId="2DF8E009">
            <wp:extent cx="4312920" cy="25122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946" cy="2516946"/>
                    </a:xfrm>
                    <a:prstGeom prst="rect">
                      <a:avLst/>
                    </a:prstGeom>
                  </pic:spPr>
                </pic:pic>
              </a:graphicData>
            </a:graphic>
          </wp:inline>
        </w:drawing>
      </w:r>
    </w:p>
    <w:p w14:paraId="0F59F033" w14:textId="1CB0C5F4" w:rsidR="00327DC4" w:rsidRDefault="000623EF" w:rsidP="000623EF">
      <w:pPr>
        <w:pStyle w:val="Caption"/>
      </w:pPr>
      <w:bookmarkStart w:id="43" w:name="_Toc98962336"/>
      <w:r>
        <w:t xml:space="preserve">Hình 1- </w:t>
      </w:r>
      <w:fldSimple w:instr=" SEQ Hình_1- \* ARABIC ">
        <w:r w:rsidR="004C7CF5">
          <w:rPr>
            <w:noProof/>
          </w:rPr>
          <w:t>6</w:t>
        </w:r>
      </w:fldSimple>
      <w:r>
        <w:t xml:space="preserve"> Cập nhật danh mục hình ảnh, bảng biểu</w:t>
      </w:r>
      <w:bookmarkEnd w:id="43"/>
    </w:p>
    <w:p w14:paraId="3F0C5CAC" w14:textId="281B194D" w:rsidR="000623EF" w:rsidRDefault="000623EF" w:rsidP="000623EF">
      <w:r>
        <w:lastRenderedPageBreak/>
        <w:t xml:space="preserve">Có 2 lựa chọn: </w:t>
      </w:r>
    </w:p>
    <w:p w14:paraId="18279ED6" w14:textId="7B44955D" w:rsidR="000623EF" w:rsidRPr="000623EF" w:rsidRDefault="000623EF" w:rsidP="002A6EA0">
      <w:pPr>
        <w:pStyle w:val="NormalWeb"/>
        <w:shd w:val="clear" w:color="auto" w:fill="FFFFFF"/>
        <w:spacing w:before="0" w:beforeAutospacing="0" w:after="0" w:afterAutospacing="0" w:line="360" w:lineRule="auto"/>
        <w:ind w:left="567"/>
        <w:rPr>
          <w:sz w:val="26"/>
        </w:rPr>
      </w:pPr>
      <w:r w:rsidRPr="000623EF">
        <w:rPr>
          <w:sz w:val="26"/>
        </w:rPr>
        <w:t>- Update page numbers only: Chỉ cập nhật số trang</w:t>
      </w:r>
      <w:r w:rsidR="002A6EA0">
        <w:rPr>
          <w:sz w:val="26"/>
        </w:rPr>
        <w:t>.</w:t>
      </w:r>
    </w:p>
    <w:p w14:paraId="43053CDD" w14:textId="11231DBA" w:rsidR="000623EF" w:rsidRPr="000623EF" w:rsidRDefault="000623EF" w:rsidP="002A6EA0">
      <w:pPr>
        <w:pStyle w:val="NormalWeb"/>
        <w:shd w:val="clear" w:color="auto" w:fill="FFFFFF"/>
        <w:spacing w:before="0" w:beforeAutospacing="0" w:after="0" w:afterAutospacing="0" w:line="360" w:lineRule="auto"/>
        <w:ind w:left="567"/>
        <w:rPr>
          <w:sz w:val="26"/>
        </w:rPr>
      </w:pPr>
      <w:r w:rsidRPr="000623EF">
        <w:rPr>
          <w:sz w:val="26"/>
        </w:rPr>
        <w:t>- Update entire table: Cập nhật toàn bộ danh mục</w:t>
      </w:r>
      <w:r w:rsidR="002A6EA0">
        <w:rPr>
          <w:sz w:val="26"/>
        </w:rPr>
        <w:t>.</w:t>
      </w:r>
      <w:r w:rsidRPr="000623EF">
        <w:rPr>
          <w:sz w:val="26"/>
        </w:rPr>
        <w:t> </w:t>
      </w:r>
    </w:p>
    <w:p w14:paraId="32A65A8B" w14:textId="2EA63002" w:rsidR="000623EF" w:rsidRDefault="00F67461" w:rsidP="00F67461">
      <w:pPr>
        <w:pStyle w:val="Heading3"/>
      </w:pPr>
      <w:r>
        <w:t xml:space="preserve"> </w:t>
      </w:r>
      <w:bookmarkStart w:id="44" w:name="_Toc98962357"/>
      <w:r>
        <w:t>Cách trích dẫn tài liệu tham khảo</w:t>
      </w:r>
      <w:bookmarkEnd w:id="44"/>
    </w:p>
    <w:p w14:paraId="388C8076" w14:textId="2873BE5C" w:rsidR="00F67461" w:rsidRDefault="00857B85" w:rsidP="00F67461">
      <w:r>
        <w:t xml:space="preserve">Bước 1: </w:t>
      </w:r>
      <w:r w:rsidR="00632DB0">
        <w:t>Chọn</w:t>
      </w:r>
      <w:r>
        <w:t xml:space="preserve"> thẻ References</w:t>
      </w:r>
      <w:r w:rsidR="00632DB0">
        <w:t>/</w:t>
      </w:r>
      <w:r>
        <w:t>Insert Citation</w:t>
      </w:r>
      <w:r w:rsidR="00632DB0">
        <w:t>/</w:t>
      </w:r>
      <w:r w:rsidR="007345B7">
        <w:t>Add New Sources</w:t>
      </w:r>
    </w:p>
    <w:p w14:paraId="5060745B" w14:textId="77777777" w:rsidR="007345B7" w:rsidRDefault="007345B7" w:rsidP="007345B7">
      <w:pPr>
        <w:keepNext/>
      </w:pPr>
      <w:r w:rsidRPr="007345B7">
        <w:rPr>
          <w:noProof/>
        </w:rPr>
        <w:drawing>
          <wp:inline distT="0" distB="0" distL="0" distR="0" wp14:anchorId="2A69545F" wp14:editId="498C1DD6">
            <wp:extent cx="4761841" cy="1943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6136" cy="1944852"/>
                    </a:xfrm>
                    <a:prstGeom prst="rect">
                      <a:avLst/>
                    </a:prstGeom>
                  </pic:spPr>
                </pic:pic>
              </a:graphicData>
            </a:graphic>
          </wp:inline>
        </w:drawing>
      </w:r>
    </w:p>
    <w:p w14:paraId="25F74474" w14:textId="119CF4CD" w:rsidR="007345B7" w:rsidRDefault="007345B7" w:rsidP="007345B7">
      <w:pPr>
        <w:pStyle w:val="Caption"/>
      </w:pPr>
      <w:bookmarkStart w:id="45" w:name="_Toc98962337"/>
      <w:r>
        <w:t xml:space="preserve">Hình 1- </w:t>
      </w:r>
      <w:fldSimple w:instr=" SEQ Hình_1- \* ARABIC ">
        <w:r w:rsidR="004C7CF5">
          <w:rPr>
            <w:noProof/>
          </w:rPr>
          <w:t>7</w:t>
        </w:r>
      </w:fldSimple>
      <w:r w:rsidR="00863713">
        <w:t xml:space="preserve"> Cập nhật tài liệu tham khảo</w:t>
      </w:r>
      <w:bookmarkEnd w:id="45"/>
    </w:p>
    <w:p w14:paraId="427240C1" w14:textId="43F98A3A" w:rsidR="00863713" w:rsidRDefault="00863713" w:rsidP="00863713">
      <w:r>
        <w:t>Sau đó nhậ</w:t>
      </w:r>
      <w:r w:rsidR="009E6290">
        <w:t>p</w:t>
      </w:r>
      <w:r>
        <w:t xml:space="preserve"> các thông tin về tài liệu cần trích dẫn:</w:t>
      </w:r>
    </w:p>
    <w:p w14:paraId="44D7B162" w14:textId="77777777" w:rsidR="00863713" w:rsidRDefault="00863713" w:rsidP="00863713">
      <w:r>
        <w:t xml:space="preserve">• Type of Source: Loại sách tham khảo là gì, có rất nhiều thể loại khác nhau có thể chọn cho hợp lý hoặc chọn mặc định là Book </w:t>
      </w:r>
    </w:p>
    <w:p w14:paraId="64282279" w14:textId="77777777" w:rsidR="00863713" w:rsidRDefault="00863713" w:rsidP="00863713">
      <w:r>
        <w:t xml:space="preserve">• Languague: Ngôn ngữ chọn mặc định hoặc ngôn ngữ của cuốn sách đó </w:t>
      </w:r>
    </w:p>
    <w:p w14:paraId="31E39DEE" w14:textId="77777777" w:rsidR="00863713" w:rsidRDefault="00863713" w:rsidP="00863713">
      <w:r>
        <w:t xml:space="preserve">• Author: Tác giả cuốn sách </w:t>
      </w:r>
    </w:p>
    <w:p w14:paraId="04E4C335" w14:textId="77777777" w:rsidR="00863713" w:rsidRDefault="00863713" w:rsidP="00863713">
      <w:r>
        <w:t xml:space="preserve">• Corporate Autor: Đồng tác giả </w:t>
      </w:r>
    </w:p>
    <w:p w14:paraId="7B20C8B8" w14:textId="77777777" w:rsidR="00863713" w:rsidRDefault="00863713" w:rsidP="00863713">
      <w:r>
        <w:t xml:space="preserve">• Titile: Tựa đề của sách </w:t>
      </w:r>
    </w:p>
    <w:p w14:paraId="17002D50" w14:textId="77777777" w:rsidR="00863713" w:rsidRDefault="00863713" w:rsidP="00863713">
      <w:r>
        <w:t xml:space="preserve">• Year: Năm xuất bản </w:t>
      </w:r>
    </w:p>
    <w:p w14:paraId="63394669" w14:textId="77777777" w:rsidR="00863713" w:rsidRDefault="00863713" w:rsidP="00863713">
      <w:r>
        <w:t xml:space="preserve">• City: Thành phố </w:t>
      </w:r>
    </w:p>
    <w:p w14:paraId="124ABCEC" w14:textId="5738B719" w:rsidR="00863713" w:rsidRDefault="00863713" w:rsidP="00863713">
      <w:r>
        <w:t>• Publisher: Nhà xuất bản</w:t>
      </w:r>
    </w:p>
    <w:p w14:paraId="35D526BB" w14:textId="5EF70E34" w:rsidR="009E6290" w:rsidRDefault="009E6290" w:rsidP="00863713">
      <w:r w:rsidRPr="00D10DE9">
        <w:rPr>
          <w:i/>
          <w:iCs/>
          <w:u w:val="single"/>
        </w:rPr>
        <w:t>Lưu ý:</w:t>
      </w:r>
      <w:r>
        <w:t xml:space="preserve"> </w:t>
      </w:r>
      <w:r w:rsidR="00632DB0">
        <w:t>C</w:t>
      </w:r>
      <w:r>
        <w:t>họn kiểu style thường dùng</w:t>
      </w:r>
      <w:r w:rsidR="0027072E">
        <w:t xml:space="preserve"> là chuẩn</w:t>
      </w:r>
      <w:r>
        <w:t xml:space="preserve"> IEEE 2006, đây là style có kiểu đánh số có ngoặc vuông ở đầu dòng.</w:t>
      </w:r>
    </w:p>
    <w:p w14:paraId="3AF067A9" w14:textId="5DE7F7E8" w:rsidR="00B51B55" w:rsidRDefault="0028184D" w:rsidP="00EA54F7">
      <w:r>
        <w:t xml:space="preserve">Bước 2: </w:t>
      </w:r>
      <w:r w:rsidR="004C7CD7">
        <w:t xml:space="preserve">Sau khi tạo xong, tài liệu đó sẽ được thêm vào </w:t>
      </w:r>
      <w:r w:rsidR="00C3272F">
        <w:t xml:space="preserve">danh mục </w:t>
      </w:r>
      <w:r w:rsidR="004C7CD7">
        <w:t>Source Manager</w:t>
      </w:r>
      <w:r w:rsidR="00C3272F">
        <w:t xml:space="preserve">. </w:t>
      </w:r>
      <w:r w:rsidR="004C7CD7">
        <w:t>Có thể chọn New để thêm những cuốn sách tham khảo khác</w:t>
      </w:r>
      <w:r w:rsidR="00C3272F">
        <w:t>,</w:t>
      </w:r>
      <w:r w:rsidR="00EA54F7">
        <w:t xml:space="preserve"> </w:t>
      </w:r>
      <w:r w:rsidR="00C3272F">
        <w:t>hoặc sao chép tài liệu sang phần Current list bằng lệnh</w:t>
      </w:r>
      <w:r w:rsidR="00B51B55">
        <w:t xml:space="preserve"> Copy</w:t>
      </w:r>
      <w:r w:rsidR="00375B51">
        <w:t xml:space="preserve">. </w:t>
      </w:r>
    </w:p>
    <w:p w14:paraId="2616159B" w14:textId="60BFA6F4" w:rsidR="00375B51" w:rsidRDefault="00C56B37" w:rsidP="00863713">
      <w:r w:rsidRPr="00D10DE9">
        <w:rPr>
          <w:i/>
          <w:iCs/>
          <w:u w:val="single"/>
        </w:rPr>
        <w:lastRenderedPageBreak/>
        <w:t>L</w:t>
      </w:r>
      <w:r w:rsidR="00375B51" w:rsidRPr="00D10DE9">
        <w:rPr>
          <w:i/>
          <w:iCs/>
          <w:u w:val="single"/>
        </w:rPr>
        <w:t>ưu ý</w:t>
      </w:r>
      <w:r w:rsidRPr="00D10DE9">
        <w:rPr>
          <w:i/>
          <w:iCs/>
          <w:u w:val="single"/>
        </w:rPr>
        <w:t>:</w:t>
      </w:r>
      <w:r w:rsidR="00375B51">
        <w:t xml:space="preserve"> </w:t>
      </w:r>
      <w:r w:rsidR="00C3272F">
        <w:t xml:space="preserve">Trong </w:t>
      </w:r>
      <w:r w:rsidR="0028184D">
        <w:t>vùng khoanh đỏ</w:t>
      </w:r>
      <w:r w:rsidR="00C3272F">
        <w:t xml:space="preserve"> của cửa sổ Souce Manager</w:t>
      </w:r>
      <w:r w:rsidR="00375B51">
        <w:t xml:space="preserve">: </w:t>
      </w:r>
      <w:r w:rsidR="00C3272F">
        <w:t xml:space="preserve">tài liệu đã được sử dụng sẽ được đánh dấu </w:t>
      </w:r>
      <w:r w:rsidR="00375B51">
        <w:t>check</w:t>
      </w:r>
      <w:r w:rsidR="00C3272F">
        <w:t>ed</w:t>
      </w:r>
      <w:r w:rsidR="0028184D">
        <w:t>;</w:t>
      </w:r>
      <w:r w:rsidR="00375B51">
        <w:t xml:space="preserve"> </w:t>
      </w:r>
      <w:r w:rsidR="00C3272F">
        <w:t>tài liệu chưa được sử dụng sẽ được đánh dấu “</w:t>
      </w:r>
      <w:r w:rsidR="00375B51">
        <w:t>?</w:t>
      </w:r>
      <w:r w:rsidR="00C3272F">
        <w:t>”</w:t>
      </w:r>
      <w:r w:rsidR="00375B51">
        <w:t>.</w:t>
      </w:r>
    </w:p>
    <w:p w14:paraId="1EFBC148" w14:textId="088A5D06" w:rsidR="00375B51" w:rsidRDefault="00375B51" w:rsidP="0028184D">
      <w:pPr>
        <w:ind w:firstLine="0"/>
        <w:jc w:val="center"/>
      </w:pPr>
      <w:r>
        <w:rPr>
          <w:noProof/>
        </w:rPr>
        <w:drawing>
          <wp:inline distT="0" distB="0" distL="0" distR="0" wp14:anchorId="19A61087" wp14:editId="6689D9D5">
            <wp:extent cx="5212897" cy="2987058"/>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5361" cy="2999930"/>
                    </a:xfrm>
                    <a:prstGeom prst="rect">
                      <a:avLst/>
                    </a:prstGeom>
                    <a:noFill/>
                    <a:ln>
                      <a:noFill/>
                    </a:ln>
                  </pic:spPr>
                </pic:pic>
              </a:graphicData>
            </a:graphic>
          </wp:inline>
        </w:drawing>
      </w:r>
    </w:p>
    <w:p w14:paraId="775E965E" w14:textId="681AEDF2" w:rsidR="004C7CD7" w:rsidRDefault="004C7CD7" w:rsidP="004C7CD7">
      <w:pPr>
        <w:pStyle w:val="Caption"/>
      </w:pPr>
      <w:bookmarkStart w:id="46" w:name="_Toc98962338"/>
      <w:r>
        <w:t xml:space="preserve">Hình 1- </w:t>
      </w:r>
      <w:fldSimple w:instr=" SEQ Hình_1- \* ARABIC ">
        <w:r w:rsidR="004C7CF5">
          <w:rPr>
            <w:noProof/>
          </w:rPr>
          <w:t>8</w:t>
        </w:r>
      </w:fldSimple>
      <w:r>
        <w:t xml:space="preserve"> Quản lý nguồn tham khảo</w:t>
      </w:r>
      <w:bookmarkEnd w:id="46"/>
    </w:p>
    <w:p w14:paraId="225F358E" w14:textId="176692FB" w:rsidR="00FC1D3D" w:rsidRDefault="00051A84" w:rsidP="00FC1D3D">
      <w:r>
        <w:t>Đ</w:t>
      </w:r>
      <w:r w:rsidR="00D7365F">
        <w:t xml:space="preserve">ặt trỏ chuột vào </w:t>
      </w:r>
      <w:r>
        <w:t>vị trí</w:t>
      </w:r>
      <w:r w:rsidR="00D7365F">
        <w:t xml:space="preserve"> cần trích dẫn cuốn sách nào đó</w:t>
      </w:r>
      <w:r>
        <w:t>, c</w:t>
      </w:r>
      <w:r w:rsidR="00FC1D3D">
        <w:t>họn Insert Citation</w:t>
      </w:r>
      <w:r>
        <w:t>, sau đó chọn</w:t>
      </w:r>
      <w:r w:rsidR="00FC1D3D">
        <w:t xml:space="preserve"> cuốn sách cần tham khảo.</w:t>
      </w:r>
    </w:p>
    <w:p w14:paraId="5569C927" w14:textId="7BCDD4FE" w:rsidR="00C56B37" w:rsidRDefault="00C56B37" w:rsidP="00C56B37">
      <w:r>
        <w:t>Bước 3: Insert nguồn tài liệu tham khảo</w:t>
      </w:r>
      <w:r w:rsidR="00051A84">
        <w:t>:</w:t>
      </w:r>
    </w:p>
    <w:p w14:paraId="0CC1C7C4" w14:textId="68B80C38" w:rsidR="002F43B0" w:rsidRDefault="002F43B0" w:rsidP="0027072E">
      <w:r>
        <w:t>Sau khi chèn xong các tài liệu cần tham khảo, kéo xuống cuối trang và chèn danh sách trích dẫn tài liệu tham khảo đã thêm vào thư viện bằng cách vào References</w:t>
      </w:r>
      <w:r w:rsidR="00051A84">
        <w:t>/</w:t>
      </w:r>
      <w:r>
        <w:t xml:space="preserve"> Bibliography</w:t>
      </w:r>
    </w:p>
    <w:p w14:paraId="75A326DA" w14:textId="77777777" w:rsidR="004C7CF5" w:rsidRDefault="004C7CF5" w:rsidP="004C7CF5">
      <w:pPr>
        <w:keepNext/>
        <w:ind w:firstLine="0"/>
        <w:jc w:val="center"/>
      </w:pPr>
      <w:r w:rsidRPr="004C7CF5">
        <w:rPr>
          <w:noProof/>
        </w:rPr>
        <w:lastRenderedPageBreak/>
        <w:drawing>
          <wp:inline distT="0" distB="0" distL="0" distR="0" wp14:anchorId="210A31DB" wp14:editId="04B12CBA">
            <wp:extent cx="4389120" cy="38002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8093" cy="3816702"/>
                    </a:xfrm>
                    <a:prstGeom prst="rect">
                      <a:avLst/>
                    </a:prstGeom>
                  </pic:spPr>
                </pic:pic>
              </a:graphicData>
            </a:graphic>
          </wp:inline>
        </w:drawing>
      </w:r>
    </w:p>
    <w:p w14:paraId="50E1E25D" w14:textId="5DED0895" w:rsidR="004C7CF5" w:rsidRDefault="004C7CF5" w:rsidP="004C7CF5">
      <w:pPr>
        <w:pStyle w:val="Caption"/>
      </w:pPr>
      <w:bookmarkStart w:id="47" w:name="_Toc98962339"/>
      <w:r>
        <w:t xml:space="preserve">Hình 1- </w:t>
      </w:r>
      <w:fldSimple w:instr=" SEQ Hình_1- \* ARABIC ">
        <w:r>
          <w:rPr>
            <w:noProof/>
          </w:rPr>
          <w:t>9</w:t>
        </w:r>
      </w:fldSimple>
      <w:r>
        <w:t xml:space="preserve"> Chèn danh sách trích dẫn</w:t>
      </w:r>
      <w:bookmarkEnd w:id="47"/>
    </w:p>
    <w:p w14:paraId="696F136B" w14:textId="48517446" w:rsidR="004C7CF5" w:rsidRPr="004C7CF5" w:rsidRDefault="004C7CF5" w:rsidP="004C7CF5">
      <w:r>
        <w:t xml:space="preserve">Kết quả sẽ có danh sách </w:t>
      </w:r>
      <w:r w:rsidR="00051A84">
        <w:t xml:space="preserve">tài liệu tham khảo </w:t>
      </w:r>
      <w:r>
        <w:t>ở cuối trang</w:t>
      </w:r>
      <w:r w:rsidR="00051A84">
        <w:t>:</w:t>
      </w:r>
    </w:p>
    <w:p w14:paraId="17A25646" w14:textId="65B6BEBB" w:rsidR="0027072E" w:rsidRDefault="002E78DF" w:rsidP="00D7365F">
      <w:pPr>
        <w:keepNext/>
        <w:ind w:firstLine="0"/>
        <w:jc w:val="center"/>
      </w:pPr>
      <w:r w:rsidRPr="002E78DF">
        <w:rPr>
          <w:noProof/>
        </w:rPr>
        <w:drawing>
          <wp:inline distT="0" distB="0" distL="0" distR="0" wp14:anchorId="2EC003BF" wp14:editId="35C8FE9E">
            <wp:extent cx="5212080" cy="227450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1065" cy="2278423"/>
                    </a:xfrm>
                    <a:prstGeom prst="rect">
                      <a:avLst/>
                    </a:prstGeom>
                  </pic:spPr>
                </pic:pic>
              </a:graphicData>
            </a:graphic>
          </wp:inline>
        </w:drawing>
      </w:r>
    </w:p>
    <w:p w14:paraId="7BA4DCEC" w14:textId="5D78B3F6" w:rsidR="00FC1D3D" w:rsidRDefault="0027072E" w:rsidP="0027072E">
      <w:pPr>
        <w:pStyle w:val="Caption"/>
      </w:pPr>
      <w:bookmarkStart w:id="48" w:name="_Toc98962340"/>
      <w:r>
        <w:t xml:space="preserve">Hình 1- </w:t>
      </w:r>
      <w:fldSimple w:instr=" SEQ Hình_1- \* ARABIC ">
        <w:r w:rsidR="004C7CF5">
          <w:rPr>
            <w:noProof/>
          </w:rPr>
          <w:t>10</w:t>
        </w:r>
      </w:fldSimple>
      <w:r>
        <w:t xml:space="preserve"> Danh mục tài liệu tham khảo</w:t>
      </w:r>
      <w:bookmarkEnd w:id="48"/>
    </w:p>
    <w:p w14:paraId="1262E851" w14:textId="133FBD2D" w:rsidR="0027072E" w:rsidRPr="0027072E" w:rsidRDefault="0027072E" w:rsidP="0027072E">
      <w:r>
        <w:t xml:space="preserve">Nếu trong quá trình soạn thảo </w:t>
      </w:r>
      <w:r w:rsidR="004908C0">
        <w:t>cần</w:t>
      </w:r>
      <w:r>
        <w:t xml:space="preserve"> sửa thông tin sách, thêm sách mới, xóa sách</w:t>
      </w:r>
      <w:r w:rsidR="004908C0">
        <w:t xml:space="preserve"> đã trích dấn,…thì sau khi chỉnh sửa cần cập nhật danh mục tài liệu tham khảo bằng cách</w:t>
      </w:r>
      <w:r>
        <w:t xml:space="preserve"> chọn Update.</w:t>
      </w:r>
    </w:p>
    <w:p w14:paraId="6104BBCB" w14:textId="79FA75F8" w:rsidR="00434531" w:rsidRDefault="00434531" w:rsidP="00434531">
      <w:pPr>
        <w:pStyle w:val="Heading2"/>
      </w:pPr>
      <w:bookmarkStart w:id="49" w:name="_Toc98962358"/>
      <w:r>
        <w:t>Tiêu đề mục</w:t>
      </w:r>
      <w:bookmarkEnd w:id="49"/>
      <w:r>
        <w:t xml:space="preserve"> </w:t>
      </w:r>
    </w:p>
    <w:p w14:paraId="06A6442B" w14:textId="77777777" w:rsidR="00C913CC" w:rsidRDefault="00C913CC" w:rsidP="006B3234">
      <w:pPr>
        <w:pStyle w:val="Heading2"/>
        <w:sectPr w:rsidR="00C913CC" w:rsidSect="003925D5">
          <w:pgSz w:w="11907" w:h="16840" w:code="9"/>
          <w:pgMar w:top="1701" w:right="1134" w:bottom="1701" w:left="1985" w:header="709" w:footer="709" w:gutter="0"/>
          <w:cols w:space="708"/>
          <w:docGrid w:linePitch="360"/>
        </w:sectPr>
      </w:pPr>
    </w:p>
    <w:p w14:paraId="3391C95D" w14:textId="77777777" w:rsidR="00466B47" w:rsidRDefault="00C913CC" w:rsidP="00C913CC">
      <w:pPr>
        <w:pStyle w:val="Heading1"/>
      </w:pPr>
      <w:r>
        <w:lastRenderedPageBreak/>
        <w:br/>
      </w:r>
      <w:bookmarkStart w:id="50" w:name="_Toc169424247"/>
      <w:r w:rsidR="00B17962" w:rsidRPr="00B86E0A">
        <w:fldChar w:fldCharType="begin"/>
      </w:r>
      <w:r w:rsidR="00B17962" w:rsidRPr="00B86E0A">
        <w:instrText xml:space="preserve"> MACROBUTTON DoFi</w:instrText>
      </w:r>
      <w:r w:rsidR="00B17962">
        <w:instrText>e</w:instrText>
      </w:r>
      <w:r w:rsidR="00B17962" w:rsidRPr="00B86E0A">
        <w:instrText xml:space="preserve">ldClick </w:instrText>
      </w:r>
      <w:r w:rsidR="00B17962" w:rsidRPr="004B2A69">
        <w:instrText>[</w:instrText>
      </w:r>
      <w:r w:rsidR="00B17962">
        <w:instrText>TIÊU ĐỀ CHƯƠNG 2</w:instrText>
      </w:r>
      <w:r w:rsidR="00B17962" w:rsidRPr="004B2A69">
        <w:instrText>]</w:instrText>
      </w:r>
      <w:bookmarkStart w:id="51" w:name="_Toc98962359"/>
      <w:r w:rsidR="00B17962" w:rsidRPr="00B86E0A">
        <w:fldChar w:fldCharType="end"/>
      </w:r>
      <w:bookmarkEnd w:id="51"/>
    </w:p>
    <w:bookmarkEnd w:id="50"/>
    <w:p w14:paraId="7AE6C0E9" w14:textId="77777777" w:rsidR="001A08FA" w:rsidRPr="00A16910" w:rsidRDefault="00986A23"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52" w:name="_Toc98962360"/>
      <w:r w:rsidRPr="00B86E0A">
        <w:fldChar w:fldCharType="end"/>
      </w:r>
      <w:bookmarkEnd w:id="52"/>
    </w:p>
    <w:p w14:paraId="01839978" w14:textId="77777777" w:rsidR="001A08FA" w:rsidRPr="00A16910" w:rsidRDefault="00986A23"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3" w:name="_Toc98962361"/>
      <w:r w:rsidRPr="00B86E0A">
        <w:fldChar w:fldCharType="end"/>
      </w:r>
      <w:bookmarkEnd w:id="53"/>
    </w:p>
    <w:p w14:paraId="30A33695" w14:textId="77777777" w:rsidR="001A08FA" w:rsidRPr="00A16910" w:rsidRDefault="004A4383"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4" w:name="_Toc98962362"/>
      <w:r w:rsidRPr="00B86E0A">
        <w:fldChar w:fldCharType="end"/>
      </w:r>
      <w:bookmarkEnd w:id="54"/>
    </w:p>
    <w:p w14:paraId="0071CF7F" w14:textId="77777777" w:rsidR="001A08FA" w:rsidRDefault="000E25A3"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55" w:name="_Toc98962363"/>
      <w:r w:rsidRPr="00B86E0A">
        <w:fldChar w:fldCharType="end"/>
      </w:r>
      <w:bookmarkEnd w:id="55"/>
    </w:p>
    <w:p w14:paraId="2931E031" w14:textId="77777777" w:rsidR="001A08FA" w:rsidRPr="00A16910" w:rsidRDefault="000E25A3"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6" w:name="_Toc98962364"/>
      <w:r w:rsidRPr="00B86E0A">
        <w:fldChar w:fldCharType="end"/>
      </w:r>
      <w:bookmarkEnd w:id="56"/>
    </w:p>
    <w:p w14:paraId="7972779A" w14:textId="77777777" w:rsidR="001A08FA" w:rsidRPr="00A16910" w:rsidRDefault="004641E1"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57" w:name="_Toc98962365"/>
      <w:r w:rsidRPr="00B86E0A">
        <w:fldChar w:fldCharType="end"/>
      </w:r>
      <w:bookmarkEnd w:id="57"/>
    </w:p>
    <w:p w14:paraId="37633AB1" w14:textId="77777777" w:rsidR="00BB71A4" w:rsidRDefault="00BB71A4" w:rsidP="00585F4E">
      <w:pPr>
        <w:sectPr w:rsidR="00BB71A4" w:rsidSect="003925D5">
          <w:pgSz w:w="11907" w:h="16840" w:code="9"/>
          <w:pgMar w:top="1701" w:right="1134" w:bottom="1701" w:left="1985" w:header="709" w:footer="709" w:gutter="0"/>
          <w:cols w:space="708"/>
          <w:docGrid w:linePitch="360"/>
        </w:sectPr>
      </w:pPr>
    </w:p>
    <w:p w14:paraId="74CF79EE" w14:textId="77777777" w:rsidR="00BB71A4" w:rsidRDefault="00BB71A4" w:rsidP="00BB71A4">
      <w:pPr>
        <w:pStyle w:val="Heading1"/>
      </w:pPr>
      <w:r>
        <w:lastRenderedPageBreak/>
        <w:br/>
      </w:r>
      <w:r w:rsidR="006B6AA0" w:rsidRPr="00B86E0A">
        <w:fldChar w:fldCharType="begin"/>
      </w:r>
      <w:r w:rsidR="006B6AA0" w:rsidRPr="00B86E0A">
        <w:instrText xml:space="preserve"> MACROBUTTON DoFi</w:instrText>
      </w:r>
      <w:r w:rsidR="006B6AA0">
        <w:instrText>e</w:instrText>
      </w:r>
      <w:r w:rsidR="006B6AA0" w:rsidRPr="00B86E0A">
        <w:instrText xml:space="preserve">ldClick </w:instrText>
      </w:r>
      <w:r w:rsidR="006B6AA0" w:rsidRPr="004B2A69">
        <w:instrText>[</w:instrText>
      </w:r>
      <w:r w:rsidR="006B6AA0">
        <w:instrText>TIÊU ĐỀ CHƯƠNG 3</w:instrText>
      </w:r>
      <w:r w:rsidR="006B6AA0" w:rsidRPr="004B2A69">
        <w:instrText>]</w:instrText>
      </w:r>
      <w:bookmarkStart w:id="58" w:name="_Toc98962366"/>
      <w:r w:rsidR="006B6AA0" w:rsidRPr="00B86E0A">
        <w:fldChar w:fldCharType="end"/>
      </w:r>
      <w:bookmarkEnd w:id="58"/>
    </w:p>
    <w:p w14:paraId="5685934D" w14:textId="77777777" w:rsidR="001A08FA" w:rsidRPr="00A16910" w:rsidRDefault="003C564A"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59" w:name="_Toc98962367"/>
      <w:r w:rsidRPr="00B86E0A">
        <w:fldChar w:fldCharType="end"/>
      </w:r>
      <w:bookmarkEnd w:id="59"/>
    </w:p>
    <w:p w14:paraId="5D70C3EB" w14:textId="77777777" w:rsidR="001A08FA" w:rsidRPr="00A16910" w:rsidRDefault="003C564A"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60" w:name="_Toc98962368"/>
      <w:r w:rsidRPr="00B86E0A">
        <w:fldChar w:fldCharType="end"/>
      </w:r>
      <w:bookmarkEnd w:id="60"/>
    </w:p>
    <w:p w14:paraId="4A18EB22" w14:textId="77777777" w:rsidR="001A08FA" w:rsidRPr="00A16910" w:rsidRDefault="008B1698"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61" w:name="_Toc98962369"/>
      <w:r w:rsidRPr="00B86E0A">
        <w:fldChar w:fldCharType="end"/>
      </w:r>
      <w:bookmarkEnd w:id="61"/>
    </w:p>
    <w:p w14:paraId="39014C3F" w14:textId="77777777" w:rsidR="001A08FA" w:rsidRDefault="00C053FA" w:rsidP="001A08FA">
      <w:pPr>
        <w:pStyle w:val="Heading2"/>
      </w:pPr>
      <w:r w:rsidRPr="00B86E0A">
        <w:fldChar w:fldCharType="begin"/>
      </w:r>
      <w:r w:rsidRPr="00B86E0A">
        <w:instrText xml:space="preserve"> MACROBUTTON DoFi</w:instrText>
      </w:r>
      <w:r>
        <w:instrText>e</w:instrText>
      </w:r>
      <w:r w:rsidRPr="00B86E0A">
        <w:instrText xml:space="preserve">ldClick </w:instrText>
      </w:r>
      <w:r>
        <w:instrText>Tiêu đề mục</w:instrText>
      </w:r>
      <w:bookmarkStart w:id="62" w:name="_Toc98962370"/>
      <w:r w:rsidRPr="00B86E0A">
        <w:fldChar w:fldCharType="end"/>
      </w:r>
      <w:bookmarkEnd w:id="62"/>
    </w:p>
    <w:p w14:paraId="01D6DF03" w14:textId="77777777" w:rsidR="001A08FA" w:rsidRPr="00A16910" w:rsidRDefault="00C053FA"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63" w:name="_Toc98962371"/>
      <w:r w:rsidRPr="00B86E0A">
        <w:fldChar w:fldCharType="end"/>
      </w:r>
      <w:bookmarkEnd w:id="63"/>
    </w:p>
    <w:p w14:paraId="2B362C90" w14:textId="77777777" w:rsidR="001A08FA" w:rsidRPr="00A16910" w:rsidRDefault="00C053FA" w:rsidP="001A08FA">
      <w:pPr>
        <w:pStyle w:val="Heading3"/>
      </w:pPr>
      <w:r w:rsidRPr="00B86E0A">
        <w:fldChar w:fldCharType="begin"/>
      </w:r>
      <w:r w:rsidRPr="00B86E0A">
        <w:instrText xml:space="preserve"> MACROBUTTON DoFi</w:instrText>
      </w:r>
      <w:r>
        <w:instrText>e</w:instrText>
      </w:r>
      <w:r w:rsidRPr="00B86E0A">
        <w:instrText xml:space="preserve">ldClick </w:instrText>
      </w:r>
      <w:r>
        <w:instrText>Tiêu đề tiểu mục</w:instrText>
      </w:r>
      <w:bookmarkStart w:id="64" w:name="_Toc98962372"/>
      <w:r w:rsidRPr="00B86E0A">
        <w:fldChar w:fldCharType="end"/>
      </w:r>
      <w:bookmarkEnd w:id="64"/>
    </w:p>
    <w:p w14:paraId="58586C2D" w14:textId="77777777" w:rsidR="00BB71A4" w:rsidRDefault="00BB71A4" w:rsidP="00585F4E">
      <w:pPr>
        <w:sectPr w:rsidR="00BB71A4" w:rsidSect="003925D5">
          <w:pgSz w:w="11907" w:h="16840" w:code="9"/>
          <w:pgMar w:top="1701" w:right="1134" w:bottom="1701" w:left="1985" w:header="709" w:footer="709" w:gutter="0"/>
          <w:cols w:space="708"/>
          <w:docGrid w:linePitch="360"/>
        </w:sectPr>
      </w:pPr>
    </w:p>
    <w:p w14:paraId="533ADF5A" w14:textId="3E48319C" w:rsidR="00A16910" w:rsidRDefault="0007352A" w:rsidP="009E77CD">
      <w:pPr>
        <w:pStyle w:val="Heading1"/>
        <w:numPr>
          <w:ilvl w:val="0"/>
          <w:numId w:val="0"/>
        </w:numPr>
      </w:pPr>
      <w:bookmarkStart w:id="65" w:name="_Toc169424253"/>
      <w:bookmarkStart w:id="66" w:name="_Toc98962373"/>
      <w:r>
        <w:lastRenderedPageBreak/>
        <w:t>KẾT LUẬN</w:t>
      </w:r>
      <w:bookmarkEnd w:id="65"/>
      <w:bookmarkEnd w:id="66"/>
    </w:p>
    <w:p w14:paraId="42F779D6" w14:textId="77777777" w:rsidR="00AA0D11" w:rsidRDefault="00AA0D11" w:rsidP="00AA0D11">
      <w:pPr>
        <w:spacing w:after="200" w:line="264" w:lineRule="auto"/>
        <w:jc w:val="left"/>
        <w:rPr>
          <w:szCs w:val="26"/>
        </w:rPr>
      </w:pPr>
      <w:r>
        <w:rPr>
          <w:szCs w:val="26"/>
        </w:rPr>
        <w:t>Sinh viên viết ngắn gọn theo hai nội dung sau:</w:t>
      </w:r>
    </w:p>
    <w:p w14:paraId="1AB68B58" w14:textId="20F5AF49" w:rsidR="00AA0D11" w:rsidRPr="00AA0D11" w:rsidRDefault="00735D36" w:rsidP="00D7365F">
      <w:pPr>
        <w:pStyle w:val="ListParagraph"/>
        <w:numPr>
          <w:ilvl w:val="1"/>
          <w:numId w:val="7"/>
        </w:numPr>
        <w:ind w:left="1072"/>
        <w:rPr>
          <w:szCs w:val="26"/>
        </w:rPr>
      </w:pPr>
      <w:r>
        <w:rPr>
          <w:szCs w:val="26"/>
        </w:rPr>
        <w:t>Đ</w:t>
      </w:r>
      <w:r w:rsidR="00AA0D11" w:rsidRPr="00AA0D11">
        <w:rPr>
          <w:szCs w:val="26"/>
        </w:rPr>
        <w:t>ánh giá các kết quả đã đạt được trong giai đoạn thực tập tại doanh nghiệp:</w:t>
      </w:r>
    </w:p>
    <w:p w14:paraId="680C679D" w14:textId="77777777" w:rsidR="00AA0D11" w:rsidRDefault="00AA0D11" w:rsidP="00D7365F">
      <w:pPr>
        <w:pStyle w:val="ListParagraph"/>
        <w:ind w:left="1072" w:firstLine="0"/>
        <w:rPr>
          <w:szCs w:val="26"/>
        </w:rPr>
      </w:pPr>
      <w:r>
        <w:rPr>
          <w:szCs w:val="26"/>
        </w:rPr>
        <w:t>+ V</w:t>
      </w:r>
      <w:r w:rsidRPr="00FA5869">
        <w:rPr>
          <w:szCs w:val="26"/>
        </w:rPr>
        <w:t xml:space="preserve">ề kiến thức </w:t>
      </w:r>
    </w:p>
    <w:p w14:paraId="3EEFD82A" w14:textId="77777777" w:rsidR="00AA0D11" w:rsidRPr="007370C4" w:rsidRDefault="00AA0D11" w:rsidP="00D7365F">
      <w:pPr>
        <w:pStyle w:val="ListParagraph"/>
        <w:ind w:left="1072" w:firstLine="0"/>
        <w:rPr>
          <w:szCs w:val="26"/>
        </w:rPr>
      </w:pPr>
      <w:r>
        <w:rPr>
          <w:szCs w:val="26"/>
        </w:rPr>
        <w:t>+ Về</w:t>
      </w:r>
      <w:r w:rsidRPr="00FA5869">
        <w:rPr>
          <w:szCs w:val="26"/>
        </w:rPr>
        <w:t xml:space="preserve"> kỹ năng (bao gồm các kỹ năng mềm)</w:t>
      </w:r>
    </w:p>
    <w:p w14:paraId="149753D8" w14:textId="40D18775" w:rsidR="00AA0D11" w:rsidRDefault="00AA0D11" w:rsidP="00D7365F">
      <w:pPr>
        <w:pStyle w:val="ListParagraph"/>
        <w:numPr>
          <w:ilvl w:val="1"/>
          <w:numId w:val="7"/>
        </w:numPr>
        <w:ind w:left="1072"/>
        <w:sectPr w:rsidR="00AA0D11" w:rsidSect="003925D5">
          <w:pgSz w:w="11907" w:h="16840" w:code="9"/>
          <w:pgMar w:top="1701" w:right="1134" w:bottom="1701" w:left="1985" w:header="709" w:footer="709" w:gutter="0"/>
          <w:cols w:space="708"/>
          <w:docGrid w:linePitch="360"/>
        </w:sectPr>
      </w:pPr>
      <w:r w:rsidRPr="00AA0D11">
        <w:rPr>
          <w:szCs w:val="26"/>
        </w:rPr>
        <w:t>Khả năng phát triển của đề tài và định hướng cho Đồ án tốt nghiệp.</w:t>
      </w:r>
    </w:p>
    <w:p w14:paraId="0C783846" w14:textId="2949D815" w:rsidR="00BB71A4" w:rsidRDefault="0007352A" w:rsidP="006A4FFB">
      <w:pPr>
        <w:pStyle w:val="Heading1"/>
        <w:numPr>
          <w:ilvl w:val="0"/>
          <w:numId w:val="0"/>
        </w:numPr>
      </w:pPr>
      <w:bookmarkStart w:id="67" w:name="_Toc169424254"/>
      <w:bookmarkStart w:id="68" w:name="_Toc98962374"/>
      <w:r>
        <w:lastRenderedPageBreak/>
        <w:t>TÀI LIỆU THAM KHẢO</w:t>
      </w:r>
      <w:bookmarkEnd w:id="67"/>
      <w:bookmarkEnd w:id="68"/>
    </w:p>
    <w:p w14:paraId="7B138EBF" w14:textId="1FC2E4AF" w:rsidR="0007352A" w:rsidRPr="008D080A" w:rsidRDefault="008B2120" w:rsidP="00E928AE">
      <w:pPr>
        <w:pStyle w:val="Like-Numbering"/>
      </w:pPr>
      <w:r>
        <w:t>T</w:t>
      </w:r>
      <w:r w:rsidR="0007352A" w:rsidRPr="008D080A">
        <w:t>ài liệu Tiếng Việt</w:t>
      </w:r>
    </w:p>
    <w:p w14:paraId="385833DE" w14:textId="4AFE6449" w:rsidR="0007352A" w:rsidRPr="00585F4E" w:rsidRDefault="0007352A" w:rsidP="00585F4E">
      <w:pPr>
        <w:pStyle w:val="Tailieuthamkhao"/>
      </w:pPr>
      <w:bookmarkStart w:id="69" w:name="_Ref11487242"/>
      <w:r w:rsidRPr="00585F4E">
        <w:t xml:space="preserve">Họ và Tên tác giả (Thứ tự theo Tên). Tên </w:t>
      </w:r>
      <w:r w:rsidR="0058011D">
        <w:t>tài liệu</w:t>
      </w:r>
      <w:r w:rsidRPr="00585F4E">
        <w:t xml:space="preserve">. </w:t>
      </w:r>
      <w:r w:rsidR="002E78DF" w:rsidRPr="00585F4E">
        <w:t>Địa danh</w:t>
      </w:r>
      <w:r w:rsidR="002E78DF">
        <w:t>.</w:t>
      </w:r>
      <w:r w:rsidR="002E78DF" w:rsidRPr="00585F4E">
        <w:t xml:space="preserve"> </w:t>
      </w:r>
      <w:r w:rsidRPr="00585F4E">
        <w:t>Nxb. Tên nhà xuất bản, năm xuất bản.</w:t>
      </w:r>
      <w:bookmarkEnd w:id="69"/>
    </w:p>
    <w:p w14:paraId="2ACA9681" w14:textId="38DBE315" w:rsidR="0007352A" w:rsidRPr="00585F4E" w:rsidRDefault="0007352A" w:rsidP="00585F4E">
      <w:pPr>
        <w:pStyle w:val="Tailieuthamkhao"/>
      </w:pPr>
      <w:bookmarkStart w:id="70" w:name="_Ref11487393"/>
      <w:r w:rsidRPr="00585F4E">
        <w:rPr>
          <w:szCs w:val="28"/>
        </w:rPr>
        <w:t xml:space="preserve">Nguyễn </w:t>
      </w:r>
      <w:r w:rsidRPr="00585F4E">
        <w:t>Quốc Cường, Hoàng Đức Hải</w:t>
      </w:r>
      <w:r w:rsidR="00F762C9">
        <w:t>.</w:t>
      </w:r>
      <w:r w:rsidRPr="00585F4E">
        <w:t xml:space="preserve"> Giáo trình Đồ hoạ vi tính</w:t>
      </w:r>
      <w:r w:rsidR="00F762C9">
        <w:t>.</w:t>
      </w:r>
      <w:r w:rsidRPr="00585F4E">
        <w:t xml:space="preserve"> </w:t>
      </w:r>
      <w:r w:rsidR="004D7BF9" w:rsidRPr="00585F4E">
        <w:rPr>
          <w:szCs w:val="28"/>
        </w:rPr>
        <w:t>Hà Nội</w:t>
      </w:r>
      <w:r w:rsidR="004D7BF9">
        <w:rPr>
          <w:szCs w:val="28"/>
        </w:rPr>
        <w:t>.</w:t>
      </w:r>
      <w:r w:rsidR="004D7BF9" w:rsidRPr="00585F4E">
        <w:rPr>
          <w:szCs w:val="28"/>
        </w:rPr>
        <w:t xml:space="preserve"> </w:t>
      </w:r>
      <w:r w:rsidRPr="00585F4E">
        <w:t>Nxb. Giáo dục</w:t>
      </w:r>
      <w:r w:rsidR="004D7BF9">
        <w:t>,</w:t>
      </w:r>
      <w:r w:rsidRPr="00585F4E">
        <w:rPr>
          <w:szCs w:val="28"/>
        </w:rPr>
        <w:t xml:space="preserve"> 2000.</w:t>
      </w:r>
      <w:bookmarkEnd w:id="70"/>
    </w:p>
    <w:p w14:paraId="38FC97F3" w14:textId="2ECDD4FB" w:rsidR="0007352A" w:rsidRPr="008D080A" w:rsidRDefault="008B2120" w:rsidP="00E928AE">
      <w:pPr>
        <w:pStyle w:val="Like-Numbering"/>
      </w:pPr>
      <w:r>
        <w:t>T</w:t>
      </w:r>
      <w:r w:rsidR="0007352A" w:rsidRPr="008D080A">
        <w:t>ài liệu Tiếng Anh</w:t>
      </w:r>
    </w:p>
    <w:p w14:paraId="4D5E0AE3" w14:textId="77777777" w:rsidR="0007352A" w:rsidRPr="00585F4E" w:rsidRDefault="0007352A" w:rsidP="00585F4E">
      <w:pPr>
        <w:pStyle w:val="Tailieuthamkhao"/>
        <w:rPr>
          <w:rStyle w:val="atitle"/>
        </w:rPr>
      </w:pPr>
      <w:bookmarkStart w:id="71" w:name="_Ref11487417"/>
      <w:r w:rsidRPr="00585F4E">
        <w:rPr>
          <w:rStyle w:val="atitle"/>
          <w:szCs w:val="26"/>
        </w:rPr>
        <w:t xml:space="preserve">Amy </w:t>
      </w:r>
      <w:r w:rsidRPr="00585F4E">
        <w:t>Apon</w:t>
      </w:r>
      <w:r w:rsidRPr="00585F4E">
        <w:rPr>
          <w:rStyle w:val="atitle"/>
          <w:szCs w:val="26"/>
        </w:rPr>
        <w:t xml:space="preserve">. </w:t>
      </w:r>
      <w:r w:rsidRPr="00585F4E">
        <w:t>University</w:t>
      </w:r>
      <w:r w:rsidRPr="00585F4E">
        <w:rPr>
          <w:rStyle w:val="atitle"/>
          <w:szCs w:val="26"/>
        </w:rPr>
        <w:t xml:space="preserve"> of Arkansas, 2004. Lecture for Cluster and Grid Computing.</w:t>
      </w:r>
      <w:bookmarkEnd w:id="71"/>
    </w:p>
    <w:p w14:paraId="2BD4767D"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10D272F4" w14:textId="594F3C52" w:rsidR="0007352A" w:rsidRPr="008D080A" w:rsidRDefault="008B2120" w:rsidP="008D080A">
      <w:pPr>
        <w:pStyle w:val="Like-Numbering"/>
      </w:pPr>
      <w:r>
        <w:t>T</w:t>
      </w:r>
      <w:r w:rsidR="0007352A" w:rsidRPr="008D080A">
        <w:t>ài liệu từ Internet</w:t>
      </w:r>
    </w:p>
    <w:p w14:paraId="7490B070" w14:textId="72203906" w:rsidR="0007352A" w:rsidRDefault="00C74284" w:rsidP="00C74284">
      <w:pPr>
        <w:pStyle w:val="Tailieuthamkhao"/>
      </w:pPr>
      <w:r>
        <w:t xml:space="preserve">Tên bài viết, liên kết trang (có thể dùng Google URL Shortener </w:t>
      </w:r>
      <w:r w:rsidRPr="00C74284">
        <w:t>https://goo.gl/</w:t>
      </w:r>
      <w:r>
        <w:t xml:space="preserve"> hoặc Bitly https://bitly.com/ để tạo link cho gọn)</w:t>
      </w:r>
      <w:r w:rsidR="00580A75">
        <w:t>, ngày truy cập</w:t>
      </w:r>
      <w:r w:rsidR="00E461DC">
        <w:t xml:space="preserve">. </w:t>
      </w:r>
    </w:p>
    <w:p w14:paraId="6DCDA28F" w14:textId="77777777" w:rsidR="0007352A" w:rsidRDefault="0007352A" w:rsidP="00585F4E">
      <w:pPr>
        <w:pStyle w:val="Tailieuthamkhao"/>
      </w:pPr>
      <w:r>
        <w:t>...</w:t>
      </w:r>
    </w:p>
    <w:p w14:paraId="6A5BE781" w14:textId="6458586F" w:rsidR="002E78DF" w:rsidRDefault="002E78DF"/>
    <w:p w14:paraId="107E299A" w14:textId="7AAF0BE0" w:rsidR="002E78DF" w:rsidRDefault="002E78DF"/>
    <w:p w14:paraId="6DB89E65" w14:textId="529AE366" w:rsidR="003F7F16" w:rsidRDefault="003F7F16"/>
    <w:p w14:paraId="16B46CD9" w14:textId="531264C4" w:rsidR="003F7F16" w:rsidRDefault="003F7F16"/>
    <w:p w14:paraId="6509EB76" w14:textId="4D00B013" w:rsidR="003F7F16" w:rsidRDefault="003F7F16"/>
    <w:p w14:paraId="66F9CBB6" w14:textId="46B9168D" w:rsidR="003F7F16" w:rsidRDefault="003F7F16"/>
    <w:p w14:paraId="7602A86A" w14:textId="541817F9" w:rsidR="00690D36" w:rsidRDefault="00690D36" w:rsidP="00BB71A4">
      <w:pPr>
        <w:sectPr w:rsidR="00690D36" w:rsidSect="003925D5">
          <w:pgSz w:w="11907" w:h="16840" w:code="9"/>
          <w:pgMar w:top="1701" w:right="1134" w:bottom="1701" w:left="1985" w:header="709" w:footer="709" w:gutter="0"/>
          <w:cols w:space="708"/>
          <w:docGrid w:linePitch="360"/>
        </w:sectPr>
      </w:pPr>
    </w:p>
    <w:p w14:paraId="338402F9" w14:textId="093F3FD4" w:rsidR="00EA7CFA" w:rsidRPr="00EA7CFA" w:rsidRDefault="00AB4DE3" w:rsidP="007579E6">
      <w:pPr>
        <w:pStyle w:val="Heading1"/>
        <w:numPr>
          <w:ilvl w:val="0"/>
          <w:numId w:val="0"/>
        </w:numPr>
      </w:pPr>
      <w:bookmarkStart w:id="72" w:name="_Toc169424255"/>
      <w:bookmarkStart w:id="73" w:name="_Toc98962375"/>
      <w:r>
        <w:lastRenderedPageBreak/>
        <w:t>PHỤ LỤ</w:t>
      </w:r>
      <w:bookmarkEnd w:id="72"/>
      <w:r w:rsidR="007579E6">
        <w:t>C</w:t>
      </w:r>
      <w:bookmarkEnd w:id="73"/>
    </w:p>
    <w:sectPr w:rsidR="00EA7CFA" w:rsidRPr="00EA7CFA" w:rsidSect="003925D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D398" w14:textId="77777777" w:rsidR="00527B47" w:rsidRDefault="00527B47">
      <w:r>
        <w:separator/>
      </w:r>
    </w:p>
    <w:p w14:paraId="43877457" w14:textId="77777777" w:rsidR="00527B47" w:rsidRDefault="00527B47"/>
  </w:endnote>
  <w:endnote w:type="continuationSeparator" w:id="0">
    <w:p w14:paraId="5E0468C6" w14:textId="77777777" w:rsidR="00527B47" w:rsidRDefault="00527B47">
      <w:r>
        <w:continuationSeparator/>
      </w:r>
    </w:p>
    <w:p w14:paraId="6A345782" w14:textId="77777777" w:rsidR="00527B47" w:rsidRDefault="00527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6048" w14:textId="77777777" w:rsidR="003F6BF4" w:rsidRDefault="003F6BF4"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2776BB" w14:textId="77777777" w:rsidR="003F6BF4" w:rsidRDefault="003F6BF4" w:rsidP="008F3A79">
    <w:pPr>
      <w:pStyle w:val="Footer"/>
      <w:ind w:right="360"/>
    </w:pPr>
  </w:p>
  <w:p w14:paraId="2B02D633" w14:textId="77777777" w:rsidR="003F6BF4" w:rsidRDefault="003F6BF4"/>
  <w:p w14:paraId="26E03C71" w14:textId="77777777" w:rsidR="003F6BF4" w:rsidRDefault="003F6B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7"/>
      <w:gridCol w:w="2917"/>
      <w:gridCol w:w="2924"/>
    </w:tblGrid>
    <w:tr w:rsidR="003F6BF4" w14:paraId="58ECA065" w14:textId="77777777" w:rsidTr="009165B5">
      <w:tc>
        <w:tcPr>
          <w:tcW w:w="2979" w:type="dxa"/>
          <w:shd w:val="clear" w:color="auto" w:fill="FAFAFA"/>
        </w:tcPr>
        <w:p w14:paraId="4505D00A" w14:textId="3FD9DF89" w:rsidR="003F6BF4" w:rsidRPr="009165B5" w:rsidRDefault="00AF0B90" w:rsidP="00C24DC5">
          <w:pPr>
            <w:pStyle w:val="Footer"/>
            <w:tabs>
              <w:tab w:val="clear" w:pos="4320"/>
              <w:tab w:val="clear" w:pos="8640"/>
            </w:tabs>
            <w:spacing w:before="0" w:line="240" w:lineRule="auto"/>
            <w:ind w:right="360" w:firstLine="0"/>
            <w:rPr>
              <w:i/>
              <w:sz w:val="24"/>
            </w:rPr>
          </w:pPr>
          <w:r>
            <w:rPr>
              <w:i/>
              <w:sz w:val="24"/>
            </w:rPr>
            <w:t>&lt;Họ và tên sinh viên&gt;</w:t>
          </w:r>
        </w:p>
      </w:tc>
      <w:tc>
        <w:tcPr>
          <w:tcW w:w="2961" w:type="dxa"/>
          <w:shd w:val="clear" w:color="auto" w:fill="FAFAFA"/>
        </w:tcPr>
        <w:p w14:paraId="0B0AF158" w14:textId="77777777" w:rsidR="003F6BF4" w:rsidRPr="00B57E92" w:rsidRDefault="003F6BF4"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3</w:t>
          </w:r>
          <w:r w:rsidRPr="00B57E92">
            <w:rPr>
              <w:rStyle w:val="PageNumber"/>
              <w:sz w:val="24"/>
            </w:rPr>
            <w:fldChar w:fldCharType="end"/>
          </w:r>
        </w:p>
      </w:tc>
      <w:tc>
        <w:tcPr>
          <w:tcW w:w="2962" w:type="dxa"/>
          <w:shd w:val="clear" w:color="auto" w:fill="FAFAFA"/>
        </w:tcPr>
        <w:p w14:paraId="3DD96B0D" w14:textId="29E63434" w:rsidR="002D4002" w:rsidRPr="00570EF4" w:rsidRDefault="003F6BF4" w:rsidP="002D4002">
          <w:pPr>
            <w:pStyle w:val="Footer"/>
            <w:tabs>
              <w:tab w:val="clear" w:pos="4320"/>
              <w:tab w:val="clear" w:pos="8640"/>
            </w:tabs>
            <w:spacing w:before="0" w:line="240" w:lineRule="auto"/>
            <w:ind w:right="-1" w:firstLine="0"/>
            <w:jc w:val="right"/>
            <w:rPr>
              <w:i/>
              <w:sz w:val="24"/>
            </w:rPr>
          </w:pPr>
          <w:r>
            <w:rPr>
              <w:i/>
              <w:sz w:val="24"/>
            </w:rPr>
            <w:t xml:space="preserve">Lớp </w:t>
          </w:r>
          <w:r w:rsidR="00AF0B90">
            <w:rPr>
              <w:i/>
              <w:sz w:val="24"/>
            </w:rPr>
            <w:t>&lt;Tên lớp&gt;</w:t>
          </w:r>
        </w:p>
      </w:tc>
    </w:tr>
  </w:tbl>
  <w:p w14:paraId="08D23842" w14:textId="77777777" w:rsidR="003F6BF4" w:rsidRDefault="003F6BF4"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1D98" w14:textId="77777777" w:rsidR="00527B47" w:rsidRDefault="00527B47">
      <w:r>
        <w:separator/>
      </w:r>
    </w:p>
    <w:p w14:paraId="610412FA" w14:textId="77777777" w:rsidR="00527B47" w:rsidRDefault="00527B47"/>
  </w:footnote>
  <w:footnote w:type="continuationSeparator" w:id="0">
    <w:p w14:paraId="14A03F54" w14:textId="77777777" w:rsidR="00527B47" w:rsidRDefault="00527B47">
      <w:r>
        <w:continuationSeparator/>
      </w:r>
    </w:p>
    <w:p w14:paraId="62AA4784" w14:textId="77777777" w:rsidR="00527B47" w:rsidRDefault="00527B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C292" w14:textId="77777777" w:rsidR="003F6BF4" w:rsidRDefault="003F6BF4"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3F6BF4" w:rsidRPr="00570EF4" w14:paraId="271040D0" w14:textId="77777777" w:rsidTr="009165B5">
      <w:tc>
        <w:tcPr>
          <w:tcW w:w="9004" w:type="dxa"/>
          <w:shd w:val="clear" w:color="auto" w:fill="FAFAFA"/>
        </w:tcPr>
        <w:p w14:paraId="747E29A3" w14:textId="1206B2D8" w:rsidR="003F6BF4" w:rsidRPr="00570EF4" w:rsidRDefault="002D4002" w:rsidP="009165B5">
          <w:pPr>
            <w:pStyle w:val="Header"/>
            <w:spacing w:before="0" w:line="240" w:lineRule="auto"/>
            <w:ind w:firstLine="0"/>
            <w:rPr>
              <w:i/>
              <w:sz w:val="24"/>
            </w:rPr>
          </w:pPr>
          <w:r>
            <w:rPr>
              <w:i/>
              <w:sz w:val="24"/>
            </w:rPr>
            <w:t>Báo cáo thực tập doanh nghiệp</w:t>
          </w:r>
          <w:r w:rsidR="003F6BF4">
            <w:rPr>
              <w:i/>
              <w:sz w:val="24"/>
            </w:rPr>
            <w:t xml:space="preserve"> ngành </w:t>
          </w:r>
          <w:r w:rsidR="00AF0B90">
            <w:rPr>
              <w:i/>
              <w:sz w:val="24"/>
            </w:rPr>
            <w:t>Công nghệ thông tin</w:t>
          </w:r>
        </w:p>
      </w:tc>
    </w:tr>
  </w:tbl>
  <w:p w14:paraId="359322EF" w14:textId="77777777" w:rsidR="003F6BF4" w:rsidRPr="00162939" w:rsidRDefault="003F6BF4"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734" w14:textId="77777777" w:rsidR="003F6BF4" w:rsidRDefault="003F6B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711480C4"/>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BE76116"/>
    <w:multiLevelType w:val="hybridMultilevel"/>
    <w:tmpl w:val="B168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873AE"/>
    <w:multiLevelType w:val="multilevel"/>
    <w:tmpl w:val="5F385E80"/>
    <w:lvl w:ilvl="0">
      <w:start w:val="2"/>
      <w:numFmt w:val="decimal"/>
      <w:lvlText w:val="%1."/>
      <w:lvlJc w:val="left"/>
      <w:pPr>
        <w:ind w:left="390" w:hanging="39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19C42774"/>
    <w:multiLevelType w:val="multilevel"/>
    <w:tmpl w:val="ABFC8C94"/>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A4B6A86"/>
    <w:multiLevelType w:val="hybridMultilevel"/>
    <w:tmpl w:val="3A5688A4"/>
    <w:lvl w:ilvl="0" w:tplc="0C09000B">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AE90618"/>
    <w:multiLevelType w:val="hybridMultilevel"/>
    <w:tmpl w:val="35A68A9C"/>
    <w:lvl w:ilvl="0" w:tplc="82487956">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0191ACC"/>
    <w:multiLevelType w:val="hybridMultilevel"/>
    <w:tmpl w:val="35A68A9C"/>
    <w:lvl w:ilvl="0" w:tplc="FFFFFFFF">
      <w:start w:val="1"/>
      <w:numFmt w:val="upp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8" w15:restartNumberingAfterBreak="0">
    <w:nsid w:val="3579100B"/>
    <w:multiLevelType w:val="hybridMultilevel"/>
    <w:tmpl w:val="399EE824"/>
    <w:lvl w:ilvl="0" w:tplc="8B04A41C">
      <w:start w:val="3"/>
      <w:numFmt w:val="bullet"/>
      <w:lvlText w:val="-"/>
      <w:lvlJc w:val="left"/>
      <w:pPr>
        <w:ind w:left="1287" w:hanging="360"/>
      </w:pPr>
      <w:rPr>
        <w:rFonts w:ascii="Segoe UI" w:eastAsia="Times New Roman" w:hAnsi="Segoe UI" w:cs="Segoe U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15:restartNumberingAfterBreak="0">
    <w:nsid w:val="3F6A116C"/>
    <w:multiLevelType w:val="hybridMultilevel"/>
    <w:tmpl w:val="40321E8E"/>
    <w:lvl w:ilvl="0" w:tplc="D2629A82">
      <w:start w:val="1"/>
      <w:numFmt w:val="bullet"/>
      <w:lvlText w:val="-"/>
      <w:lvlJc w:val="left"/>
      <w:pPr>
        <w:ind w:left="1069" w:hanging="360"/>
      </w:pPr>
      <w:rPr>
        <w:rFonts w:ascii="Segoe UI" w:eastAsia="Times New Roman" w:hAnsi="Segoe UI" w:cs="Segoe UI"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431543A1"/>
    <w:multiLevelType w:val="multilevel"/>
    <w:tmpl w:val="7C6E1C00"/>
    <w:lvl w:ilvl="0">
      <w:start w:val="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490D4479"/>
    <w:multiLevelType w:val="multilevel"/>
    <w:tmpl w:val="2AF0A982"/>
    <w:lvl w:ilvl="0">
      <w:start w:val="3"/>
      <w:numFmt w:val="decimal"/>
      <w:lvlText w:val="%1."/>
      <w:lvlJc w:val="left"/>
      <w:pPr>
        <w:ind w:left="390" w:hanging="39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4A7C394A"/>
    <w:multiLevelType w:val="multilevel"/>
    <w:tmpl w:val="09BE18F0"/>
    <w:lvl w:ilvl="0">
      <w:start w:val="1"/>
      <w:numFmt w:val="decimal"/>
      <w:lvlText w:val="%1."/>
      <w:lvlJc w:val="left"/>
      <w:pPr>
        <w:ind w:left="390" w:hanging="39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FC03FC4"/>
    <w:multiLevelType w:val="multilevel"/>
    <w:tmpl w:val="022E0876"/>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5E2F6DA6"/>
    <w:multiLevelType w:val="hybridMultilevel"/>
    <w:tmpl w:val="D3E6CE74"/>
    <w:lvl w:ilvl="0" w:tplc="FFFFFFFF">
      <w:start w:val="1"/>
      <w:numFmt w:val="bullet"/>
      <w:lvlText w:val=""/>
      <w:lvlJc w:val="left"/>
      <w:pPr>
        <w:ind w:left="1287" w:hanging="360"/>
      </w:pPr>
      <w:rPr>
        <w:rFonts w:ascii="Wingdings" w:hAnsi="Wingdings" w:hint="default"/>
      </w:rPr>
    </w:lvl>
    <w:lvl w:ilvl="1" w:tplc="D2629A82">
      <w:start w:val="1"/>
      <w:numFmt w:val="bullet"/>
      <w:lvlText w:val="-"/>
      <w:lvlJc w:val="left"/>
      <w:pPr>
        <w:ind w:left="1069" w:hanging="360"/>
      </w:pPr>
      <w:rPr>
        <w:rFonts w:ascii="Segoe UI" w:eastAsia="Times New Roman" w:hAnsi="Segoe UI" w:cs="Segoe UI"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678F230B"/>
    <w:multiLevelType w:val="hybridMultilevel"/>
    <w:tmpl w:val="DFEAD6B8"/>
    <w:lvl w:ilvl="0" w:tplc="66B82B26">
      <w:start w:val="1"/>
      <w:numFmt w:val="decimal"/>
      <w:pStyle w:val="Tailieuthamkhao"/>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D016E"/>
    <w:multiLevelType w:val="hybridMultilevel"/>
    <w:tmpl w:val="3A4A9148"/>
    <w:lvl w:ilvl="0" w:tplc="8B04A41C">
      <w:start w:val="3"/>
      <w:numFmt w:val="bullet"/>
      <w:lvlText w:val="-"/>
      <w:lvlJc w:val="left"/>
      <w:pPr>
        <w:ind w:left="1080" w:hanging="360"/>
      </w:pPr>
      <w:rPr>
        <w:rFonts w:ascii="Segoe UI" w:eastAsia="Times New Roman"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6"/>
  </w:num>
  <w:num w:numId="4">
    <w:abstractNumId w:val="4"/>
  </w:num>
  <w:num w:numId="5">
    <w:abstractNumId w:val="17"/>
  </w:num>
  <w:num w:numId="6">
    <w:abstractNumId w:val="9"/>
  </w:num>
  <w:num w:numId="7">
    <w:abstractNumId w:val="15"/>
  </w:num>
  <w:num w:numId="8">
    <w:abstractNumId w:val="5"/>
  </w:num>
  <w:num w:numId="9">
    <w:abstractNumId w:val="7"/>
  </w:num>
  <w:num w:numId="10">
    <w:abstractNumId w:val="0"/>
  </w:num>
  <w:num w:numId="11">
    <w:abstractNumId w:val="1"/>
  </w:num>
  <w:num w:numId="12">
    <w:abstractNumId w:val="3"/>
  </w:num>
  <w:num w:numId="13">
    <w:abstractNumId w:val="8"/>
  </w:num>
  <w:num w:numId="14">
    <w:abstractNumId w:val="10"/>
  </w:num>
  <w:num w:numId="15">
    <w:abstractNumId w:val="2"/>
  </w:num>
  <w:num w:numId="16">
    <w:abstractNumId w:val="12"/>
  </w:num>
  <w:num w:numId="17">
    <w:abstractNumId w:val="14"/>
  </w:num>
  <w:num w:numId="18">
    <w:abstractNumId w:val="11"/>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7YwMzEzsDA3trRQ0lEKTi0uzszPAykwrwUAjgX4PywAAAA="/>
  </w:docVars>
  <w:rsids>
    <w:rsidRoot w:val="007C6D9A"/>
    <w:rsid w:val="000008A9"/>
    <w:rsid w:val="0000420E"/>
    <w:rsid w:val="000124C1"/>
    <w:rsid w:val="00020667"/>
    <w:rsid w:val="00024F8B"/>
    <w:rsid w:val="00026D4F"/>
    <w:rsid w:val="00032E6B"/>
    <w:rsid w:val="00036D4B"/>
    <w:rsid w:val="00036DEF"/>
    <w:rsid w:val="00042074"/>
    <w:rsid w:val="00051A84"/>
    <w:rsid w:val="00056470"/>
    <w:rsid w:val="000603FB"/>
    <w:rsid w:val="00061855"/>
    <w:rsid w:val="000623EF"/>
    <w:rsid w:val="00066A27"/>
    <w:rsid w:val="0007281B"/>
    <w:rsid w:val="0007352A"/>
    <w:rsid w:val="00076599"/>
    <w:rsid w:val="0009200E"/>
    <w:rsid w:val="000936DA"/>
    <w:rsid w:val="000968D4"/>
    <w:rsid w:val="000A0D99"/>
    <w:rsid w:val="000A13D0"/>
    <w:rsid w:val="000A5B65"/>
    <w:rsid w:val="000B6548"/>
    <w:rsid w:val="000B66C0"/>
    <w:rsid w:val="000B78A5"/>
    <w:rsid w:val="000C553F"/>
    <w:rsid w:val="000C5F09"/>
    <w:rsid w:val="000C71B4"/>
    <w:rsid w:val="000D18A2"/>
    <w:rsid w:val="000D3391"/>
    <w:rsid w:val="000D589C"/>
    <w:rsid w:val="000E10C9"/>
    <w:rsid w:val="000E25A3"/>
    <w:rsid w:val="000E746C"/>
    <w:rsid w:val="000F1E18"/>
    <w:rsid w:val="000F6A64"/>
    <w:rsid w:val="00100419"/>
    <w:rsid w:val="001028A1"/>
    <w:rsid w:val="00104ABD"/>
    <w:rsid w:val="00130E34"/>
    <w:rsid w:val="00133A22"/>
    <w:rsid w:val="001366F9"/>
    <w:rsid w:val="00136D1A"/>
    <w:rsid w:val="00137CFC"/>
    <w:rsid w:val="0014028A"/>
    <w:rsid w:val="00144199"/>
    <w:rsid w:val="001537B2"/>
    <w:rsid w:val="00162939"/>
    <w:rsid w:val="00162D14"/>
    <w:rsid w:val="001673C7"/>
    <w:rsid w:val="001703B6"/>
    <w:rsid w:val="0018354F"/>
    <w:rsid w:val="00185D0D"/>
    <w:rsid w:val="00192969"/>
    <w:rsid w:val="00197C3F"/>
    <w:rsid w:val="001A005A"/>
    <w:rsid w:val="001A08FA"/>
    <w:rsid w:val="001A38B9"/>
    <w:rsid w:val="001A4E48"/>
    <w:rsid w:val="001B0255"/>
    <w:rsid w:val="001B2F5C"/>
    <w:rsid w:val="001B703D"/>
    <w:rsid w:val="001C6057"/>
    <w:rsid w:val="001D0D77"/>
    <w:rsid w:val="001D730B"/>
    <w:rsid w:val="001F351F"/>
    <w:rsid w:val="001F3DC7"/>
    <w:rsid w:val="00201B14"/>
    <w:rsid w:val="00213E4E"/>
    <w:rsid w:val="00214A7E"/>
    <w:rsid w:val="00215890"/>
    <w:rsid w:val="002175EC"/>
    <w:rsid w:val="00222348"/>
    <w:rsid w:val="00222D64"/>
    <w:rsid w:val="002254C6"/>
    <w:rsid w:val="00227D14"/>
    <w:rsid w:val="0023484E"/>
    <w:rsid w:val="00236010"/>
    <w:rsid w:val="00240869"/>
    <w:rsid w:val="00242CF0"/>
    <w:rsid w:val="00243136"/>
    <w:rsid w:val="00243BE7"/>
    <w:rsid w:val="00246166"/>
    <w:rsid w:val="00253413"/>
    <w:rsid w:val="00254B1B"/>
    <w:rsid w:val="002615FC"/>
    <w:rsid w:val="0026378F"/>
    <w:rsid w:val="00263D4B"/>
    <w:rsid w:val="00264AE8"/>
    <w:rsid w:val="00266945"/>
    <w:rsid w:val="002703A5"/>
    <w:rsid w:val="0027072E"/>
    <w:rsid w:val="00272D18"/>
    <w:rsid w:val="00273A58"/>
    <w:rsid w:val="00277D91"/>
    <w:rsid w:val="0028184D"/>
    <w:rsid w:val="002850A4"/>
    <w:rsid w:val="00292141"/>
    <w:rsid w:val="002A0B77"/>
    <w:rsid w:val="002A1068"/>
    <w:rsid w:val="002A3C11"/>
    <w:rsid w:val="002A6EA0"/>
    <w:rsid w:val="002B1B0C"/>
    <w:rsid w:val="002C3177"/>
    <w:rsid w:val="002C3A25"/>
    <w:rsid w:val="002C503F"/>
    <w:rsid w:val="002D041C"/>
    <w:rsid w:val="002D16F4"/>
    <w:rsid w:val="002D229B"/>
    <w:rsid w:val="002D4002"/>
    <w:rsid w:val="002E6C36"/>
    <w:rsid w:val="002E6FB7"/>
    <w:rsid w:val="002E78DF"/>
    <w:rsid w:val="002F1F9E"/>
    <w:rsid w:val="002F43B0"/>
    <w:rsid w:val="002F5093"/>
    <w:rsid w:val="00313903"/>
    <w:rsid w:val="00314CCC"/>
    <w:rsid w:val="00327DC4"/>
    <w:rsid w:val="00332B2A"/>
    <w:rsid w:val="00337C58"/>
    <w:rsid w:val="00341D97"/>
    <w:rsid w:val="0034391F"/>
    <w:rsid w:val="00344E91"/>
    <w:rsid w:val="003510E3"/>
    <w:rsid w:val="00355C4A"/>
    <w:rsid w:val="00366214"/>
    <w:rsid w:val="00367E92"/>
    <w:rsid w:val="00372545"/>
    <w:rsid w:val="00375B51"/>
    <w:rsid w:val="00382C89"/>
    <w:rsid w:val="003918B2"/>
    <w:rsid w:val="003925D5"/>
    <w:rsid w:val="00395895"/>
    <w:rsid w:val="003A06E4"/>
    <w:rsid w:val="003A0788"/>
    <w:rsid w:val="003A6197"/>
    <w:rsid w:val="003B30C7"/>
    <w:rsid w:val="003C1390"/>
    <w:rsid w:val="003C564A"/>
    <w:rsid w:val="003C7DF3"/>
    <w:rsid w:val="003E7AF7"/>
    <w:rsid w:val="003F19DB"/>
    <w:rsid w:val="003F6BF4"/>
    <w:rsid w:val="003F7F16"/>
    <w:rsid w:val="004025F0"/>
    <w:rsid w:val="004037C0"/>
    <w:rsid w:val="004054D3"/>
    <w:rsid w:val="00412A14"/>
    <w:rsid w:val="004148E1"/>
    <w:rsid w:val="0041556C"/>
    <w:rsid w:val="00431D00"/>
    <w:rsid w:val="00434531"/>
    <w:rsid w:val="004500E2"/>
    <w:rsid w:val="0045621A"/>
    <w:rsid w:val="004641E1"/>
    <w:rsid w:val="004653A2"/>
    <w:rsid w:val="00466B47"/>
    <w:rsid w:val="00466EED"/>
    <w:rsid w:val="0047311F"/>
    <w:rsid w:val="00477A6F"/>
    <w:rsid w:val="00477BB5"/>
    <w:rsid w:val="004908C0"/>
    <w:rsid w:val="004A3046"/>
    <w:rsid w:val="004A4383"/>
    <w:rsid w:val="004A6DA6"/>
    <w:rsid w:val="004B274E"/>
    <w:rsid w:val="004B2A69"/>
    <w:rsid w:val="004B32DA"/>
    <w:rsid w:val="004B4BF6"/>
    <w:rsid w:val="004B50C0"/>
    <w:rsid w:val="004C0968"/>
    <w:rsid w:val="004C6B4A"/>
    <w:rsid w:val="004C7CD7"/>
    <w:rsid w:val="004C7CF5"/>
    <w:rsid w:val="004D7BF9"/>
    <w:rsid w:val="004E1A23"/>
    <w:rsid w:val="004E59C1"/>
    <w:rsid w:val="004E6321"/>
    <w:rsid w:val="004F0E6E"/>
    <w:rsid w:val="004F32A0"/>
    <w:rsid w:val="004F6281"/>
    <w:rsid w:val="0050292A"/>
    <w:rsid w:val="005034F6"/>
    <w:rsid w:val="0050764E"/>
    <w:rsid w:val="00511681"/>
    <w:rsid w:val="00511C02"/>
    <w:rsid w:val="00517B21"/>
    <w:rsid w:val="00520BCB"/>
    <w:rsid w:val="005233BD"/>
    <w:rsid w:val="00526DC0"/>
    <w:rsid w:val="00527B47"/>
    <w:rsid w:val="00546B05"/>
    <w:rsid w:val="00563956"/>
    <w:rsid w:val="00570EF4"/>
    <w:rsid w:val="00574EBB"/>
    <w:rsid w:val="0058011D"/>
    <w:rsid w:val="00580A75"/>
    <w:rsid w:val="00580C09"/>
    <w:rsid w:val="00585F4E"/>
    <w:rsid w:val="0058749F"/>
    <w:rsid w:val="00591085"/>
    <w:rsid w:val="00593122"/>
    <w:rsid w:val="0059648C"/>
    <w:rsid w:val="00597ACF"/>
    <w:rsid w:val="005B5701"/>
    <w:rsid w:val="005B7357"/>
    <w:rsid w:val="005C2261"/>
    <w:rsid w:val="005C29A7"/>
    <w:rsid w:val="005C317B"/>
    <w:rsid w:val="005C5299"/>
    <w:rsid w:val="005D282F"/>
    <w:rsid w:val="005D5DBF"/>
    <w:rsid w:val="005D606F"/>
    <w:rsid w:val="005D68FF"/>
    <w:rsid w:val="005D6CF1"/>
    <w:rsid w:val="005D72F2"/>
    <w:rsid w:val="005E127D"/>
    <w:rsid w:val="005F07F3"/>
    <w:rsid w:val="00607962"/>
    <w:rsid w:val="00607CCA"/>
    <w:rsid w:val="00620688"/>
    <w:rsid w:val="006208DA"/>
    <w:rsid w:val="00625D4A"/>
    <w:rsid w:val="00625E8F"/>
    <w:rsid w:val="00626AF8"/>
    <w:rsid w:val="006322F7"/>
    <w:rsid w:val="00632D4C"/>
    <w:rsid w:val="00632DB0"/>
    <w:rsid w:val="0063320F"/>
    <w:rsid w:val="0063544A"/>
    <w:rsid w:val="006354F5"/>
    <w:rsid w:val="00641168"/>
    <w:rsid w:val="00644DC4"/>
    <w:rsid w:val="006570AA"/>
    <w:rsid w:val="0066625C"/>
    <w:rsid w:val="006662A6"/>
    <w:rsid w:val="006728DE"/>
    <w:rsid w:val="00674E7A"/>
    <w:rsid w:val="00681BAC"/>
    <w:rsid w:val="00686042"/>
    <w:rsid w:val="006872A3"/>
    <w:rsid w:val="00687D1A"/>
    <w:rsid w:val="00690D36"/>
    <w:rsid w:val="0069113E"/>
    <w:rsid w:val="00691AA0"/>
    <w:rsid w:val="006924B5"/>
    <w:rsid w:val="006966C8"/>
    <w:rsid w:val="00697175"/>
    <w:rsid w:val="006A47D1"/>
    <w:rsid w:val="006A4FFB"/>
    <w:rsid w:val="006B3234"/>
    <w:rsid w:val="006B6AA0"/>
    <w:rsid w:val="006B6CA9"/>
    <w:rsid w:val="006C466E"/>
    <w:rsid w:val="006C5172"/>
    <w:rsid w:val="006D1040"/>
    <w:rsid w:val="006D122E"/>
    <w:rsid w:val="006D23C0"/>
    <w:rsid w:val="006E403B"/>
    <w:rsid w:val="006E4824"/>
    <w:rsid w:val="006E745E"/>
    <w:rsid w:val="006F6F9D"/>
    <w:rsid w:val="00702CE9"/>
    <w:rsid w:val="00706007"/>
    <w:rsid w:val="00711472"/>
    <w:rsid w:val="00715016"/>
    <w:rsid w:val="00716354"/>
    <w:rsid w:val="0073001F"/>
    <w:rsid w:val="0073026B"/>
    <w:rsid w:val="007345B7"/>
    <w:rsid w:val="00734C2E"/>
    <w:rsid w:val="00735D02"/>
    <w:rsid w:val="00735D36"/>
    <w:rsid w:val="007370C4"/>
    <w:rsid w:val="0074201F"/>
    <w:rsid w:val="00753684"/>
    <w:rsid w:val="007579E6"/>
    <w:rsid w:val="007606B9"/>
    <w:rsid w:val="00760E25"/>
    <w:rsid w:val="00762CCC"/>
    <w:rsid w:val="007665EB"/>
    <w:rsid w:val="00770173"/>
    <w:rsid w:val="0077247B"/>
    <w:rsid w:val="00783A38"/>
    <w:rsid w:val="00791320"/>
    <w:rsid w:val="0079338B"/>
    <w:rsid w:val="00795BA4"/>
    <w:rsid w:val="00796B5B"/>
    <w:rsid w:val="007A37BD"/>
    <w:rsid w:val="007A663A"/>
    <w:rsid w:val="007B3678"/>
    <w:rsid w:val="007B4634"/>
    <w:rsid w:val="007C28B3"/>
    <w:rsid w:val="007C67D8"/>
    <w:rsid w:val="007C6D9A"/>
    <w:rsid w:val="007D5C82"/>
    <w:rsid w:val="007F0419"/>
    <w:rsid w:val="007F51E6"/>
    <w:rsid w:val="00802482"/>
    <w:rsid w:val="0080385D"/>
    <w:rsid w:val="008129E1"/>
    <w:rsid w:val="008268C6"/>
    <w:rsid w:val="00830C28"/>
    <w:rsid w:val="00832E9E"/>
    <w:rsid w:val="00833757"/>
    <w:rsid w:val="008339F0"/>
    <w:rsid w:val="00841662"/>
    <w:rsid w:val="00856DB1"/>
    <w:rsid w:val="008571E6"/>
    <w:rsid w:val="00857AC4"/>
    <w:rsid w:val="00857B85"/>
    <w:rsid w:val="00863713"/>
    <w:rsid w:val="00873E0F"/>
    <w:rsid w:val="00874002"/>
    <w:rsid w:val="0088307C"/>
    <w:rsid w:val="00883203"/>
    <w:rsid w:val="0089077B"/>
    <w:rsid w:val="00891AE1"/>
    <w:rsid w:val="008977C5"/>
    <w:rsid w:val="008A274E"/>
    <w:rsid w:val="008A3F95"/>
    <w:rsid w:val="008B1698"/>
    <w:rsid w:val="008B2120"/>
    <w:rsid w:val="008C077D"/>
    <w:rsid w:val="008C2D3B"/>
    <w:rsid w:val="008D080A"/>
    <w:rsid w:val="008D58F3"/>
    <w:rsid w:val="008E50B0"/>
    <w:rsid w:val="008F3A79"/>
    <w:rsid w:val="008F4623"/>
    <w:rsid w:val="008F6358"/>
    <w:rsid w:val="008F6806"/>
    <w:rsid w:val="00903B46"/>
    <w:rsid w:val="009165B5"/>
    <w:rsid w:val="00916D44"/>
    <w:rsid w:val="00917DCC"/>
    <w:rsid w:val="0092047C"/>
    <w:rsid w:val="0092099A"/>
    <w:rsid w:val="00927237"/>
    <w:rsid w:val="00932D2C"/>
    <w:rsid w:val="00934F9E"/>
    <w:rsid w:val="00941149"/>
    <w:rsid w:val="0094416D"/>
    <w:rsid w:val="0094788A"/>
    <w:rsid w:val="0095236D"/>
    <w:rsid w:val="00952D5C"/>
    <w:rsid w:val="00954347"/>
    <w:rsid w:val="00956070"/>
    <w:rsid w:val="0096366F"/>
    <w:rsid w:val="00966445"/>
    <w:rsid w:val="00971951"/>
    <w:rsid w:val="0097634C"/>
    <w:rsid w:val="00976CB1"/>
    <w:rsid w:val="00982FFA"/>
    <w:rsid w:val="00983CC8"/>
    <w:rsid w:val="00985A08"/>
    <w:rsid w:val="00986A23"/>
    <w:rsid w:val="009927CC"/>
    <w:rsid w:val="0099280A"/>
    <w:rsid w:val="009944C9"/>
    <w:rsid w:val="00996DFB"/>
    <w:rsid w:val="009A1AB8"/>
    <w:rsid w:val="009A5FEA"/>
    <w:rsid w:val="009B0687"/>
    <w:rsid w:val="009B5E24"/>
    <w:rsid w:val="009B657C"/>
    <w:rsid w:val="009C181C"/>
    <w:rsid w:val="009C5399"/>
    <w:rsid w:val="009C65C2"/>
    <w:rsid w:val="009C6954"/>
    <w:rsid w:val="009C7087"/>
    <w:rsid w:val="009E6290"/>
    <w:rsid w:val="009E6A58"/>
    <w:rsid w:val="009E77CD"/>
    <w:rsid w:val="009E7E43"/>
    <w:rsid w:val="009F3AA0"/>
    <w:rsid w:val="009F4274"/>
    <w:rsid w:val="009F5FFB"/>
    <w:rsid w:val="00A015A4"/>
    <w:rsid w:val="00A03445"/>
    <w:rsid w:val="00A0479D"/>
    <w:rsid w:val="00A12DDA"/>
    <w:rsid w:val="00A140C6"/>
    <w:rsid w:val="00A144E9"/>
    <w:rsid w:val="00A14D85"/>
    <w:rsid w:val="00A16910"/>
    <w:rsid w:val="00A1788A"/>
    <w:rsid w:val="00A30B5E"/>
    <w:rsid w:val="00A32C6F"/>
    <w:rsid w:val="00A33BF0"/>
    <w:rsid w:val="00A33F5D"/>
    <w:rsid w:val="00A42A92"/>
    <w:rsid w:val="00A520AB"/>
    <w:rsid w:val="00A52A07"/>
    <w:rsid w:val="00A54EB5"/>
    <w:rsid w:val="00A56668"/>
    <w:rsid w:val="00A57645"/>
    <w:rsid w:val="00A57A11"/>
    <w:rsid w:val="00A64047"/>
    <w:rsid w:val="00A65CE1"/>
    <w:rsid w:val="00A65EB7"/>
    <w:rsid w:val="00A66FBF"/>
    <w:rsid w:val="00A70866"/>
    <w:rsid w:val="00A7763D"/>
    <w:rsid w:val="00A77777"/>
    <w:rsid w:val="00A81AAC"/>
    <w:rsid w:val="00A873BC"/>
    <w:rsid w:val="00A93577"/>
    <w:rsid w:val="00A96A22"/>
    <w:rsid w:val="00A97121"/>
    <w:rsid w:val="00AA0D11"/>
    <w:rsid w:val="00AB428E"/>
    <w:rsid w:val="00AB4446"/>
    <w:rsid w:val="00AB4DE3"/>
    <w:rsid w:val="00AB70B7"/>
    <w:rsid w:val="00AB755B"/>
    <w:rsid w:val="00AC4081"/>
    <w:rsid w:val="00AD518C"/>
    <w:rsid w:val="00AE02ED"/>
    <w:rsid w:val="00AE3843"/>
    <w:rsid w:val="00AF0B90"/>
    <w:rsid w:val="00AF17C3"/>
    <w:rsid w:val="00AF66B3"/>
    <w:rsid w:val="00B11C20"/>
    <w:rsid w:val="00B16BC7"/>
    <w:rsid w:val="00B17962"/>
    <w:rsid w:val="00B21B92"/>
    <w:rsid w:val="00B3755E"/>
    <w:rsid w:val="00B37CF8"/>
    <w:rsid w:val="00B41A05"/>
    <w:rsid w:val="00B43BD0"/>
    <w:rsid w:val="00B43FFC"/>
    <w:rsid w:val="00B45237"/>
    <w:rsid w:val="00B50B55"/>
    <w:rsid w:val="00B51B55"/>
    <w:rsid w:val="00B57E92"/>
    <w:rsid w:val="00B63B18"/>
    <w:rsid w:val="00B65E39"/>
    <w:rsid w:val="00B73581"/>
    <w:rsid w:val="00B73F92"/>
    <w:rsid w:val="00B86125"/>
    <w:rsid w:val="00B86E0A"/>
    <w:rsid w:val="00B95EE6"/>
    <w:rsid w:val="00B97624"/>
    <w:rsid w:val="00BA2ABF"/>
    <w:rsid w:val="00BA7A41"/>
    <w:rsid w:val="00BB6A1D"/>
    <w:rsid w:val="00BB71A4"/>
    <w:rsid w:val="00BB7913"/>
    <w:rsid w:val="00BC2CA7"/>
    <w:rsid w:val="00BC47D4"/>
    <w:rsid w:val="00BF1D91"/>
    <w:rsid w:val="00C04BE9"/>
    <w:rsid w:val="00C053FA"/>
    <w:rsid w:val="00C055CE"/>
    <w:rsid w:val="00C06CF1"/>
    <w:rsid w:val="00C075B5"/>
    <w:rsid w:val="00C11DED"/>
    <w:rsid w:val="00C1624A"/>
    <w:rsid w:val="00C1658A"/>
    <w:rsid w:val="00C24B92"/>
    <w:rsid w:val="00C24DC5"/>
    <w:rsid w:val="00C27AA3"/>
    <w:rsid w:val="00C30DF4"/>
    <w:rsid w:val="00C3272F"/>
    <w:rsid w:val="00C3371E"/>
    <w:rsid w:val="00C35AE4"/>
    <w:rsid w:val="00C35B18"/>
    <w:rsid w:val="00C36695"/>
    <w:rsid w:val="00C375A3"/>
    <w:rsid w:val="00C5470B"/>
    <w:rsid w:val="00C56B37"/>
    <w:rsid w:val="00C62F13"/>
    <w:rsid w:val="00C70BF7"/>
    <w:rsid w:val="00C71A71"/>
    <w:rsid w:val="00C74284"/>
    <w:rsid w:val="00C74CBD"/>
    <w:rsid w:val="00C761A1"/>
    <w:rsid w:val="00C80DA8"/>
    <w:rsid w:val="00C815C1"/>
    <w:rsid w:val="00C913CC"/>
    <w:rsid w:val="00CA13DD"/>
    <w:rsid w:val="00CD2AA9"/>
    <w:rsid w:val="00CE2910"/>
    <w:rsid w:val="00CF0B23"/>
    <w:rsid w:val="00CF34E1"/>
    <w:rsid w:val="00D004EC"/>
    <w:rsid w:val="00D010FD"/>
    <w:rsid w:val="00D053BA"/>
    <w:rsid w:val="00D0572A"/>
    <w:rsid w:val="00D10DE9"/>
    <w:rsid w:val="00D135EB"/>
    <w:rsid w:val="00D13F7B"/>
    <w:rsid w:val="00D1641A"/>
    <w:rsid w:val="00D22EA1"/>
    <w:rsid w:val="00D22FAE"/>
    <w:rsid w:val="00D27C3D"/>
    <w:rsid w:val="00D46943"/>
    <w:rsid w:val="00D46C6D"/>
    <w:rsid w:val="00D514AE"/>
    <w:rsid w:val="00D64947"/>
    <w:rsid w:val="00D7365F"/>
    <w:rsid w:val="00D83AFD"/>
    <w:rsid w:val="00D9695D"/>
    <w:rsid w:val="00D96E29"/>
    <w:rsid w:val="00DA42B3"/>
    <w:rsid w:val="00DA7316"/>
    <w:rsid w:val="00DB14CF"/>
    <w:rsid w:val="00DB35F3"/>
    <w:rsid w:val="00DB5FB8"/>
    <w:rsid w:val="00DB75F1"/>
    <w:rsid w:val="00DC0852"/>
    <w:rsid w:val="00DC667C"/>
    <w:rsid w:val="00DD3F19"/>
    <w:rsid w:val="00DE1BC7"/>
    <w:rsid w:val="00DE5B04"/>
    <w:rsid w:val="00DF2F16"/>
    <w:rsid w:val="00DF50D3"/>
    <w:rsid w:val="00DF67D4"/>
    <w:rsid w:val="00E07227"/>
    <w:rsid w:val="00E153A1"/>
    <w:rsid w:val="00E15C52"/>
    <w:rsid w:val="00E16C6E"/>
    <w:rsid w:val="00E16E41"/>
    <w:rsid w:val="00E2207E"/>
    <w:rsid w:val="00E36664"/>
    <w:rsid w:val="00E37D4D"/>
    <w:rsid w:val="00E43225"/>
    <w:rsid w:val="00E44738"/>
    <w:rsid w:val="00E461DC"/>
    <w:rsid w:val="00E6798E"/>
    <w:rsid w:val="00E748A5"/>
    <w:rsid w:val="00E7767D"/>
    <w:rsid w:val="00E800F6"/>
    <w:rsid w:val="00E92699"/>
    <w:rsid w:val="00E928AE"/>
    <w:rsid w:val="00EA25BC"/>
    <w:rsid w:val="00EA54F7"/>
    <w:rsid w:val="00EA7CFA"/>
    <w:rsid w:val="00EB57EC"/>
    <w:rsid w:val="00EB58BD"/>
    <w:rsid w:val="00EB5B9E"/>
    <w:rsid w:val="00EB7373"/>
    <w:rsid w:val="00EC28ED"/>
    <w:rsid w:val="00ED0400"/>
    <w:rsid w:val="00ED04CE"/>
    <w:rsid w:val="00ED4A39"/>
    <w:rsid w:val="00ED6814"/>
    <w:rsid w:val="00EE2600"/>
    <w:rsid w:val="00EF5937"/>
    <w:rsid w:val="00F013CC"/>
    <w:rsid w:val="00F102A9"/>
    <w:rsid w:val="00F20A64"/>
    <w:rsid w:val="00F21CCE"/>
    <w:rsid w:val="00F22921"/>
    <w:rsid w:val="00F22934"/>
    <w:rsid w:val="00F23456"/>
    <w:rsid w:val="00F3215D"/>
    <w:rsid w:val="00F40D1D"/>
    <w:rsid w:val="00F40FA3"/>
    <w:rsid w:val="00F53DA5"/>
    <w:rsid w:val="00F6055A"/>
    <w:rsid w:val="00F60826"/>
    <w:rsid w:val="00F658C7"/>
    <w:rsid w:val="00F66B18"/>
    <w:rsid w:val="00F66F17"/>
    <w:rsid w:val="00F67461"/>
    <w:rsid w:val="00F675BA"/>
    <w:rsid w:val="00F720B8"/>
    <w:rsid w:val="00F7241D"/>
    <w:rsid w:val="00F74513"/>
    <w:rsid w:val="00F762C9"/>
    <w:rsid w:val="00F8200A"/>
    <w:rsid w:val="00F84CD0"/>
    <w:rsid w:val="00F90AE5"/>
    <w:rsid w:val="00F9506E"/>
    <w:rsid w:val="00F969D1"/>
    <w:rsid w:val="00FB69E9"/>
    <w:rsid w:val="00FC029E"/>
    <w:rsid w:val="00FC1D3D"/>
    <w:rsid w:val="00FC20DD"/>
    <w:rsid w:val="00FC3F49"/>
    <w:rsid w:val="00FD1148"/>
    <w:rsid w:val="00FE0B14"/>
    <w:rsid w:val="00FE61D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40FC49"/>
  <w15:docId w15:val="{56FEC956-B79E-4502-BDA8-6F0830E2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856DB1"/>
    <w:pPr>
      <w:numPr>
        <w:numId w:val="3"/>
      </w:numPr>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customStyle="1" w:styleId="FooterChar">
    <w:name w:val="Footer Char"/>
    <w:basedOn w:val="DefaultParagraphFont"/>
    <w:link w:val="Footer"/>
    <w:rsid w:val="00C70BF7"/>
    <w:rPr>
      <w:sz w:val="26"/>
      <w:szCs w:val="24"/>
    </w:rPr>
  </w:style>
  <w:style w:type="character" w:styleId="Strong">
    <w:name w:val="Strong"/>
    <w:basedOn w:val="DefaultParagraphFont"/>
    <w:uiPriority w:val="22"/>
    <w:qFormat/>
    <w:rsid w:val="00F40D1D"/>
    <w:rPr>
      <w:b/>
      <w:bCs/>
    </w:rPr>
  </w:style>
  <w:style w:type="paragraph" w:customStyle="1" w:styleId="equation">
    <w:name w:val="equation"/>
    <w:basedOn w:val="Normal"/>
    <w:next w:val="Normal"/>
    <w:rsid w:val="00F53DA5"/>
    <w:pPr>
      <w:tabs>
        <w:tab w:val="center" w:pos="3289"/>
        <w:tab w:val="right" w:pos="6917"/>
      </w:tabs>
      <w:overflowPunct w:val="0"/>
      <w:autoSpaceDE w:val="0"/>
      <w:autoSpaceDN w:val="0"/>
      <w:adjustRightInd w:val="0"/>
      <w:spacing w:before="160" w:after="160" w:line="240" w:lineRule="atLeast"/>
      <w:ind w:firstLine="0"/>
      <w:textAlignment w:val="baseline"/>
    </w:pPr>
    <w:rPr>
      <w:sz w:val="20"/>
      <w:szCs w:val="20"/>
    </w:rPr>
  </w:style>
  <w:style w:type="paragraph" w:styleId="NormalWeb">
    <w:name w:val="Normal (Web)"/>
    <w:basedOn w:val="Normal"/>
    <w:uiPriority w:val="99"/>
    <w:semiHidden/>
    <w:unhideWhenUsed/>
    <w:rsid w:val="000623EF"/>
    <w:pPr>
      <w:spacing w:before="100" w:beforeAutospacing="1" w:after="100" w:afterAutospacing="1" w:line="240" w:lineRule="auto"/>
      <w:ind w:firstLine="0"/>
      <w:jc w:val="left"/>
    </w:pPr>
    <w:rPr>
      <w:sz w:val="24"/>
    </w:rPr>
  </w:style>
  <w:style w:type="character" w:customStyle="1" w:styleId="Heading1Char">
    <w:name w:val="Heading 1 Char"/>
    <w:basedOn w:val="DefaultParagraphFont"/>
    <w:link w:val="Heading1"/>
    <w:uiPriority w:val="9"/>
    <w:rsid w:val="002F43B0"/>
    <w:rPr>
      <w:rFonts w:cs="Arial"/>
      <w:b/>
      <w:bCs/>
      <w:kern w:val="32"/>
      <w:sz w:val="32"/>
      <w:szCs w:val="32"/>
    </w:rPr>
  </w:style>
  <w:style w:type="paragraph" w:styleId="Bibliography">
    <w:name w:val="Bibliography"/>
    <w:basedOn w:val="Normal"/>
    <w:next w:val="Normal"/>
    <w:uiPriority w:val="37"/>
    <w:unhideWhenUsed/>
    <w:rsid w:val="002F4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98">
      <w:bodyDiv w:val="1"/>
      <w:marLeft w:val="0"/>
      <w:marRight w:val="0"/>
      <w:marTop w:val="0"/>
      <w:marBottom w:val="0"/>
      <w:divBdr>
        <w:top w:val="none" w:sz="0" w:space="0" w:color="auto"/>
        <w:left w:val="none" w:sz="0" w:space="0" w:color="auto"/>
        <w:bottom w:val="none" w:sz="0" w:space="0" w:color="auto"/>
        <w:right w:val="none" w:sz="0" w:space="0" w:color="auto"/>
      </w:divBdr>
    </w:div>
    <w:div w:id="13697285">
      <w:bodyDiv w:val="1"/>
      <w:marLeft w:val="0"/>
      <w:marRight w:val="0"/>
      <w:marTop w:val="0"/>
      <w:marBottom w:val="0"/>
      <w:divBdr>
        <w:top w:val="none" w:sz="0" w:space="0" w:color="auto"/>
        <w:left w:val="none" w:sz="0" w:space="0" w:color="auto"/>
        <w:bottom w:val="none" w:sz="0" w:space="0" w:color="auto"/>
        <w:right w:val="none" w:sz="0" w:space="0" w:color="auto"/>
      </w:divBdr>
    </w:div>
    <w:div w:id="23991794">
      <w:bodyDiv w:val="1"/>
      <w:marLeft w:val="0"/>
      <w:marRight w:val="0"/>
      <w:marTop w:val="0"/>
      <w:marBottom w:val="0"/>
      <w:divBdr>
        <w:top w:val="none" w:sz="0" w:space="0" w:color="auto"/>
        <w:left w:val="none" w:sz="0" w:space="0" w:color="auto"/>
        <w:bottom w:val="none" w:sz="0" w:space="0" w:color="auto"/>
        <w:right w:val="none" w:sz="0" w:space="0" w:color="auto"/>
      </w:divBdr>
    </w:div>
    <w:div w:id="50663131">
      <w:bodyDiv w:val="1"/>
      <w:marLeft w:val="0"/>
      <w:marRight w:val="0"/>
      <w:marTop w:val="0"/>
      <w:marBottom w:val="0"/>
      <w:divBdr>
        <w:top w:val="none" w:sz="0" w:space="0" w:color="auto"/>
        <w:left w:val="none" w:sz="0" w:space="0" w:color="auto"/>
        <w:bottom w:val="none" w:sz="0" w:space="0" w:color="auto"/>
        <w:right w:val="none" w:sz="0" w:space="0" w:color="auto"/>
      </w:divBdr>
    </w:div>
    <w:div w:id="54161610">
      <w:bodyDiv w:val="1"/>
      <w:marLeft w:val="0"/>
      <w:marRight w:val="0"/>
      <w:marTop w:val="0"/>
      <w:marBottom w:val="0"/>
      <w:divBdr>
        <w:top w:val="none" w:sz="0" w:space="0" w:color="auto"/>
        <w:left w:val="none" w:sz="0" w:space="0" w:color="auto"/>
        <w:bottom w:val="none" w:sz="0" w:space="0" w:color="auto"/>
        <w:right w:val="none" w:sz="0" w:space="0" w:color="auto"/>
      </w:divBdr>
    </w:div>
    <w:div w:id="65811884">
      <w:bodyDiv w:val="1"/>
      <w:marLeft w:val="0"/>
      <w:marRight w:val="0"/>
      <w:marTop w:val="0"/>
      <w:marBottom w:val="0"/>
      <w:divBdr>
        <w:top w:val="none" w:sz="0" w:space="0" w:color="auto"/>
        <w:left w:val="none" w:sz="0" w:space="0" w:color="auto"/>
        <w:bottom w:val="none" w:sz="0" w:space="0" w:color="auto"/>
        <w:right w:val="none" w:sz="0" w:space="0" w:color="auto"/>
      </w:divBdr>
    </w:div>
    <w:div w:id="144441377">
      <w:bodyDiv w:val="1"/>
      <w:marLeft w:val="0"/>
      <w:marRight w:val="0"/>
      <w:marTop w:val="0"/>
      <w:marBottom w:val="0"/>
      <w:divBdr>
        <w:top w:val="none" w:sz="0" w:space="0" w:color="auto"/>
        <w:left w:val="none" w:sz="0" w:space="0" w:color="auto"/>
        <w:bottom w:val="none" w:sz="0" w:space="0" w:color="auto"/>
        <w:right w:val="none" w:sz="0" w:space="0" w:color="auto"/>
      </w:divBdr>
    </w:div>
    <w:div w:id="214784223">
      <w:bodyDiv w:val="1"/>
      <w:marLeft w:val="0"/>
      <w:marRight w:val="0"/>
      <w:marTop w:val="0"/>
      <w:marBottom w:val="0"/>
      <w:divBdr>
        <w:top w:val="none" w:sz="0" w:space="0" w:color="auto"/>
        <w:left w:val="none" w:sz="0" w:space="0" w:color="auto"/>
        <w:bottom w:val="none" w:sz="0" w:space="0" w:color="auto"/>
        <w:right w:val="none" w:sz="0" w:space="0" w:color="auto"/>
      </w:divBdr>
    </w:div>
    <w:div w:id="296955368">
      <w:bodyDiv w:val="1"/>
      <w:marLeft w:val="0"/>
      <w:marRight w:val="0"/>
      <w:marTop w:val="0"/>
      <w:marBottom w:val="0"/>
      <w:divBdr>
        <w:top w:val="none" w:sz="0" w:space="0" w:color="auto"/>
        <w:left w:val="none" w:sz="0" w:space="0" w:color="auto"/>
        <w:bottom w:val="none" w:sz="0" w:space="0" w:color="auto"/>
        <w:right w:val="none" w:sz="0" w:space="0" w:color="auto"/>
      </w:divBdr>
    </w:div>
    <w:div w:id="362826554">
      <w:bodyDiv w:val="1"/>
      <w:marLeft w:val="0"/>
      <w:marRight w:val="0"/>
      <w:marTop w:val="0"/>
      <w:marBottom w:val="0"/>
      <w:divBdr>
        <w:top w:val="none" w:sz="0" w:space="0" w:color="auto"/>
        <w:left w:val="none" w:sz="0" w:space="0" w:color="auto"/>
        <w:bottom w:val="none" w:sz="0" w:space="0" w:color="auto"/>
        <w:right w:val="none" w:sz="0" w:space="0" w:color="auto"/>
      </w:divBdr>
    </w:div>
    <w:div w:id="591164607">
      <w:bodyDiv w:val="1"/>
      <w:marLeft w:val="0"/>
      <w:marRight w:val="0"/>
      <w:marTop w:val="0"/>
      <w:marBottom w:val="0"/>
      <w:divBdr>
        <w:top w:val="none" w:sz="0" w:space="0" w:color="auto"/>
        <w:left w:val="none" w:sz="0" w:space="0" w:color="auto"/>
        <w:bottom w:val="none" w:sz="0" w:space="0" w:color="auto"/>
        <w:right w:val="none" w:sz="0" w:space="0" w:color="auto"/>
      </w:divBdr>
    </w:div>
    <w:div w:id="796341692">
      <w:bodyDiv w:val="1"/>
      <w:marLeft w:val="0"/>
      <w:marRight w:val="0"/>
      <w:marTop w:val="0"/>
      <w:marBottom w:val="0"/>
      <w:divBdr>
        <w:top w:val="none" w:sz="0" w:space="0" w:color="auto"/>
        <w:left w:val="none" w:sz="0" w:space="0" w:color="auto"/>
        <w:bottom w:val="none" w:sz="0" w:space="0" w:color="auto"/>
        <w:right w:val="none" w:sz="0" w:space="0" w:color="auto"/>
      </w:divBdr>
    </w:div>
    <w:div w:id="822163950">
      <w:bodyDiv w:val="1"/>
      <w:marLeft w:val="0"/>
      <w:marRight w:val="0"/>
      <w:marTop w:val="0"/>
      <w:marBottom w:val="0"/>
      <w:divBdr>
        <w:top w:val="none" w:sz="0" w:space="0" w:color="auto"/>
        <w:left w:val="none" w:sz="0" w:space="0" w:color="auto"/>
        <w:bottom w:val="none" w:sz="0" w:space="0" w:color="auto"/>
        <w:right w:val="none" w:sz="0" w:space="0" w:color="auto"/>
      </w:divBdr>
    </w:div>
    <w:div w:id="831289483">
      <w:bodyDiv w:val="1"/>
      <w:marLeft w:val="0"/>
      <w:marRight w:val="0"/>
      <w:marTop w:val="0"/>
      <w:marBottom w:val="0"/>
      <w:divBdr>
        <w:top w:val="none" w:sz="0" w:space="0" w:color="auto"/>
        <w:left w:val="none" w:sz="0" w:space="0" w:color="auto"/>
        <w:bottom w:val="none" w:sz="0" w:space="0" w:color="auto"/>
        <w:right w:val="none" w:sz="0" w:space="0" w:color="auto"/>
      </w:divBdr>
    </w:div>
    <w:div w:id="883516810">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964504402">
      <w:bodyDiv w:val="1"/>
      <w:marLeft w:val="0"/>
      <w:marRight w:val="0"/>
      <w:marTop w:val="0"/>
      <w:marBottom w:val="0"/>
      <w:divBdr>
        <w:top w:val="none" w:sz="0" w:space="0" w:color="auto"/>
        <w:left w:val="none" w:sz="0" w:space="0" w:color="auto"/>
        <w:bottom w:val="none" w:sz="0" w:space="0" w:color="auto"/>
        <w:right w:val="none" w:sz="0" w:space="0" w:color="auto"/>
      </w:divBdr>
    </w:div>
    <w:div w:id="1166476058">
      <w:bodyDiv w:val="1"/>
      <w:marLeft w:val="0"/>
      <w:marRight w:val="0"/>
      <w:marTop w:val="0"/>
      <w:marBottom w:val="0"/>
      <w:divBdr>
        <w:top w:val="none" w:sz="0" w:space="0" w:color="auto"/>
        <w:left w:val="none" w:sz="0" w:space="0" w:color="auto"/>
        <w:bottom w:val="none" w:sz="0" w:space="0" w:color="auto"/>
        <w:right w:val="none" w:sz="0" w:space="0" w:color="auto"/>
      </w:divBdr>
    </w:div>
    <w:div w:id="1221018430">
      <w:bodyDiv w:val="1"/>
      <w:marLeft w:val="0"/>
      <w:marRight w:val="0"/>
      <w:marTop w:val="0"/>
      <w:marBottom w:val="0"/>
      <w:divBdr>
        <w:top w:val="none" w:sz="0" w:space="0" w:color="auto"/>
        <w:left w:val="none" w:sz="0" w:space="0" w:color="auto"/>
        <w:bottom w:val="none" w:sz="0" w:space="0" w:color="auto"/>
        <w:right w:val="none" w:sz="0" w:space="0" w:color="auto"/>
      </w:divBdr>
    </w:div>
    <w:div w:id="1326085763">
      <w:bodyDiv w:val="1"/>
      <w:marLeft w:val="0"/>
      <w:marRight w:val="0"/>
      <w:marTop w:val="0"/>
      <w:marBottom w:val="0"/>
      <w:divBdr>
        <w:top w:val="none" w:sz="0" w:space="0" w:color="auto"/>
        <w:left w:val="none" w:sz="0" w:space="0" w:color="auto"/>
        <w:bottom w:val="none" w:sz="0" w:space="0" w:color="auto"/>
        <w:right w:val="none" w:sz="0" w:space="0" w:color="auto"/>
      </w:divBdr>
    </w:div>
    <w:div w:id="1464928268">
      <w:bodyDiv w:val="1"/>
      <w:marLeft w:val="0"/>
      <w:marRight w:val="0"/>
      <w:marTop w:val="0"/>
      <w:marBottom w:val="0"/>
      <w:divBdr>
        <w:top w:val="none" w:sz="0" w:space="0" w:color="auto"/>
        <w:left w:val="none" w:sz="0" w:space="0" w:color="auto"/>
        <w:bottom w:val="none" w:sz="0" w:space="0" w:color="auto"/>
        <w:right w:val="none" w:sz="0" w:space="0" w:color="auto"/>
      </w:divBdr>
    </w:div>
    <w:div w:id="1516770934">
      <w:bodyDiv w:val="1"/>
      <w:marLeft w:val="0"/>
      <w:marRight w:val="0"/>
      <w:marTop w:val="0"/>
      <w:marBottom w:val="0"/>
      <w:divBdr>
        <w:top w:val="none" w:sz="0" w:space="0" w:color="auto"/>
        <w:left w:val="none" w:sz="0" w:space="0" w:color="auto"/>
        <w:bottom w:val="none" w:sz="0" w:space="0" w:color="auto"/>
        <w:right w:val="none" w:sz="0" w:space="0" w:color="auto"/>
      </w:divBdr>
    </w:div>
    <w:div w:id="1519780369">
      <w:bodyDiv w:val="1"/>
      <w:marLeft w:val="0"/>
      <w:marRight w:val="0"/>
      <w:marTop w:val="0"/>
      <w:marBottom w:val="0"/>
      <w:divBdr>
        <w:top w:val="none" w:sz="0" w:space="0" w:color="auto"/>
        <w:left w:val="none" w:sz="0" w:space="0" w:color="auto"/>
        <w:bottom w:val="none" w:sz="0" w:space="0" w:color="auto"/>
        <w:right w:val="none" w:sz="0" w:space="0" w:color="auto"/>
      </w:divBdr>
    </w:div>
    <w:div w:id="1588031624">
      <w:bodyDiv w:val="1"/>
      <w:marLeft w:val="0"/>
      <w:marRight w:val="0"/>
      <w:marTop w:val="0"/>
      <w:marBottom w:val="0"/>
      <w:divBdr>
        <w:top w:val="none" w:sz="0" w:space="0" w:color="auto"/>
        <w:left w:val="none" w:sz="0" w:space="0" w:color="auto"/>
        <w:bottom w:val="none" w:sz="0" w:space="0" w:color="auto"/>
        <w:right w:val="none" w:sz="0" w:space="0" w:color="auto"/>
      </w:divBdr>
    </w:div>
    <w:div w:id="1641880314">
      <w:bodyDiv w:val="1"/>
      <w:marLeft w:val="0"/>
      <w:marRight w:val="0"/>
      <w:marTop w:val="0"/>
      <w:marBottom w:val="0"/>
      <w:divBdr>
        <w:top w:val="none" w:sz="0" w:space="0" w:color="auto"/>
        <w:left w:val="none" w:sz="0" w:space="0" w:color="auto"/>
        <w:bottom w:val="none" w:sz="0" w:space="0" w:color="auto"/>
        <w:right w:val="none" w:sz="0" w:space="0" w:color="auto"/>
      </w:divBdr>
    </w:div>
    <w:div w:id="1782339511">
      <w:bodyDiv w:val="1"/>
      <w:marLeft w:val="0"/>
      <w:marRight w:val="0"/>
      <w:marTop w:val="0"/>
      <w:marBottom w:val="0"/>
      <w:divBdr>
        <w:top w:val="none" w:sz="0" w:space="0" w:color="auto"/>
        <w:left w:val="none" w:sz="0" w:space="0" w:color="auto"/>
        <w:bottom w:val="none" w:sz="0" w:space="0" w:color="auto"/>
        <w:right w:val="none" w:sz="0" w:space="0" w:color="auto"/>
      </w:divBdr>
    </w:div>
    <w:div w:id="1785005379">
      <w:bodyDiv w:val="1"/>
      <w:marLeft w:val="0"/>
      <w:marRight w:val="0"/>
      <w:marTop w:val="0"/>
      <w:marBottom w:val="0"/>
      <w:divBdr>
        <w:top w:val="none" w:sz="0" w:space="0" w:color="auto"/>
        <w:left w:val="none" w:sz="0" w:space="0" w:color="auto"/>
        <w:bottom w:val="none" w:sz="0" w:space="0" w:color="auto"/>
        <w:right w:val="none" w:sz="0" w:space="0" w:color="auto"/>
      </w:divBdr>
    </w:div>
    <w:div w:id="1983540332">
      <w:bodyDiv w:val="1"/>
      <w:marLeft w:val="0"/>
      <w:marRight w:val="0"/>
      <w:marTop w:val="0"/>
      <w:marBottom w:val="0"/>
      <w:divBdr>
        <w:top w:val="none" w:sz="0" w:space="0" w:color="auto"/>
        <w:left w:val="none" w:sz="0" w:space="0" w:color="auto"/>
        <w:bottom w:val="none" w:sz="0" w:space="0" w:color="auto"/>
        <w:right w:val="none" w:sz="0" w:space="0" w:color="auto"/>
      </w:divBdr>
    </w:div>
    <w:div w:id="20992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gitiho.com/blog/huong-dan-tao-va-xoa-ngat-trang-trong-word.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MG\&#272;&#7890;%20&#193;N%20SV%20T&#7888;T%20NGHI&#7878;P\Mau%20Trinh%20Bay%20Do%20An%20Tot%20Nghiep\Mau%20trinh%20bay%20do%20an%20tot%20nghi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Thắ21</b:Tag>
    <b:SourceType>Book</b:SourceType>
    <b:Guid>{80768CC8-65B4-4B89-8BC3-F9BC24858113}</b:Guid>
    <b:Title>Hướng dẫn lập trình mobile</b:Title>
    <b:Year>2021</b:Year>
    <b:City>Hà nội</b:City>
    <b:Publisher>NXB ĐH Quốc Gia</b:Publisher>
    <b:Author>
      <b:Author>
        <b:NameList>
          <b:Person>
            <b:Last>Thắng</b:Last>
            <b:First>Huỳnh</b:First>
            <b:Middle>Quyết</b:Middle>
          </b:Person>
        </b:NameList>
      </b:Author>
    </b:Author>
    <b:BookTitle>Lập trình mobile</b:BookTitle>
    <b:RefOrder>1</b:RefOrder>
  </b:Source>
  <b:Source>
    <b:Tag>Ngu211</b:Tag>
    <b:SourceType>Book</b:SourceType>
    <b:Guid>{3C86C4F4-3268-4CBB-A27C-9135F753DAE9}</b:Guid>
    <b:Title>Tin học VPNC</b:Title>
    <b:Year>2021</b:Year>
    <b:City>Hà nội</b:City>
    <b:Publisher>NXB ĐH MĐC</b:Publisher>
    <b:Author>
      <b:Author>
        <b:NameList>
          <b:Person>
            <b:Last>Sơn</b:Last>
            <b:First>Nguyễn</b:First>
            <b:Middle>Văn</b:Middle>
          </b:Person>
        </b:NameList>
      </b:Author>
    </b:Author>
    <b:RefOrder>2</b:RefOrder>
  </b:Source>
  <b:Source>
    <b:Tag>ĐỗX10</b:Tag>
    <b:SourceType>Book</b:SourceType>
    <b:Guid>{D4CABF86-E85D-40F3-8F33-4295B7575F21}</b:Guid>
    <b:Author>
      <b:Author>
        <b:NameList>
          <b:Person>
            <b:Last>Lôi</b:Last>
            <b:First>Đỗ</b:First>
            <b:Middle>Xuân</b:Middle>
          </b:Person>
        </b:NameList>
      </b:Author>
    </b:Author>
    <b:Title>Cấu trúc dữ liệu và giải thuật</b:Title>
    <b:Publisher>NXB Thống kê</b:Publisher>
    <b:Year>2010</b:Year>
    <b:City>Hà nội</b:City>
    <b:LCID>vi-VN</b:LCID>
    <b:RefOrder>3</b:RefOrder>
  </b:Source>
</b:Sources>
</file>

<file path=customXml/itemProps1.xml><?xml version="1.0" encoding="utf-8"?>
<ds:datastoreItem xmlns:ds="http://schemas.openxmlformats.org/officeDocument/2006/customXml" ds:itemID="{BFA6FDBC-A266-438D-B3CB-9513D77A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trinh bay do an tot nghiep.dotx</Template>
  <TotalTime>2170</TotalTime>
  <Pages>22</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15131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nhlon</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Duong Thi Hien Thanh</cp:lastModifiedBy>
  <cp:revision>29</cp:revision>
  <dcterms:created xsi:type="dcterms:W3CDTF">2022-03-29T08:44:00Z</dcterms:created>
  <dcterms:modified xsi:type="dcterms:W3CDTF">2022-04-06T11:59:00Z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