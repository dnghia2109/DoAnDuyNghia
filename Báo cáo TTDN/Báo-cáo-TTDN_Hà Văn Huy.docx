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9424238"/>
    <w:bookmarkStart w:id="1" w:name="_Toc169424237"/>
    <w:p w14:paraId="4AE6A47D" w14:textId="3013E698" w:rsidR="00C70BF7" w:rsidRPr="0083704B" w:rsidRDefault="00C70BF7" w:rsidP="00A1788A">
      <w:pPr>
        <w:shd w:val="clear" w:color="auto" w:fill="FFFFFF"/>
        <w:spacing w:before="0" w:line="240" w:lineRule="auto"/>
        <w:ind w:left="426" w:firstLine="0"/>
        <w:jc w:val="center"/>
        <w:rPr>
          <w:b/>
          <w:sz w:val="24"/>
        </w:rPr>
      </w:pPr>
      <w:r w:rsidRPr="0083704B">
        <w:rPr>
          <w:b/>
          <w:sz w:val="24"/>
        </w:rPr>
        <w:fldChar w:fldCharType="begin"/>
      </w:r>
      <w:r w:rsidRPr="0083704B">
        <w:rPr>
          <w:b/>
          <w:sz w:val="24"/>
        </w:rPr>
        <w:instrText>MACROBUTTON DoFieldClick BỘ GIÁO DỤC VÀ ĐÀO TẠO</w:instrText>
      </w:r>
      <w:r w:rsidRPr="0083704B">
        <w:rPr>
          <w:b/>
          <w:sz w:val="24"/>
        </w:rPr>
        <w:fldChar w:fldCharType="end"/>
      </w:r>
    </w:p>
    <w:p w14:paraId="0D412B5A" w14:textId="16DFB187" w:rsidR="00C70BF7" w:rsidRPr="0083704B" w:rsidRDefault="00A1788A" w:rsidP="000C553F">
      <w:pPr>
        <w:spacing w:before="60" w:line="271" w:lineRule="auto"/>
        <w:ind w:firstLine="0"/>
        <w:jc w:val="center"/>
        <w:rPr>
          <w:b/>
        </w:rPr>
      </w:pPr>
      <w:r w:rsidRPr="0083704B">
        <w:rPr>
          <w:b/>
          <w:noProof/>
        </w:rPr>
        <mc:AlternateContent>
          <mc:Choice Requires="wps">
            <w:drawing>
              <wp:anchor distT="0" distB="0" distL="114300" distR="114300" simplePos="0" relativeHeight="251659264" behindDoc="0" locked="0" layoutInCell="1" allowOverlap="1" wp14:anchorId="3A71C61F" wp14:editId="03753219">
                <wp:simplePos x="0" y="0"/>
                <wp:positionH relativeFrom="column">
                  <wp:posOffset>1818005</wp:posOffset>
                </wp:positionH>
                <wp:positionV relativeFrom="paragraph">
                  <wp:posOffset>253365</wp:posOffset>
                </wp:positionV>
                <wp:extent cx="22250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2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1D4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15pt,19.95pt" to="318.3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" strokecolor="black [3040]"/>
            </w:pict>
          </mc:Fallback>
        </mc:AlternateContent>
      </w:r>
      <w:r w:rsidR="00C70BF7" w:rsidRPr="0083704B">
        <w:rPr>
          <w:b/>
        </w:rPr>
        <w:fldChar w:fldCharType="begin"/>
      </w:r>
      <w:r w:rsidR="00C70BF7" w:rsidRPr="0083704B">
        <w:rPr>
          <w:b/>
        </w:rPr>
        <w:instrText>MACROBUTTON DoFieldClick TRƯỜNG ĐẠI HỌC MỎ - ĐỊA CHẤT</w:instrText>
      </w:r>
      <w:r w:rsidR="00C70BF7" w:rsidRPr="0083704B">
        <w:rPr>
          <w:b/>
        </w:rPr>
        <w:fldChar w:fldCharType="end"/>
      </w:r>
    </w:p>
    <w:p w14:paraId="1828CA4E" w14:textId="3DDEF396" w:rsidR="00C70BF7" w:rsidRPr="0083704B" w:rsidRDefault="00D651B2" w:rsidP="001537B2">
      <w:pPr>
        <w:spacing w:before="1800" w:line="240" w:lineRule="auto"/>
        <w:ind w:firstLine="0"/>
        <w:jc w:val="center"/>
      </w:pPr>
      <w:r w:rsidRPr="0083704B">
        <w:t>HÀ VĂN HUY</w:t>
      </w:r>
    </w:p>
    <w:p w14:paraId="6FE5C50F" w14:textId="2541DD34" w:rsidR="00C70BF7" w:rsidRPr="0083704B" w:rsidRDefault="00D651B2" w:rsidP="00A015A4">
      <w:pPr>
        <w:spacing w:line="240" w:lineRule="auto"/>
        <w:ind w:firstLine="0"/>
        <w:jc w:val="center"/>
      </w:pPr>
      <w:r w:rsidRPr="0083704B">
        <w:t>1921050294</w:t>
      </w:r>
    </w:p>
    <w:p w14:paraId="0932F458" w14:textId="706914F0" w:rsidR="005F07F3" w:rsidRPr="0083704B" w:rsidRDefault="005F07F3" w:rsidP="00A015A4">
      <w:pPr>
        <w:spacing w:line="240" w:lineRule="auto"/>
        <w:ind w:firstLine="0"/>
        <w:jc w:val="center"/>
      </w:pPr>
    </w:p>
    <w:p w14:paraId="30CF95E5" w14:textId="1B62A6A1" w:rsidR="005F07F3" w:rsidRPr="0083704B" w:rsidRDefault="005F07F3" w:rsidP="00A015A4">
      <w:pPr>
        <w:spacing w:line="240" w:lineRule="auto"/>
        <w:ind w:firstLine="0"/>
        <w:jc w:val="center"/>
      </w:pPr>
    </w:p>
    <w:p w14:paraId="38175409" w14:textId="17C8DD4E" w:rsidR="005F07F3" w:rsidRPr="0083704B" w:rsidRDefault="005F07F3" w:rsidP="00A015A4">
      <w:pPr>
        <w:spacing w:line="240" w:lineRule="auto"/>
        <w:ind w:firstLine="0"/>
        <w:jc w:val="center"/>
      </w:pPr>
    </w:p>
    <w:p w14:paraId="76970794" w14:textId="01A523DF" w:rsidR="005F07F3" w:rsidRPr="0083704B" w:rsidRDefault="005F07F3" w:rsidP="00A015A4">
      <w:pPr>
        <w:spacing w:line="240" w:lineRule="auto"/>
        <w:ind w:firstLine="0"/>
        <w:jc w:val="center"/>
      </w:pPr>
    </w:p>
    <w:p w14:paraId="0469DF3A" w14:textId="77777777" w:rsidR="005F07F3" w:rsidRPr="0083704B" w:rsidRDefault="005F07F3" w:rsidP="00A015A4">
      <w:pPr>
        <w:spacing w:line="240" w:lineRule="auto"/>
        <w:ind w:firstLine="0"/>
        <w:jc w:val="center"/>
      </w:pPr>
    </w:p>
    <w:p w14:paraId="4A7230F5" w14:textId="17CCD436" w:rsidR="005F07F3" w:rsidRPr="0083704B" w:rsidRDefault="005F07F3" w:rsidP="005F07F3">
      <w:pPr>
        <w:spacing w:before="0" w:line="240" w:lineRule="auto"/>
        <w:ind w:firstLine="0"/>
        <w:jc w:val="center"/>
        <w:rPr>
          <w:b/>
          <w:sz w:val="56"/>
          <w:szCs w:val="56"/>
        </w:rPr>
      </w:pPr>
      <w:r w:rsidRPr="0083704B">
        <w:rPr>
          <w:b/>
          <w:sz w:val="56"/>
          <w:szCs w:val="56"/>
        </w:rPr>
        <w:t xml:space="preserve">BÁO CÁO </w:t>
      </w:r>
    </w:p>
    <w:p w14:paraId="5CC5CF87" w14:textId="682330B2" w:rsidR="00C70BF7" w:rsidRPr="0083704B" w:rsidRDefault="005F07F3" w:rsidP="005F07F3">
      <w:pPr>
        <w:spacing w:before="0" w:line="240" w:lineRule="auto"/>
        <w:ind w:firstLine="0"/>
        <w:jc w:val="center"/>
        <w:rPr>
          <w:b/>
          <w:sz w:val="56"/>
          <w:szCs w:val="56"/>
        </w:rPr>
      </w:pPr>
      <w:r w:rsidRPr="0083704B">
        <w:rPr>
          <w:b/>
          <w:sz w:val="56"/>
          <w:szCs w:val="56"/>
        </w:rPr>
        <w:t>THỰC TẬP DOANH NGHIỆP</w:t>
      </w:r>
    </w:p>
    <w:p w14:paraId="2BB74A48" w14:textId="1E5E3793" w:rsidR="00C70BF7" w:rsidRPr="0083704B" w:rsidRDefault="00C70BF7" w:rsidP="005F07F3">
      <w:pPr>
        <w:spacing w:before="240" w:line="240" w:lineRule="auto"/>
        <w:ind w:firstLine="0"/>
        <w:jc w:val="center"/>
      </w:pPr>
      <w:r w:rsidRPr="0083704B">
        <w:fldChar w:fldCharType="begin"/>
      </w:r>
      <w:r w:rsidRPr="0083704B">
        <w:instrText xml:space="preserve">MACROBUTTON DoFieldClick </w:instrText>
      </w:r>
      <w:r w:rsidRPr="0083704B">
        <w:rPr>
          <w:b/>
        </w:rPr>
        <w:instrText>NGÀNH CÔNG NGHỆ THÔNG TIN</w:instrText>
      </w:r>
      <w:r w:rsidRPr="0083704B">
        <w:fldChar w:fldCharType="end"/>
      </w:r>
    </w:p>
    <w:p w14:paraId="20D37B73" w14:textId="226D73F0" w:rsidR="00E44738" w:rsidRPr="0083704B" w:rsidRDefault="00E44738" w:rsidP="005F07F3">
      <w:pPr>
        <w:spacing w:before="240" w:line="240" w:lineRule="auto"/>
        <w:ind w:firstLine="0"/>
        <w:jc w:val="center"/>
      </w:pPr>
      <w:r w:rsidRPr="0083704B">
        <w:t xml:space="preserve">CHUYÊN NGÀNH </w:t>
      </w:r>
      <w:r w:rsidR="00D651B2" w:rsidRPr="0083704B">
        <w:t>CÔNG NGHỆ PHẦN MỀM</w:t>
      </w:r>
    </w:p>
    <w:p w14:paraId="31A976A3" w14:textId="1F0957C4" w:rsidR="00C70BF7" w:rsidRPr="0083704B" w:rsidRDefault="00D651B2" w:rsidP="00A015A4">
      <w:pPr>
        <w:spacing w:before="1920" w:line="240" w:lineRule="auto"/>
        <w:ind w:firstLine="0"/>
        <w:jc w:val="center"/>
        <w:rPr>
          <w:sz w:val="40"/>
          <w:szCs w:val="40"/>
        </w:rPr>
      </w:pPr>
      <w:r w:rsidRPr="0083704B">
        <w:rPr>
          <w:sz w:val="40"/>
          <w:szCs w:val="40"/>
        </w:rPr>
        <w:t>Xây dựng website bán đồ nội thất bằng ReactJs, NodeJs và Firebase</w:t>
      </w:r>
    </w:p>
    <w:p w14:paraId="211A25A6" w14:textId="55FD34C1" w:rsidR="00C70BF7" w:rsidRPr="0083704B" w:rsidRDefault="00C70BF7" w:rsidP="007C6D9A">
      <w:pPr>
        <w:spacing w:before="240" w:line="240" w:lineRule="auto"/>
        <w:ind w:firstLine="0"/>
        <w:rPr>
          <w:sz w:val="40"/>
          <w:szCs w:val="40"/>
        </w:rPr>
      </w:pPr>
    </w:p>
    <w:p w14:paraId="12464509" w14:textId="12854DE1" w:rsidR="00273A58" w:rsidRPr="0083704B" w:rsidRDefault="00273A58" w:rsidP="00273A58">
      <w:pPr>
        <w:rPr>
          <w:sz w:val="24"/>
        </w:rPr>
      </w:pPr>
    </w:p>
    <w:p w14:paraId="6A2AF0DD" w14:textId="5209B06D" w:rsidR="00273A58" w:rsidRPr="0083704B" w:rsidRDefault="00273A58" w:rsidP="001537B2">
      <w:pPr>
        <w:ind w:firstLine="0"/>
        <w:rPr>
          <w:sz w:val="40"/>
          <w:szCs w:val="40"/>
        </w:rPr>
      </w:pPr>
    </w:p>
    <w:p w14:paraId="60A44BF4" w14:textId="77777777" w:rsidR="001537B2" w:rsidRPr="0083704B" w:rsidRDefault="001537B2" w:rsidP="001537B2">
      <w:pPr>
        <w:ind w:firstLine="0"/>
        <w:rPr>
          <w:sz w:val="24"/>
        </w:rPr>
      </w:pPr>
    </w:p>
    <w:p w14:paraId="238CA8C6" w14:textId="264543BE" w:rsidR="00D004EC" w:rsidRPr="0083704B" w:rsidRDefault="00466EED" w:rsidP="00EE5018">
      <w:pPr>
        <w:ind w:firstLine="0"/>
        <w:jc w:val="center"/>
        <w:rPr>
          <w:b/>
          <w:bCs/>
          <w:sz w:val="24"/>
        </w:rPr>
      </w:pPr>
      <w:r w:rsidRPr="0083704B">
        <w:rPr>
          <w:b/>
          <w:bCs/>
          <w:sz w:val="24"/>
        </w:rPr>
        <w:t xml:space="preserve">HÀ NỘI </w:t>
      </w:r>
      <w:r w:rsidR="00EE5018" w:rsidRPr="0083704B">
        <w:rPr>
          <w:b/>
          <w:bCs/>
          <w:sz w:val="24"/>
        </w:rPr>
        <w:t>9/2023</w:t>
      </w:r>
    </w:p>
    <w:p w14:paraId="21BA3981" w14:textId="62041C15" w:rsidR="00C70BF7" w:rsidRPr="0083704B" w:rsidRDefault="00273A58" w:rsidP="000C553F">
      <w:pPr>
        <w:tabs>
          <w:tab w:val="center" w:pos="4678"/>
        </w:tabs>
        <w:spacing w:before="0" w:line="271" w:lineRule="auto"/>
        <w:rPr>
          <w:b/>
          <w:sz w:val="24"/>
        </w:rPr>
      </w:pPr>
      <w:r w:rsidRPr="0083704B">
        <w:rPr>
          <w:sz w:val="24"/>
        </w:rPr>
        <w:lastRenderedPageBreak/>
        <w:tab/>
      </w:r>
      <w:r w:rsidR="00C70BF7" w:rsidRPr="0083704B">
        <w:rPr>
          <w:b/>
          <w:sz w:val="24"/>
        </w:rPr>
        <w:fldChar w:fldCharType="begin"/>
      </w:r>
      <w:r w:rsidR="00C70BF7" w:rsidRPr="0083704B">
        <w:rPr>
          <w:b/>
          <w:sz w:val="24"/>
        </w:rPr>
        <w:instrText>MACROBUTTON DoFieldClick BỘ GIÁO DỤC VÀ ĐÀO TẠO</w:instrText>
      </w:r>
      <w:r w:rsidR="00C70BF7" w:rsidRPr="0083704B">
        <w:rPr>
          <w:b/>
          <w:sz w:val="24"/>
        </w:rPr>
        <w:fldChar w:fldCharType="end"/>
      </w:r>
    </w:p>
    <w:p w14:paraId="003CD805" w14:textId="12D126E4" w:rsidR="00C70BF7" w:rsidRPr="0083704B" w:rsidRDefault="00C70BF7" w:rsidP="000C553F">
      <w:pPr>
        <w:spacing w:before="0" w:line="271" w:lineRule="auto"/>
        <w:ind w:firstLine="0"/>
        <w:jc w:val="center"/>
        <w:rPr>
          <w:b/>
        </w:rPr>
      </w:pPr>
      <w:r w:rsidRPr="0083704B">
        <w:rPr>
          <w:b/>
        </w:rPr>
        <w:fldChar w:fldCharType="begin"/>
      </w:r>
      <w:r w:rsidRPr="0083704B">
        <w:rPr>
          <w:b/>
        </w:rPr>
        <w:instrText>MACROBUTTON DoFieldClick TRƯỜNG ĐẠI HỌC MỎ - ĐỊA CHẤT</w:instrText>
      </w:r>
      <w:r w:rsidRPr="0083704B">
        <w:rPr>
          <w:b/>
        </w:rPr>
        <w:fldChar w:fldCharType="end"/>
      </w:r>
    </w:p>
    <w:p w14:paraId="5C4D9212" w14:textId="1BC0C159" w:rsidR="00412A14" w:rsidRPr="0083704B" w:rsidRDefault="00133A22" w:rsidP="00246166">
      <w:pPr>
        <w:ind w:firstLine="0"/>
        <w:jc w:val="center"/>
        <w:rPr>
          <w:b/>
        </w:rPr>
      </w:pPr>
      <w:r w:rsidRPr="0083704B">
        <w:rPr>
          <w:b/>
          <w:noProof/>
        </w:rPr>
        <mc:AlternateContent>
          <mc:Choice Requires="wps">
            <w:drawing>
              <wp:anchor distT="0" distB="0" distL="114300" distR="114300" simplePos="0" relativeHeight="251661312" behindDoc="0" locked="0" layoutInCell="1" allowOverlap="1" wp14:anchorId="65F646B0" wp14:editId="21881489">
                <wp:simplePos x="0" y="0"/>
                <wp:positionH relativeFrom="column">
                  <wp:posOffset>1848485</wp:posOffset>
                </wp:positionH>
                <wp:positionV relativeFrom="paragraph">
                  <wp:posOffset>17145</wp:posOffset>
                </wp:positionV>
                <wp:extent cx="22250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2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5E34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5pt,1.35pt" to="3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" strokecolor="black [3040]"/>
            </w:pict>
          </mc:Fallback>
        </mc:AlternateContent>
      </w:r>
    </w:p>
    <w:p w14:paraId="5FB0B6D4" w14:textId="1962DFA0" w:rsidR="00412A14" w:rsidRPr="0083704B" w:rsidRDefault="00412A14" w:rsidP="00246166">
      <w:pPr>
        <w:ind w:firstLine="0"/>
        <w:jc w:val="center"/>
        <w:rPr>
          <w:b/>
        </w:rPr>
      </w:pPr>
    </w:p>
    <w:p w14:paraId="0129B33A" w14:textId="37CD7117" w:rsidR="00412A14" w:rsidRPr="0083704B" w:rsidRDefault="00412A14" w:rsidP="00246166">
      <w:pPr>
        <w:ind w:firstLine="0"/>
        <w:jc w:val="center"/>
        <w:rPr>
          <w:b/>
        </w:rPr>
      </w:pPr>
    </w:p>
    <w:p w14:paraId="5F7861F6" w14:textId="0296A713" w:rsidR="00412A14" w:rsidRPr="0083704B" w:rsidRDefault="00412A14" w:rsidP="00246166">
      <w:pPr>
        <w:ind w:firstLine="0"/>
        <w:jc w:val="center"/>
        <w:rPr>
          <w:b/>
        </w:rPr>
      </w:pPr>
    </w:p>
    <w:p w14:paraId="68942BE9" w14:textId="77777777" w:rsidR="00133A22" w:rsidRPr="0083704B" w:rsidRDefault="00133A22" w:rsidP="00246166">
      <w:pPr>
        <w:ind w:firstLine="0"/>
        <w:jc w:val="center"/>
        <w:rPr>
          <w:b/>
        </w:rPr>
      </w:pPr>
    </w:p>
    <w:p w14:paraId="1360B08E" w14:textId="77777777" w:rsidR="00412A14" w:rsidRPr="0083704B" w:rsidRDefault="00412A14" w:rsidP="00246166">
      <w:pPr>
        <w:ind w:firstLine="0"/>
        <w:jc w:val="center"/>
        <w:rPr>
          <w:b/>
        </w:rPr>
      </w:pPr>
    </w:p>
    <w:p w14:paraId="0E83EA9C" w14:textId="77777777" w:rsidR="00412A14" w:rsidRPr="0083704B" w:rsidRDefault="00412A14" w:rsidP="00412A14">
      <w:pPr>
        <w:spacing w:before="0" w:line="240" w:lineRule="auto"/>
        <w:ind w:firstLine="0"/>
        <w:jc w:val="center"/>
        <w:rPr>
          <w:b/>
          <w:sz w:val="56"/>
          <w:szCs w:val="56"/>
        </w:rPr>
      </w:pPr>
      <w:r w:rsidRPr="0083704B">
        <w:rPr>
          <w:b/>
          <w:sz w:val="56"/>
          <w:szCs w:val="56"/>
        </w:rPr>
        <w:t xml:space="preserve">BÁO CÁO </w:t>
      </w:r>
    </w:p>
    <w:p w14:paraId="3937D63D" w14:textId="7F61FA91" w:rsidR="00C70BF7" w:rsidRPr="0083704B" w:rsidRDefault="00412A14" w:rsidP="00412A14">
      <w:pPr>
        <w:spacing w:before="0" w:line="240" w:lineRule="auto"/>
        <w:ind w:firstLine="0"/>
        <w:jc w:val="center"/>
        <w:rPr>
          <w:b/>
          <w:sz w:val="56"/>
          <w:szCs w:val="56"/>
        </w:rPr>
      </w:pPr>
      <w:r w:rsidRPr="0083704B">
        <w:rPr>
          <w:b/>
          <w:sz w:val="56"/>
          <w:szCs w:val="56"/>
        </w:rPr>
        <w:t>THỰC TẬP DOANH NGHIỆP</w:t>
      </w:r>
    </w:p>
    <w:p w14:paraId="17BB67CE" w14:textId="77777777" w:rsidR="0023484E" w:rsidRPr="0083704B" w:rsidRDefault="0023484E" w:rsidP="0023484E">
      <w:pPr>
        <w:spacing w:before="240" w:line="240" w:lineRule="auto"/>
        <w:ind w:firstLine="0"/>
        <w:jc w:val="center"/>
      </w:pPr>
      <w:r w:rsidRPr="0083704B">
        <w:fldChar w:fldCharType="begin"/>
      </w:r>
      <w:r w:rsidRPr="0083704B">
        <w:instrText xml:space="preserve">MACROBUTTON DoFieldClick </w:instrText>
      </w:r>
      <w:r w:rsidRPr="0083704B">
        <w:rPr>
          <w:b/>
        </w:rPr>
        <w:instrText>NGÀNH CÔNG NGHỆ THÔNG TIN</w:instrText>
      </w:r>
      <w:r w:rsidRPr="0083704B">
        <w:fldChar w:fldCharType="end"/>
      </w:r>
    </w:p>
    <w:p w14:paraId="0B89F719" w14:textId="5D6B853F" w:rsidR="0023484E" w:rsidRPr="0083704B" w:rsidRDefault="0023484E" w:rsidP="0023484E">
      <w:pPr>
        <w:spacing w:before="240" w:line="240" w:lineRule="auto"/>
        <w:ind w:firstLine="0"/>
        <w:jc w:val="center"/>
      </w:pPr>
      <w:r w:rsidRPr="0083704B">
        <w:t xml:space="preserve">CHUYÊN NGÀNH </w:t>
      </w:r>
      <w:r w:rsidR="000544F4" w:rsidRPr="0083704B">
        <w:t>CÔNG NGHỆ PHẦN MỀM</w:t>
      </w:r>
    </w:p>
    <w:p w14:paraId="2E22B243" w14:textId="3D9EFF78" w:rsidR="00C70BF7" w:rsidRPr="0083704B" w:rsidRDefault="00C70BF7" w:rsidP="00A015A4">
      <w:pPr>
        <w:spacing w:before="240" w:line="240" w:lineRule="auto"/>
        <w:ind w:firstLine="0"/>
        <w:jc w:val="center"/>
        <w:rPr>
          <w:b/>
          <w:bCs/>
        </w:rPr>
      </w:pPr>
    </w:p>
    <w:p w14:paraId="041D7CE0" w14:textId="451596C0" w:rsidR="00C70BF7" w:rsidRPr="0083704B" w:rsidRDefault="000544F4" w:rsidP="00966445">
      <w:pPr>
        <w:spacing w:before="720" w:line="240" w:lineRule="auto"/>
        <w:ind w:firstLine="0"/>
        <w:jc w:val="center"/>
        <w:rPr>
          <w:b/>
          <w:bCs/>
          <w:sz w:val="32"/>
          <w:szCs w:val="32"/>
        </w:rPr>
      </w:pPr>
      <w:r w:rsidRPr="0083704B">
        <w:rPr>
          <w:b/>
          <w:bCs/>
          <w:sz w:val="32"/>
          <w:szCs w:val="32"/>
        </w:rPr>
        <w:t>Xây dựng website bán đồ nội thất bằng ReactJs, NodeJs và Firebase</w:t>
      </w:r>
    </w:p>
    <w:p w14:paraId="7A4C4A41" w14:textId="59DBC055" w:rsidR="00C70BF7" w:rsidRPr="0083704B" w:rsidRDefault="00C70BF7" w:rsidP="00966445">
      <w:pPr>
        <w:spacing w:before="240" w:line="240" w:lineRule="auto"/>
        <w:ind w:firstLine="0"/>
        <w:jc w:val="center"/>
        <w:rPr>
          <w:b/>
        </w:rPr>
      </w:pPr>
    </w:p>
    <w:p w14:paraId="5E6E6EFE" w14:textId="4DA4F89D" w:rsidR="000603FB" w:rsidRPr="0083704B" w:rsidRDefault="000603FB" w:rsidP="00966445">
      <w:pPr>
        <w:spacing w:before="240" w:line="240" w:lineRule="auto"/>
        <w:ind w:firstLine="0"/>
        <w:jc w:val="center"/>
        <w:rPr>
          <w:b/>
        </w:rPr>
      </w:pPr>
    </w:p>
    <w:p w14:paraId="73DDB678" w14:textId="77777777" w:rsidR="000603FB" w:rsidRPr="0083704B" w:rsidRDefault="000603FB" w:rsidP="00275DE9">
      <w:pPr>
        <w:spacing w:before="240" w:line="240" w:lineRule="auto"/>
        <w:ind w:firstLine="0"/>
        <w:rPr>
          <w:b/>
        </w:rPr>
      </w:pPr>
    </w:p>
    <w:p w14:paraId="5BC9983F" w14:textId="185C34CB" w:rsidR="00C70BF7" w:rsidRPr="0083704B" w:rsidRDefault="000603FB" w:rsidP="00D94D61">
      <w:pPr>
        <w:spacing w:before="0" w:line="240" w:lineRule="auto"/>
        <w:ind w:left="2007"/>
        <w:rPr>
          <w:b/>
        </w:rPr>
      </w:pPr>
      <w:r w:rsidRPr="0083704B">
        <w:rPr>
          <w:b/>
        </w:rPr>
        <w:t>Sinh viên thực tập</w:t>
      </w:r>
      <w:r w:rsidRPr="0083704B">
        <w:rPr>
          <w:b/>
        </w:rPr>
        <w:tab/>
        <w:t>:</w:t>
      </w:r>
      <w:r w:rsidR="000544F4" w:rsidRPr="0083704B">
        <w:rPr>
          <w:b/>
        </w:rPr>
        <w:t xml:space="preserve"> Hà Văn Huy</w:t>
      </w:r>
    </w:p>
    <w:p w14:paraId="130C2BC4" w14:textId="16124B9B" w:rsidR="0023484E" w:rsidRPr="0083704B" w:rsidRDefault="0023484E" w:rsidP="00D94D61">
      <w:pPr>
        <w:spacing w:before="0" w:line="240" w:lineRule="auto"/>
        <w:ind w:left="2007"/>
        <w:rPr>
          <w:b/>
        </w:rPr>
      </w:pPr>
      <w:r w:rsidRPr="0083704B">
        <w:rPr>
          <w:b/>
        </w:rPr>
        <w:t>Mã sinh viên</w:t>
      </w:r>
      <w:r w:rsidRPr="0083704B">
        <w:rPr>
          <w:b/>
        </w:rPr>
        <w:tab/>
      </w:r>
      <w:r w:rsidRPr="0083704B">
        <w:rPr>
          <w:b/>
        </w:rPr>
        <w:tab/>
        <w:t>:</w:t>
      </w:r>
      <w:r w:rsidR="000544F4" w:rsidRPr="0083704B">
        <w:rPr>
          <w:b/>
        </w:rPr>
        <w:t xml:space="preserve"> 1921050294</w:t>
      </w:r>
    </w:p>
    <w:p w14:paraId="7EEA3268" w14:textId="2D0BE722" w:rsidR="000603FB" w:rsidRPr="0083704B" w:rsidRDefault="000603FB" w:rsidP="00D94D61">
      <w:pPr>
        <w:spacing w:before="0" w:line="240" w:lineRule="auto"/>
        <w:ind w:left="2007"/>
        <w:rPr>
          <w:b/>
        </w:rPr>
      </w:pPr>
      <w:r w:rsidRPr="0083704B">
        <w:rPr>
          <w:b/>
        </w:rPr>
        <w:t>Công ty thực tập</w:t>
      </w:r>
      <w:r w:rsidRPr="0083704B">
        <w:rPr>
          <w:b/>
        </w:rPr>
        <w:tab/>
        <w:t>:</w:t>
      </w:r>
      <w:r w:rsidR="000544F4" w:rsidRPr="0083704B">
        <w:rPr>
          <w:b/>
        </w:rPr>
        <w:t xml:space="preserve"> Công ty cổ phần giải pháp Hà Minh</w:t>
      </w:r>
    </w:p>
    <w:p w14:paraId="49B6CEC2" w14:textId="70AC3250" w:rsidR="000603FB" w:rsidRPr="0083704B" w:rsidRDefault="000603FB" w:rsidP="00D94D61">
      <w:pPr>
        <w:spacing w:before="0" w:line="240" w:lineRule="auto"/>
        <w:ind w:left="2007"/>
        <w:rPr>
          <w:b/>
        </w:rPr>
      </w:pPr>
      <w:r w:rsidRPr="0083704B">
        <w:rPr>
          <w:b/>
        </w:rPr>
        <w:t>Người phụ trách</w:t>
      </w:r>
      <w:r w:rsidRPr="0083704B">
        <w:rPr>
          <w:b/>
        </w:rPr>
        <w:tab/>
        <w:t>:</w:t>
      </w:r>
      <w:r w:rsidR="000544F4" w:rsidRPr="0083704B">
        <w:rPr>
          <w:b/>
        </w:rPr>
        <w:t xml:space="preserve"> Nguyễn Mạnh Dũng</w:t>
      </w:r>
    </w:p>
    <w:p w14:paraId="163B7649" w14:textId="621F886E" w:rsidR="000603FB" w:rsidRPr="0083704B" w:rsidRDefault="000603FB" w:rsidP="00D94D61">
      <w:pPr>
        <w:spacing w:before="0" w:line="240" w:lineRule="auto"/>
        <w:ind w:left="2007"/>
        <w:rPr>
          <w:b/>
        </w:rPr>
      </w:pPr>
      <w:r w:rsidRPr="0083704B">
        <w:rPr>
          <w:b/>
        </w:rPr>
        <w:t xml:space="preserve">Giảng viên hướng dẫn: </w:t>
      </w:r>
      <w:r w:rsidR="000544F4" w:rsidRPr="0083704B">
        <w:rPr>
          <w:b/>
        </w:rPr>
        <w:t>Nguyễn Thị Hữu Phương</w:t>
      </w:r>
    </w:p>
    <w:p w14:paraId="7456BAD0" w14:textId="77777777" w:rsidR="00144199" w:rsidRPr="0083704B" w:rsidRDefault="00144199" w:rsidP="000544F4">
      <w:pPr>
        <w:pStyle w:val="u1"/>
        <w:numPr>
          <w:ilvl w:val="0"/>
          <w:numId w:val="0"/>
        </w:numPr>
        <w:jc w:val="both"/>
        <w:rPr>
          <w:rFonts w:cs="Times New Roman"/>
        </w:rPr>
      </w:pPr>
    </w:p>
    <w:p w14:paraId="2D66A0EF" w14:textId="77777777" w:rsidR="00466EED" w:rsidRPr="0083704B" w:rsidRDefault="00466EED" w:rsidP="00466EED"/>
    <w:p w14:paraId="0532954F" w14:textId="5EDDCE9C" w:rsidR="00466EED" w:rsidRPr="0083704B" w:rsidRDefault="00466EED" w:rsidP="006872A3">
      <w:pPr>
        <w:ind w:firstLine="0"/>
        <w:jc w:val="center"/>
        <w:rPr>
          <w:b/>
          <w:bCs/>
          <w:sz w:val="24"/>
        </w:rPr>
        <w:sectPr w:rsidR="00466EED" w:rsidRPr="0083704B" w:rsidSect="00CE2910">
          <w:footerReference w:type="even" r:id="rId8"/>
          <w:pgSz w:w="11907" w:h="16840" w:code="9"/>
          <w:pgMar w:top="1701" w:right="708" w:bottom="1701" w:left="1985" w:header="709" w:footer="709" w:gutter="0"/>
          <w:pgBorders>
            <w:top w:val="twistedLines1" w:sz="12" w:space="1" w:color="auto"/>
            <w:left w:val="twistedLines1" w:sz="12" w:space="4" w:color="auto"/>
            <w:bottom w:val="twistedLines1" w:sz="12" w:space="1" w:color="auto"/>
            <w:right w:val="twistedLines1" w:sz="12" w:space="4" w:color="auto"/>
          </w:pgBorders>
          <w:cols w:space="708"/>
          <w:docGrid w:linePitch="360"/>
        </w:sectPr>
      </w:pPr>
      <w:r w:rsidRPr="0083704B">
        <w:rPr>
          <w:b/>
          <w:bCs/>
          <w:sz w:val="24"/>
        </w:rPr>
        <w:t xml:space="preserve">HÀ NỘI </w:t>
      </w:r>
      <w:r w:rsidR="00D651B2" w:rsidRPr="0083704B">
        <w:rPr>
          <w:b/>
          <w:bCs/>
          <w:sz w:val="24"/>
        </w:rPr>
        <w:t>09</w:t>
      </w:r>
      <w:r w:rsidRPr="0083704B">
        <w:rPr>
          <w:b/>
          <w:bCs/>
          <w:sz w:val="24"/>
        </w:rPr>
        <w:t>/</w:t>
      </w:r>
      <w:r w:rsidR="00D651B2" w:rsidRPr="0083704B">
        <w:rPr>
          <w:b/>
          <w:bCs/>
          <w:sz w:val="24"/>
        </w:rPr>
        <w:t>2023</w:t>
      </w:r>
    </w:p>
    <w:p w14:paraId="0096B5E5" w14:textId="7A7E0FE2" w:rsidR="004B4BF6" w:rsidRPr="0083704B" w:rsidRDefault="004B4BF6" w:rsidP="00D10DE9">
      <w:pPr>
        <w:pStyle w:val="u1"/>
        <w:numPr>
          <w:ilvl w:val="0"/>
          <w:numId w:val="0"/>
        </w:numPr>
        <w:spacing w:after="120"/>
        <w:rPr>
          <w:rFonts w:cs="Times New Roman"/>
        </w:rPr>
      </w:pPr>
      <w:bookmarkStart w:id="2" w:name="_Toc98962346"/>
      <w:bookmarkStart w:id="3" w:name="_Toc147071697"/>
      <w:r w:rsidRPr="0083704B">
        <w:rPr>
          <w:rFonts w:cs="Times New Roman"/>
        </w:rPr>
        <w:lastRenderedPageBreak/>
        <w:t>MỤC LỤC</w:t>
      </w:r>
      <w:bookmarkEnd w:id="0"/>
      <w:bookmarkEnd w:id="2"/>
      <w:bookmarkEnd w:id="3"/>
    </w:p>
    <w:sdt>
      <w:sdtPr>
        <w:rPr>
          <w:rFonts w:ascii="Times New Roman" w:hAnsi="Times New Roman" w:cs="Times New Roman"/>
        </w:rPr>
        <w:id w:val="-1683433496"/>
        <w:docPartObj>
          <w:docPartGallery w:val="Table of Contents"/>
          <w:docPartUnique/>
        </w:docPartObj>
      </w:sdtPr>
      <w:sdtEndPr>
        <w:rPr>
          <w:rFonts w:eastAsia="Times New Roman"/>
          <w:b/>
          <w:bCs/>
          <w:color w:val="auto"/>
          <w:sz w:val="26"/>
          <w:szCs w:val="24"/>
          <w:lang w:val="en-US" w:eastAsia="en-US"/>
        </w:rPr>
      </w:sdtEndPr>
      <w:sdtContent>
        <w:p w14:paraId="4006CF51" w14:textId="13D80FC5" w:rsidR="00E77410" w:rsidRPr="0083704B" w:rsidRDefault="00E77410">
          <w:pPr>
            <w:pStyle w:val="uMucluc"/>
            <w:rPr>
              <w:rFonts w:ascii="Times New Roman" w:hAnsi="Times New Roman" w:cs="Times New Roman"/>
            </w:rPr>
          </w:pPr>
        </w:p>
        <w:p w14:paraId="23879C58" w14:textId="0D14AEFA" w:rsidR="00E77410" w:rsidRPr="0083704B" w:rsidRDefault="00E77410">
          <w:pPr>
            <w:pStyle w:val="Mucluc1"/>
            <w:rPr>
              <w:rFonts w:eastAsiaTheme="minorEastAsia"/>
              <w:kern w:val="2"/>
              <w:sz w:val="22"/>
              <w:szCs w:val="22"/>
              <w:lang w:val="vi-VN" w:eastAsia="vi-VN"/>
              <w14:ligatures w14:val="standardContextual"/>
            </w:rPr>
          </w:pPr>
          <w:r w:rsidRPr="0083704B">
            <w:fldChar w:fldCharType="begin"/>
          </w:r>
          <w:r w:rsidRPr="0083704B">
            <w:instrText xml:space="preserve"> TOC \o "1-3" \h \z \u </w:instrText>
          </w:r>
          <w:r w:rsidRPr="0083704B">
            <w:fldChar w:fldCharType="separate"/>
          </w:r>
          <w:hyperlink w:anchor="_Toc147071697" w:history="1">
            <w:r w:rsidRPr="0083704B">
              <w:rPr>
                <w:rStyle w:val="Siuktni"/>
              </w:rPr>
              <w:t>MỤC LỤC</w:t>
            </w:r>
            <w:r w:rsidRPr="0083704B">
              <w:rPr>
                <w:webHidden/>
              </w:rPr>
              <w:tab/>
            </w:r>
            <w:r w:rsidRPr="0083704B">
              <w:rPr>
                <w:webHidden/>
              </w:rPr>
              <w:fldChar w:fldCharType="begin"/>
            </w:r>
            <w:r w:rsidRPr="0083704B">
              <w:rPr>
                <w:webHidden/>
              </w:rPr>
              <w:instrText xml:space="preserve"> PAGEREF _Toc147071697 \h </w:instrText>
            </w:r>
            <w:r w:rsidRPr="0083704B">
              <w:rPr>
                <w:webHidden/>
              </w:rPr>
            </w:r>
            <w:r w:rsidRPr="0083704B">
              <w:rPr>
                <w:webHidden/>
              </w:rPr>
              <w:fldChar w:fldCharType="separate"/>
            </w:r>
            <w:r w:rsidRPr="0083704B">
              <w:rPr>
                <w:webHidden/>
              </w:rPr>
              <w:t>3</w:t>
            </w:r>
            <w:r w:rsidRPr="0083704B">
              <w:rPr>
                <w:webHidden/>
              </w:rPr>
              <w:fldChar w:fldCharType="end"/>
            </w:r>
          </w:hyperlink>
        </w:p>
        <w:p w14:paraId="248597D7" w14:textId="03BDAD45" w:rsidR="00E77410" w:rsidRPr="0083704B" w:rsidRDefault="00E77410">
          <w:pPr>
            <w:pStyle w:val="Mucluc1"/>
            <w:rPr>
              <w:rFonts w:eastAsiaTheme="minorEastAsia"/>
              <w:kern w:val="2"/>
              <w:sz w:val="22"/>
              <w:szCs w:val="22"/>
              <w:lang w:val="vi-VN" w:eastAsia="vi-VN"/>
              <w14:ligatures w14:val="standardContextual"/>
            </w:rPr>
          </w:pPr>
          <w:hyperlink w:anchor="_Toc147071698" w:history="1">
            <w:r w:rsidRPr="0083704B">
              <w:rPr>
                <w:rStyle w:val="Siuktni"/>
              </w:rPr>
              <w:t>DANH MỤC HÌNH VẼ</w:t>
            </w:r>
            <w:r w:rsidRPr="0083704B">
              <w:rPr>
                <w:webHidden/>
              </w:rPr>
              <w:tab/>
            </w:r>
            <w:r w:rsidRPr="0083704B">
              <w:rPr>
                <w:webHidden/>
              </w:rPr>
              <w:fldChar w:fldCharType="begin"/>
            </w:r>
            <w:r w:rsidRPr="0083704B">
              <w:rPr>
                <w:webHidden/>
              </w:rPr>
              <w:instrText xml:space="preserve"> PAGEREF _Toc147071698 \h </w:instrText>
            </w:r>
            <w:r w:rsidRPr="0083704B">
              <w:rPr>
                <w:webHidden/>
              </w:rPr>
            </w:r>
            <w:r w:rsidRPr="0083704B">
              <w:rPr>
                <w:webHidden/>
              </w:rPr>
              <w:fldChar w:fldCharType="separate"/>
            </w:r>
            <w:r w:rsidRPr="0083704B">
              <w:rPr>
                <w:webHidden/>
              </w:rPr>
              <w:t>4</w:t>
            </w:r>
            <w:r w:rsidRPr="0083704B">
              <w:rPr>
                <w:webHidden/>
              </w:rPr>
              <w:fldChar w:fldCharType="end"/>
            </w:r>
          </w:hyperlink>
        </w:p>
        <w:p w14:paraId="341ECB9A" w14:textId="63E5C28E" w:rsidR="00E77410" w:rsidRPr="0083704B" w:rsidRDefault="00E77410">
          <w:pPr>
            <w:pStyle w:val="Mucluc1"/>
            <w:rPr>
              <w:rFonts w:eastAsiaTheme="minorEastAsia"/>
              <w:kern w:val="2"/>
              <w:sz w:val="22"/>
              <w:szCs w:val="22"/>
              <w:lang w:val="vi-VN" w:eastAsia="vi-VN"/>
              <w14:ligatures w14:val="standardContextual"/>
            </w:rPr>
          </w:pPr>
          <w:hyperlink w:anchor="_Toc147071699" w:history="1">
            <w:r w:rsidRPr="0083704B">
              <w:rPr>
                <w:rStyle w:val="Siuktni"/>
              </w:rPr>
              <w:t>DANH MỤC BẢNG BIỂU</w:t>
            </w:r>
            <w:r w:rsidRPr="0083704B">
              <w:rPr>
                <w:webHidden/>
              </w:rPr>
              <w:tab/>
            </w:r>
            <w:r w:rsidRPr="0083704B">
              <w:rPr>
                <w:webHidden/>
              </w:rPr>
              <w:fldChar w:fldCharType="begin"/>
            </w:r>
            <w:r w:rsidRPr="0083704B">
              <w:rPr>
                <w:webHidden/>
              </w:rPr>
              <w:instrText xml:space="preserve"> PAGEREF _Toc147071699 \h </w:instrText>
            </w:r>
            <w:r w:rsidRPr="0083704B">
              <w:rPr>
                <w:webHidden/>
              </w:rPr>
            </w:r>
            <w:r w:rsidRPr="0083704B">
              <w:rPr>
                <w:webHidden/>
              </w:rPr>
              <w:fldChar w:fldCharType="separate"/>
            </w:r>
            <w:r w:rsidRPr="0083704B">
              <w:rPr>
                <w:webHidden/>
              </w:rPr>
              <w:t>5</w:t>
            </w:r>
            <w:r w:rsidRPr="0083704B">
              <w:rPr>
                <w:webHidden/>
              </w:rPr>
              <w:fldChar w:fldCharType="end"/>
            </w:r>
          </w:hyperlink>
        </w:p>
        <w:p w14:paraId="1C75AB23" w14:textId="43FF6228" w:rsidR="00E77410" w:rsidRPr="0083704B" w:rsidRDefault="00E77410">
          <w:pPr>
            <w:pStyle w:val="Mucluc1"/>
            <w:rPr>
              <w:rFonts w:eastAsiaTheme="minorEastAsia"/>
              <w:kern w:val="2"/>
              <w:sz w:val="22"/>
              <w:szCs w:val="22"/>
              <w:lang w:val="vi-VN" w:eastAsia="vi-VN"/>
              <w14:ligatures w14:val="standardContextual"/>
            </w:rPr>
          </w:pPr>
          <w:hyperlink w:anchor="_Toc147071700" w:history="1">
            <w:r w:rsidRPr="0083704B">
              <w:rPr>
                <w:rStyle w:val="Siuktni"/>
              </w:rPr>
              <w:t>MỞ ĐẦU</w:t>
            </w:r>
            <w:r w:rsidRPr="0083704B">
              <w:rPr>
                <w:webHidden/>
              </w:rPr>
              <w:tab/>
            </w:r>
            <w:r w:rsidRPr="0083704B">
              <w:rPr>
                <w:webHidden/>
              </w:rPr>
              <w:fldChar w:fldCharType="begin"/>
            </w:r>
            <w:r w:rsidRPr="0083704B">
              <w:rPr>
                <w:webHidden/>
              </w:rPr>
              <w:instrText xml:space="preserve"> PAGEREF _Toc147071700 \h </w:instrText>
            </w:r>
            <w:r w:rsidRPr="0083704B">
              <w:rPr>
                <w:webHidden/>
              </w:rPr>
            </w:r>
            <w:r w:rsidRPr="0083704B">
              <w:rPr>
                <w:webHidden/>
              </w:rPr>
              <w:fldChar w:fldCharType="separate"/>
            </w:r>
            <w:r w:rsidRPr="0083704B">
              <w:rPr>
                <w:webHidden/>
              </w:rPr>
              <w:t>6</w:t>
            </w:r>
            <w:r w:rsidRPr="0083704B">
              <w:rPr>
                <w:webHidden/>
              </w:rPr>
              <w:fldChar w:fldCharType="end"/>
            </w:r>
          </w:hyperlink>
        </w:p>
        <w:p w14:paraId="69332F89" w14:textId="441514DC" w:rsidR="00E77410" w:rsidRPr="0083704B" w:rsidRDefault="00E77410">
          <w:pPr>
            <w:pStyle w:val="Mucluc1"/>
            <w:rPr>
              <w:rFonts w:eastAsiaTheme="minorEastAsia"/>
              <w:kern w:val="2"/>
              <w:sz w:val="22"/>
              <w:szCs w:val="22"/>
              <w:lang w:val="vi-VN" w:eastAsia="vi-VN"/>
              <w14:ligatures w14:val="standardContextual"/>
            </w:rPr>
          </w:pPr>
          <w:hyperlink w:anchor="_Toc147071701" w:history="1">
            <w:r w:rsidRPr="0083704B">
              <w:rPr>
                <w:rStyle w:val="Siuktni"/>
              </w:rPr>
              <w:t>CHƯƠNG 1 : GIỚI THIỆU VỀ CÔNG TY VÀ VỊ TRÍ THỰC TẬP</w:t>
            </w:r>
            <w:r w:rsidRPr="0083704B">
              <w:rPr>
                <w:webHidden/>
              </w:rPr>
              <w:tab/>
            </w:r>
            <w:r w:rsidRPr="0083704B">
              <w:rPr>
                <w:webHidden/>
              </w:rPr>
              <w:fldChar w:fldCharType="begin"/>
            </w:r>
            <w:r w:rsidRPr="0083704B">
              <w:rPr>
                <w:webHidden/>
              </w:rPr>
              <w:instrText xml:space="preserve"> PAGEREF _Toc147071701 \h </w:instrText>
            </w:r>
            <w:r w:rsidRPr="0083704B">
              <w:rPr>
                <w:webHidden/>
              </w:rPr>
            </w:r>
            <w:r w:rsidRPr="0083704B">
              <w:rPr>
                <w:webHidden/>
              </w:rPr>
              <w:fldChar w:fldCharType="separate"/>
            </w:r>
            <w:r w:rsidRPr="0083704B">
              <w:rPr>
                <w:webHidden/>
              </w:rPr>
              <w:t>7</w:t>
            </w:r>
            <w:r w:rsidRPr="0083704B">
              <w:rPr>
                <w:webHidden/>
              </w:rPr>
              <w:fldChar w:fldCharType="end"/>
            </w:r>
          </w:hyperlink>
        </w:p>
        <w:p w14:paraId="6BB38218" w14:textId="0A26AEE5" w:rsidR="00E77410" w:rsidRPr="0083704B" w:rsidRDefault="00E77410">
          <w:pPr>
            <w:pStyle w:val="Mucluc2"/>
            <w:rPr>
              <w:rFonts w:eastAsiaTheme="minorEastAsia"/>
              <w:noProof/>
              <w:kern w:val="2"/>
              <w:sz w:val="22"/>
              <w:szCs w:val="22"/>
              <w:lang w:val="vi-VN" w:eastAsia="vi-VN"/>
              <w14:ligatures w14:val="standardContextual"/>
            </w:rPr>
          </w:pPr>
          <w:hyperlink w:anchor="_Toc147071702" w:history="1">
            <w:r w:rsidRPr="0083704B">
              <w:rPr>
                <w:rStyle w:val="Siuktni"/>
                <w:noProof/>
              </w:rPr>
              <w:t>1.1 Giới thiệu về công ty cổ</w:t>
            </w:r>
            <w:r w:rsidRPr="0083704B">
              <w:rPr>
                <w:rStyle w:val="Siuktni"/>
                <w:noProof/>
              </w:rPr>
              <w:t xml:space="preserve"> </w:t>
            </w:r>
            <w:r w:rsidRPr="0083704B">
              <w:rPr>
                <w:rStyle w:val="Siuktni"/>
                <w:noProof/>
              </w:rPr>
              <w:t>phần giải pháp Hà Minh</w:t>
            </w:r>
            <w:r w:rsidRPr="0083704B">
              <w:rPr>
                <w:noProof/>
                <w:webHidden/>
              </w:rPr>
              <w:tab/>
            </w:r>
            <w:r w:rsidRPr="0083704B">
              <w:rPr>
                <w:noProof/>
                <w:webHidden/>
              </w:rPr>
              <w:fldChar w:fldCharType="begin"/>
            </w:r>
            <w:r w:rsidRPr="0083704B">
              <w:rPr>
                <w:noProof/>
                <w:webHidden/>
              </w:rPr>
              <w:instrText xml:space="preserve"> PAGEREF _Toc147071702 \h </w:instrText>
            </w:r>
            <w:r w:rsidRPr="0083704B">
              <w:rPr>
                <w:noProof/>
                <w:webHidden/>
              </w:rPr>
            </w:r>
            <w:r w:rsidRPr="0083704B">
              <w:rPr>
                <w:noProof/>
                <w:webHidden/>
              </w:rPr>
              <w:fldChar w:fldCharType="separate"/>
            </w:r>
            <w:r w:rsidRPr="0083704B">
              <w:rPr>
                <w:noProof/>
                <w:webHidden/>
              </w:rPr>
              <w:t>7</w:t>
            </w:r>
            <w:r w:rsidRPr="0083704B">
              <w:rPr>
                <w:noProof/>
                <w:webHidden/>
              </w:rPr>
              <w:fldChar w:fldCharType="end"/>
            </w:r>
          </w:hyperlink>
        </w:p>
        <w:p w14:paraId="6092BF10" w14:textId="73CB5F9E" w:rsidR="00E77410" w:rsidRPr="0083704B" w:rsidRDefault="00E77410">
          <w:pPr>
            <w:pStyle w:val="Mucluc3"/>
            <w:tabs>
              <w:tab w:val="right" w:leader="dot" w:pos="8778"/>
            </w:tabs>
            <w:rPr>
              <w:rFonts w:eastAsiaTheme="minorEastAsia"/>
              <w:noProof/>
              <w:kern w:val="2"/>
              <w:sz w:val="22"/>
              <w:szCs w:val="22"/>
              <w:lang w:val="vi-VN" w:eastAsia="vi-VN"/>
              <w14:ligatures w14:val="standardContextual"/>
            </w:rPr>
          </w:pPr>
          <w:hyperlink w:anchor="_Toc147071703" w:history="1">
            <w:r w:rsidRPr="0083704B">
              <w:rPr>
                <w:rStyle w:val="Siuktni"/>
                <w:noProof/>
              </w:rPr>
              <w:t>1.1.1 Tổng quan</w:t>
            </w:r>
            <w:r w:rsidRPr="0083704B">
              <w:rPr>
                <w:noProof/>
                <w:webHidden/>
              </w:rPr>
              <w:tab/>
            </w:r>
            <w:r w:rsidRPr="0083704B">
              <w:rPr>
                <w:noProof/>
                <w:webHidden/>
              </w:rPr>
              <w:fldChar w:fldCharType="begin"/>
            </w:r>
            <w:r w:rsidRPr="0083704B">
              <w:rPr>
                <w:noProof/>
                <w:webHidden/>
              </w:rPr>
              <w:instrText xml:space="preserve"> PAGEREF _Toc147071703 \h </w:instrText>
            </w:r>
            <w:r w:rsidRPr="0083704B">
              <w:rPr>
                <w:noProof/>
                <w:webHidden/>
              </w:rPr>
            </w:r>
            <w:r w:rsidRPr="0083704B">
              <w:rPr>
                <w:noProof/>
                <w:webHidden/>
              </w:rPr>
              <w:fldChar w:fldCharType="separate"/>
            </w:r>
            <w:r w:rsidRPr="0083704B">
              <w:rPr>
                <w:noProof/>
                <w:webHidden/>
              </w:rPr>
              <w:t>7</w:t>
            </w:r>
            <w:r w:rsidRPr="0083704B">
              <w:rPr>
                <w:noProof/>
                <w:webHidden/>
              </w:rPr>
              <w:fldChar w:fldCharType="end"/>
            </w:r>
          </w:hyperlink>
        </w:p>
        <w:p w14:paraId="78B8BBD3" w14:textId="78E4BC07" w:rsidR="00E77410" w:rsidRPr="0083704B" w:rsidRDefault="00E77410">
          <w:pPr>
            <w:pStyle w:val="Mucluc3"/>
            <w:tabs>
              <w:tab w:val="right" w:leader="dot" w:pos="8778"/>
            </w:tabs>
            <w:rPr>
              <w:rFonts w:eastAsiaTheme="minorEastAsia"/>
              <w:noProof/>
              <w:kern w:val="2"/>
              <w:sz w:val="22"/>
              <w:szCs w:val="22"/>
              <w:lang w:val="vi-VN" w:eastAsia="vi-VN"/>
              <w14:ligatures w14:val="standardContextual"/>
            </w:rPr>
          </w:pPr>
          <w:hyperlink w:anchor="_Toc147071704" w:history="1">
            <w:r w:rsidRPr="0083704B">
              <w:rPr>
                <w:rStyle w:val="Siuktni"/>
                <w:noProof/>
              </w:rPr>
              <w:t>1.1.2 Văn hóa và môi trường làm việc tại HMI</w:t>
            </w:r>
            <w:r w:rsidRPr="0083704B">
              <w:rPr>
                <w:noProof/>
                <w:webHidden/>
              </w:rPr>
              <w:tab/>
            </w:r>
            <w:r w:rsidRPr="0083704B">
              <w:rPr>
                <w:noProof/>
                <w:webHidden/>
              </w:rPr>
              <w:fldChar w:fldCharType="begin"/>
            </w:r>
            <w:r w:rsidRPr="0083704B">
              <w:rPr>
                <w:noProof/>
                <w:webHidden/>
              </w:rPr>
              <w:instrText xml:space="preserve"> PAGEREF _Toc147071704 \h </w:instrText>
            </w:r>
            <w:r w:rsidRPr="0083704B">
              <w:rPr>
                <w:noProof/>
                <w:webHidden/>
              </w:rPr>
            </w:r>
            <w:r w:rsidRPr="0083704B">
              <w:rPr>
                <w:noProof/>
                <w:webHidden/>
              </w:rPr>
              <w:fldChar w:fldCharType="separate"/>
            </w:r>
            <w:r w:rsidRPr="0083704B">
              <w:rPr>
                <w:noProof/>
                <w:webHidden/>
              </w:rPr>
              <w:t>8</w:t>
            </w:r>
            <w:r w:rsidRPr="0083704B">
              <w:rPr>
                <w:noProof/>
                <w:webHidden/>
              </w:rPr>
              <w:fldChar w:fldCharType="end"/>
            </w:r>
          </w:hyperlink>
        </w:p>
        <w:p w14:paraId="620A86E2" w14:textId="242F4EA2" w:rsidR="00E77410" w:rsidRPr="0083704B" w:rsidRDefault="00E77410">
          <w:pPr>
            <w:pStyle w:val="Mucluc3"/>
            <w:tabs>
              <w:tab w:val="right" w:leader="dot" w:pos="8778"/>
            </w:tabs>
            <w:rPr>
              <w:rFonts w:eastAsiaTheme="minorEastAsia"/>
              <w:noProof/>
              <w:kern w:val="2"/>
              <w:sz w:val="22"/>
              <w:szCs w:val="22"/>
              <w:lang w:val="vi-VN" w:eastAsia="vi-VN"/>
              <w14:ligatures w14:val="standardContextual"/>
            </w:rPr>
          </w:pPr>
          <w:hyperlink w:anchor="_Toc147071705" w:history="1">
            <w:r w:rsidRPr="0083704B">
              <w:rPr>
                <w:rStyle w:val="Siuktni"/>
                <w:noProof/>
              </w:rPr>
              <w:t>1.1.3 Một số sản phẩm của công ty</w:t>
            </w:r>
            <w:r w:rsidRPr="0083704B">
              <w:rPr>
                <w:noProof/>
                <w:webHidden/>
              </w:rPr>
              <w:tab/>
            </w:r>
            <w:r w:rsidRPr="0083704B">
              <w:rPr>
                <w:noProof/>
                <w:webHidden/>
              </w:rPr>
              <w:fldChar w:fldCharType="begin"/>
            </w:r>
            <w:r w:rsidRPr="0083704B">
              <w:rPr>
                <w:noProof/>
                <w:webHidden/>
              </w:rPr>
              <w:instrText xml:space="preserve"> PAGEREF _Toc147071705 \h </w:instrText>
            </w:r>
            <w:r w:rsidRPr="0083704B">
              <w:rPr>
                <w:noProof/>
                <w:webHidden/>
              </w:rPr>
            </w:r>
            <w:r w:rsidRPr="0083704B">
              <w:rPr>
                <w:noProof/>
                <w:webHidden/>
              </w:rPr>
              <w:fldChar w:fldCharType="separate"/>
            </w:r>
            <w:r w:rsidRPr="0083704B">
              <w:rPr>
                <w:noProof/>
                <w:webHidden/>
              </w:rPr>
              <w:t>8</w:t>
            </w:r>
            <w:r w:rsidRPr="0083704B">
              <w:rPr>
                <w:noProof/>
                <w:webHidden/>
              </w:rPr>
              <w:fldChar w:fldCharType="end"/>
            </w:r>
          </w:hyperlink>
        </w:p>
        <w:p w14:paraId="48E58868" w14:textId="194E31DC" w:rsidR="00E77410" w:rsidRPr="0083704B" w:rsidRDefault="00E77410">
          <w:pPr>
            <w:pStyle w:val="Mucluc2"/>
            <w:rPr>
              <w:rFonts w:eastAsiaTheme="minorEastAsia"/>
              <w:noProof/>
              <w:kern w:val="2"/>
              <w:sz w:val="22"/>
              <w:szCs w:val="22"/>
              <w:lang w:val="vi-VN" w:eastAsia="vi-VN"/>
              <w14:ligatures w14:val="standardContextual"/>
            </w:rPr>
          </w:pPr>
          <w:hyperlink w:anchor="_Toc147071706" w:history="1">
            <w:r w:rsidRPr="0083704B">
              <w:rPr>
                <w:rStyle w:val="Siuktni"/>
                <w:noProof/>
              </w:rPr>
              <w:t>1.2 Giới thiệu về cị trí thực tập</w:t>
            </w:r>
            <w:r w:rsidRPr="0083704B">
              <w:rPr>
                <w:noProof/>
                <w:webHidden/>
              </w:rPr>
              <w:tab/>
            </w:r>
            <w:r w:rsidRPr="0083704B">
              <w:rPr>
                <w:noProof/>
                <w:webHidden/>
              </w:rPr>
              <w:fldChar w:fldCharType="begin"/>
            </w:r>
            <w:r w:rsidRPr="0083704B">
              <w:rPr>
                <w:noProof/>
                <w:webHidden/>
              </w:rPr>
              <w:instrText xml:space="preserve"> PAGEREF _Toc147071706 \h </w:instrText>
            </w:r>
            <w:r w:rsidRPr="0083704B">
              <w:rPr>
                <w:noProof/>
                <w:webHidden/>
              </w:rPr>
            </w:r>
            <w:r w:rsidRPr="0083704B">
              <w:rPr>
                <w:noProof/>
                <w:webHidden/>
              </w:rPr>
              <w:fldChar w:fldCharType="separate"/>
            </w:r>
            <w:r w:rsidRPr="0083704B">
              <w:rPr>
                <w:noProof/>
                <w:webHidden/>
              </w:rPr>
              <w:t>8</w:t>
            </w:r>
            <w:r w:rsidRPr="0083704B">
              <w:rPr>
                <w:noProof/>
                <w:webHidden/>
              </w:rPr>
              <w:fldChar w:fldCharType="end"/>
            </w:r>
          </w:hyperlink>
        </w:p>
        <w:p w14:paraId="28AEE4BC" w14:textId="4439F51D" w:rsidR="00E77410" w:rsidRPr="0083704B" w:rsidRDefault="00E77410">
          <w:pPr>
            <w:pStyle w:val="Mucluc3"/>
            <w:tabs>
              <w:tab w:val="right" w:leader="dot" w:pos="8778"/>
            </w:tabs>
            <w:rPr>
              <w:rFonts w:eastAsiaTheme="minorEastAsia"/>
              <w:noProof/>
              <w:kern w:val="2"/>
              <w:sz w:val="22"/>
              <w:szCs w:val="22"/>
              <w:lang w:val="vi-VN" w:eastAsia="vi-VN"/>
              <w14:ligatures w14:val="standardContextual"/>
            </w:rPr>
          </w:pPr>
          <w:hyperlink w:anchor="_Toc147071707" w:history="1">
            <w:r w:rsidRPr="0083704B">
              <w:rPr>
                <w:rStyle w:val="Siuktni"/>
                <w:noProof/>
              </w:rPr>
              <w:t>1.2.1 Vị trí thực tập tại công ty</w:t>
            </w:r>
            <w:r w:rsidRPr="0083704B">
              <w:rPr>
                <w:noProof/>
                <w:webHidden/>
              </w:rPr>
              <w:tab/>
            </w:r>
            <w:r w:rsidRPr="0083704B">
              <w:rPr>
                <w:noProof/>
                <w:webHidden/>
              </w:rPr>
              <w:fldChar w:fldCharType="begin"/>
            </w:r>
            <w:r w:rsidRPr="0083704B">
              <w:rPr>
                <w:noProof/>
                <w:webHidden/>
              </w:rPr>
              <w:instrText xml:space="preserve"> PAGEREF _Toc147071707 \h </w:instrText>
            </w:r>
            <w:r w:rsidRPr="0083704B">
              <w:rPr>
                <w:noProof/>
                <w:webHidden/>
              </w:rPr>
            </w:r>
            <w:r w:rsidRPr="0083704B">
              <w:rPr>
                <w:noProof/>
                <w:webHidden/>
              </w:rPr>
              <w:fldChar w:fldCharType="separate"/>
            </w:r>
            <w:r w:rsidRPr="0083704B">
              <w:rPr>
                <w:noProof/>
                <w:webHidden/>
              </w:rPr>
              <w:t>8</w:t>
            </w:r>
            <w:r w:rsidRPr="0083704B">
              <w:rPr>
                <w:noProof/>
                <w:webHidden/>
              </w:rPr>
              <w:fldChar w:fldCharType="end"/>
            </w:r>
          </w:hyperlink>
        </w:p>
        <w:p w14:paraId="5889C9CD" w14:textId="7D14BEC4" w:rsidR="00E77410" w:rsidRPr="0083704B" w:rsidRDefault="00E77410">
          <w:pPr>
            <w:pStyle w:val="Mucluc3"/>
            <w:tabs>
              <w:tab w:val="right" w:leader="dot" w:pos="8778"/>
            </w:tabs>
            <w:rPr>
              <w:rFonts w:eastAsiaTheme="minorEastAsia"/>
              <w:noProof/>
              <w:kern w:val="2"/>
              <w:sz w:val="22"/>
              <w:szCs w:val="22"/>
              <w:lang w:val="vi-VN" w:eastAsia="vi-VN"/>
              <w14:ligatures w14:val="standardContextual"/>
            </w:rPr>
          </w:pPr>
          <w:hyperlink w:anchor="_Toc147071708" w:history="1">
            <w:r w:rsidRPr="0083704B">
              <w:rPr>
                <w:rStyle w:val="Siuktni"/>
                <w:noProof/>
              </w:rPr>
              <w:t>1.2.2 Nhiệm vụ được giao</w:t>
            </w:r>
            <w:r w:rsidRPr="0083704B">
              <w:rPr>
                <w:noProof/>
                <w:webHidden/>
              </w:rPr>
              <w:tab/>
            </w:r>
            <w:r w:rsidRPr="0083704B">
              <w:rPr>
                <w:noProof/>
                <w:webHidden/>
              </w:rPr>
              <w:fldChar w:fldCharType="begin"/>
            </w:r>
            <w:r w:rsidRPr="0083704B">
              <w:rPr>
                <w:noProof/>
                <w:webHidden/>
              </w:rPr>
              <w:instrText xml:space="preserve"> PAGEREF _Toc147071708 \h </w:instrText>
            </w:r>
            <w:r w:rsidRPr="0083704B">
              <w:rPr>
                <w:noProof/>
                <w:webHidden/>
              </w:rPr>
            </w:r>
            <w:r w:rsidRPr="0083704B">
              <w:rPr>
                <w:noProof/>
                <w:webHidden/>
              </w:rPr>
              <w:fldChar w:fldCharType="separate"/>
            </w:r>
            <w:r w:rsidRPr="0083704B">
              <w:rPr>
                <w:noProof/>
                <w:webHidden/>
              </w:rPr>
              <w:t>8</w:t>
            </w:r>
            <w:r w:rsidRPr="0083704B">
              <w:rPr>
                <w:noProof/>
                <w:webHidden/>
              </w:rPr>
              <w:fldChar w:fldCharType="end"/>
            </w:r>
          </w:hyperlink>
        </w:p>
        <w:p w14:paraId="390F9E95" w14:textId="515236C2" w:rsidR="00E77410" w:rsidRPr="0083704B" w:rsidRDefault="00E77410">
          <w:pPr>
            <w:pStyle w:val="Mucluc2"/>
            <w:rPr>
              <w:rFonts w:eastAsiaTheme="minorEastAsia"/>
              <w:noProof/>
              <w:kern w:val="2"/>
              <w:sz w:val="22"/>
              <w:szCs w:val="22"/>
              <w:lang w:val="vi-VN" w:eastAsia="vi-VN"/>
              <w14:ligatures w14:val="standardContextual"/>
            </w:rPr>
          </w:pPr>
          <w:hyperlink w:anchor="_Toc147071709" w:history="1">
            <w:r w:rsidRPr="0083704B">
              <w:rPr>
                <w:rStyle w:val="Siuktni"/>
                <w:noProof/>
              </w:rPr>
              <w:t>1.3 Đề tài thực tập</w:t>
            </w:r>
            <w:r w:rsidRPr="0083704B">
              <w:rPr>
                <w:noProof/>
                <w:webHidden/>
              </w:rPr>
              <w:tab/>
            </w:r>
            <w:r w:rsidRPr="0083704B">
              <w:rPr>
                <w:noProof/>
                <w:webHidden/>
              </w:rPr>
              <w:fldChar w:fldCharType="begin"/>
            </w:r>
            <w:r w:rsidRPr="0083704B">
              <w:rPr>
                <w:noProof/>
                <w:webHidden/>
              </w:rPr>
              <w:instrText xml:space="preserve"> PAGEREF _Toc147071709 \h </w:instrText>
            </w:r>
            <w:r w:rsidRPr="0083704B">
              <w:rPr>
                <w:noProof/>
                <w:webHidden/>
              </w:rPr>
            </w:r>
            <w:r w:rsidRPr="0083704B">
              <w:rPr>
                <w:noProof/>
                <w:webHidden/>
              </w:rPr>
              <w:fldChar w:fldCharType="separate"/>
            </w:r>
            <w:r w:rsidRPr="0083704B">
              <w:rPr>
                <w:noProof/>
                <w:webHidden/>
              </w:rPr>
              <w:t>9</w:t>
            </w:r>
            <w:r w:rsidRPr="0083704B">
              <w:rPr>
                <w:noProof/>
                <w:webHidden/>
              </w:rPr>
              <w:fldChar w:fldCharType="end"/>
            </w:r>
          </w:hyperlink>
        </w:p>
        <w:p w14:paraId="27437D31" w14:textId="382EE7DF" w:rsidR="00E77410" w:rsidRPr="0083704B" w:rsidRDefault="00E77410">
          <w:pPr>
            <w:pStyle w:val="Mucluc2"/>
            <w:rPr>
              <w:rFonts w:eastAsiaTheme="minorEastAsia"/>
              <w:noProof/>
              <w:kern w:val="2"/>
              <w:sz w:val="22"/>
              <w:szCs w:val="22"/>
              <w:lang w:val="vi-VN" w:eastAsia="vi-VN"/>
              <w14:ligatures w14:val="standardContextual"/>
            </w:rPr>
          </w:pPr>
          <w:hyperlink w:anchor="_Toc147071710" w:history="1">
            <w:r w:rsidRPr="0083704B">
              <w:rPr>
                <w:rStyle w:val="Siuktni"/>
                <w:noProof/>
              </w:rPr>
              <w:t>1.4 Lịch làm việc</w:t>
            </w:r>
            <w:r w:rsidRPr="0083704B">
              <w:rPr>
                <w:noProof/>
                <w:webHidden/>
              </w:rPr>
              <w:tab/>
            </w:r>
            <w:r w:rsidRPr="0083704B">
              <w:rPr>
                <w:noProof/>
                <w:webHidden/>
              </w:rPr>
              <w:fldChar w:fldCharType="begin"/>
            </w:r>
            <w:r w:rsidRPr="0083704B">
              <w:rPr>
                <w:noProof/>
                <w:webHidden/>
              </w:rPr>
              <w:instrText xml:space="preserve"> PAGEREF _Toc147071710 \h </w:instrText>
            </w:r>
            <w:r w:rsidRPr="0083704B">
              <w:rPr>
                <w:noProof/>
                <w:webHidden/>
              </w:rPr>
            </w:r>
            <w:r w:rsidRPr="0083704B">
              <w:rPr>
                <w:noProof/>
                <w:webHidden/>
              </w:rPr>
              <w:fldChar w:fldCharType="separate"/>
            </w:r>
            <w:r w:rsidRPr="0083704B">
              <w:rPr>
                <w:noProof/>
                <w:webHidden/>
              </w:rPr>
              <w:t>9</w:t>
            </w:r>
            <w:r w:rsidRPr="0083704B">
              <w:rPr>
                <w:noProof/>
                <w:webHidden/>
              </w:rPr>
              <w:fldChar w:fldCharType="end"/>
            </w:r>
          </w:hyperlink>
        </w:p>
        <w:p w14:paraId="63268A14" w14:textId="5BC14A1A" w:rsidR="00E77410" w:rsidRPr="0083704B" w:rsidRDefault="00E77410">
          <w:pPr>
            <w:pStyle w:val="Mucluc1"/>
            <w:rPr>
              <w:rFonts w:eastAsiaTheme="minorEastAsia"/>
              <w:kern w:val="2"/>
              <w:sz w:val="22"/>
              <w:szCs w:val="22"/>
              <w:lang w:val="vi-VN" w:eastAsia="vi-VN"/>
              <w14:ligatures w14:val="standardContextual"/>
            </w:rPr>
          </w:pPr>
          <w:hyperlink w:anchor="_Toc147071711" w:history="1">
            <w:r w:rsidRPr="0083704B">
              <w:rPr>
                <w:rStyle w:val="Siuktni"/>
              </w:rPr>
              <w:t>CHƯƠNG 2 NỘI DUNG THỰC TẬP</w:t>
            </w:r>
            <w:r w:rsidRPr="0083704B">
              <w:rPr>
                <w:webHidden/>
              </w:rPr>
              <w:tab/>
            </w:r>
            <w:r w:rsidRPr="0083704B">
              <w:rPr>
                <w:webHidden/>
              </w:rPr>
              <w:fldChar w:fldCharType="begin"/>
            </w:r>
            <w:r w:rsidRPr="0083704B">
              <w:rPr>
                <w:webHidden/>
              </w:rPr>
              <w:instrText xml:space="preserve"> PAGEREF _Toc147071711 \h </w:instrText>
            </w:r>
            <w:r w:rsidRPr="0083704B">
              <w:rPr>
                <w:webHidden/>
              </w:rPr>
            </w:r>
            <w:r w:rsidRPr="0083704B">
              <w:rPr>
                <w:webHidden/>
              </w:rPr>
              <w:fldChar w:fldCharType="separate"/>
            </w:r>
            <w:r w:rsidRPr="0083704B">
              <w:rPr>
                <w:webHidden/>
              </w:rPr>
              <w:t>12</w:t>
            </w:r>
            <w:r w:rsidRPr="0083704B">
              <w:rPr>
                <w:webHidden/>
              </w:rPr>
              <w:fldChar w:fldCharType="end"/>
            </w:r>
          </w:hyperlink>
        </w:p>
        <w:p w14:paraId="588C13D4" w14:textId="5C4E2DC9" w:rsidR="00E77410" w:rsidRPr="0083704B" w:rsidRDefault="00E77410">
          <w:pPr>
            <w:pStyle w:val="Mucluc2"/>
            <w:rPr>
              <w:rFonts w:eastAsiaTheme="minorEastAsia"/>
              <w:noProof/>
              <w:kern w:val="2"/>
              <w:sz w:val="22"/>
              <w:szCs w:val="22"/>
              <w:lang w:val="vi-VN" w:eastAsia="vi-VN"/>
              <w14:ligatures w14:val="standardContextual"/>
            </w:rPr>
          </w:pPr>
          <w:hyperlink w:anchor="_Toc147071712" w:history="1">
            <w:r w:rsidRPr="0083704B">
              <w:rPr>
                <w:rStyle w:val="Siuktni"/>
                <w:noProof/>
              </w:rPr>
              <w:t>2.1 Mô tả chi tiết nội dung thực hiện ở các tuần</w:t>
            </w:r>
            <w:r w:rsidRPr="0083704B">
              <w:rPr>
                <w:noProof/>
                <w:webHidden/>
              </w:rPr>
              <w:tab/>
            </w:r>
            <w:r w:rsidRPr="0083704B">
              <w:rPr>
                <w:noProof/>
                <w:webHidden/>
              </w:rPr>
              <w:fldChar w:fldCharType="begin"/>
            </w:r>
            <w:r w:rsidRPr="0083704B">
              <w:rPr>
                <w:noProof/>
                <w:webHidden/>
              </w:rPr>
              <w:instrText xml:space="preserve"> PAGEREF _Toc147071712 \h </w:instrText>
            </w:r>
            <w:r w:rsidRPr="0083704B">
              <w:rPr>
                <w:noProof/>
                <w:webHidden/>
              </w:rPr>
            </w:r>
            <w:r w:rsidRPr="0083704B">
              <w:rPr>
                <w:noProof/>
                <w:webHidden/>
              </w:rPr>
              <w:fldChar w:fldCharType="separate"/>
            </w:r>
            <w:r w:rsidRPr="0083704B">
              <w:rPr>
                <w:noProof/>
                <w:webHidden/>
              </w:rPr>
              <w:t>12</w:t>
            </w:r>
            <w:r w:rsidRPr="0083704B">
              <w:rPr>
                <w:noProof/>
                <w:webHidden/>
              </w:rPr>
              <w:fldChar w:fldCharType="end"/>
            </w:r>
          </w:hyperlink>
        </w:p>
        <w:p w14:paraId="10E1A1CE" w14:textId="71BEA187" w:rsidR="00E77410" w:rsidRPr="0083704B" w:rsidRDefault="00E77410">
          <w:pPr>
            <w:pStyle w:val="Mucluc2"/>
            <w:rPr>
              <w:rFonts w:eastAsiaTheme="minorEastAsia"/>
              <w:noProof/>
              <w:kern w:val="2"/>
              <w:sz w:val="22"/>
              <w:szCs w:val="22"/>
              <w:lang w:val="vi-VN" w:eastAsia="vi-VN"/>
              <w14:ligatures w14:val="standardContextual"/>
            </w:rPr>
          </w:pPr>
          <w:hyperlink w:anchor="_Toc147071713" w:history="1">
            <w:r w:rsidRPr="0083704B">
              <w:rPr>
                <w:rStyle w:val="Siuktni"/>
                <w:noProof/>
              </w:rPr>
              <w:t>2.2 Các công cụ, phần mềm,… đã tìm hiểu và sử dụng trong quá trình thực tập</w:t>
            </w:r>
            <w:r w:rsidRPr="0083704B">
              <w:rPr>
                <w:noProof/>
                <w:webHidden/>
              </w:rPr>
              <w:tab/>
            </w:r>
            <w:r w:rsidRPr="0083704B">
              <w:rPr>
                <w:noProof/>
                <w:webHidden/>
              </w:rPr>
              <w:fldChar w:fldCharType="begin"/>
            </w:r>
            <w:r w:rsidRPr="0083704B">
              <w:rPr>
                <w:noProof/>
                <w:webHidden/>
              </w:rPr>
              <w:instrText xml:space="preserve"> PAGEREF _Toc147071713 \h </w:instrText>
            </w:r>
            <w:r w:rsidRPr="0083704B">
              <w:rPr>
                <w:noProof/>
                <w:webHidden/>
              </w:rPr>
            </w:r>
            <w:r w:rsidRPr="0083704B">
              <w:rPr>
                <w:noProof/>
                <w:webHidden/>
              </w:rPr>
              <w:fldChar w:fldCharType="separate"/>
            </w:r>
            <w:r w:rsidRPr="0083704B">
              <w:rPr>
                <w:noProof/>
                <w:webHidden/>
              </w:rPr>
              <w:t>14</w:t>
            </w:r>
            <w:r w:rsidRPr="0083704B">
              <w:rPr>
                <w:noProof/>
                <w:webHidden/>
              </w:rPr>
              <w:fldChar w:fldCharType="end"/>
            </w:r>
          </w:hyperlink>
        </w:p>
        <w:p w14:paraId="3B0923FE" w14:textId="43A96AC2" w:rsidR="00E77410" w:rsidRPr="0083704B" w:rsidRDefault="00E77410">
          <w:pPr>
            <w:pStyle w:val="Mucluc3"/>
            <w:tabs>
              <w:tab w:val="right" w:leader="dot" w:pos="8778"/>
            </w:tabs>
            <w:rPr>
              <w:rFonts w:eastAsiaTheme="minorEastAsia"/>
              <w:noProof/>
              <w:kern w:val="2"/>
              <w:sz w:val="22"/>
              <w:szCs w:val="22"/>
              <w:lang w:val="vi-VN" w:eastAsia="vi-VN"/>
              <w14:ligatures w14:val="standardContextual"/>
            </w:rPr>
          </w:pPr>
          <w:hyperlink w:anchor="_Toc147071714" w:history="1">
            <w:r w:rsidRPr="0083704B">
              <w:rPr>
                <w:rStyle w:val="Siuktni"/>
                <w:noProof/>
              </w:rPr>
              <w:t>2.2.1 Visual Studio Code</w:t>
            </w:r>
            <w:r w:rsidRPr="0083704B">
              <w:rPr>
                <w:noProof/>
                <w:webHidden/>
              </w:rPr>
              <w:tab/>
            </w:r>
            <w:r w:rsidRPr="0083704B">
              <w:rPr>
                <w:noProof/>
                <w:webHidden/>
              </w:rPr>
              <w:fldChar w:fldCharType="begin"/>
            </w:r>
            <w:r w:rsidRPr="0083704B">
              <w:rPr>
                <w:noProof/>
                <w:webHidden/>
              </w:rPr>
              <w:instrText xml:space="preserve"> PAGEREF _Toc147071714 \h </w:instrText>
            </w:r>
            <w:r w:rsidRPr="0083704B">
              <w:rPr>
                <w:noProof/>
                <w:webHidden/>
              </w:rPr>
            </w:r>
            <w:r w:rsidRPr="0083704B">
              <w:rPr>
                <w:noProof/>
                <w:webHidden/>
              </w:rPr>
              <w:fldChar w:fldCharType="separate"/>
            </w:r>
            <w:r w:rsidRPr="0083704B">
              <w:rPr>
                <w:noProof/>
                <w:webHidden/>
              </w:rPr>
              <w:t>14</w:t>
            </w:r>
            <w:r w:rsidRPr="0083704B">
              <w:rPr>
                <w:noProof/>
                <w:webHidden/>
              </w:rPr>
              <w:fldChar w:fldCharType="end"/>
            </w:r>
          </w:hyperlink>
        </w:p>
        <w:p w14:paraId="68B69E0A" w14:textId="58B75240" w:rsidR="00E77410" w:rsidRPr="0083704B" w:rsidRDefault="00E77410">
          <w:pPr>
            <w:pStyle w:val="Mucluc1"/>
            <w:rPr>
              <w:rFonts w:eastAsiaTheme="minorEastAsia"/>
              <w:kern w:val="2"/>
              <w:sz w:val="22"/>
              <w:szCs w:val="22"/>
              <w:lang w:val="vi-VN" w:eastAsia="vi-VN"/>
              <w14:ligatures w14:val="standardContextual"/>
            </w:rPr>
          </w:pPr>
          <w:hyperlink w:anchor="_Toc147071715" w:history="1">
            <w:r w:rsidRPr="0083704B">
              <w:rPr>
                <w:rStyle w:val="Siuktni"/>
              </w:rPr>
              <w:t>CHƯƠNG 3 ĐÁNH GIÁ KẾT QUẢ VÀ ĐỊNH HƯỚNG PHÁT TRIỂN</w:t>
            </w:r>
            <w:r w:rsidRPr="0083704B">
              <w:rPr>
                <w:webHidden/>
              </w:rPr>
              <w:tab/>
            </w:r>
            <w:r w:rsidRPr="0083704B">
              <w:rPr>
                <w:webHidden/>
              </w:rPr>
              <w:fldChar w:fldCharType="begin"/>
            </w:r>
            <w:r w:rsidRPr="0083704B">
              <w:rPr>
                <w:webHidden/>
              </w:rPr>
              <w:instrText xml:space="preserve"> PAGEREF _Toc147071715 \h </w:instrText>
            </w:r>
            <w:r w:rsidRPr="0083704B">
              <w:rPr>
                <w:webHidden/>
              </w:rPr>
            </w:r>
            <w:r w:rsidRPr="0083704B">
              <w:rPr>
                <w:webHidden/>
              </w:rPr>
              <w:fldChar w:fldCharType="separate"/>
            </w:r>
            <w:r w:rsidRPr="0083704B">
              <w:rPr>
                <w:webHidden/>
              </w:rPr>
              <w:t>16</w:t>
            </w:r>
            <w:r w:rsidRPr="0083704B">
              <w:rPr>
                <w:webHidden/>
              </w:rPr>
              <w:fldChar w:fldCharType="end"/>
            </w:r>
          </w:hyperlink>
        </w:p>
        <w:p w14:paraId="40D9CC82" w14:textId="35F2C7AF" w:rsidR="00E77410" w:rsidRPr="0083704B" w:rsidRDefault="00E77410">
          <w:pPr>
            <w:pStyle w:val="Mucluc2"/>
            <w:rPr>
              <w:rFonts w:eastAsiaTheme="minorEastAsia"/>
              <w:noProof/>
              <w:kern w:val="2"/>
              <w:sz w:val="22"/>
              <w:szCs w:val="22"/>
              <w:lang w:val="vi-VN" w:eastAsia="vi-VN"/>
              <w14:ligatures w14:val="standardContextual"/>
            </w:rPr>
          </w:pPr>
          <w:hyperlink w:anchor="_Toc147071716" w:history="1">
            <w:r w:rsidRPr="0083704B">
              <w:rPr>
                <w:rStyle w:val="Siuktni"/>
                <w:noProof/>
              </w:rPr>
              <w:t>3.1 Đánh giá kết quả thực tập</w:t>
            </w:r>
            <w:r w:rsidRPr="0083704B">
              <w:rPr>
                <w:noProof/>
                <w:webHidden/>
              </w:rPr>
              <w:tab/>
            </w:r>
            <w:r w:rsidRPr="0083704B">
              <w:rPr>
                <w:noProof/>
                <w:webHidden/>
              </w:rPr>
              <w:fldChar w:fldCharType="begin"/>
            </w:r>
            <w:r w:rsidRPr="0083704B">
              <w:rPr>
                <w:noProof/>
                <w:webHidden/>
              </w:rPr>
              <w:instrText xml:space="preserve"> PAGEREF _Toc147071716 \h </w:instrText>
            </w:r>
            <w:r w:rsidRPr="0083704B">
              <w:rPr>
                <w:noProof/>
                <w:webHidden/>
              </w:rPr>
            </w:r>
            <w:r w:rsidRPr="0083704B">
              <w:rPr>
                <w:noProof/>
                <w:webHidden/>
              </w:rPr>
              <w:fldChar w:fldCharType="separate"/>
            </w:r>
            <w:r w:rsidRPr="0083704B">
              <w:rPr>
                <w:noProof/>
                <w:webHidden/>
              </w:rPr>
              <w:t>16</w:t>
            </w:r>
            <w:r w:rsidRPr="0083704B">
              <w:rPr>
                <w:noProof/>
                <w:webHidden/>
              </w:rPr>
              <w:fldChar w:fldCharType="end"/>
            </w:r>
          </w:hyperlink>
        </w:p>
        <w:p w14:paraId="7E87801F" w14:textId="58CB82B2" w:rsidR="00E77410" w:rsidRPr="0083704B" w:rsidRDefault="00E77410">
          <w:pPr>
            <w:pStyle w:val="Mucluc3"/>
            <w:tabs>
              <w:tab w:val="right" w:leader="dot" w:pos="8778"/>
            </w:tabs>
            <w:rPr>
              <w:rFonts w:eastAsiaTheme="minorEastAsia"/>
              <w:noProof/>
              <w:kern w:val="2"/>
              <w:sz w:val="22"/>
              <w:szCs w:val="22"/>
              <w:lang w:val="vi-VN" w:eastAsia="vi-VN"/>
              <w14:ligatures w14:val="standardContextual"/>
            </w:rPr>
          </w:pPr>
          <w:hyperlink w:anchor="_Toc147071717" w:history="1">
            <w:r w:rsidRPr="0083704B">
              <w:rPr>
                <w:rStyle w:val="Siuktni"/>
                <w:noProof/>
              </w:rPr>
              <w:t>3.1.1 Tự đánh giá kết quả thực tập</w:t>
            </w:r>
            <w:r w:rsidRPr="0083704B">
              <w:rPr>
                <w:noProof/>
                <w:webHidden/>
              </w:rPr>
              <w:tab/>
            </w:r>
            <w:r w:rsidRPr="0083704B">
              <w:rPr>
                <w:noProof/>
                <w:webHidden/>
              </w:rPr>
              <w:fldChar w:fldCharType="begin"/>
            </w:r>
            <w:r w:rsidRPr="0083704B">
              <w:rPr>
                <w:noProof/>
                <w:webHidden/>
              </w:rPr>
              <w:instrText xml:space="preserve"> PAGEREF _Toc147071717 \h </w:instrText>
            </w:r>
            <w:r w:rsidRPr="0083704B">
              <w:rPr>
                <w:noProof/>
                <w:webHidden/>
              </w:rPr>
            </w:r>
            <w:r w:rsidRPr="0083704B">
              <w:rPr>
                <w:noProof/>
                <w:webHidden/>
              </w:rPr>
              <w:fldChar w:fldCharType="separate"/>
            </w:r>
            <w:r w:rsidRPr="0083704B">
              <w:rPr>
                <w:noProof/>
                <w:webHidden/>
              </w:rPr>
              <w:t>16</w:t>
            </w:r>
            <w:r w:rsidRPr="0083704B">
              <w:rPr>
                <w:noProof/>
                <w:webHidden/>
              </w:rPr>
              <w:fldChar w:fldCharType="end"/>
            </w:r>
          </w:hyperlink>
        </w:p>
        <w:p w14:paraId="2F4B30DB" w14:textId="0A96AF18" w:rsidR="00E77410" w:rsidRPr="0083704B" w:rsidRDefault="00E77410">
          <w:pPr>
            <w:pStyle w:val="Mucluc3"/>
            <w:tabs>
              <w:tab w:val="right" w:leader="dot" w:pos="8778"/>
            </w:tabs>
            <w:rPr>
              <w:rFonts w:eastAsiaTheme="minorEastAsia"/>
              <w:noProof/>
              <w:kern w:val="2"/>
              <w:sz w:val="22"/>
              <w:szCs w:val="22"/>
              <w:lang w:val="vi-VN" w:eastAsia="vi-VN"/>
              <w14:ligatures w14:val="standardContextual"/>
            </w:rPr>
          </w:pPr>
          <w:hyperlink w:anchor="_Toc147071718" w:history="1">
            <w:r w:rsidRPr="0083704B">
              <w:rPr>
                <w:rStyle w:val="Siuktni"/>
                <w:noProof/>
              </w:rPr>
              <w:t>3.1.2 Đánh giá áp dụng kiến thức đã học tại nhà trường khi áp dụng vào thực tế.</w:t>
            </w:r>
            <w:r w:rsidRPr="0083704B">
              <w:rPr>
                <w:noProof/>
                <w:webHidden/>
              </w:rPr>
              <w:tab/>
            </w:r>
            <w:r w:rsidRPr="0083704B">
              <w:rPr>
                <w:noProof/>
                <w:webHidden/>
              </w:rPr>
              <w:fldChar w:fldCharType="begin"/>
            </w:r>
            <w:r w:rsidRPr="0083704B">
              <w:rPr>
                <w:noProof/>
                <w:webHidden/>
              </w:rPr>
              <w:instrText xml:space="preserve"> PAGEREF _Toc147071718 \h </w:instrText>
            </w:r>
            <w:r w:rsidRPr="0083704B">
              <w:rPr>
                <w:noProof/>
                <w:webHidden/>
              </w:rPr>
            </w:r>
            <w:r w:rsidRPr="0083704B">
              <w:rPr>
                <w:noProof/>
                <w:webHidden/>
              </w:rPr>
              <w:fldChar w:fldCharType="separate"/>
            </w:r>
            <w:r w:rsidRPr="0083704B">
              <w:rPr>
                <w:noProof/>
                <w:webHidden/>
              </w:rPr>
              <w:t>18</w:t>
            </w:r>
            <w:r w:rsidRPr="0083704B">
              <w:rPr>
                <w:noProof/>
                <w:webHidden/>
              </w:rPr>
              <w:fldChar w:fldCharType="end"/>
            </w:r>
          </w:hyperlink>
        </w:p>
        <w:p w14:paraId="729E0451" w14:textId="09C1C7B5" w:rsidR="00E77410" w:rsidRPr="0083704B" w:rsidRDefault="00E77410">
          <w:pPr>
            <w:pStyle w:val="Mucluc2"/>
            <w:rPr>
              <w:rFonts w:eastAsiaTheme="minorEastAsia"/>
              <w:noProof/>
              <w:kern w:val="2"/>
              <w:sz w:val="22"/>
              <w:szCs w:val="22"/>
              <w:lang w:val="vi-VN" w:eastAsia="vi-VN"/>
              <w14:ligatures w14:val="standardContextual"/>
            </w:rPr>
          </w:pPr>
          <w:hyperlink w:anchor="_Toc147071719" w:history="1">
            <w:r w:rsidRPr="0083704B">
              <w:rPr>
                <w:rStyle w:val="Siuktni"/>
                <w:noProof/>
              </w:rPr>
              <w:t>3.2 Định hướng phát triển</w:t>
            </w:r>
            <w:r w:rsidRPr="0083704B">
              <w:rPr>
                <w:noProof/>
                <w:webHidden/>
              </w:rPr>
              <w:tab/>
            </w:r>
            <w:r w:rsidRPr="0083704B">
              <w:rPr>
                <w:noProof/>
                <w:webHidden/>
              </w:rPr>
              <w:fldChar w:fldCharType="begin"/>
            </w:r>
            <w:r w:rsidRPr="0083704B">
              <w:rPr>
                <w:noProof/>
                <w:webHidden/>
              </w:rPr>
              <w:instrText xml:space="preserve"> PAGEREF _Toc147071719 \h </w:instrText>
            </w:r>
            <w:r w:rsidRPr="0083704B">
              <w:rPr>
                <w:noProof/>
                <w:webHidden/>
              </w:rPr>
            </w:r>
            <w:r w:rsidRPr="0083704B">
              <w:rPr>
                <w:noProof/>
                <w:webHidden/>
              </w:rPr>
              <w:fldChar w:fldCharType="separate"/>
            </w:r>
            <w:r w:rsidRPr="0083704B">
              <w:rPr>
                <w:noProof/>
                <w:webHidden/>
              </w:rPr>
              <w:t>18</w:t>
            </w:r>
            <w:r w:rsidRPr="0083704B">
              <w:rPr>
                <w:noProof/>
                <w:webHidden/>
              </w:rPr>
              <w:fldChar w:fldCharType="end"/>
            </w:r>
          </w:hyperlink>
        </w:p>
        <w:p w14:paraId="3318918F" w14:textId="1DDBF1D9" w:rsidR="00E77410" w:rsidRPr="0083704B" w:rsidRDefault="00E77410">
          <w:pPr>
            <w:pStyle w:val="Mucluc1"/>
            <w:rPr>
              <w:rFonts w:eastAsiaTheme="minorEastAsia"/>
              <w:kern w:val="2"/>
              <w:sz w:val="22"/>
              <w:szCs w:val="22"/>
              <w:lang w:val="vi-VN" w:eastAsia="vi-VN"/>
              <w14:ligatures w14:val="standardContextual"/>
            </w:rPr>
          </w:pPr>
          <w:hyperlink w:anchor="_Toc147071720" w:history="1">
            <w:r w:rsidRPr="0083704B">
              <w:rPr>
                <w:rStyle w:val="Siuktni"/>
              </w:rPr>
              <w:t>KẾT LUẬN</w:t>
            </w:r>
            <w:r w:rsidRPr="0083704B">
              <w:rPr>
                <w:webHidden/>
              </w:rPr>
              <w:tab/>
            </w:r>
            <w:r w:rsidRPr="0083704B">
              <w:rPr>
                <w:webHidden/>
              </w:rPr>
              <w:fldChar w:fldCharType="begin"/>
            </w:r>
            <w:r w:rsidRPr="0083704B">
              <w:rPr>
                <w:webHidden/>
              </w:rPr>
              <w:instrText xml:space="preserve"> PAGEREF _Toc147071720 \h </w:instrText>
            </w:r>
            <w:r w:rsidRPr="0083704B">
              <w:rPr>
                <w:webHidden/>
              </w:rPr>
            </w:r>
            <w:r w:rsidRPr="0083704B">
              <w:rPr>
                <w:webHidden/>
              </w:rPr>
              <w:fldChar w:fldCharType="separate"/>
            </w:r>
            <w:r w:rsidRPr="0083704B">
              <w:rPr>
                <w:webHidden/>
              </w:rPr>
              <w:t>20</w:t>
            </w:r>
            <w:r w:rsidRPr="0083704B">
              <w:rPr>
                <w:webHidden/>
              </w:rPr>
              <w:fldChar w:fldCharType="end"/>
            </w:r>
          </w:hyperlink>
        </w:p>
        <w:p w14:paraId="5094F7C9" w14:textId="16F88627" w:rsidR="00E77410" w:rsidRPr="0083704B" w:rsidRDefault="00E77410">
          <w:pPr>
            <w:pStyle w:val="Mucluc1"/>
            <w:rPr>
              <w:rFonts w:eastAsiaTheme="minorEastAsia"/>
              <w:kern w:val="2"/>
              <w:sz w:val="22"/>
              <w:szCs w:val="22"/>
              <w:lang w:val="vi-VN" w:eastAsia="vi-VN"/>
              <w14:ligatures w14:val="standardContextual"/>
            </w:rPr>
          </w:pPr>
          <w:hyperlink w:anchor="_Toc147071721" w:history="1">
            <w:r w:rsidRPr="0083704B">
              <w:rPr>
                <w:rStyle w:val="Siuktni"/>
              </w:rPr>
              <w:t>TÀI LIỆU THAM KHẢO</w:t>
            </w:r>
            <w:r w:rsidRPr="0083704B">
              <w:rPr>
                <w:webHidden/>
              </w:rPr>
              <w:tab/>
            </w:r>
            <w:r w:rsidRPr="0083704B">
              <w:rPr>
                <w:webHidden/>
              </w:rPr>
              <w:fldChar w:fldCharType="begin"/>
            </w:r>
            <w:r w:rsidRPr="0083704B">
              <w:rPr>
                <w:webHidden/>
              </w:rPr>
              <w:instrText xml:space="preserve"> PAGEREF _Toc147071721 \h </w:instrText>
            </w:r>
            <w:r w:rsidRPr="0083704B">
              <w:rPr>
                <w:webHidden/>
              </w:rPr>
            </w:r>
            <w:r w:rsidRPr="0083704B">
              <w:rPr>
                <w:webHidden/>
              </w:rPr>
              <w:fldChar w:fldCharType="separate"/>
            </w:r>
            <w:r w:rsidRPr="0083704B">
              <w:rPr>
                <w:webHidden/>
              </w:rPr>
              <w:t>21</w:t>
            </w:r>
            <w:r w:rsidRPr="0083704B">
              <w:rPr>
                <w:webHidden/>
              </w:rPr>
              <w:fldChar w:fldCharType="end"/>
            </w:r>
          </w:hyperlink>
        </w:p>
        <w:p w14:paraId="7DF2B5E1" w14:textId="77BFD38E" w:rsidR="00E77410" w:rsidRPr="0083704B" w:rsidRDefault="00E77410">
          <w:pPr>
            <w:pStyle w:val="Mucluc1"/>
            <w:rPr>
              <w:rFonts w:eastAsiaTheme="minorEastAsia"/>
              <w:kern w:val="2"/>
              <w:sz w:val="22"/>
              <w:szCs w:val="22"/>
              <w:lang w:val="vi-VN" w:eastAsia="vi-VN"/>
              <w14:ligatures w14:val="standardContextual"/>
            </w:rPr>
          </w:pPr>
          <w:hyperlink w:anchor="_Toc147071722" w:history="1">
            <w:r w:rsidRPr="0083704B">
              <w:rPr>
                <w:rStyle w:val="Siuktni"/>
              </w:rPr>
              <w:t>PHỤ LỤC</w:t>
            </w:r>
            <w:r w:rsidRPr="0083704B">
              <w:rPr>
                <w:webHidden/>
              </w:rPr>
              <w:tab/>
            </w:r>
            <w:r w:rsidRPr="0083704B">
              <w:rPr>
                <w:webHidden/>
              </w:rPr>
              <w:fldChar w:fldCharType="begin"/>
            </w:r>
            <w:r w:rsidRPr="0083704B">
              <w:rPr>
                <w:webHidden/>
              </w:rPr>
              <w:instrText xml:space="preserve"> PAGEREF _Toc147071722 \h </w:instrText>
            </w:r>
            <w:r w:rsidRPr="0083704B">
              <w:rPr>
                <w:webHidden/>
              </w:rPr>
            </w:r>
            <w:r w:rsidRPr="0083704B">
              <w:rPr>
                <w:webHidden/>
              </w:rPr>
              <w:fldChar w:fldCharType="separate"/>
            </w:r>
            <w:r w:rsidRPr="0083704B">
              <w:rPr>
                <w:webHidden/>
              </w:rPr>
              <w:t>22</w:t>
            </w:r>
            <w:r w:rsidRPr="0083704B">
              <w:rPr>
                <w:webHidden/>
              </w:rPr>
              <w:fldChar w:fldCharType="end"/>
            </w:r>
          </w:hyperlink>
        </w:p>
        <w:p w14:paraId="604C2ED7" w14:textId="1523F95B" w:rsidR="00E77410" w:rsidRPr="0083704B" w:rsidRDefault="00E77410">
          <w:r w:rsidRPr="0083704B">
            <w:rPr>
              <w:b/>
              <w:bCs/>
            </w:rPr>
            <w:fldChar w:fldCharType="end"/>
          </w:r>
        </w:p>
      </w:sdtContent>
    </w:sdt>
    <w:p w14:paraId="722C551A" w14:textId="571AF3C6" w:rsidR="004A3046" w:rsidRPr="0083704B" w:rsidRDefault="004A3046" w:rsidP="00B43BD0">
      <w:pPr>
        <w:pStyle w:val="u1"/>
        <w:numPr>
          <w:ilvl w:val="0"/>
          <w:numId w:val="0"/>
        </w:numPr>
        <w:rPr>
          <w:rFonts w:cs="Times New Roman"/>
          <w:b w:val="0"/>
          <w:bCs w:val="0"/>
          <w:noProof/>
          <w:kern w:val="0"/>
          <w:sz w:val="28"/>
          <w:szCs w:val="24"/>
        </w:rPr>
        <w:sectPr w:rsidR="004A3046" w:rsidRPr="0083704B" w:rsidSect="003925D5">
          <w:headerReference w:type="default" r:id="rId9"/>
          <w:footerReference w:type="default" r:id="rId10"/>
          <w:pgSz w:w="11907" w:h="16840" w:code="9"/>
          <w:pgMar w:top="1701" w:right="1134" w:bottom="1701" w:left="1985" w:header="709" w:footer="709" w:gutter="0"/>
          <w:cols w:space="708"/>
          <w:docGrid w:linePitch="360"/>
        </w:sectPr>
      </w:pPr>
    </w:p>
    <w:p w14:paraId="29C9C9CC" w14:textId="5882D2EE" w:rsidR="00B43BD0" w:rsidRPr="0083704B" w:rsidRDefault="00511681" w:rsidP="00B43BD0">
      <w:pPr>
        <w:pStyle w:val="u1"/>
        <w:numPr>
          <w:ilvl w:val="0"/>
          <w:numId w:val="0"/>
        </w:numPr>
        <w:rPr>
          <w:rFonts w:cs="Times New Roman"/>
        </w:rPr>
      </w:pPr>
      <w:bookmarkStart w:id="4" w:name="_Toc98962347"/>
      <w:bookmarkStart w:id="5" w:name="_Toc147071698"/>
      <w:r w:rsidRPr="0083704B">
        <w:rPr>
          <w:rFonts w:cs="Times New Roman"/>
        </w:rPr>
        <w:lastRenderedPageBreak/>
        <w:t>DANH MỤC HÌNH VẼ</w:t>
      </w:r>
      <w:bookmarkEnd w:id="4"/>
      <w:bookmarkEnd w:id="5"/>
    </w:p>
    <w:p w14:paraId="5ED7F858" w14:textId="4989B6C7" w:rsidR="00D10DE9" w:rsidRPr="0083704B" w:rsidRDefault="007606B9">
      <w:pPr>
        <w:pStyle w:val="Banghinhminhhoa"/>
        <w:tabs>
          <w:tab w:val="right" w:leader="dot" w:pos="8778"/>
        </w:tabs>
        <w:rPr>
          <w:rFonts w:eastAsiaTheme="minorEastAsia"/>
          <w:noProof/>
          <w:sz w:val="22"/>
          <w:szCs w:val="22"/>
        </w:rPr>
      </w:pPr>
      <w:r w:rsidRPr="0083704B">
        <w:fldChar w:fldCharType="begin"/>
      </w:r>
      <w:r w:rsidRPr="0083704B">
        <w:instrText xml:space="preserve"> TOC \h \z \c "Hình 1-" </w:instrText>
      </w:r>
      <w:r w:rsidRPr="0083704B">
        <w:fldChar w:fldCharType="separate"/>
      </w:r>
      <w:hyperlink w:anchor="_Toc98962331" w:history="1">
        <w:r w:rsidR="00D10DE9" w:rsidRPr="0083704B">
          <w:rPr>
            <w:rStyle w:val="Siuktni"/>
            <w:noProof/>
          </w:rPr>
          <w:t>Hình 1- 1 Thao tác cập nhật mục lục</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_Toc98962331 \h </w:instrText>
        </w:r>
        <w:r w:rsidR="00D10DE9" w:rsidRPr="0083704B">
          <w:rPr>
            <w:noProof/>
            <w:webHidden/>
          </w:rPr>
        </w:r>
        <w:r w:rsidR="00D10DE9" w:rsidRPr="0083704B">
          <w:rPr>
            <w:noProof/>
            <w:webHidden/>
          </w:rPr>
          <w:fldChar w:fldCharType="separate"/>
        </w:r>
        <w:r w:rsidR="00D10DE9" w:rsidRPr="0083704B">
          <w:rPr>
            <w:noProof/>
            <w:webHidden/>
          </w:rPr>
          <w:t>12</w:t>
        </w:r>
        <w:r w:rsidR="00D10DE9" w:rsidRPr="0083704B">
          <w:rPr>
            <w:noProof/>
            <w:webHidden/>
          </w:rPr>
          <w:fldChar w:fldCharType="end"/>
        </w:r>
      </w:hyperlink>
    </w:p>
    <w:p w14:paraId="1E5F3EE2" w14:textId="0F7D1FCE" w:rsidR="00D10DE9" w:rsidRPr="0083704B" w:rsidRDefault="00000000">
      <w:pPr>
        <w:pStyle w:val="Banghinhminhhoa"/>
        <w:tabs>
          <w:tab w:val="right" w:leader="dot" w:pos="8778"/>
        </w:tabs>
        <w:rPr>
          <w:rFonts w:eastAsiaTheme="minorEastAsia"/>
          <w:noProof/>
          <w:sz w:val="22"/>
          <w:szCs w:val="22"/>
        </w:rPr>
      </w:pPr>
      <w:hyperlink w:anchor="_Toc98962332" w:history="1">
        <w:r w:rsidR="00D10DE9" w:rsidRPr="0083704B">
          <w:rPr>
            <w:rStyle w:val="Siuktni"/>
            <w:noProof/>
          </w:rPr>
          <w:t>Hình 1- 2 Cách chèn nhãn cho hình ảnh (bảng).</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_Toc98962332 \h </w:instrText>
        </w:r>
        <w:r w:rsidR="00D10DE9" w:rsidRPr="0083704B">
          <w:rPr>
            <w:noProof/>
            <w:webHidden/>
          </w:rPr>
        </w:r>
        <w:r w:rsidR="00D10DE9" w:rsidRPr="0083704B">
          <w:rPr>
            <w:noProof/>
            <w:webHidden/>
          </w:rPr>
          <w:fldChar w:fldCharType="separate"/>
        </w:r>
        <w:r w:rsidR="00D10DE9" w:rsidRPr="0083704B">
          <w:rPr>
            <w:noProof/>
            <w:webHidden/>
          </w:rPr>
          <w:t>12</w:t>
        </w:r>
        <w:r w:rsidR="00D10DE9" w:rsidRPr="0083704B">
          <w:rPr>
            <w:noProof/>
            <w:webHidden/>
          </w:rPr>
          <w:fldChar w:fldCharType="end"/>
        </w:r>
      </w:hyperlink>
    </w:p>
    <w:p w14:paraId="46FC21B1" w14:textId="4AB7C22B" w:rsidR="00D10DE9" w:rsidRPr="0083704B" w:rsidRDefault="00000000">
      <w:pPr>
        <w:pStyle w:val="Banghinhminhhoa"/>
        <w:tabs>
          <w:tab w:val="right" w:leader="dot" w:pos="8778"/>
        </w:tabs>
        <w:rPr>
          <w:rFonts w:eastAsiaTheme="minorEastAsia"/>
          <w:noProof/>
          <w:sz w:val="22"/>
          <w:szCs w:val="22"/>
        </w:rPr>
      </w:pPr>
      <w:hyperlink w:anchor="_Toc98962333" w:history="1">
        <w:r w:rsidR="00D10DE9" w:rsidRPr="0083704B">
          <w:rPr>
            <w:rStyle w:val="Siuktni"/>
            <w:noProof/>
          </w:rPr>
          <w:t>Hình 1- 3 Cách tạo một nhãn mới</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_Toc98962333 \h </w:instrText>
        </w:r>
        <w:r w:rsidR="00D10DE9" w:rsidRPr="0083704B">
          <w:rPr>
            <w:noProof/>
            <w:webHidden/>
          </w:rPr>
        </w:r>
        <w:r w:rsidR="00D10DE9" w:rsidRPr="0083704B">
          <w:rPr>
            <w:noProof/>
            <w:webHidden/>
          </w:rPr>
          <w:fldChar w:fldCharType="separate"/>
        </w:r>
        <w:r w:rsidR="00D10DE9" w:rsidRPr="0083704B">
          <w:rPr>
            <w:noProof/>
            <w:webHidden/>
          </w:rPr>
          <w:t>13</w:t>
        </w:r>
        <w:r w:rsidR="00D10DE9" w:rsidRPr="0083704B">
          <w:rPr>
            <w:noProof/>
            <w:webHidden/>
          </w:rPr>
          <w:fldChar w:fldCharType="end"/>
        </w:r>
      </w:hyperlink>
    </w:p>
    <w:p w14:paraId="51A568FA" w14:textId="325732A2" w:rsidR="00D10DE9" w:rsidRPr="0083704B" w:rsidRDefault="00000000">
      <w:pPr>
        <w:pStyle w:val="Banghinhminhhoa"/>
        <w:tabs>
          <w:tab w:val="right" w:leader="dot" w:pos="8778"/>
        </w:tabs>
        <w:rPr>
          <w:rFonts w:eastAsiaTheme="minorEastAsia"/>
          <w:noProof/>
          <w:sz w:val="22"/>
          <w:szCs w:val="22"/>
        </w:rPr>
      </w:pPr>
      <w:hyperlink w:anchor="_Toc98962334" w:history="1">
        <w:r w:rsidR="00D10DE9" w:rsidRPr="0083704B">
          <w:rPr>
            <w:rStyle w:val="Siuktni"/>
            <w:noProof/>
          </w:rPr>
          <w:t>Hình 1- 4 Cách tham chiếu đến một nhãn</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_Toc98962334 \h </w:instrText>
        </w:r>
        <w:r w:rsidR="00D10DE9" w:rsidRPr="0083704B">
          <w:rPr>
            <w:noProof/>
            <w:webHidden/>
          </w:rPr>
        </w:r>
        <w:r w:rsidR="00D10DE9" w:rsidRPr="0083704B">
          <w:rPr>
            <w:noProof/>
            <w:webHidden/>
          </w:rPr>
          <w:fldChar w:fldCharType="separate"/>
        </w:r>
        <w:r w:rsidR="00D10DE9" w:rsidRPr="0083704B">
          <w:rPr>
            <w:noProof/>
            <w:webHidden/>
          </w:rPr>
          <w:t>13</w:t>
        </w:r>
        <w:r w:rsidR="00D10DE9" w:rsidRPr="0083704B">
          <w:rPr>
            <w:noProof/>
            <w:webHidden/>
          </w:rPr>
          <w:fldChar w:fldCharType="end"/>
        </w:r>
      </w:hyperlink>
    </w:p>
    <w:p w14:paraId="51B92B51" w14:textId="1AA27BB9" w:rsidR="00D10DE9" w:rsidRPr="0083704B" w:rsidRDefault="00000000">
      <w:pPr>
        <w:pStyle w:val="Banghinhminhhoa"/>
        <w:tabs>
          <w:tab w:val="right" w:leader="dot" w:pos="8778"/>
        </w:tabs>
        <w:rPr>
          <w:rFonts w:eastAsiaTheme="minorEastAsia"/>
          <w:noProof/>
          <w:sz w:val="22"/>
          <w:szCs w:val="22"/>
        </w:rPr>
      </w:pPr>
      <w:hyperlink w:anchor="_Toc98962335" w:history="1">
        <w:r w:rsidR="00D10DE9" w:rsidRPr="0083704B">
          <w:rPr>
            <w:rStyle w:val="Siuktni"/>
            <w:noProof/>
          </w:rPr>
          <w:t>Hình 1- 5 Danh mục hình ảnh, bảng biểu</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_Toc98962335 \h </w:instrText>
        </w:r>
        <w:r w:rsidR="00D10DE9" w:rsidRPr="0083704B">
          <w:rPr>
            <w:noProof/>
            <w:webHidden/>
          </w:rPr>
        </w:r>
        <w:r w:rsidR="00D10DE9" w:rsidRPr="0083704B">
          <w:rPr>
            <w:noProof/>
            <w:webHidden/>
          </w:rPr>
          <w:fldChar w:fldCharType="separate"/>
        </w:r>
        <w:r w:rsidR="00D10DE9" w:rsidRPr="0083704B">
          <w:rPr>
            <w:noProof/>
            <w:webHidden/>
          </w:rPr>
          <w:t>14</w:t>
        </w:r>
        <w:r w:rsidR="00D10DE9" w:rsidRPr="0083704B">
          <w:rPr>
            <w:noProof/>
            <w:webHidden/>
          </w:rPr>
          <w:fldChar w:fldCharType="end"/>
        </w:r>
      </w:hyperlink>
    </w:p>
    <w:p w14:paraId="47BF9CDD" w14:textId="6D5E6E3B" w:rsidR="00D10DE9" w:rsidRPr="0083704B" w:rsidRDefault="00000000">
      <w:pPr>
        <w:pStyle w:val="Banghinhminhhoa"/>
        <w:tabs>
          <w:tab w:val="right" w:leader="dot" w:pos="8778"/>
        </w:tabs>
        <w:rPr>
          <w:rFonts w:eastAsiaTheme="minorEastAsia"/>
          <w:noProof/>
          <w:sz w:val="22"/>
          <w:szCs w:val="22"/>
        </w:rPr>
      </w:pPr>
      <w:hyperlink w:anchor="_Toc98962336" w:history="1">
        <w:r w:rsidR="00D10DE9" w:rsidRPr="0083704B">
          <w:rPr>
            <w:rStyle w:val="Siuktni"/>
            <w:noProof/>
          </w:rPr>
          <w:t>Hình 1- 6 Cập nhật danh mục hình ảnh, bảng biểu</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_Toc98962336 \h </w:instrText>
        </w:r>
        <w:r w:rsidR="00D10DE9" w:rsidRPr="0083704B">
          <w:rPr>
            <w:noProof/>
            <w:webHidden/>
          </w:rPr>
        </w:r>
        <w:r w:rsidR="00D10DE9" w:rsidRPr="0083704B">
          <w:rPr>
            <w:noProof/>
            <w:webHidden/>
          </w:rPr>
          <w:fldChar w:fldCharType="separate"/>
        </w:r>
        <w:r w:rsidR="00D10DE9" w:rsidRPr="0083704B">
          <w:rPr>
            <w:noProof/>
            <w:webHidden/>
          </w:rPr>
          <w:t>14</w:t>
        </w:r>
        <w:r w:rsidR="00D10DE9" w:rsidRPr="0083704B">
          <w:rPr>
            <w:noProof/>
            <w:webHidden/>
          </w:rPr>
          <w:fldChar w:fldCharType="end"/>
        </w:r>
      </w:hyperlink>
    </w:p>
    <w:p w14:paraId="1CF1AD58" w14:textId="288FA352" w:rsidR="00D10DE9" w:rsidRPr="0083704B" w:rsidRDefault="00000000">
      <w:pPr>
        <w:pStyle w:val="Banghinhminhhoa"/>
        <w:tabs>
          <w:tab w:val="right" w:leader="dot" w:pos="8778"/>
        </w:tabs>
        <w:rPr>
          <w:rFonts w:eastAsiaTheme="minorEastAsia"/>
          <w:noProof/>
          <w:sz w:val="22"/>
          <w:szCs w:val="22"/>
        </w:rPr>
      </w:pPr>
      <w:hyperlink w:anchor="_Toc98962337" w:history="1">
        <w:r w:rsidR="00D10DE9" w:rsidRPr="0083704B">
          <w:rPr>
            <w:rStyle w:val="Siuktni"/>
            <w:noProof/>
          </w:rPr>
          <w:t>Hình 1- 7 Cập nhật tài liệu tham khảo</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_Toc98962337 \h </w:instrText>
        </w:r>
        <w:r w:rsidR="00D10DE9" w:rsidRPr="0083704B">
          <w:rPr>
            <w:noProof/>
            <w:webHidden/>
          </w:rPr>
        </w:r>
        <w:r w:rsidR="00D10DE9" w:rsidRPr="0083704B">
          <w:rPr>
            <w:noProof/>
            <w:webHidden/>
          </w:rPr>
          <w:fldChar w:fldCharType="separate"/>
        </w:r>
        <w:r w:rsidR="00D10DE9" w:rsidRPr="0083704B">
          <w:rPr>
            <w:noProof/>
            <w:webHidden/>
          </w:rPr>
          <w:t>15</w:t>
        </w:r>
        <w:r w:rsidR="00D10DE9" w:rsidRPr="0083704B">
          <w:rPr>
            <w:noProof/>
            <w:webHidden/>
          </w:rPr>
          <w:fldChar w:fldCharType="end"/>
        </w:r>
      </w:hyperlink>
    </w:p>
    <w:p w14:paraId="7E93C163" w14:textId="2F418093" w:rsidR="00D10DE9" w:rsidRPr="0083704B" w:rsidRDefault="00000000">
      <w:pPr>
        <w:pStyle w:val="Banghinhminhhoa"/>
        <w:tabs>
          <w:tab w:val="right" w:leader="dot" w:pos="8778"/>
        </w:tabs>
        <w:rPr>
          <w:rFonts w:eastAsiaTheme="minorEastAsia"/>
          <w:noProof/>
          <w:sz w:val="22"/>
          <w:szCs w:val="22"/>
        </w:rPr>
      </w:pPr>
      <w:hyperlink w:anchor="_Toc98962338" w:history="1">
        <w:r w:rsidR="00D10DE9" w:rsidRPr="0083704B">
          <w:rPr>
            <w:rStyle w:val="Siuktni"/>
            <w:noProof/>
          </w:rPr>
          <w:t>Hình 1- 8 Quản lý nguồn tham khảo</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_Toc98962338 \h </w:instrText>
        </w:r>
        <w:r w:rsidR="00D10DE9" w:rsidRPr="0083704B">
          <w:rPr>
            <w:noProof/>
            <w:webHidden/>
          </w:rPr>
        </w:r>
        <w:r w:rsidR="00D10DE9" w:rsidRPr="0083704B">
          <w:rPr>
            <w:noProof/>
            <w:webHidden/>
          </w:rPr>
          <w:fldChar w:fldCharType="separate"/>
        </w:r>
        <w:r w:rsidR="00D10DE9" w:rsidRPr="0083704B">
          <w:rPr>
            <w:noProof/>
            <w:webHidden/>
          </w:rPr>
          <w:t>16</w:t>
        </w:r>
        <w:r w:rsidR="00D10DE9" w:rsidRPr="0083704B">
          <w:rPr>
            <w:noProof/>
            <w:webHidden/>
          </w:rPr>
          <w:fldChar w:fldCharType="end"/>
        </w:r>
      </w:hyperlink>
    </w:p>
    <w:p w14:paraId="056EEA8E" w14:textId="0B4F14F4" w:rsidR="00D10DE9" w:rsidRPr="0083704B" w:rsidRDefault="00000000">
      <w:pPr>
        <w:pStyle w:val="Banghinhminhhoa"/>
        <w:tabs>
          <w:tab w:val="right" w:leader="dot" w:pos="8778"/>
        </w:tabs>
        <w:rPr>
          <w:rFonts w:eastAsiaTheme="minorEastAsia"/>
          <w:noProof/>
          <w:sz w:val="22"/>
          <w:szCs w:val="22"/>
        </w:rPr>
      </w:pPr>
      <w:hyperlink w:anchor="_Toc98962339" w:history="1">
        <w:r w:rsidR="00D10DE9" w:rsidRPr="0083704B">
          <w:rPr>
            <w:rStyle w:val="Siuktni"/>
            <w:noProof/>
          </w:rPr>
          <w:t>Hình 1- 9 Chèn danh sách trích dẫn</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_Toc98962339 \h </w:instrText>
        </w:r>
        <w:r w:rsidR="00D10DE9" w:rsidRPr="0083704B">
          <w:rPr>
            <w:noProof/>
            <w:webHidden/>
          </w:rPr>
        </w:r>
        <w:r w:rsidR="00D10DE9" w:rsidRPr="0083704B">
          <w:rPr>
            <w:noProof/>
            <w:webHidden/>
          </w:rPr>
          <w:fldChar w:fldCharType="separate"/>
        </w:r>
        <w:r w:rsidR="00D10DE9" w:rsidRPr="0083704B">
          <w:rPr>
            <w:noProof/>
            <w:webHidden/>
          </w:rPr>
          <w:t>17</w:t>
        </w:r>
        <w:r w:rsidR="00D10DE9" w:rsidRPr="0083704B">
          <w:rPr>
            <w:noProof/>
            <w:webHidden/>
          </w:rPr>
          <w:fldChar w:fldCharType="end"/>
        </w:r>
      </w:hyperlink>
    </w:p>
    <w:p w14:paraId="0B28F92B" w14:textId="63AEA2D0" w:rsidR="00D10DE9" w:rsidRPr="0083704B" w:rsidRDefault="00000000">
      <w:pPr>
        <w:pStyle w:val="Banghinhminhhoa"/>
        <w:tabs>
          <w:tab w:val="right" w:leader="dot" w:pos="8778"/>
        </w:tabs>
        <w:rPr>
          <w:rFonts w:eastAsiaTheme="minorEastAsia"/>
          <w:noProof/>
          <w:sz w:val="22"/>
          <w:szCs w:val="22"/>
        </w:rPr>
      </w:pPr>
      <w:hyperlink w:anchor="_Toc98962340" w:history="1">
        <w:r w:rsidR="00D10DE9" w:rsidRPr="0083704B">
          <w:rPr>
            <w:rStyle w:val="Siuktni"/>
            <w:noProof/>
          </w:rPr>
          <w:t>Hình 1- 10 Danh mục tài liệu tham khảo</w:t>
        </w:r>
        <w:r w:rsidR="00D10DE9" w:rsidRPr="0083704B">
          <w:rPr>
            <w:noProof/>
            <w:webHidden/>
          </w:rPr>
          <w:tab/>
        </w:r>
        <w:r w:rsidR="00D10DE9" w:rsidRPr="0083704B">
          <w:rPr>
            <w:noProof/>
            <w:webHidden/>
          </w:rPr>
          <w:fldChar w:fldCharType="begin"/>
        </w:r>
        <w:r w:rsidR="00D10DE9" w:rsidRPr="0083704B">
          <w:rPr>
            <w:noProof/>
            <w:webHidden/>
          </w:rPr>
          <w:instrText xml:space="preserve"> PAGEREF _Toc98962340 \h </w:instrText>
        </w:r>
        <w:r w:rsidR="00D10DE9" w:rsidRPr="0083704B">
          <w:rPr>
            <w:noProof/>
            <w:webHidden/>
          </w:rPr>
        </w:r>
        <w:r w:rsidR="00D10DE9" w:rsidRPr="0083704B">
          <w:rPr>
            <w:noProof/>
            <w:webHidden/>
          </w:rPr>
          <w:fldChar w:fldCharType="separate"/>
        </w:r>
        <w:r w:rsidR="00D10DE9" w:rsidRPr="0083704B">
          <w:rPr>
            <w:noProof/>
            <w:webHidden/>
          </w:rPr>
          <w:t>17</w:t>
        </w:r>
        <w:r w:rsidR="00D10DE9" w:rsidRPr="0083704B">
          <w:rPr>
            <w:noProof/>
            <w:webHidden/>
          </w:rPr>
          <w:fldChar w:fldCharType="end"/>
        </w:r>
      </w:hyperlink>
    </w:p>
    <w:p w14:paraId="4D469620" w14:textId="3DEBA736" w:rsidR="00511681" w:rsidRPr="0083704B" w:rsidRDefault="007606B9" w:rsidP="00511681">
      <w:r w:rsidRPr="0083704B">
        <w:fldChar w:fldCharType="end"/>
      </w:r>
    </w:p>
    <w:p w14:paraId="18CF4B8F" w14:textId="77777777" w:rsidR="005D5DBF" w:rsidRPr="0083704B" w:rsidRDefault="005D5DBF">
      <w:pPr>
        <w:spacing w:before="0" w:line="240" w:lineRule="auto"/>
        <w:ind w:firstLine="0"/>
        <w:jc w:val="left"/>
        <w:rPr>
          <w:b/>
          <w:bCs/>
          <w:kern w:val="32"/>
          <w:sz w:val="32"/>
          <w:szCs w:val="32"/>
        </w:rPr>
      </w:pPr>
      <w:r w:rsidRPr="0083704B">
        <w:br w:type="page"/>
      </w:r>
    </w:p>
    <w:p w14:paraId="27FA17DA" w14:textId="75EB5D11" w:rsidR="00511681" w:rsidRPr="0083704B" w:rsidRDefault="00511681" w:rsidP="00511681">
      <w:pPr>
        <w:pStyle w:val="u1"/>
        <w:numPr>
          <w:ilvl w:val="0"/>
          <w:numId w:val="0"/>
        </w:numPr>
        <w:rPr>
          <w:rFonts w:cs="Times New Roman"/>
        </w:rPr>
      </w:pPr>
      <w:bookmarkStart w:id="6" w:name="_Toc98962348"/>
      <w:bookmarkStart w:id="7" w:name="_Toc147071699"/>
      <w:r w:rsidRPr="0083704B">
        <w:rPr>
          <w:rFonts w:cs="Times New Roman"/>
        </w:rPr>
        <w:lastRenderedPageBreak/>
        <w:t>DANH MỤC BẢNG BIỂU</w:t>
      </w:r>
      <w:bookmarkEnd w:id="6"/>
      <w:bookmarkEnd w:id="7"/>
    </w:p>
    <w:p w14:paraId="4679F5A7" w14:textId="656AF24C" w:rsidR="007606B9" w:rsidRPr="0083704B" w:rsidRDefault="007606B9">
      <w:pPr>
        <w:pStyle w:val="Banghinhminhhoa"/>
        <w:tabs>
          <w:tab w:val="right" w:leader="dot" w:pos="8778"/>
        </w:tabs>
        <w:rPr>
          <w:rFonts w:eastAsiaTheme="minorEastAsia"/>
          <w:noProof/>
          <w:sz w:val="22"/>
          <w:szCs w:val="22"/>
        </w:rPr>
      </w:pPr>
      <w:r w:rsidRPr="0083704B">
        <w:rPr>
          <w:noProof/>
          <w:sz w:val="28"/>
        </w:rPr>
        <w:fldChar w:fldCharType="begin"/>
      </w:r>
      <w:r w:rsidRPr="0083704B">
        <w:rPr>
          <w:noProof/>
          <w:sz w:val="28"/>
        </w:rPr>
        <w:instrText xml:space="preserve"> TOC \h \z \c "Bảng 1-" </w:instrText>
      </w:r>
      <w:r w:rsidRPr="0083704B">
        <w:rPr>
          <w:noProof/>
          <w:sz w:val="28"/>
        </w:rPr>
        <w:fldChar w:fldCharType="separate"/>
      </w:r>
      <w:hyperlink w:anchor="_Toc98961778" w:history="1">
        <w:r w:rsidRPr="0083704B">
          <w:rPr>
            <w:rStyle w:val="Siuktni"/>
            <w:noProof/>
          </w:rPr>
          <w:t>Bảng 1- 1 Danh sách sinh viên</w:t>
        </w:r>
        <w:r w:rsidRPr="0083704B">
          <w:rPr>
            <w:noProof/>
            <w:webHidden/>
          </w:rPr>
          <w:tab/>
        </w:r>
        <w:r w:rsidRPr="0083704B">
          <w:rPr>
            <w:noProof/>
            <w:webHidden/>
          </w:rPr>
          <w:fldChar w:fldCharType="begin"/>
        </w:r>
        <w:r w:rsidRPr="0083704B">
          <w:rPr>
            <w:noProof/>
            <w:webHidden/>
          </w:rPr>
          <w:instrText xml:space="preserve"> PAGEREF _Toc98961778 \h </w:instrText>
        </w:r>
        <w:r w:rsidRPr="0083704B">
          <w:rPr>
            <w:noProof/>
            <w:webHidden/>
          </w:rPr>
        </w:r>
        <w:r w:rsidRPr="0083704B">
          <w:rPr>
            <w:noProof/>
            <w:webHidden/>
          </w:rPr>
          <w:fldChar w:fldCharType="separate"/>
        </w:r>
        <w:r w:rsidRPr="0083704B">
          <w:rPr>
            <w:noProof/>
            <w:webHidden/>
          </w:rPr>
          <w:t>12</w:t>
        </w:r>
        <w:r w:rsidRPr="0083704B">
          <w:rPr>
            <w:noProof/>
            <w:webHidden/>
          </w:rPr>
          <w:fldChar w:fldCharType="end"/>
        </w:r>
      </w:hyperlink>
    </w:p>
    <w:p w14:paraId="59A5557F" w14:textId="4FD1E328" w:rsidR="00B43BD0" w:rsidRPr="0083704B" w:rsidRDefault="007606B9" w:rsidP="00B43BD0">
      <w:pPr>
        <w:pStyle w:val="u1"/>
        <w:numPr>
          <w:ilvl w:val="0"/>
          <w:numId w:val="0"/>
        </w:numPr>
        <w:rPr>
          <w:rFonts w:cs="Times New Roman"/>
          <w:noProof/>
          <w:kern w:val="0"/>
          <w:sz w:val="28"/>
          <w:szCs w:val="24"/>
        </w:rPr>
        <w:sectPr w:rsidR="00B43BD0" w:rsidRPr="0083704B" w:rsidSect="003925D5">
          <w:pgSz w:w="11907" w:h="16840" w:code="9"/>
          <w:pgMar w:top="1701" w:right="1134" w:bottom="1701" w:left="1985" w:header="709" w:footer="709" w:gutter="0"/>
          <w:cols w:space="708"/>
          <w:docGrid w:linePitch="360"/>
        </w:sectPr>
      </w:pPr>
      <w:r w:rsidRPr="0083704B">
        <w:rPr>
          <w:rFonts w:cs="Times New Roman"/>
          <w:noProof/>
          <w:kern w:val="0"/>
          <w:sz w:val="28"/>
          <w:szCs w:val="24"/>
        </w:rPr>
        <w:fldChar w:fldCharType="end"/>
      </w:r>
    </w:p>
    <w:p w14:paraId="152FF7CF" w14:textId="417A34B8" w:rsidR="00E800F6" w:rsidRPr="0083704B" w:rsidRDefault="0059648C" w:rsidP="004B4BF6">
      <w:pPr>
        <w:pStyle w:val="u1"/>
        <w:numPr>
          <w:ilvl w:val="0"/>
          <w:numId w:val="0"/>
        </w:numPr>
        <w:rPr>
          <w:rFonts w:cs="Times New Roman"/>
        </w:rPr>
      </w:pPr>
      <w:bookmarkStart w:id="8" w:name="_Ref262310752"/>
      <w:bookmarkStart w:id="9" w:name="_Toc98962349"/>
      <w:bookmarkStart w:id="10" w:name="_Toc147071700"/>
      <w:r w:rsidRPr="0083704B">
        <w:rPr>
          <w:rFonts w:cs="Times New Roman"/>
        </w:rPr>
        <w:lastRenderedPageBreak/>
        <w:t>M</w:t>
      </w:r>
      <w:r w:rsidR="0077247B" w:rsidRPr="0083704B">
        <w:rPr>
          <w:rFonts w:cs="Times New Roman"/>
        </w:rPr>
        <w:t>Ở ĐẦU</w:t>
      </w:r>
      <w:bookmarkEnd w:id="1"/>
      <w:bookmarkEnd w:id="8"/>
      <w:bookmarkEnd w:id="9"/>
      <w:bookmarkEnd w:id="10"/>
    </w:p>
    <w:p w14:paraId="1CC83806" w14:textId="1D5BB3D8" w:rsidR="00CF34E1" w:rsidRPr="0083704B" w:rsidRDefault="00CF34E1" w:rsidP="006A47D1">
      <w:pPr>
        <w:ind w:firstLine="0"/>
      </w:pPr>
    </w:p>
    <w:p w14:paraId="445D141D" w14:textId="77777777" w:rsidR="009B0687" w:rsidRPr="0083704B" w:rsidRDefault="009B0687" w:rsidP="00CF34E1"/>
    <w:p w14:paraId="41D9824A" w14:textId="77777777" w:rsidR="00CD2AA9" w:rsidRPr="0083704B" w:rsidRDefault="00CD2AA9" w:rsidP="00CF34E1"/>
    <w:p w14:paraId="50681DFC" w14:textId="77777777" w:rsidR="009B0687" w:rsidRPr="0083704B" w:rsidRDefault="009B0687" w:rsidP="00CF34E1"/>
    <w:p w14:paraId="455322DD" w14:textId="77777777" w:rsidR="003510E3" w:rsidRPr="0083704B" w:rsidRDefault="003510E3">
      <w:pPr>
        <w:sectPr w:rsidR="003510E3" w:rsidRPr="0083704B" w:rsidSect="003925D5">
          <w:pgSz w:w="11907" w:h="16840" w:code="9"/>
          <w:pgMar w:top="1701" w:right="1134" w:bottom="1701" w:left="1985" w:header="709" w:footer="709" w:gutter="0"/>
          <w:cols w:space="708"/>
          <w:docGrid w:linePitch="360"/>
        </w:sectPr>
      </w:pPr>
    </w:p>
    <w:p w14:paraId="216D5BB8" w14:textId="1AA24A91" w:rsidR="003510E3" w:rsidRPr="0083704B" w:rsidRDefault="00D94D61" w:rsidP="00A34128">
      <w:pPr>
        <w:pStyle w:val="u1"/>
        <w:rPr>
          <w:rFonts w:cs="Times New Roman"/>
        </w:rPr>
      </w:pPr>
      <w:bookmarkStart w:id="11" w:name="_Toc147071701"/>
      <w:r w:rsidRPr="0083704B">
        <w:rPr>
          <w:rFonts w:cs="Times New Roman"/>
        </w:rPr>
        <w:lastRenderedPageBreak/>
        <w:t>: GIỚI THIỆU VỀ CÔNG TY VÀ VỊ TRÍ THỰC TẬP</w:t>
      </w:r>
      <w:bookmarkEnd w:id="11"/>
    </w:p>
    <w:p w14:paraId="7B6456BD" w14:textId="4909D8C0" w:rsidR="003510E3" w:rsidRPr="0083704B" w:rsidRDefault="00D94D61" w:rsidP="00A34128">
      <w:pPr>
        <w:pStyle w:val="u2"/>
        <w:rPr>
          <w:rFonts w:cs="Times New Roman"/>
        </w:rPr>
      </w:pPr>
      <w:bookmarkStart w:id="12" w:name="_Toc147071702"/>
      <w:r w:rsidRPr="0083704B">
        <w:rPr>
          <w:rFonts w:cs="Times New Roman"/>
        </w:rPr>
        <w:t>Giới thiệu về công ty cổ phần giải pháp Hà Minh</w:t>
      </w:r>
      <w:bookmarkEnd w:id="12"/>
    </w:p>
    <w:p w14:paraId="77817680" w14:textId="2F7F714B" w:rsidR="00F53DA5" w:rsidRPr="0083704B" w:rsidRDefault="00D94D61" w:rsidP="00A34128">
      <w:pPr>
        <w:pStyle w:val="u3"/>
        <w:rPr>
          <w:rFonts w:cs="Times New Roman"/>
        </w:rPr>
      </w:pPr>
      <w:bookmarkStart w:id="13" w:name="_Toc147071703"/>
      <w:r w:rsidRPr="0083704B">
        <w:rPr>
          <w:rFonts w:cs="Times New Roman"/>
        </w:rPr>
        <w:t>Tổng quan</w:t>
      </w:r>
      <w:bookmarkEnd w:id="13"/>
      <w:r w:rsidRPr="0083704B">
        <w:rPr>
          <w:rFonts w:cs="Times New Roman"/>
        </w:rPr>
        <w:t xml:space="preserve"> </w:t>
      </w:r>
    </w:p>
    <w:p w14:paraId="773E13CC" w14:textId="77777777" w:rsidR="00D94D61" w:rsidRPr="0083704B" w:rsidRDefault="00D94D61" w:rsidP="00D94D61">
      <w:pPr>
        <w:pStyle w:val="oancuaDanhsach"/>
        <w:numPr>
          <w:ilvl w:val="0"/>
          <w:numId w:val="6"/>
        </w:numPr>
        <w:rPr>
          <w:lang w:val="vi-VN"/>
        </w:rPr>
      </w:pPr>
      <w:r w:rsidRPr="0083704B">
        <w:rPr>
          <w:lang w:val="vi-VN"/>
        </w:rPr>
        <w:t>Tên công ty: Công ty cổ phần giải pháp Hà Minh</w:t>
      </w:r>
    </w:p>
    <w:p w14:paraId="238A6A41" w14:textId="77777777" w:rsidR="00D94D61" w:rsidRPr="0083704B" w:rsidRDefault="00D94D61" w:rsidP="00D94D61">
      <w:pPr>
        <w:pStyle w:val="oancuaDanhsach"/>
        <w:numPr>
          <w:ilvl w:val="0"/>
          <w:numId w:val="6"/>
        </w:numPr>
        <w:rPr>
          <w:lang w:val="vi-VN"/>
        </w:rPr>
      </w:pPr>
      <w:r w:rsidRPr="0083704B">
        <w:rPr>
          <w:lang w:val="vi-VN"/>
        </w:rPr>
        <w:t>Giám đốc điều hành: Nguyễn Mạnh Dũng</w:t>
      </w:r>
    </w:p>
    <w:p w14:paraId="101AFDE2" w14:textId="77777777" w:rsidR="00D94D61" w:rsidRPr="0083704B" w:rsidRDefault="00D94D61" w:rsidP="00D94D61">
      <w:pPr>
        <w:pStyle w:val="oancuaDanhsach"/>
        <w:numPr>
          <w:ilvl w:val="0"/>
          <w:numId w:val="6"/>
        </w:numPr>
        <w:rPr>
          <w:lang w:val="vi-VN"/>
        </w:rPr>
      </w:pPr>
      <w:r w:rsidRPr="0083704B">
        <w:rPr>
          <w:lang w:val="vi-VN"/>
        </w:rPr>
        <w:t>Địa chỉ: Tầng 3, toà nhà Xuân Phong Groups, số 1 Nguyễn Thị Duệ, Cầu Giấy, Hà Nội.</w:t>
      </w:r>
    </w:p>
    <w:p w14:paraId="768A7867" w14:textId="77777777" w:rsidR="00D94D61" w:rsidRPr="0083704B" w:rsidRDefault="00D94D61" w:rsidP="00D94D61">
      <w:pPr>
        <w:pStyle w:val="oancuaDanhsach"/>
        <w:numPr>
          <w:ilvl w:val="0"/>
          <w:numId w:val="6"/>
        </w:numPr>
        <w:rPr>
          <w:lang w:val="vi-VN"/>
        </w:rPr>
      </w:pPr>
      <w:r w:rsidRPr="0083704B">
        <w:rPr>
          <w:lang w:val="vi-VN"/>
        </w:rPr>
        <w:t xml:space="preserve">Liên hệ: </w:t>
      </w:r>
      <w:r w:rsidRPr="0083704B">
        <w:rPr>
          <w:szCs w:val="26"/>
          <w:shd w:val="clear" w:color="auto" w:fill="FFFFFF"/>
        </w:rPr>
        <w:t>+84 (0) 868 298 297</w:t>
      </w:r>
    </w:p>
    <w:p w14:paraId="48C36701" w14:textId="77777777" w:rsidR="00F94389" w:rsidRPr="0083704B" w:rsidRDefault="00F94389" w:rsidP="00F94389">
      <w:pPr>
        <w:pStyle w:val="oancuaDanhsach"/>
        <w:numPr>
          <w:ilvl w:val="0"/>
          <w:numId w:val="6"/>
        </w:numPr>
        <w:rPr>
          <w:lang w:val="vi-VN"/>
        </w:rPr>
      </w:pPr>
      <w:r w:rsidRPr="0083704B">
        <w:rPr>
          <w:noProof/>
        </w:rPr>
        <mc:AlternateContent>
          <mc:Choice Requires="wps">
            <w:drawing>
              <wp:anchor distT="0" distB="0" distL="114300" distR="114300" simplePos="0" relativeHeight="251664384" behindDoc="0" locked="0" layoutInCell="1" allowOverlap="1" wp14:anchorId="0B536B95" wp14:editId="1A52DAEB">
                <wp:simplePos x="0" y="0"/>
                <wp:positionH relativeFrom="margin">
                  <wp:align>center</wp:align>
                </wp:positionH>
                <wp:positionV relativeFrom="paragraph">
                  <wp:posOffset>2105660</wp:posOffset>
                </wp:positionV>
                <wp:extent cx="4152900" cy="635"/>
                <wp:effectExtent l="0" t="0" r="0" b="635"/>
                <wp:wrapTopAndBottom/>
                <wp:docPr id="860527097" name="Text Box 1"/>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6D63FE8F" w14:textId="602892DD" w:rsidR="00F94389" w:rsidRPr="00947E32" w:rsidRDefault="00F94389" w:rsidP="00F94389">
                            <w:pPr>
                              <w:pStyle w:val="Chuthich"/>
                            </w:pPr>
                            <w:bookmarkStart w:id="14" w:name="_Toc134476334"/>
                            <w:r>
                              <w:t xml:space="preserve">Hình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rPr>
                                <w:lang w:val="vi-VN"/>
                              </w:rPr>
                              <w:t xml:space="preserve"> – HMI</w:t>
                            </w:r>
                            <w:bookmarkEnd w:id="14"/>
                            <w:r w:rsidR="00947E32">
                              <w:t xml:space="preserv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36B95" id="_x0000_t202" coordsize="21600,21600" o:spt="202" path="m,l,21600r21600,l21600,xe">
                <v:stroke joinstyle="miter"/>
                <v:path gradientshapeok="t" o:connecttype="rect"/>
              </v:shapetype>
              <v:shape id="Text Box 1" o:spid="_x0000_s1026" type="#_x0000_t202" style="position:absolute;left:0;text-align:left;margin-left:0;margin-top:165.8pt;width:327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jFQ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PlhdjP/N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" stroked="f">
                <v:textbox style="mso-fit-shape-to-text:t" inset="0,0,0,0">
                  <w:txbxContent>
                    <w:p w14:paraId="6D63FE8F" w14:textId="602892DD" w:rsidR="00F94389" w:rsidRPr="00947E32" w:rsidRDefault="00F94389" w:rsidP="00F94389">
                      <w:pPr>
                        <w:pStyle w:val="Chuthich"/>
                      </w:pPr>
                      <w:bookmarkStart w:id="15" w:name="_Toc134476334"/>
                      <w:r>
                        <w:t xml:space="preserve">Hình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rPr>
                          <w:lang w:val="vi-VN"/>
                        </w:rPr>
                        <w:t xml:space="preserve"> – HMI</w:t>
                      </w:r>
                      <w:bookmarkEnd w:id="15"/>
                      <w:r w:rsidR="00947E32">
                        <w:t xml:space="preserve"> Logo</w:t>
                      </w:r>
                    </w:p>
                  </w:txbxContent>
                </v:textbox>
                <w10:wrap type="topAndBottom" anchorx="margin"/>
              </v:shape>
            </w:pict>
          </mc:Fallback>
        </mc:AlternateContent>
      </w:r>
      <w:r w:rsidRPr="0083704B">
        <w:rPr>
          <w:noProof/>
          <w:lang w:val="vi-VN"/>
        </w:rPr>
        <w:drawing>
          <wp:anchor distT="0" distB="0" distL="114300" distR="114300" simplePos="0" relativeHeight="251663360" behindDoc="0" locked="0" layoutInCell="1" allowOverlap="1" wp14:anchorId="77A52E27" wp14:editId="5B98AF49">
            <wp:simplePos x="0" y="0"/>
            <wp:positionH relativeFrom="margin">
              <wp:align>center</wp:align>
            </wp:positionH>
            <wp:positionV relativeFrom="paragraph">
              <wp:posOffset>400050</wp:posOffset>
            </wp:positionV>
            <wp:extent cx="4152900" cy="1544320"/>
            <wp:effectExtent l="0" t="0" r="0" b="0"/>
            <wp:wrapTopAndBottom/>
            <wp:docPr id="1770209257" name="Picture 2" descr="A picture containing text, fon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09257" name="Picture 2" descr="A picture containing text, font, graphics, logo&#10;&#10;Description automatically generated"/>
                    <pic:cNvPicPr/>
                  </pic:nvPicPr>
                  <pic:blipFill>
                    <a:blip r:embed="rId11"/>
                    <a:stretch>
                      <a:fillRect/>
                    </a:stretch>
                  </pic:blipFill>
                  <pic:spPr>
                    <a:xfrm>
                      <a:off x="0" y="0"/>
                      <a:ext cx="4152900" cy="1544320"/>
                    </a:xfrm>
                    <a:prstGeom prst="rect">
                      <a:avLst/>
                    </a:prstGeom>
                  </pic:spPr>
                </pic:pic>
              </a:graphicData>
            </a:graphic>
            <wp14:sizeRelH relativeFrom="page">
              <wp14:pctWidth>0</wp14:pctWidth>
            </wp14:sizeRelH>
            <wp14:sizeRelV relativeFrom="page">
              <wp14:pctHeight>0</wp14:pctHeight>
            </wp14:sizeRelV>
          </wp:anchor>
        </w:drawing>
      </w:r>
      <w:r w:rsidRPr="0083704B">
        <w:rPr>
          <w:lang w:val="vi-VN"/>
        </w:rPr>
        <w:t xml:space="preserve">Website: </w:t>
      </w:r>
      <w:hyperlink r:id="rId12" w:history="1">
        <w:r w:rsidRPr="0083704B">
          <w:rPr>
            <w:rStyle w:val="Siuktni"/>
            <w:lang w:val="vi-VN"/>
          </w:rPr>
          <w:t>https://www.</w:t>
        </w:r>
        <w:r w:rsidRPr="0083704B">
          <w:rPr>
            <w:rStyle w:val="Siuktni"/>
            <w:lang w:val="vi-VN"/>
          </w:rPr>
          <w:t>h</w:t>
        </w:r>
        <w:r w:rsidRPr="0083704B">
          <w:rPr>
            <w:rStyle w:val="Siuktni"/>
            <w:lang w:val="vi-VN"/>
          </w:rPr>
          <w:t>misp.com.vn/</w:t>
        </w:r>
      </w:hyperlink>
    </w:p>
    <w:p w14:paraId="44193760" w14:textId="77777777" w:rsidR="00F94389" w:rsidRPr="0083704B" w:rsidRDefault="00F94389" w:rsidP="00947E32">
      <w:pPr>
        <w:rPr>
          <w:lang w:val="vi-VN"/>
        </w:rPr>
      </w:pPr>
      <w:r w:rsidRPr="0083704B">
        <w:rPr>
          <w:lang w:val="vi-VN"/>
        </w:rPr>
        <w:t>Công ty cổ phần giải pháp Hà Minh (HMI) được thành lập bởi những người có tâm huyết, năng lực và chuyên môn cao với mong muốn hình thành và phát triển một công ty công nghệ hàng đầu tại Việt Nam và trong khu vực.</w:t>
      </w:r>
    </w:p>
    <w:p w14:paraId="166E492D" w14:textId="77777777" w:rsidR="00F94389" w:rsidRPr="0083704B" w:rsidRDefault="00F94389" w:rsidP="00F94389">
      <w:pPr>
        <w:rPr>
          <w:lang w:val="vi-VN"/>
        </w:rPr>
      </w:pPr>
      <w:r w:rsidRPr="0083704B">
        <w:rPr>
          <w:lang w:val="vi-VN"/>
        </w:rPr>
        <w:t xml:space="preserve">Hoạt động với phương châm: “THÀNH CÔNG BẮT ĐẦU TỪ </w:t>
      </w:r>
      <w:r w:rsidRPr="0083704B">
        <w:rPr>
          <w:b/>
          <w:bCs/>
          <w:lang w:val="vi-VN"/>
        </w:rPr>
        <w:t>CHỮ TÍN</w:t>
      </w:r>
      <w:r w:rsidRPr="0083704B">
        <w:rPr>
          <w:lang w:val="vi-VN"/>
        </w:rPr>
        <w:t xml:space="preserve">”. HMI hiện đang là nhà cung cấp dịch vụ công nghệ thông tin chuyên nghiệp với nhiều năm kinh nghiệm và đội ngũ chuyên gia cao cấp. Hà Minh là đơn vị hàng đầu trong lĩnh vực tư vấn, cung cấp các giải pháp công nghệ thông tin như: viễn thông, quản lý doanh nghiệp và các giải pháp về tài chính công. </w:t>
      </w:r>
    </w:p>
    <w:p w14:paraId="2DEC1886" w14:textId="7F50F23D" w:rsidR="00F53DA5" w:rsidRPr="0083704B" w:rsidRDefault="00F94389" w:rsidP="00F94389">
      <w:pPr>
        <w:rPr>
          <w:lang w:val="vi-VN"/>
        </w:rPr>
      </w:pPr>
      <w:r w:rsidRPr="0083704B">
        <w:rPr>
          <w:lang w:val="vi-VN"/>
        </w:rPr>
        <w:t xml:space="preserve">Với mục tiêu trở thành một tập đoàn công nghệ cung cấp các sản phẩm, giải pháp và dịch vụ tốt nhất, chuyên nghiệp nhất tới tất cả các khách hàng trong nước và quốc tế. Chúng tôi luôn luôn sáng tạo và đổi mới không ngừng nhằm phát triển bền vững trên cơ sở kết hợp sức mạnh tri thức, tinh thần đoàn kết tập thể và công nghệ ở </w:t>
      </w:r>
      <w:r w:rsidRPr="0083704B">
        <w:rPr>
          <w:lang w:val="vi-VN"/>
        </w:rPr>
        <w:lastRenderedPageBreak/>
        <w:t>một tầm cao mới. Hướng tới việc cung cấp dịch vụ và sản phẩm tốt nhất cho khách hàng.</w:t>
      </w:r>
    </w:p>
    <w:p w14:paraId="557592F6" w14:textId="0A296EBE" w:rsidR="00F53DA5" w:rsidRPr="0083704B" w:rsidRDefault="00947E32" w:rsidP="00F53DA5">
      <w:pPr>
        <w:pStyle w:val="u3"/>
        <w:rPr>
          <w:rFonts w:cs="Times New Roman"/>
        </w:rPr>
      </w:pPr>
      <w:bookmarkStart w:id="16" w:name="_Toc147071704"/>
      <w:r w:rsidRPr="0083704B">
        <w:rPr>
          <w:rFonts w:cs="Times New Roman"/>
        </w:rPr>
        <w:t>Văn hóa và môi trường làm việc tại HMI</w:t>
      </w:r>
      <w:bookmarkEnd w:id="16"/>
    </w:p>
    <w:p w14:paraId="3A6371EC" w14:textId="77777777" w:rsidR="00947E32" w:rsidRPr="0083704B" w:rsidRDefault="00947E32" w:rsidP="00947E32">
      <w:pPr>
        <w:rPr>
          <w:lang w:val="vi-VN"/>
        </w:rPr>
      </w:pPr>
      <w:r w:rsidRPr="0083704B">
        <w:rPr>
          <w:lang w:val="vi-VN"/>
        </w:rPr>
        <w:t xml:space="preserve">HMI luôn đề cao tinh thần đoàn kết tập thể. Các đồng nghiệp trong công ty luôn sẵn sàng hướng dẫn, tận tình chỉ bảo những vấn đề mà người khác đang gặp khó khăn và cùng nhau giải quyết vấn đề. </w:t>
      </w:r>
    </w:p>
    <w:p w14:paraId="14164626" w14:textId="77777777" w:rsidR="00947E32" w:rsidRPr="0083704B" w:rsidRDefault="00947E32" w:rsidP="00947E32">
      <w:pPr>
        <w:rPr>
          <w:lang w:val="vi-VN"/>
        </w:rPr>
      </w:pPr>
      <w:r w:rsidRPr="0083704B">
        <w:rPr>
          <w:lang w:val="vi-VN"/>
        </w:rPr>
        <w:t>HMI lựa chọn “sáng tạo, đổi mới không ngừng, phát triển bền vững trên cơ sở kết hợp sức mạnh tri thức, tinh thần đoàn kết và công nghệ mới” làm nền móng cho sự phát triển và tiến xa hơn nữa của công ty.</w:t>
      </w:r>
    </w:p>
    <w:p w14:paraId="1A93CFBF" w14:textId="68B7A2C0" w:rsidR="00F53DA5" w:rsidRPr="0083704B" w:rsidRDefault="00947E32" w:rsidP="007C6679">
      <w:pPr>
        <w:rPr>
          <w:lang w:val="vi-VN"/>
        </w:rPr>
      </w:pPr>
      <w:r w:rsidRPr="0083704B">
        <w:rPr>
          <w:lang w:val="vi-VN"/>
        </w:rPr>
        <w:t>HMI cũng  mang đến một môi trường làm việc cực kỳ năng động. Đồng nghiệp thân thiện, văn phòng làm việc đạt chuẩn, được trang bị đầy đủ các thiết bị hỗ trợ cho công việc cũng như làm học tập tại công ty. Tất cả nhân viên khi đến với HMI đều được hưởng đầy đủ các quyền theo quy định của pháp luật. Những lợi ích kể trên đảm bảo cho mọi thành viên trong công ty có thể cùng nhau làm việc một cách hiệu quả nhất.</w:t>
      </w:r>
    </w:p>
    <w:p w14:paraId="27C86F7F" w14:textId="5A0976DE" w:rsidR="00104ABD" w:rsidRPr="0083704B" w:rsidRDefault="000C5C13" w:rsidP="00104ABD">
      <w:pPr>
        <w:pStyle w:val="u3"/>
        <w:rPr>
          <w:rFonts w:cs="Times New Roman"/>
        </w:rPr>
      </w:pPr>
      <w:bookmarkStart w:id="17" w:name="_Toc147071705"/>
      <w:r w:rsidRPr="0083704B">
        <w:rPr>
          <w:rFonts w:cs="Times New Roman"/>
        </w:rPr>
        <w:t>Một số sản phẩm của công ty</w:t>
      </w:r>
      <w:bookmarkEnd w:id="17"/>
    </w:p>
    <w:p w14:paraId="2A9D48B2" w14:textId="1E54E21F" w:rsidR="000C5C13" w:rsidRPr="0083704B" w:rsidRDefault="000C5C13" w:rsidP="000C5C13">
      <w:pPr>
        <w:pStyle w:val="oancuaDanhsach"/>
        <w:numPr>
          <w:ilvl w:val="0"/>
          <w:numId w:val="22"/>
        </w:numPr>
        <w:rPr>
          <w:lang w:val="vi-VN"/>
        </w:rPr>
      </w:pPr>
      <w:r w:rsidRPr="0083704B">
        <w:rPr>
          <w:lang w:val="vi-VN"/>
        </w:rPr>
        <w:t>Một số sản phẩm tiêu biểu của công ty có thể kể đến</w:t>
      </w:r>
      <w:r w:rsidRPr="0083704B">
        <w:t>:</w:t>
      </w:r>
    </w:p>
    <w:p w14:paraId="6EFAA0A4" w14:textId="77777777" w:rsidR="000C5C13" w:rsidRPr="0083704B" w:rsidRDefault="000C5C13" w:rsidP="000C5C13">
      <w:pPr>
        <w:pStyle w:val="oancuaDanhsach"/>
        <w:numPr>
          <w:ilvl w:val="0"/>
          <w:numId w:val="20"/>
        </w:numPr>
        <w:rPr>
          <w:lang w:val="vi-VN"/>
        </w:rPr>
      </w:pPr>
      <w:r w:rsidRPr="0083704B">
        <w:rPr>
          <w:lang w:val="vi-VN"/>
        </w:rPr>
        <w:t>Cổng thông tin điện tử</w:t>
      </w:r>
    </w:p>
    <w:p w14:paraId="1FF19476" w14:textId="77777777" w:rsidR="000C5C13" w:rsidRPr="0083704B" w:rsidRDefault="000C5C13" w:rsidP="000C5C13">
      <w:pPr>
        <w:pStyle w:val="oancuaDanhsach"/>
        <w:numPr>
          <w:ilvl w:val="0"/>
          <w:numId w:val="20"/>
        </w:numPr>
        <w:rPr>
          <w:lang w:val="vi-VN"/>
        </w:rPr>
      </w:pPr>
      <w:r w:rsidRPr="0083704B">
        <w:rPr>
          <w:lang w:val="vi-VN"/>
        </w:rPr>
        <w:t>Văn phòng điện tử</w:t>
      </w:r>
    </w:p>
    <w:p w14:paraId="11D94777" w14:textId="77777777" w:rsidR="000C5C13" w:rsidRPr="0083704B" w:rsidRDefault="000C5C13" w:rsidP="000C5C13">
      <w:pPr>
        <w:pStyle w:val="oancuaDanhsach"/>
        <w:numPr>
          <w:ilvl w:val="0"/>
          <w:numId w:val="20"/>
        </w:numPr>
        <w:rPr>
          <w:lang w:val="vi-VN"/>
        </w:rPr>
      </w:pPr>
      <w:r w:rsidRPr="0083704B">
        <w:rPr>
          <w:lang w:val="vi-VN"/>
        </w:rPr>
        <w:t>Trục tích hợp</w:t>
      </w:r>
    </w:p>
    <w:p w14:paraId="5797567A" w14:textId="77777777" w:rsidR="000C5C13" w:rsidRPr="0083704B" w:rsidRDefault="000C5C13" w:rsidP="000C5C13">
      <w:pPr>
        <w:pStyle w:val="oancuaDanhsach"/>
        <w:numPr>
          <w:ilvl w:val="0"/>
          <w:numId w:val="20"/>
        </w:numPr>
        <w:rPr>
          <w:lang w:val="vi-VN"/>
        </w:rPr>
      </w:pPr>
      <w:r w:rsidRPr="0083704B">
        <w:rPr>
          <w:lang w:val="vi-VN"/>
        </w:rPr>
        <w:t>Chuyển đổi ứng dụng</w:t>
      </w:r>
    </w:p>
    <w:p w14:paraId="63DD73A4" w14:textId="77777777" w:rsidR="000C5C13" w:rsidRPr="0083704B" w:rsidRDefault="000C5C13" w:rsidP="000C5C13">
      <w:pPr>
        <w:pStyle w:val="oancuaDanhsach"/>
        <w:numPr>
          <w:ilvl w:val="0"/>
          <w:numId w:val="20"/>
        </w:numPr>
        <w:rPr>
          <w:lang w:val="vi-VN"/>
        </w:rPr>
      </w:pPr>
      <w:r w:rsidRPr="0083704B">
        <w:rPr>
          <w:lang w:val="vi-VN"/>
        </w:rPr>
        <w:t>Mail – migration</w:t>
      </w:r>
    </w:p>
    <w:p w14:paraId="476E2296" w14:textId="2F6C4C4B" w:rsidR="00F53DA5" w:rsidRPr="0083704B" w:rsidRDefault="000C5C13" w:rsidP="007C6679">
      <w:pPr>
        <w:pStyle w:val="oancuaDanhsach"/>
        <w:numPr>
          <w:ilvl w:val="0"/>
          <w:numId w:val="20"/>
        </w:numPr>
      </w:pPr>
      <w:r w:rsidRPr="0083704B">
        <w:rPr>
          <w:lang w:val="vi-VN"/>
        </w:rPr>
        <w:t>Đăng nhập một lần</w:t>
      </w:r>
    </w:p>
    <w:p w14:paraId="427240C1" w14:textId="4AD15A48" w:rsidR="00863713" w:rsidRPr="0083704B" w:rsidRDefault="000C5C13" w:rsidP="000C5C13">
      <w:pPr>
        <w:pStyle w:val="u2"/>
        <w:rPr>
          <w:rFonts w:cs="Times New Roman"/>
        </w:rPr>
      </w:pPr>
      <w:bookmarkStart w:id="18" w:name="_Toc147071706"/>
      <w:r w:rsidRPr="0083704B">
        <w:rPr>
          <w:rFonts w:cs="Times New Roman"/>
        </w:rPr>
        <w:t>Giới thiệu về cị trí thực tập</w:t>
      </w:r>
      <w:bookmarkEnd w:id="18"/>
    </w:p>
    <w:p w14:paraId="1B826C97" w14:textId="526C3A84" w:rsidR="000C5C13" w:rsidRPr="0083704B" w:rsidRDefault="000C5C13" w:rsidP="000C5C13">
      <w:pPr>
        <w:pStyle w:val="u3"/>
        <w:rPr>
          <w:rFonts w:cs="Times New Roman"/>
        </w:rPr>
      </w:pPr>
      <w:bookmarkStart w:id="19" w:name="_Toc147071707"/>
      <w:r w:rsidRPr="0083704B">
        <w:rPr>
          <w:rFonts w:cs="Times New Roman"/>
        </w:rPr>
        <w:t>Vị trí thực tập tại công ty</w:t>
      </w:r>
      <w:bookmarkEnd w:id="19"/>
    </w:p>
    <w:p w14:paraId="45972D54" w14:textId="77777777" w:rsidR="00B729C8" w:rsidRPr="0083704B" w:rsidRDefault="00B729C8" w:rsidP="00B729C8">
      <w:pPr>
        <w:rPr>
          <w:lang w:val="vi-VN"/>
        </w:rPr>
      </w:pPr>
      <w:r w:rsidRPr="0083704B">
        <w:rPr>
          <w:lang w:val="vi-VN"/>
        </w:rPr>
        <w:t>Lập trình viên front-end. Vận dụng kiến thức được học ở trường và tìm hiểu ngôn ngữ Javascripts, các thư viện liên quan để hoàn thiện các nhiệm vụ được giao.</w:t>
      </w:r>
    </w:p>
    <w:p w14:paraId="53A956D5" w14:textId="24670231" w:rsidR="00B729C8" w:rsidRPr="0083704B" w:rsidRDefault="00B729C8" w:rsidP="00B729C8">
      <w:pPr>
        <w:pStyle w:val="u3"/>
        <w:rPr>
          <w:rFonts w:cs="Times New Roman"/>
        </w:rPr>
      </w:pPr>
      <w:bookmarkStart w:id="20" w:name="_Toc147071708"/>
      <w:r w:rsidRPr="0083704B">
        <w:rPr>
          <w:rFonts w:cs="Times New Roman"/>
        </w:rPr>
        <w:t>Nhiệm vụ được giao</w:t>
      </w:r>
      <w:bookmarkEnd w:id="20"/>
    </w:p>
    <w:p w14:paraId="1C1FFF42" w14:textId="77F0FB3B" w:rsidR="00B729C8" w:rsidRPr="0083704B" w:rsidRDefault="00B729C8" w:rsidP="00B729C8">
      <w:pPr>
        <w:pStyle w:val="oancuaDanhsach"/>
        <w:numPr>
          <w:ilvl w:val="0"/>
          <w:numId w:val="23"/>
        </w:numPr>
        <w:rPr>
          <w:lang w:val="vi-VN"/>
        </w:rPr>
      </w:pPr>
      <w:r w:rsidRPr="0083704B">
        <w:rPr>
          <w:lang w:val="vi-VN"/>
        </w:rPr>
        <w:t>Tìm hiểu và cách sử dụng Git để làm việc nhóm.</w:t>
      </w:r>
    </w:p>
    <w:p w14:paraId="46133DC0" w14:textId="41EE1D4E" w:rsidR="00B729C8" w:rsidRPr="0083704B" w:rsidRDefault="00B729C8" w:rsidP="00B729C8">
      <w:pPr>
        <w:pStyle w:val="oancuaDanhsach"/>
        <w:numPr>
          <w:ilvl w:val="0"/>
          <w:numId w:val="23"/>
        </w:numPr>
        <w:rPr>
          <w:lang w:val="vi-VN"/>
        </w:rPr>
      </w:pPr>
      <w:r w:rsidRPr="0083704B">
        <w:rPr>
          <w:lang w:val="vi-VN"/>
        </w:rPr>
        <w:t>Cài đặt Visual Code 202</w:t>
      </w:r>
      <w:r w:rsidRPr="0083704B">
        <w:t>3</w:t>
      </w:r>
      <w:r w:rsidRPr="0083704B">
        <w:rPr>
          <w:lang w:val="vi-VN"/>
        </w:rPr>
        <w:t xml:space="preserve"> và các extension liên quan để hỗ trợ việc coding.</w:t>
      </w:r>
    </w:p>
    <w:p w14:paraId="78DE3220" w14:textId="77777777" w:rsidR="00B729C8" w:rsidRPr="0083704B" w:rsidRDefault="00B729C8" w:rsidP="00B729C8">
      <w:pPr>
        <w:pStyle w:val="oancuaDanhsach"/>
        <w:numPr>
          <w:ilvl w:val="0"/>
          <w:numId w:val="23"/>
        </w:numPr>
        <w:rPr>
          <w:lang w:val="vi-VN"/>
        </w:rPr>
      </w:pPr>
      <w:r w:rsidRPr="0083704B">
        <w:rPr>
          <w:lang w:val="vi-VN"/>
        </w:rPr>
        <w:lastRenderedPageBreak/>
        <w:t>Tìm hiểu và vận dụng các thư viện ReacJs cần dùng trong dự án</w:t>
      </w:r>
    </w:p>
    <w:p w14:paraId="4D76761D" w14:textId="518E9942" w:rsidR="00B729C8" w:rsidRPr="0083704B" w:rsidRDefault="00B729C8" w:rsidP="00B729C8">
      <w:pPr>
        <w:pStyle w:val="oancuaDanhsach"/>
        <w:numPr>
          <w:ilvl w:val="0"/>
          <w:numId w:val="23"/>
        </w:numPr>
        <w:rPr>
          <w:lang w:val="vi-VN"/>
        </w:rPr>
      </w:pPr>
      <w:r w:rsidRPr="0083704B">
        <w:t xml:space="preserve">Tìm hiểu về NodeJs để làm đề tài </w:t>
      </w:r>
    </w:p>
    <w:p w14:paraId="490ED19B" w14:textId="62B83BDC" w:rsidR="00B729C8" w:rsidRPr="0083704B" w:rsidRDefault="00B729C8" w:rsidP="00B729C8">
      <w:pPr>
        <w:pStyle w:val="oancuaDanhsach"/>
        <w:numPr>
          <w:ilvl w:val="0"/>
          <w:numId w:val="23"/>
        </w:numPr>
        <w:rPr>
          <w:lang w:val="vi-VN"/>
        </w:rPr>
      </w:pPr>
      <w:r w:rsidRPr="0083704B">
        <w:t>Tìm hiểu về Firebase</w:t>
      </w:r>
    </w:p>
    <w:p w14:paraId="0D5E63CF" w14:textId="2B509DF8" w:rsidR="00B729C8" w:rsidRPr="0083704B" w:rsidRDefault="00B729C8" w:rsidP="00B729C8">
      <w:pPr>
        <w:pStyle w:val="u2"/>
        <w:rPr>
          <w:rFonts w:cs="Times New Roman"/>
        </w:rPr>
      </w:pPr>
      <w:bookmarkStart w:id="21" w:name="_Toc147071709"/>
      <w:r w:rsidRPr="0083704B">
        <w:rPr>
          <w:rFonts w:cs="Times New Roman"/>
        </w:rPr>
        <w:t>Đề tài thực tập</w:t>
      </w:r>
      <w:bookmarkEnd w:id="21"/>
      <w:r w:rsidRPr="0083704B">
        <w:rPr>
          <w:rFonts w:cs="Times New Roman"/>
        </w:rPr>
        <w:t xml:space="preserve"> </w:t>
      </w:r>
    </w:p>
    <w:p w14:paraId="0EF9E16B" w14:textId="0A099A72" w:rsidR="00B729C8" w:rsidRPr="0083704B" w:rsidRDefault="00B729C8" w:rsidP="00B729C8">
      <w:pPr>
        <w:pStyle w:val="oancuaDanhsach"/>
        <w:numPr>
          <w:ilvl w:val="0"/>
          <w:numId w:val="25"/>
        </w:numPr>
      </w:pPr>
      <w:r w:rsidRPr="0083704B">
        <w:t>Tên đề tài: Xây dựng website bán đồ nội thất</w:t>
      </w:r>
    </w:p>
    <w:p w14:paraId="34D0A0BA" w14:textId="3BDBB778" w:rsidR="000C5C13" w:rsidRPr="0083704B" w:rsidRDefault="00B729C8" w:rsidP="007C2260">
      <w:pPr>
        <w:pStyle w:val="oancuaDanhsach"/>
        <w:numPr>
          <w:ilvl w:val="0"/>
          <w:numId w:val="25"/>
        </w:numPr>
      </w:pPr>
      <w:r w:rsidRPr="0083704B">
        <w:t xml:space="preserve">Ngôn ngữ: </w:t>
      </w:r>
      <w:r w:rsidR="007C2260" w:rsidRPr="0083704B">
        <w:t>JavaScripts</w:t>
      </w:r>
    </w:p>
    <w:p w14:paraId="46BAAD70" w14:textId="5361AFD8" w:rsidR="007C2260" w:rsidRPr="0083704B" w:rsidRDefault="007C2260" w:rsidP="007C2260">
      <w:pPr>
        <w:pStyle w:val="oancuaDanhsach"/>
        <w:numPr>
          <w:ilvl w:val="0"/>
          <w:numId w:val="25"/>
        </w:numPr>
      </w:pPr>
      <w:r w:rsidRPr="0083704B">
        <w:t>Công nghệ và F</w:t>
      </w:r>
      <w:r w:rsidRPr="0083704B">
        <w:t>ramework</w:t>
      </w:r>
      <w:r w:rsidRPr="0083704B">
        <w:t>: Reactjs và NodeJs</w:t>
      </w:r>
    </w:p>
    <w:p w14:paraId="5A730813" w14:textId="0C2D25FF" w:rsidR="007C2260" w:rsidRPr="0083704B" w:rsidRDefault="007C2260" w:rsidP="007C2260">
      <w:pPr>
        <w:pStyle w:val="oancuaDanhsach"/>
        <w:numPr>
          <w:ilvl w:val="0"/>
          <w:numId w:val="25"/>
        </w:numPr>
      </w:pPr>
      <w:r w:rsidRPr="0083704B">
        <w:t>Nền tảng phát triển: Firebase</w:t>
      </w:r>
    </w:p>
    <w:p w14:paraId="75A326DA" w14:textId="3B9A1E9E" w:rsidR="004C7CF5" w:rsidRPr="0083704B" w:rsidRDefault="007C2260" w:rsidP="007C2260">
      <w:pPr>
        <w:ind w:firstLine="576"/>
      </w:pPr>
      <w:r w:rsidRPr="0083704B">
        <w:t>Mục tiêu của dự án là sử dụng sự mạnh mẽ của React.js và Node.js kết hợp với tích hợp linh hoạt của Firebase để xây dựng một trang web bán đồ nội thất. Dự án này nhằm tạo ra một nền tảng mua sắm trực tuyến đẹp mắt, dễ sử dụng và mạnh mẽ, giúp cung cấp trải nghiệm mua sắm tốt nhất cho khách hàng và quản lý dễ dàng cho người quản lý sản phẩm và đơn hàng.</w:t>
      </w:r>
    </w:p>
    <w:p w14:paraId="6104BBCB" w14:textId="33BC1BFD" w:rsidR="00434531" w:rsidRPr="0083704B" w:rsidRDefault="007C2260" w:rsidP="00434531">
      <w:pPr>
        <w:pStyle w:val="u2"/>
        <w:rPr>
          <w:rFonts w:cs="Times New Roman"/>
        </w:rPr>
      </w:pPr>
      <w:bookmarkStart w:id="22" w:name="_Toc147071710"/>
      <w:r w:rsidRPr="0083704B">
        <w:rPr>
          <w:rFonts w:cs="Times New Roman"/>
        </w:rPr>
        <w:t>Lịch làm việc</w:t>
      </w:r>
      <w:bookmarkEnd w:id="22"/>
    </w:p>
    <w:p w14:paraId="292F814B" w14:textId="77777777" w:rsidR="007C2260" w:rsidRPr="0083704B" w:rsidRDefault="007C2260" w:rsidP="007C6679">
      <w:pPr>
        <w:ind w:firstLine="0"/>
      </w:pPr>
    </w:p>
    <w:p w14:paraId="73DA1A93" w14:textId="77777777" w:rsidR="007C6679" w:rsidRPr="0083704B" w:rsidRDefault="007C6679" w:rsidP="007C6679">
      <w:pPr>
        <w:pStyle w:val="Chuthich"/>
        <w:keepNext/>
        <w:rPr>
          <w:i/>
          <w:iCs/>
          <w:lang w:val="vi-VN"/>
        </w:rPr>
      </w:pPr>
      <w:bookmarkStart w:id="23" w:name="_Toc135819827"/>
      <w:r w:rsidRPr="0083704B">
        <w:rPr>
          <w:i/>
          <w:iCs/>
        </w:rPr>
        <w:t>Table 1</w:t>
      </w:r>
      <w:r w:rsidRPr="0083704B">
        <w:rPr>
          <w:i/>
          <w:iCs/>
        </w:rPr>
        <w:noBreakHyphen/>
      </w:r>
      <w:r w:rsidRPr="0083704B">
        <w:rPr>
          <w:i/>
          <w:iCs/>
        </w:rPr>
        <w:fldChar w:fldCharType="begin"/>
      </w:r>
      <w:r w:rsidRPr="0083704B">
        <w:rPr>
          <w:i/>
          <w:iCs/>
        </w:rPr>
        <w:instrText xml:space="preserve"> SEQ Table \* ARABIC \s 1 </w:instrText>
      </w:r>
      <w:r w:rsidRPr="0083704B">
        <w:rPr>
          <w:i/>
          <w:iCs/>
        </w:rPr>
        <w:fldChar w:fldCharType="separate"/>
      </w:r>
      <w:r w:rsidRPr="0083704B">
        <w:rPr>
          <w:i/>
          <w:iCs/>
          <w:noProof/>
        </w:rPr>
        <w:t>1</w:t>
      </w:r>
      <w:r w:rsidRPr="0083704B">
        <w:rPr>
          <w:i/>
          <w:iCs/>
        </w:rPr>
        <w:fldChar w:fldCharType="end"/>
      </w:r>
      <w:r w:rsidRPr="0083704B">
        <w:rPr>
          <w:i/>
          <w:iCs/>
          <w:lang w:val="vi-VN"/>
        </w:rPr>
        <w:t>: Lịch trình làm việc</w:t>
      </w:r>
      <w:bookmarkEnd w:id="23"/>
    </w:p>
    <w:tbl>
      <w:tblPr>
        <w:tblW w:w="9109"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3956"/>
        <w:gridCol w:w="1946"/>
        <w:gridCol w:w="1606"/>
        <w:gridCol w:w="792"/>
      </w:tblGrid>
      <w:tr w:rsidR="007C6679" w:rsidRPr="0083704B" w14:paraId="2965A0A4" w14:textId="77777777" w:rsidTr="00293219">
        <w:tc>
          <w:tcPr>
            <w:tcW w:w="809"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113A7317" w14:textId="77777777" w:rsidR="007C6679" w:rsidRPr="0083704B" w:rsidRDefault="007C6679" w:rsidP="00293219">
            <w:pPr>
              <w:spacing w:line="240" w:lineRule="auto"/>
              <w:ind w:firstLine="0"/>
              <w:jc w:val="left"/>
              <w:rPr>
                <w:b/>
                <w:szCs w:val="26"/>
              </w:rPr>
            </w:pPr>
            <w:r w:rsidRPr="0083704B">
              <w:rPr>
                <w:b/>
                <w:szCs w:val="26"/>
              </w:rPr>
              <w:t>Tuần</w:t>
            </w:r>
          </w:p>
        </w:tc>
        <w:tc>
          <w:tcPr>
            <w:tcW w:w="3956"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0A5DEC3C" w14:textId="77777777" w:rsidR="007C6679" w:rsidRPr="0083704B" w:rsidRDefault="007C6679" w:rsidP="00293219">
            <w:pPr>
              <w:spacing w:line="240" w:lineRule="auto"/>
              <w:ind w:firstLine="0"/>
              <w:jc w:val="left"/>
              <w:rPr>
                <w:b/>
                <w:szCs w:val="26"/>
              </w:rPr>
            </w:pPr>
            <w:r w:rsidRPr="0083704B">
              <w:rPr>
                <w:b/>
                <w:szCs w:val="26"/>
              </w:rPr>
              <w:t>Công việc</w:t>
            </w:r>
          </w:p>
        </w:tc>
        <w:tc>
          <w:tcPr>
            <w:tcW w:w="1946"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503C7A16" w14:textId="77777777" w:rsidR="007C6679" w:rsidRPr="0083704B" w:rsidRDefault="007C6679" w:rsidP="00293219">
            <w:pPr>
              <w:pStyle w:val="oancuaDanhsach"/>
              <w:spacing w:line="240" w:lineRule="auto"/>
              <w:ind w:left="0" w:firstLine="0"/>
              <w:jc w:val="left"/>
              <w:rPr>
                <w:b/>
                <w:szCs w:val="26"/>
              </w:rPr>
            </w:pPr>
            <w:r w:rsidRPr="0083704B">
              <w:rPr>
                <w:b/>
                <w:szCs w:val="26"/>
              </w:rPr>
              <w:t>Người hướng dẫn</w:t>
            </w:r>
          </w:p>
        </w:tc>
        <w:tc>
          <w:tcPr>
            <w:tcW w:w="1606"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3B2471FD" w14:textId="77777777" w:rsidR="007C6679" w:rsidRPr="0083704B" w:rsidRDefault="007C6679" w:rsidP="00293219">
            <w:pPr>
              <w:pStyle w:val="oancuaDanhsach"/>
              <w:spacing w:line="240" w:lineRule="auto"/>
              <w:ind w:left="0" w:firstLine="0"/>
              <w:jc w:val="left"/>
              <w:rPr>
                <w:b/>
                <w:szCs w:val="26"/>
              </w:rPr>
            </w:pPr>
            <w:r w:rsidRPr="0083704B">
              <w:rPr>
                <w:b/>
                <w:szCs w:val="26"/>
              </w:rPr>
              <w:t>Mức độ hoàn thành (SV tự đánh giá)</w:t>
            </w:r>
          </w:p>
        </w:tc>
        <w:tc>
          <w:tcPr>
            <w:tcW w:w="792"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0035C224" w14:textId="77777777" w:rsidR="007C6679" w:rsidRPr="0083704B" w:rsidRDefault="007C6679" w:rsidP="00293219">
            <w:pPr>
              <w:pStyle w:val="oancuaDanhsach"/>
              <w:spacing w:line="240" w:lineRule="auto"/>
              <w:ind w:left="0" w:firstLine="0"/>
              <w:jc w:val="left"/>
              <w:rPr>
                <w:b/>
                <w:szCs w:val="26"/>
              </w:rPr>
            </w:pPr>
            <w:r w:rsidRPr="0083704B">
              <w:rPr>
                <w:b/>
                <w:szCs w:val="26"/>
              </w:rPr>
              <w:t>Ghi chú</w:t>
            </w:r>
          </w:p>
        </w:tc>
      </w:tr>
      <w:tr w:rsidR="007C6679" w:rsidRPr="0083704B" w14:paraId="571AE76A"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3AD08AF2" w14:textId="77777777" w:rsidR="007C6679" w:rsidRPr="0083704B" w:rsidRDefault="007C6679" w:rsidP="00293219">
            <w:pPr>
              <w:spacing w:line="240" w:lineRule="auto"/>
              <w:ind w:firstLine="0"/>
              <w:jc w:val="left"/>
              <w:rPr>
                <w:szCs w:val="26"/>
              </w:rPr>
            </w:pPr>
            <w:r w:rsidRPr="0083704B">
              <w:rPr>
                <w:szCs w:val="26"/>
              </w:rPr>
              <w:t>1</w:t>
            </w:r>
          </w:p>
        </w:tc>
        <w:tc>
          <w:tcPr>
            <w:tcW w:w="3956" w:type="dxa"/>
            <w:tcBorders>
              <w:top w:val="single" w:sz="4" w:space="0" w:color="auto"/>
              <w:left w:val="single" w:sz="4" w:space="0" w:color="auto"/>
              <w:bottom w:val="single" w:sz="4" w:space="0" w:color="auto"/>
              <w:right w:val="single" w:sz="4" w:space="0" w:color="auto"/>
            </w:tcBorders>
            <w:vAlign w:val="center"/>
          </w:tcPr>
          <w:p w14:paraId="6D6F4632" w14:textId="77777777" w:rsidR="007C6679" w:rsidRPr="0083704B" w:rsidRDefault="007C6679" w:rsidP="00293219">
            <w:pPr>
              <w:pStyle w:val="oancuaDanhsach"/>
              <w:spacing w:line="240" w:lineRule="auto"/>
              <w:ind w:left="0" w:firstLine="0"/>
              <w:jc w:val="left"/>
              <w:rPr>
                <w:szCs w:val="26"/>
                <w:lang w:val="vi-VN"/>
              </w:rPr>
            </w:pPr>
            <w:r w:rsidRPr="0083704B">
              <w:rPr>
                <w:szCs w:val="26"/>
                <w:lang w:val="vi-VN"/>
              </w:rPr>
              <w:t>- Giới thiệu bản thân, làm quen với mọn người ở trong team</w:t>
            </w:r>
          </w:p>
          <w:p w14:paraId="60E4D5A9" w14:textId="77777777" w:rsidR="007C6679" w:rsidRPr="0083704B" w:rsidRDefault="007C6679" w:rsidP="00293219">
            <w:pPr>
              <w:pStyle w:val="oancuaDanhsach"/>
              <w:spacing w:line="240" w:lineRule="auto"/>
              <w:ind w:left="0" w:firstLine="0"/>
              <w:jc w:val="left"/>
              <w:rPr>
                <w:szCs w:val="26"/>
                <w:lang w:val="vi-VN"/>
              </w:rPr>
            </w:pPr>
            <w:r w:rsidRPr="0083704B">
              <w:rPr>
                <w:szCs w:val="26"/>
                <w:lang w:val="vi-VN"/>
              </w:rPr>
              <w:t>- Tìm hiểu các công nghệ mà công ty đang sử dụng</w:t>
            </w:r>
          </w:p>
          <w:p w14:paraId="45E5AB02" w14:textId="77777777" w:rsidR="007C6679" w:rsidRPr="0083704B" w:rsidRDefault="007C6679" w:rsidP="00293219">
            <w:pPr>
              <w:pStyle w:val="oancuaDanhsach"/>
              <w:spacing w:line="240" w:lineRule="auto"/>
              <w:ind w:left="0" w:firstLine="0"/>
              <w:jc w:val="left"/>
              <w:rPr>
                <w:szCs w:val="26"/>
                <w:lang w:val="vi-VN"/>
              </w:rPr>
            </w:pPr>
            <w:r w:rsidRPr="0083704B">
              <w:rPr>
                <w:szCs w:val="26"/>
                <w:lang w:val="vi-VN"/>
              </w:rPr>
              <w:t>- Tìm hiểu và cài đặt hệ điều hành Ubuntu</w:t>
            </w:r>
          </w:p>
          <w:p w14:paraId="16DE33CF" w14:textId="77777777" w:rsidR="007C6679" w:rsidRPr="0083704B" w:rsidRDefault="007C6679" w:rsidP="00293219">
            <w:pPr>
              <w:pStyle w:val="oancuaDanhsach"/>
              <w:spacing w:line="240" w:lineRule="auto"/>
              <w:ind w:left="0" w:firstLine="0"/>
              <w:jc w:val="left"/>
              <w:rPr>
                <w:szCs w:val="26"/>
                <w:lang w:val="vi-VN"/>
              </w:rPr>
            </w:pPr>
            <w:r w:rsidRPr="0083704B">
              <w:rPr>
                <w:szCs w:val="26"/>
                <w:lang w:val="vi-VN"/>
              </w:rPr>
              <w:t>- Cài đặt Visual Studio, các extension</w:t>
            </w:r>
          </w:p>
          <w:p w14:paraId="65765BFF" w14:textId="20CF17AF" w:rsidR="007C6679" w:rsidRPr="0083704B" w:rsidRDefault="007C6679" w:rsidP="00293219">
            <w:pPr>
              <w:pStyle w:val="oancuaDanhsach"/>
              <w:spacing w:line="240" w:lineRule="auto"/>
              <w:ind w:left="0" w:firstLine="0"/>
              <w:jc w:val="left"/>
              <w:rPr>
                <w:szCs w:val="26"/>
              </w:rPr>
            </w:pPr>
            <w:r w:rsidRPr="0083704B">
              <w:rPr>
                <w:szCs w:val="26"/>
                <w:lang w:val="vi-VN"/>
              </w:rPr>
              <w:t xml:space="preserve">- Cài đặt </w:t>
            </w:r>
            <w:r w:rsidRPr="0083704B">
              <w:rPr>
                <w:szCs w:val="26"/>
              </w:rPr>
              <w:t>ReactJs</w:t>
            </w:r>
          </w:p>
        </w:tc>
        <w:tc>
          <w:tcPr>
            <w:tcW w:w="1946" w:type="dxa"/>
            <w:tcBorders>
              <w:top w:val="single" w:sz="4" w:space="0" w:color="auto"/>
              <w:left w:val="single" w:sz="4" w:space="0" w:color="auto"/>
              <w:bottom w:val="single" w:sz="4" w:space="0" w:color="auto"/>
              <w:right w:val="single" w:sz="4" w:space="0" w:color="auto"/>
            </w:tcBorders>
            <w:vAlign w:val="center"/>
          </w:tcPr>
          <w:p w14:paraId="08B430A3" w14:textId="2C5F214A" w:rsidR="007C6679" w:rsidRPr="0083704B" w:rsidRDefault="007C6679" w:rsidP="00293219">
            <w:pPr>
              <w:pStyle w:val="oancuaDanhsach"/>
              <w:spacing w:line="240" w:lineRule="auto"/>
              <w:ind w:left="0" w:firstLine="0"/>
              <w:jc w:val="left"/>
              <w:rPr>
                <w:szCs w:val="26"/>
              </w:rPr>
            </w:pPr>
            <w:r w:rsidRPr="0083704B">
              <w:rPr>
                <w:szCs w:val="26"/>
              </w:rPr>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03BA9F61" w14:textId="77777777" w:rsidR="007C6679" w:rsidRPr="0083704B" w:rsidRDefault="007C6679" w:rsidP="00293219">
            <w:pPr>
              <w:pStyle w:val="oancuaDanhsach"/>
              <w:spacing w:line="240" w:lineRule="auto"/>
              <w:ind w:left="0" w:firstLine="0"/>
              <w:jc w:val="left"/>
              <w:rPr>
                <w:szCs w:val="26"/>
                <w:lang w:val="vi-VN"/>
              </w:rPr>
            </w:pPr>
            <w:r w:rsidRPr="0083704B">
              <w:rPr>
                <w:szCs w:val="26"/>
                <w:lang w:val="vi-VN"/>
              </w:rPr>
              <w:t>Hoàn thành 100% nhiệm vụ được giao.</w:t>
            </w:r>
          </w:p>
        </w:tc>
        <w:tc>
          <w:tcPr>
            <w:tcW w:w="792" w:type="dxa"/>
            <w:tcBorders>
              <w:top w:val="single" w:sz="4" w:space="0" w:color="auto"/>
              <w:left w:val="single" w:sz="4" w:space="0" w:color="auto"/>
              <w:bottom w:val="single" w:sz="4" w:space="0" w:color="auto"/>
              <w:right w:val="single" w:sz="4" w:space="0" w:color="auto"/>
            </w:tcBorders>
            <w:vAlign w:val="center"/>
          </w:tcPr>
          <w:p w14:paraId="29810EA0" w14:textId="77777777" w:rsidR="007C6679" w:rsidRPr="0083704B" w:rsidRDefault="007C6679" w:rsidP="00293219">
            <w:pPr>
              <w:pStyle w:val="oancuaDanhsach"/>
              <w:spacing w:line="240" w:lineRule="auto"/>
              <w:ind w:left="0"/>
              <w:jc w:val="left"/>
              <w:rPr>
                <w:szCs w:val="26"/>
              </w:rPr>
            </w:pPr>
          </w:p>
        </w:tc>
      </w:tr>
      <w:tr w:rsidR="007C6679" w:rsidRPr="0083704B" w14:paraId="5FC3A048"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3E2CBECD" w14:textId="77777777" w:rsidR="007C6679" w:rsidRPr="0083704B" w:rsidRDefault="007C6679" w:rsidP="00293219">
            <w:pPr>
              <w:spacing w:line="240" w:lineRule="auto"/>
              <w:ind w:firstLine="0"/>
              <w:jc w:val="left"/>
              <w:rPr>
                <w:szCs w:val="26"/>
              </w:rPr>
            </w:pPr>
            <w:r w:rsidRPr="0083704B">
              <w:rPr>
                <w:szCs w:val="26"/>
              </w:rPr>
              <w:t>2</w:t>
            </w:r>
          </w:p>
        </w:tc>
        <w:tc>
          <w:tcPr>
            <w:tcW w:w="3956" w:type="dxa"/>
            <w:tcBorders>
              <w:top w:val="single" w:sz="4" w:space="0" w:color="auto"/>
              <w:left w:val="single" w:sz="4" w:space="0" w:color="auto"/>
              <w:bottom w:val="single" w:sz="4" w:space="0" w:color="auto"/>
              <w:right w:val="single" w:sz="4" w:space="0" w:color="auto"/>
            </w:tcBorders>
            <w:vAlign w:val="center"/>
          </w:tcPr>
          <w:p w14:paraId="55A08A86" w14:textId="77777777" w:rsidR="007C6679" w:rsidRPr="0083704B" w:rsidRDefault="007C6679" w:rsidP="00293219">
            <w:pPr>
              <w:pStyle w:val="oancuaDanhsach"/>
              <w:spacing w:line="240" w:lineRule="auto"/>
              <w:ind w:left="0" w:firstLine="0"/>
              <w:jc w:val="left"/>
              <w:rPr>
                <w:szCs w:val="26"/>
                <w:lang w:val="vi-VN"/>
              </w:rPr>
            </w:pPr>
            <w:r w:rsidRPr="0083704B">
              <w:rPr>
                <w:szCs w:val="26"/>
                <w:lang w:val="vi-VN"/>
              </w:rPr>
              <w:t>- Tìm hiều và học thêm về ngôn ngữ Javacripts.</w:t>
            </w:r>
          </w:p>
          <w:p w14:paraId="6993A9F9" w14:textId="084C0D59" w:rsidR="007C6679" w:rsidRPr="0083704B" w:rsidRDefault="007C6679" w:rsidP="00293219">
            <w:pPr>
              <w:pStyle w:val="oancuaDanhsach"/>
              <w:spacing w:line="240" w:lineRule="auto"/>
              <w:ind w:left="0" w:firstLine="0"/>
              <w:jc w:val="left"/>
              <w:rPr>
                <w:szCs w:val="26"/>
              </w:rPr>
            </w:pPr>
            <w:r w:rsidRPr="0083704B">
              <w:rPr>
                <w:szCs w:val="26"/>
              </w:rPr>
              <w:t xml:space="preserve">- </w:t>
            </w:r>
            <w:r w:rsidRPr="0083704B">
              <w:rPr>
                <w:szCs w:val="26"/>
                <w:lang w:val="vi-VN"/>
              </w:rPr>
              <w:t>Tìm hiều về Git và cách sử dụng</w:t>
            </w:r>
            <w:r w:rsidRPr="0083704B">
              <w:rPr>
                <w:szCs w:val="26"/>
              </w:rPr>
              <w:t>.</w:t>
            </w:r>
          </w:p>
          <w:p w14:paraId="0AEF1E89" w14:textId="65CCAB9A" w:rsidR="007C6679" w:rsidRPr="0083704B" w:rsidRDefault="007C6679" w:rsidP="007C6679">
            <w:pPr>
              <w:pStyle w:val="oancuaDanhsach"/>
              <w:spacing w:line="240" w:lineRule="auto"/>
              <w:ind w:left="0" w:firstLine="0"/>
              <w:jc w:val="left"/>
              <w:rPr>
                <w:szCs w:val="26"/>
              </w:rPr>
            </w:pPr>
            <w:r w:rsidRPr="0083704B">
              <w:rPr>
                <w:szCs w:val="26"/>
              </w:rPr>
              <w:t>- Tìm hiểu về Nodejs</w:t>
            </w:r>
          </w:p>
        </w:tc>
        <w:tc>
          <w:tcPr>
            <w:tcW w:w="1946" w:type="dxa"/>
            <w:tcBorders>
              <w:top w:val="single" w:sz="4" w:space="0" w:color="auto"/>
              <w:left w:val="single" w:sz="4" w:space="0" w:color="auto"/>
              <w:bottom w:val="single" w:sz="4" w:space="0" w:color="auto"/>
              <w:right w:val="single" w:sz="4" w:space="0" w:color="auto"/>
            </w:tcBorders>
            <w:vAlign w:val="center"/>
          </w:tcPr>
          <w:p w14:paraId="127317CF" w14:textId="33657DBE" w:rsidR="007C6679" w:rsidRPr="0083704B" w:rsidRDefault="007C6679" w:rsidP="00293219">
            <w:pPr>
              <w:pStyle w:val="oancuaDanhsach"/>
              <w:spacing w:line="240" w:lineRule="auto"/>
              <w:ind w:left="0" w:firstLine="0"/>
              <w:jc w:val="left"/>
              <w:rPr>
                <w:szCs w:val="26"/>
              </w:rPr>
            </w:pPr>
            <w:r w:rsidRPr="0083704B">
              <w:rPr>
                <w:szCs w:val="26"/>
              </w:rPr>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64650FDA" w14:textId="77777777" w:rsidR="007C6679" w:rsidRPr="0083704B" w:rsidRDefault="007C6679" w:rsidP="00293219">
            <w:pPr>
              <w:pStyle w:val="oancuaDanhsach"/>
              <w:spacing w:line="240" w:lineRule="auto"/>
              <w:ind w:left="0" w:firstLine="0"/>
              <w:jc w:val="left"/>
              <w:rPr>
                <w:szCs w:val="26"/>
                <w:lang w:val="vi-VN"/>
              </w:rPr>
            </w:pPr>
            <w:r w:rsidRPr="0083704B">
              <w:rPr>
                <w:szCs w:val="26"/>
              </w:rPr>
              <w:t>Về</w:t>
            </w:r>
            <w:r w:rsidRPr="0083704B">
              <w:rPr>
                <w:szCs w:val="26"/>
                <w:lang w:val="vi-VN"/>
              </w:rPr>
              <w:t xml:space="preserve"> Git còn khá mới với bản thân, nên tìm hiểu hơi chậm.</w:t>
            </w:r>
          </w:p>
        </w:tc>
        <w:tc>
          <w:tcPr>
            <w:tcW w:w="792" w:type="dxa"/>
            <w:tcBorders>
              <w:top w:val="single" w:sz="4" w:space="0" w:color="auto"/>
              <w:left w:val="single" w:sz="4" w:space="0" w:color="auto"/>
              <w:bottom w:val="single" w:sz="4" w:space="0" w:color="auto"/>
              <w:right w:val="single" w:sz="4" w:space="0" w:color="auto"/>
            </w:tcBorders>
            <w:vAlign w:val="center"/>
          </w:tcPr>
          <w:p w14:paraId="141E0C1E" w14:textId="77777777" w:rsidR="007C6679" w:rsidRPr="0083704B" w:rsidRDefault="007C6679" w:rsidP="00293219">
            <w:pPr>
              <w:pStyle w:val="oancuaDanhsach"/>
              <w:spacing w:line="240" w:lineRule="auto"/>
              <w:ind w:left="0"/>
              <w:jc w:val="left"/>
              <w:rPr>
                <w:szCs w:val="26"/>
              </w:rPr>
            </w:pPr>
          </w:p>
        </w:tc>
      </w:tr>
      <w:tr w:rsidR="007C6679" w:rsidRPr="0083704B" w14:paraId="0CE3AFDA"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6EE8CBA3" w14:textId="77777777" w:rsidR="007C6679" w:rsidRPr="0083704B" w:rsidRDefault="007C6679" w:rsidP="00293219">
            <w:pPr>
              <w:spacing w:line="240" w:lineRule="auto"/>
              <w:ind w:firstLine="0"/>
              <w:jc w:val="left"/>
              <w:rPr>
                <w:szCs w:val="26"/>
              </w:rPr>
            </w:pPr>
            <w:r w:rsidRPr="0083704B">
              <w:rPr>
                <w:szCs w:val="26"/>
              </w:rPr>
              <w:t>3</w:t>
            </w:r>
          </w:p>
        </w:tc>
        <w:tc>
          <w:tcPr>
            <w:tcW w:w="3956" w:type="dxa"/>
            <w:tcBorders>
              <w:top w:val="single" w:sz="4" w:space="0" w:color="auto"/>
              <w:left w:val="single" w:sz="4" w:space="0" w:color="auto"/>
              <w:bottom w:val="single" w:sz="4" w:space="0" w:color="auto"/>
              <w:right w:val="single" w:sz="4" w:space="0" w:color="auto"/>
            </w:tcBorders>
            <w:vAlign w:val="center"/>
          </w:tcPr>
          <w:p w14:paraId="38BE6DAF" w14:textId="77777777" w:rsidR="00BF4458" w:rsidRPr="0083704B" w:rsidRDefault="007C6679" w:rsidP="00BF4458">
            <w:pPr>
              <w:pStyle w:val="oancuaDanhsach"/>
              <w:spacing w:line="240" w:lineRule="auto"/>
              <w:ind w:left="0" w:firstLine="0"/>
              <w:jc w:val="left"/>
              <w:rPr>
                <w:szCs w:val="26"/>
                <w:lang w:val="vi-VN"/>
              </w:rPr>
            </w:pPr>
            <w:r w:rsidRPr="0083704B">
              <w:rPr>
                <w:szCs w:val="26"/>
                <w:lang w:val="vi-VN"/>
              </w:rPr>
              <w:t xml:space="preserve">- </w:t>
            </w:r>
            <w:r w:rsidR="00BF4458" w:rsidRPr="0083704B">
              <w:rPr>
                <w:szCs w:val="26"/>
                <w:lang w:val="vi-VN"/>
              </w:rPr>
              <w:t xml:space="preserve">Tìm </w:t>
            </w:r>
            <w:r w:rsidR="00BF4458" w:rsidRPr="0083704B">
              <w:rPr>
                <w:szCs w:val="26"/>
              </w:rPr>
              <w:t>hiểu về Firebase</w:t>
            </w:r>
            <w:r w:rsidR="00BF4458" w:rsidRPr="0083704B">
              <w:rPr>
                <w:szCs w:val="26"/>
                <w:lang w:val="vi-VN"/>
              </w:rPr>
              <w:t>.</w:t>
            </w:r>
          </w:p>
          <w:p w14:paraId="7C82B374" w14:textId="77777777" w:rsidR="00BF4458" w:rsidRPr="0083704B" w:rsidRDefault="00BF4458" w:rsidP="00BF4458">
            <w:pPr>
              <w:pStyle w:val="oancuaDanhsach"/>
              <w:spacing w:line="240" w:lineRule="auto"/>
              <w:ind w:left="0" w:firstLine="0"/>
              <w:jc w:val="left"/>
              <w:rPr>
                <w:szCs w:val="26"/>
              </w:rPr>
            </w:pPr>
            <w:r w:rsidRPr="0083704B">
              <w:rPr>
                <w:szCs w:val="26"/>
              </w:rPr>
              <w:lastRenderedPageBreak/>
              <w:t>- Xem lại kiến thức về ReacJs và NodeJs</w:t>
            </w:r>
          </w:p>
          <w:p w14:paraId="296D3C57" w14:textId="3D2B6406" w:rsidR="007C6679" w:rsidRPr="0083704B" w:rsidRDefault="00BF4458" w:rsidP="00BF4458">
            <w:pPr>
              <w:pStyle w:val="oancuaDanhsach"/>
              <w:spacing w:line="240" w:lineRule="auto"/>
              <w:ind w:left="0" w:firstLine="0"/>
              <w:jc w:val="left"/>
              <w:rPr>
                <w:szCs w:val="26"/>
                <w:lang w:val="vi-VN"/>
              </w:rPr>
            </w:pPr>
            <w:r w:rsidRPr="0083704B">
              <w:rPr>
                <w:szCs w:val="26"/>
                <w:lang w:val="vi-VN"/>
              </w:rPr>
              <w:t>-  Làm quen và tạo project nhỏ để luyện tập.</w:t>
            </w:r>
          </w:p>
        </w:tc>
        <w:tc>
          <w:tcPr>
            <w:tcW w:w="1946" w:type="dxa"/>
            <w:tcBorders>
              <w:top w:val="single" w:sz="4" w:space="0" w:color="auto"/>
              <w:left w:val="single" w:sz="4" w:space="0" w:color="auto"/>
              <w:bottom w:val="single" w:sz="4" w:space="0" w:color="auto"/>
              <w:right w:val="single" w:sz="4" w:space="0" w:color="auto"/>
            </w:tcBorders>
            <w:vAlign w:val="center"/>
          </w:tcPr>
          <w:p w14:paraId="5EB09A63" w14:textId="045F0CC1" w:rsidR="007C6679" w:rsidRPr="0083704B" w:rsidRDefault="007C6679" w:rsidP="00293219">
            <w:pPr>
              <w:pStyle w:val="oancuaDanhsach"/>
              <w:spacing w:line="240" w:lineRule="auto"/>
              <w:ind w:left="0" w:firstLine="0"/>
              <w:jc w:val="left"/>
              <w:rPr>
                <w:szCs w:val="26"/>
              </w:rPr>
            </w:pPr>
            <w:r w:rsidRPr="0083704B">
              <w:rPr>
                <w:szCs w:val="26"/>
              </w:rPr>
              <w:lastRenderedPageBreak/>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381FBE6D" w14:textId="77777777" w:rsidR="007C6679" w:rsidRPr="0083704B" w:rsidRDefault="007C6679" w:rsidP="00293219">
            <w:pPr>
              <w:pStyle w:val="oancuaDanhsach"/>
              <w:spacing w:line="240" w:lineRule="auto"/>
              <w:ind w:left="0" w:firstLine="0"/>
              <w:jc w:val="left"/>
              <w:rPr>
                <w:szCs w:val="26"/>
                <w:lang w:val="vi-VN"/>
              </w:rPr>
            </w:pPr>
            <w:r w:rsidRPr="0083704B">
              <w:rPr>
                <w:szCs w:val="26"/>
              </w:rPr>
              <w:t>Hoàn</w:t>
            </w:r>
            <w:r w:rsidRPr="0083704B">
              <w:rPr>
                <w:szCs w:val="26"/>
                <w:lang w:val="vi-VN"/>
              </w:rPr>
              <w:t xml:space="preserve"> thành tốt nhiệm vụ được giao</w:t>
            </w:r>
          </w:p>
        </w:tc>
        <w:tc>
          <w:tcPr>
            <w:tcW w:w="792" w:type="dxa"/>
            <w:tcBorders>
              <w:top w:val="single" w:sz="4" w:space="0" w:color="auto"/>
              <w:left w:val="single" w:sz="4" w:space="0" w:color="auto"/>
              <w:bottom w:val="single" w:sz="4" w:space="0" w:color="auto"/>
              <w:right w:val="single" w:sz="4" w:space="0" w:color="auto"/>
            </w:tcBorders>
            <w:vAlign w:val="center"/>
          </w:tcPr>
          <w:p w14:paraId="34D93C1B" w14:textId="77777777" w:rsidR="007C6679" w:rsidRPr="0083704B" w:rsidRDefault="007C6679" w:rsidP="00293219">
            <w:pPr>
              <w:pStyle w:val="oancuaDanhsach"/>
              <w:spacing w:line="240" w:lineRule="auto"/>
              <w:ind w:left="0"/>
              <w:jc w:val="left"/>
              <w:rPr>
                <w:szCs w:val="26"/>
              </w:rPr>
            </w:pPr>
          </w:p>
        </w:tc>
      </w:tr>
      <w:tr w:rsidR="00BF4458" w:rsidRPr="0083704B" w14:paraId="33BDF1C6" w14:textId="77777777" w:rsidTr="00293219">
        <w:trPr>
          <w:trHeight w:val="2474"/>
        </w:trPr>
        <w:tc>
          <w:tcPr>
            <w:tcW w:w="809" w:type="dxa"/>
            <w:tcBorders>
              <w:top w:val="single" w:sz="4" w:space="0" w:color="auto"/>
              <w:left w:val="single" w:sz="4" w:space="0" w:color="auto"/>
              <w:bottom w:val="single" w:sz="4" w:space="0" w:color="auto"/>
              <w:right w:val="single" w:sz="4" w:space="0" w:color="auto"/>
            </w:tcBorders>
            <w:vAlign w:val="center"/>
            <w:hideMark/>
          </w:tcPr>
          <w:p w14:paraId="15DE0215" w14:textId="77777777" w:rsidR="00BF4458" w:rsidRPr="0083704B" w:rsidRDefault="00BF4458" w:rsidP="00BF4458">
            <w:pPr>
              <w:spacing w:line="240" w:lineRule="auto"/>
              <w:ind w:firstLine="0"/>
              <w:jc w:val="left"/>
              <w:rPr>
                <w:szCs w:val="26"/>
              </w:rPr>
            </w:pPr>
            <w:r w:rsidRPr="0083704B">
              <w:rPr>
                <w:szCs w:val="26"/>
              </w:rPr>
              <w:t>4</w:t>
            </w:r>
          </w:p>
        </w:tc>
        <w:tc>
          <w:tcPr>
            <w:tcW w:w="3956" w:type="dxa"/>
            <w:tcBorders>
              <w:top w:val="single" w:sz="4" w:space="0" w:color="auto"/>
              <w:left w:val="single" w:sz="4" w:space="0" w:color="auto"/>
              <w:bottom w:val="single" w:sz="4" w:space="0" w:color="auto"/>
              <w:right w:val="single" w:sz="4" w:space="0" w:color="auto"/>
            </w:tcBorders>
            <w:vAlign w:val="center"/>
          </w:tcPr>
          <w:p w14:paraId="06B4257A" w14:textId="77777777" w:rsidR="00BF4458" w:rsidRPr="0083704B" w:rsidRDefault="00BF4458" w:rsidP="00BF4458">
            <w:pPr>
              <w:pStyle w:val="oancuaDanhsach"/>
              <w:spacing w:line="240" w:lineRule="auto"/>
              <w:ind w:left="0" w:firstLine="0"/>
              <w:jc w:val="left"/>
              <w:rPr>
                <w:szCs w:val="26"/>
                <w:lang w:val="vi-VN"/>
              </w:rPr>
            </w:pPr>
            <w:r w:rsidRPr="0083704B">
              <w:rPr>
                <w:szCs w:val="26"/>
                <w:lang w:val="vi-VN"/>
              </w:rPr>
              <w:t xml:space="preserve">- </w:t>
            </w:r>
            <w:r w:rsidRPr="0083704B">
              <w:rPr>
                <w:szCs w:val="26"/>
              </w:rPr>
              <w:t>Xây dựng thiết kế giao diện người dùng (UI/UX).</w:t>
            </w:r>
          </w:p>
          <w:p w14:paraId="480E6BD2" w14:textId="77777777" w:rsidR="00BF4458" w:rsidRPr="0083704B" w:rsidRDefault="00BF4458" w:rsidP="00BF4458">
            <w:pPr>
              <w:pStyle w:val="oancuaDanhsach"/>
              <w:spacing w:line="240" w:lineRule="auto"/>
              <w:ind w:left="0" w:firstLine="0"/>
              <w:jc w:val="left"/>
              <w:rPr>
                <w:szCs w:val="26"/>
                <w:lang w:val="vi-VN"/>
              </w:rPr>
            </w:pPr>
          </w:p>
          <w:p w14:paraId="3B5DF05E" w14:textId="6C4B4176" w:rsidR="00BF4458" w:rsidRPr="0083704B" w:rsidRDefault="00BF4458" w:rsidP="00BF4458">
            <w:pPr>
              <w:pStyle w:val="oancuaDanhsach"/>
              <w:spacing w:line="240" w:lineRule="auto"/>
              <w:ind w:left="0" w:firstLine="0"/>
              <w:jc w:val="left"/>
              <w:rPr>
                <w:szCs w:val="26"/>
                <w:lang w:val="vi-VN"/>
              </w:rPr>
            </w:pPr>
            <w:r w:rsidRPr="0083704B">
              <w:rPr>
                <w:szCs w:val="26"/>
                <w:lang w:val="vi-VN"/>
              </w:rPr>
              <w:t xml:space="preserve">- </w:t>
            </w:r>
            <w:r w:rsidRPr="0083704B">
              <w:rPr>
                <w:szCs w:val="26"/>
              </w:rPr>
              <w:t>Tạo wireframes và các bản vẽ thiết kế trang web</w:t>
            </w:r>
            <w:r w:rsidRPr="0083704B">
              <w:rPr>
                <w:szCs w:val="26"/>
                <w:lang w:val="vi-VN"/>
              </w:rPr>
              <w:t>.</w:t>
            </w:r>
          </w:p>
        </w:tc>
        <w:tc>
          <w:tcPr>
            <w:tcW w:w="1946" w:type="dxa"/>
            <w:tcBorders>
              <w:top w:val="single" w:sz="4" w:space="0" w:color="auto"/>
              <w:left w:val="single" w:sz="4" w:space="0" w:color="auto"/>
              <w:bottom w:val="single" w:sz="4" w:space="0" w:color="auto"/>
              <w:right w:val="single" w:sz="4" w:space="0" w:color="auto"/>
            </w:tcBorders>
            <w:vAlign w:val="center"/>
          </w:tcPr>
          <w:p w14:paraId="1DDB1965" w14:textId="781036AE" w:rsidR="00BF4458" w:rsidRPr="0083704B" w:rsidRDefault="00BF4458" w:rsidP="00BF4458">
            <w:pPr>
              <w:pStyle w:val="oancuaDanhsach"/>
              <w:spacing w:line="240" w:lineRule="auto"/>
              <w:ind w:left="0" w:firstLine="0"/>
              <w:jc w:val="left"/>
              <w:rPr>
                <w:szCs w:val="26"/>
              </w:rPr>
            </w:pPr>
            <w:r w:rsidRPr="0083704B">
              <w:rPr>
                <w:szCs w:val="26"/>
              </w:rPr>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796A09F6" w14:textId="77777777" w:rsidR="00BF4458" w:rsidRPr="0083704B" w:rsidRDefault="00BF4458" w:rsidP="00BF4458">
            <w:pPr>
              <w:pStyle w:val="oancuaDanhsach"/>
              <w:spacing w:line="240" w:lineRule="auto"/>
              <w:ind w:left="0" w:firstLine="0"/>
              <w:jc w:val="left"/>
              <w:rPr>
                <w:szCs w:val="26"/>
                <w:lang w:val="vi-VN"/>
              </w:rPr>
            </w:pPr>
            <w:r w:rsidRPr="0083704B">
              <w:rPr>
                <w:szCs w:val="26"/>
              </w:rPr>
              <w:t>Redux</w:t>
            </w:r>
            <w:r w:rsidRPr="0083704B">
              <w:rPr>
                <w:szCs w:val="26"/>
                <w:lang w:val="vi-VN"/>
              </w:rPr>
              <w:t xml:space="preserve"> về cơ bản thì khá dễ hiểu, nhưng phần nâng cao thì cần nhiều thời gian hơn để tìm hiểu.</w:t>
            </w:r>
          </w:p>
        </w:tc>
        <w:tc>
          <w:tcPr>
            <w:tcW w:w="792" w:type="dxa"/>
            <w:tcBorders>
              <w:top w:val="single" w:sz="4" w:space="0" w:color="auto"/>
              <w:left w:val="single" w:sz="4" w:space="0" w:color="auto"/>
              <w:bottom w:val="single" w:sz="4" w:space="0" w:color="auto"/>
              <w:right w:val="single" w:sz="4" w:space="0" w:color="auto"/>
            </w:tcBorders>
            <w:vAlign w:val="center"/>
          </w:tcPr>
          <w:p w14:paraId="740D0D23" w14:textId="77777777" w:rsidR="00BF4458" w:rsidRPr="0083704B" w:rsidRDefault="00BF4458" w:rsidP="00BF4458">
            <w:pPr>
              <w:pStyle w:val="oancuaDanhsach"/>
              <w:spacing w:line="240" w:lineRule="auto"/>
              <w:ind w:left="0"/>
              <w:jc w:val="left"/>
              <w:rPr>
                <w:szCs w:val="26"/>
              </w:rPr>
            </w:pPr>
          </w:p>
        </w:tc>
      </w:tr>
      <w:tr w:rsidR="00BF4458" w:rsidRPr="0083704B" w14:paraId="32291F3D"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18F10EBA" w14:textId="77777777" w:rsidR="00BF4458" w:rsidRPr="0083704B" w:rsidRDefault="00BF4458" w:rsidP="00BF4458">
            <w:pPr>
              <w:spacing w:line="240" w:lineRule="auto"/>
              <w:ind w:firstLine="0"/>
              <w:jc w:val="left"/>
              <w:rPr>
                <w:szCs w:val="26"/>
              </w:rPr>
            </w:pPr>
            <w:r w:rsidRPr="0083704B">
              <w:rPr>
                <w:szCs w:val="26"/>
              </w:rPr>
              <w:t>5</w:t>
            </w:r>
          </w:p>
        </w:tc>
        <w:tc>
          <w:tcPr>
            <w:tcW w:w="3956" w:type="dxa"/>
            <w:tcBorders>
              <w:top w:val="single" w:sz="4" w:space="0" w:color="auto"/>
              <w:left w:val="single" w:sz="4" w:space="0" w:color="auto"/>
              <w:bottom w:val="single" w:sz="4" w:space="0" w:color="auto"/>
              <w:right w:val="single" w:sz="4" w:space="0" w:color="auto"/>
            </w:tcBorders>
            <w:vAlign w:val="center"/>
          </w:tcPr>
          <w:p w14:paraId="7D186473" w14:textId="1C0C1176" w:rsidR="00BF4458" w:rsidRPr="0083704B" w:rsidRDefault="00BF4458" w:rsidP="00BF4458">
            <w:pPr>
              <w:tabs>
                <w:tab w:val="left" w:pos="756"/>
              </w:tabs>
              <w:spacing w:line="240" w:lineRule="auto"/>
              <w:ind w:firstLine="0"/>
              <w:textAlignment w:val="baseline"/>
              <w:rPr>
                <w:szCs w:val="26"/>
                <w:lang w:val="vi-VN"/>
              </w:rPr>
            </w:pPr>
            <w:r w:rsidRPr="0083704B">
              <w:rPr>
                <w:szCs w:val="26"/>
              </w:rPr>
              <w:t xml:space="preserve">- </w:t>
            </w:r>
            <w:r w:rsidRPr="0083704B">
              <w:rPr>
                <w:szCs w:val="26"/>
              </w:rPr>
              <w:t>Xác định các tính năng chính cần phát triển, thiết kế các giao diện trên figma (các giao diện chính)</w:t>
            </w:r>
          </w:p>
        </w:tc>
        <w:tc>
          <w:tcPr>
            <w:tcW w:w="1946" w:type="dxa"/>
            <w:tcBorders>
              <w:top w:val="single" w:sz="4" w:space="0" w:color="auto"/>
              <w:left w:val="single" w:sz="4" w:space="0" w:color="auto"/>
              <w:bottom w:val="single" w:sz="4" w:space="0" w:color="auto"/>
              <w:right w:val="single" w:sz="4" w:space="0" w:color="auto"/>
            </w:tcBorders>
            <w:vAlign w:val="center"/>
          </w:tcPr>
          <w:p w14:paraId="2BD29693" w14:textId="3C051AC0" w:rsidR="00BF4458" w:rsidRPr="0083704B" w:rsidRDefault="00BF4458" w:rsidP="00BF4458">
            <w:pPr>
              <w:spacing w:line="240" w:lineRule="auto"/>
              <w:ind w:firstLine="0"/>
              <w:jc w:val="left"/>
              <w:rPr>
                <w:szCs w:val="26"/>
              </w:rPr>
            </w:pPr>
            <w:r w:rsidRPr="0083704B">
              <w:rPr>
                <w:szCs w:val="26"/>
              </w:rPr>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48E7568D" w14:textId="77777777" w:rsidR="00BF4458" w:rsidRPr="0083704B" w:rsidRDefault="00BF4458" w:rsidP="00BF4458">
            <w:pPr>
              <w:pStyle w:val="oancuaDanhsach"/>
              <w:spacing w:line="240" w:lineRule="auto"/>
              <w:ind w:left="0" w:firstLine="0"/>
              <w:jc w:val="left"/>
              <w:rPr>
                <w:szCs w:val="26"/>
              </w:rPr>
            </w:pPr>
            <w:r w:rsidRPr="0083704B">
              <w:rPr>
                <w:szCs w:val="26"/>
                <w:lang w:val="vi-VN"/>
              </w:rPr>
              <w:t>Hoàn thành 100% nhiệm vụ được giao.</w:t>
            </w:r>
          </w:p>
        </w:tc>
        <w:tc>
          <w:tcPr>
            <w:tcW w:w="792" w:type="dxa"/>
            <w:tcBorders>
              <w:top w:val="single" w:sz="4" w:space="0" w:color="auto"/>
              <w:left w:val="single" w:sz="4" w:space="0" w:color="auto"/>
              <w:bottom w:val="single" w:sz="4" w:space="0" w:color="auto"/>
              <w:right w:val="single" w:sz="4" w:space="0" w:color="auto"/>
            </w:tcBorders>
            <w:vAlign w:val="center"/>
          </w:tcPr>
          <w:p w14:paraId="6DF02E32" w14:textId="77777777" w:rsidR="00BF4458" w:rsidRPr="0083704B" w:rsidRDefault="00BF4458" w:rsidP="00BF4458">
            <w:pPr>
              <w:pStyle w:val="oancuaDanhsach"/>
              <w:spacing w:line="240" w:lineRule="auto"/>
              <w:ind w:left="0"/>
              <w:jc w:val="left"/>
              <w:rPr>
                <w:szCs w:val="26"/>
              </w:rPr>
            </w:pPr>
          </w:p>
        </w:tc>
      </w:tr>
      <w:tr w:rsidR="00BF4458" w:rsidRPr="0083704B" w14:paraId="374ABEF5"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6EA0305D" w14:textId="77777777" w:rsidR="00BF4458" w:rsidRPr="0083704B" w:rsidRDefault="00BF4458" w:rsidP="00BF4458">
            <w:pPr>
              <w:spacing w:line="240" w:lineRule="auto"/>
              <w:ind w:firstLine="0"/>
              <w:jc w:val="left"/>
              <w:rPr>
                <w:szCs w:val="26"/>
              </w:rPr>
            </w:pPr>
            <w:r w:rsidRPr="0083704B">
              <w:rPr>
                <w:szCs w:val="26"/>
              </w:rPr>
              <w:t>6</w:t>
            </w:r>
          </w:p>
        </w:tc>
        <w:tc>
          <w:tcPr>
            <w:tcW w:w="3956" w:type="dxa"/>
            <w:tcBorders>
              <w:top w:val="single" w:sz="4" w:space="0" w:color="auto"/>
              <w:left w:val="single" w:sz="4" w:space="0" w:color="auto"/>
              <w:bottom w:val="single" w:sz="4" w:space="0" w:color="auto"/>
              <w:right w:val="single" w:sz="4" w:space="0" w:color="auto"/>
            </w:tcBorders>
            <w:vAlign w:val="center"/>
          </w:tcPr>
          <w:p w14:paraId="1C2C9531" w14:textId="77777777" w:rsidR="00BF4458" w:rsidRPr="0083704B" w:rsidRDefault="00BF4458" w:rsidP="00BF4458">
            <w:pPr>
              <w:tabs>
                <w:tab w:val="left" w:pos="756"/>
              </w:tabs>
              <w:spacing w:line="240" w:lineRule="auto"/>
              <w:ind w:firstLine="0"/>
              <w:textAlignment w:val="baseline"/>
              <w:rPr>
                <w:szCs w:val="26"/>
              </w:rPr>
            </w:pPr>
            <w:r w:rsidRPr="0083704B">
              <w:rPr>
                <w:szCs w:val="26"/>
              </w:rPr>
              <w:t>- Cài đặt và thiết lập môi trường phát triển NodeJS.</w:t>
            </w:r>
          </w:p>
          <w:p w14:paraId="75644659" w14:textId="77777777" w:rsidR="00BF4458" w:rsidRPr="0083704B" w:rsidRDefault="00BF4458" w:rsidP="00BF4458">
            <w:pPr>
              <w:tabs>
                <w:tab w:val="left" w:pos="756"/>
              </w:tabs>
              <w:spacing w:line="240" w:lineRule="auto"/>
              <w:ind w:firstLine="0"/>
              <w:textAlignment w:val="baseline"/>
              <w:rPr>
                <w:szCs w:val="26"/>
              </w:rPr>
            </w:pPr>
            <w:r w:rsidRPr="0083704B">
              <w:rPr>
                <w:szCs w:val="26"/>
              </w:rPr>
              <w:t>- Xây dựng cơ sở dữ liệu Firebase để lưu trữ thông tin sản phẩm, danh mục, đơn hàng, và tài khoản người dùng.</w:t>
            </w:r>
          </w:p>
          <w:p w14:paraId="22EBC476" w14:textId="77777777" w:rsidR="00BF4458" w:rsidRPr="0083704B" w:rsidRDefault="00BF4458" w:rsidP="00BF4458">
            <w:pPr>
              <w:tabs>
                <w:tab w:val="left" w:pos="756"/>
              </w:tabs>
              <w:spacing w:line="240" w:lineRule="auto"/>
              <w:ind w:firstLine="0"/>
              <w:textAlignment w:val="baseline"/>
              <w:rPr>
                <w:szCs w:val="26"/>
              </w:rPr>
            </w:pPr>
            <w:r w:rsidRPr="0083704B">
              <w:rPr>
                <w:szCs w:val="26"/>
              </w:rPr>
              <w:t>- Xây dựng RESTful API cho việc quản lý sản phẩm, danh mục, và đơn hàng.</w:t>
            </w:r>
          </w:p>
          <w:p w14:paraId="49DCADB8" w14:textId="77777777" w:rsidR="00BF4458" w:rsidRPr="0083704B" w:rsidRDefault="00BF4458" w:rsidP="00BF4458">
            <w:pPr>
              <w:tabs>
                <w:tab w:val="left" w:pos="756"/>
              </w:tabs>
              <w:spacing w:line="240" w:lineRule="auto"/>
              <w:ind w:firstLine="0"/>
              <w:textAlignment w:val="baseline"/>
              <w:rPr>
                <w:szCs w:val="26"/>
              </w:rPr>
            </w:pPr>
            <w:r w:rsidRPr="0083704B">
              <w:rPr>
                <w:szCs w:val="26"/>
              </w:rPr>
              <w:t>- Tích hợp xác thực và đăng nhập người dùng sử dụng Firebase Authentication</w:t>
            </w:r>
          </w:p>
          <w:p w14:paraId="5F94C225" w14:textId="42323BCA" w:rsidR="00BF4458" w:rsidRPr="0083704B" w:rsidRDefault="00BF4458" w:rsidP="00BF4458">
            <w:pPr>
              <w:tabs>
                <w:tab w:val="left" w:pos="756"/>
              </w:tabs>
              <w:spacing w:line="240" w:lineRule="auto"/>
              <w:ind w:firstLine="0"/>
              <w:textAlignment w:val="baseline"/>
              <w:rPr>
                <w:szCs w:val="26"/>
              </w:rPr>
            </w:pPr>
          </w:p>
        </w:tc>
        <w:tc>
          <w:tcPr>
            <w:tcW w:w="1946" w:type="dxa"/>
            <w:tcBorders>
              <w:top w:val="single" w:sz="4" w:space="0" w:color="auto"/>
              <w:left w:val="single" w:sz="4" w:space="0" w:color="auto"/>
              <w:bottom w:val="single" w:sz="4" w:space="0" w:color="auto"/>
              <w:right w:val="single" w:sz="4" w:space="0" w:color="auto"/>
            </w:tcBorders>
            <w:vAlign w:val="center"/>
          </w:tcPr>
          <w:p w14:paraId="68E8F395" w14:textId="1D020EBD" w:rsidR="00BF4458" w:rsidRPr="0083704B" w:rsidRDefault="00BF4458" w:rsidP="00BF4458">
            <w:pPr>
              <w:pStyle w:val="oancuaDanhsach"/>
              <w:spacing w:line="240" w:lineRule="auto"/>
              <w:ind w:left="0" w:firstLine="0"/>
              <w:jc w:val="left"/>
              <w:rPr>
                <w:szCs w:val="26"/>
              </w:rPr>
            </w:pPr>
            <w:r w:rsidRPr="0083704B">
              <w:rPr>
                <w:szCs w:val="26"/>
              </w:rPr>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4BD59BC8" w14:textId="1D8808FC" w:rsidR="00BF4458" w:rsidRPr="0083704B" w:rsidRDefault="00BF4458" w:rsidP="00BF4458">
            <w:pPr>
              <w:pStyle w:val="oancuaDanhsach"/>
              <w:spacing w:line="240" w:lineRule="auto"/>
              <w:ind w:left="0" w:firstLine="0"/>
              <w:jc w:val="left"/>
              <w:rPr>
                <w:szCs w:val="26"/>
              </w:rPr>
            </w:pPr>
            <w:r w:rsidRPr="0083704B">
              <w:rPr>
                <w:szCs w:val="26"/>
              </w:rPr>
              <w:t>Hoàn thành tốt nhiệm vụ được giao</w:t>
            </w:r>
          </w:p>
        </w:tc>
        <w:tc>
          <w:tcPr>
            <w:tcW w:w="792" w:type="dxa"/>
            <w:tcBorders>
              <w:top w:val="single" w:sz="4" w:space="0" w:color="auto"/>
              <w:left w:val="single" w:sz="4" w:space="0" w:color="auto"/>
              <w:bottom w:val="single" w:sz="4" w:space="0" w:color="auto"/>
              <w:right w:val="single" w:sz="4" w:space="0" w:color="auto"/>
            </w:tcBorders>
            <w:vAlign w:val="center"/>
          </w:tcPr>
          <w:p w14:paraId="5CC61CC6" w14:textId="77777777" w:rsidR="00BF4458" w:rsidRPr="0083704B" w:rsidRDefault="00BF4458" w:rsidP="00BF4458">
            <w:pPr>
              <w:pStyle w:val="oancuaDanhsach"/>
              <w:spacing w:line="240" w:lineRule="auto"/>
              <w:ind w:left="0"/>
              <w:jc w:val="left"/>
              <w:rPr>
                <w:szCs w:val="26"/>
              </w:rPr>
            </w:pPr>
          </w:p>
        </w:tc>
      </w:tr>
      <w:tr w:rsidR="00BF4458" w:rsidRPr="0083704B" w14:paraId="7A392FC5"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498C8D7A" w14:textId="77777777" w:rsidR="00BF4458" w:rsidRPr="0083704B" w:rsidRDefault="00BF4458" w:rsidP="00BF4458">
            <w:pPr>
              <w:spacing w:line="240" w:lineRule="auto"/>
              <w:ind w:firstLine="0"/>
              <w:jc w:val="left"/>
              <w:rPr>
                <w:szCs w:val="26"/>
              </w:rPr>
            </w:pPr>
            <w:r w:rsidRPr="0083704B">
              <w:rPr>
                <w:szCs w:val="26"/>
              </w:rPr>
              <w:t>7</w:t>
            </w:r>
          </w:p>
        </w:tc>
        <w:tc>
          <w:tcPr>
            <w:tcW w:w="3956" w:type="dxa"/>
            <w:tcBorders>
              <w:top w:val="single" w:sz="4" w:space="0" w:color="auto"/>
              <w:left w:val="single" w:sz="4" w:space="0" w:color="auto"/>
              <w:bottom w:val="single" w:sz="4" w:space="0" w:color="auto"/>
              <w:right w:val="single" w:sz="4" w:space="0" w:color="auto"/>
            </w:tcBorders>
            <w:vAlign w:val="center"/>
          </w:tcPr>
          <w:p w14:paraId="61B5FC52" w14:textId="77777777" w:rsidR="00BF4458" w:rsidRPr="0083704B" w:rsidRDefault="00BF4458" w:rsidP="00BF4458">
            <w:pPr>
              <w:tabs>
                <w:tab w:val="left" w:pos="756"/>
              </w:tabs>
              <w:spacing w:line="240" w:lineRule="auto"/>
              <w:ind w:firstLine="0"/>
              <w:textAlignment w:val="baseline"/>
              <w:rPr>
                <w:szCs w:val="26"/>
              </w:rPr>
            </w:pPr>
            <w:r w:rsidRPr="0083704B">
              <w:rPr>
                <w:szCs w:val="26"/>
              </w:rPr>
              <w:t>- Xây dựng hệ thống xác thực và đăng nhập.</w:t>
            </w:r>
          </w:p>
          <w:p w14:paraId="1D9DBCBE" w14:textId="77777777" w:rsidR="00BF4458" w:rsidRPr="0083704B" w:rsidRDefault="00BF4458" w:rsidP="00BF4458">
            <w:pPr>
              <w:tabs>
                <w:tab w:val="left" w:pos="756"/>
              </w:tabs>
              <w:spacing w:line="240" w:lineRule="auto"/>
              <w:ind w:firstLine="0"/>
              <w:textAlignment w:val="baseline"/>
              <w:rPr>
                <w:szCs w:val="26"/>
              </w:rPr>
            </w:pPr>
            <w:r w:rsidRPr="0083704B">
              <w:rPr>
                <w:szCs w:val="26"/>
              </w:rPr>
              <w:t>- Phát triển tính năng quản lý sản phẩm và giỏ hàng.</w:t>
            </w:r>
          </w:p>
          <w:p w14:paraId="4B5AC022" w14:textId="475E8E87" w:rsidR="00BF4458" w:rsidRPr="0083704B" w:rsidRDefault="00BF4458" w:rsidP="00BF4458">
            <w:pPr>
              <w:spacing w:line="240" w:lineRule="auto"/>
              <w:ind w:firstLine="0"/>
              <w:jc w:val="left"/>
              <w:rPr>
                <w:szCs w:val="26"/>
                <w:lang w:val="vi-VN"/>
              </w:rPr>
            </w:pPr>
            <w:r w:rsidRPr="0083704B">
              <w:rPr>
                <w:szCs w:val="26"/>
              </w:rPr>
              <w:t>- Tích hợp thanh toán trực tuyến (nếu cần).</w:t>
            </w:r>
          </w:p>
        </w:tc>
        <w:tc>
          <w:tcPr>
            <w:tcW w:w="1946" w:type="dxa"/>
            <w:tcBorders>
              <w:top w:val="single" w:sz="4" w:space="0" w:color="auto"/>
              <w:left w:val="single" w:sz="4" w:space="0" w:color="auto"/>
              <w:bottom w:val="single" w:sz="4" w:space="0" w:color="auto"/>
              <w:right w:val="single" w:sz="4" w:space="0" w:color="auto"/>
            </w:tcBorders>
            <w:vAlign w:val="center"/>
          </w:tcPr>
          <w:p w14:paraId="7389C478" w14:textId="7155B0A3" w:rsidR="00BF4458" w:rsidRPr="0083704B" w:rsidRDefault="00BF4458" w:rsidP="00BF4458">
            <w:pPr>
              <w:pStyle w:val="oancuaDanhsach"/>
              <w:spacing w:line="240" w:lineRule="auto"/>
              <w:ind w:left="0" w:firstLine="0"/>
              <w:jc w:val="left"/>
              <w:rPr>
                <w:szCs w:val="26"/>
              </w:rPr>
            </w:pPr>
            <w:r w:rsidRPr="0083704B">
              <w:rPr>
                <w:szCs w:val="26"/>
              </w:rPr>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074333EC" w14:textId="77777777" w:rsidR="00BF4458" w:rsidRPr="0083704B" w:rsidRDefault="00BF4458" w:rsidP="00BF4458">
            <w:pPr>
              <w:pStyle w:val="oancuaDanhsach"/>
              <w:spacing w:line="240" w:lineRule="auto"/>
              <w:ind w:left="0" w:firstLine="0"/>
              <w:jc w:val="left"/>
              <w:rPr>
                <w:szCs w:val="26"/>
              </w:rPr>
            </w:pPr>
            <w:r w:rsidRPr="0083704B">
              <w:rPr>
                <w:szCs w:val="26"/>
                <w:lang w:val="vi-VN"/>
              </w:rPr>
              <w:t>Hoàn thành 100% nhiệm vụ được giao.</w:t>
            </w:r>
          </w:p>
        </w:tc>
        <w:tc>
          <w:tcPr>
            <w:tcW w:w="792" w:type="dxa"/>
            <w:tcBorders>
              <w:top w:val="single" w:sz="4" w:space="0" w:color="auto"/>
              <w:left w:val="single" w:sz="4" w:space="0" w:color="auto"/>
              <w:bottom w:val="single" w:sz="4" w:space="0" w:color="auto"/>
              <w:right w:val="single" w:sz="4" w:space="0" w:color="auto"/>
            </w:tcBorders>
            <w:vAlign w:val="center"/>
          </w:tcPr>
          <w:p w14:paraId="382B8FD2" w14:textId="77777777" w:rsidR="00BF4458" w:rsidRPr="0083704B" w:rsidRDefault="00BF4458" w:rsidP="00BF4458">
            <w:pPr>
              <w:pStyle w:val="oancuaDanhsach"/>
              <w:spacing w:line="240" w:lineRule="auto"/>
              <w:ind w:left="0"/>
              <w:jc w:val="left"/>
              <w:rPr>
                <w:szCs w:val="26"/>
              </w:rPr>
            </w:pPr>
          </w:p>
        </w:tc>
      </w:tr>
      <w:tr w:rsidR="00BF4458" w:rsidRPr="0083704B" w14:paraId="49EB44DC"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7EEA9984" w14:textId="77777777" w:rsidR="00BF4458" w:rsidRPr="0083704B" w:rsidRDefault="00BF4458" w:rsidP="00BF4458">
            <w:pPr>
              <w:spacing w:line="240" w:lineRule="auto"/>
              <w:ind w:firstLine="0"/>
              <w:jc w:val="left"/>
              <w:rPr>
                <w:szCs w:val="26"/>
              </w:rPr>
            </w:pPr>
            <w:r w:rsidRPr="0083704B">
              <w:rPr>
                <w:szCs w:val="26"/>
              </w:rPr>
              <w:t>8</w:t>
            </w:r>
          </w:p>
        </w:tc>
        <w:tc>
          <w:tcPr>
            <w:tcW w:w="3956" w:type="dxa"/>
            <w:tcBorders>
              <w:top w:val="single" w:sz="4" w:space="0" w:color="auto"/>
              <w:left w:val="single" w:sz="4" w:space="0" w:color="auto"/>
              <w:bottom w:val="single" w:sz="4" w:space="0" w:color="auto"/>
              <w:right w:val="single" w:sz="4" w:space="0" w:color="auto"/>
            </w:tcBorders>
            <w:vAlign w:val="center"/>
          </w:tcPr>
          <w:p w14:paraId="19F52336" w14:textId="77777777" w:rsidR="00BF4458" w:rsidRPr="0083704B" w:rsidRDefault="00BF4458" w:rsidP="00BF4458">
            <w:pPr>
              <w:tabs>
                <w:tab w:val="left" w:pos="756"/>
              </w:tabs>
              <w:spacing w:line="240" w:lineRule="auto"/>
              <w:ind w:firstLine="0"/>
              <w:textAlignment w:val="baseline"/>
              <w:rPr>
                <w:szCs w:val="26"/>
              </w:rPr>
            </w:pPr>
            <w:r w:rsidRPr="0083704B">
              <w:rPr>
                <w:szCs w:val="26"/>
              </w:rPr>
              <w:t>- Phát triển phía giao diện người dung:</w:t>
            </w:r>
          </w:p>
          <w:p w14:paraId="6C547B32" w14:textId="77777777" w:rsidR="00BF4458" w:rsidRPr="0083704B" w:rsidRDefault="00BF4458" w:rsidP="00BF4458">
            <w:pPr>
              <w:tabs>
                <w:tab w:val="left" w:pos="756"/>
              </w:tabs>
              <w:spacing w:line="240" w:lineRule="auto"/>
              <w:ind w:firstLine="0"/>
              <w:textAlignment w:val="baseline"/>
              <w:rPr>
                <w:szCs w:val="26"/>
              </w:rPr>
            </w:pPr>
            <w:r w:rsidRPr="0083704B">
              <w:rPr>
                <w:szCs w:val="26"/>
              </w:rPr>
              <w:t xml:space="preserve">    + Xây dựng trang chủ và trang danh mục sản phẩm.</w:t>
            </w:r>
          </w:p>
          <w:p w14:paraId="0007304B" w14:textId="77777777" w:rsidR="00BF4458" w:rsidRPr="0083704B" w:rsidRDefault="00BF4458" w:rsidP="00BF4458">
            <w:pPr>
              <w:tabs>
                <w:tab w:val="left" w:pos="756"/>
              </w:tabs>
              <w:spacing w:line="240" w:lineRule="auto"/>
              <w:ind w:firstLine="0"/>
              <w:textAlignment w:val="baseline"/>
              <w:rPr>
                <w:szCs w:val="26"/>
              </w:rPr>
            </w:pPr>
            <w:r w:rsidRPr="0083704B">
              <w:rPr>
                <w:szCs w:val="26"/>
              </w:rPr>
              <w:lastRenderedPageBreak/>
              <w:t xml:space="preserve">    + Phát triển chức năng tìm kiếm và lọc sản phẩm.</w:t>
            </w:r>
          </w:p>
          <w:p w14:paraId="2ED45BEE" w14:textId="77777777" w:rsidR="00BF4458" w:rsidRPr="0083704B" w:rsidRDefault="00BF4458" w:rsidP="00BF4458">
            <w:pPr>
              <w:tabs>
                <w:tab w:val="left" w:pos="756"/>
              </w:tabs>
              <w:spacing w:line="240" w:lineRule="auto"/>
              <w:ind w:firstLine="0"/>
              <w:textAlignment w:val="baseline"/>
              <w:rPr>
                <w:szCs w:val="26"/>
              </w:rPr>
            </w:pPr>
            <w:r w:rsidRPr="0083704B">
              <w:rPr>
                <w:szCs w:val="26"/>
              </w:rPr>
              <w:t xml:space="preserve">    + Xây dựng trang chi tiết sản phẩm và giỏ hàng.</w:t>
            </w:r>
          </w:p>
          <w:p w14:paraId="4DBF8B3C" w14:textId="23D77329" w:rsidR="00BF4458" w:rsidRPr="0083704B" w:rsidRDefault="00BF4458" w:rsidP="00BF4458">
            <w:pPr>
              <w:spacing w:line="240" w:lineRule="auto"/>
              <w:ind w:firstLine="0"/>
              <w:jc w:val="left"/>
              <w:rPr>
                <w:szCs w:val="26"/>
                <w:lang w:val="vi-VN"/>
              </w:rPr>
            </w:pPr>
            <w:r w:rsidRPr="0083704B">
              <w:rPr>
                <w:szCs w:val="26"/>
              </w:rPr>
              <w:t xml:space="preserve">    + Tối ưu hóa hiệu suất ứng dụng.</w:t>
            </w:r>
          </w:p>
        </w:tc>
        <w:tc>
          <w:tcPr>
            <w:tcW w:w="1946" w:type="dxa"/>
            <w:tcBorders>
              <w:top w:val="single" w:sz="4" w:space="0" w:color="auto"/>
              <w:left w:val="single" w:sz="4" w:space="0" w:color="auto"/>
              <w:bottom w:val="single" w:sz="4" w:space="0" w:color="auto"/>
              <w:right w:val="single" w:sz="4" w:space="0" w:color="auto"/>
            </w:tcBorders>
            <w:vAlign w:val="center"/>
          </w:tcPr>
          <w:p w14:paraId="484D6E50" w14:textId="75DCDB42" w:rsidR="00BF4458" w:rsidRPr="0083704B" w:rsidRDefault="00BF4458" w:rsidP="00BF4458">
            <w:pPr>
              <w:pStyle w:val="oancuaDanhsach"/>
              <w:spacing w:line="240" w:lineRule="auto"/>
              <w:ind w:left="0" w:firstLine="0"/>
              <w:jc w:val="left"/>
              <w:rPr>
                <w:szCs w:val="26"/>
              </w:rPr>
            </w:pPr>
            <w:r w:rsidRPr="0083704B">
              <w:rPr>
                <w:szCs w:val="26"/>
              </w:rPr>
              <w:lastRenderedPageBreak/>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5D8DD405" w14:textId="77777777" w:rsidR="00BF4458" w:rsidRPr="0083704B" w:rsidRDefault="00BF4458" w:rsidP="00BF4458">
            <w:pPr>
              <w:pStyle w:val="oancuaDanhsach"/>
              <w:spacing w:line="240" w:lineRule="auto"/>
              <w:ind w:left="0" w:firstLine="0"/>
              <w:jc w:val="left"/>
              <w:rPr>
                <w:szCs w:val="26"/>
              </w:rPr>
            </w:pPr>
            <w:r w:rsidRPr="0083704B">
              <w:rPr>
                <w:szCs w:val="26"/>
                <w:lang w:val="vi-VN"/>
              </w:rPr>
              <w:t>Hoàn thành 100% nhiệm vụ được giao.</w:t>
            </w:r>
          </w:p>
        </w:tc>
        <w:tc>
          <w:tcPr>
            <w:tcW w:w="792" w:type="dxa"/>
            <w:tcBorders>
              <w:top w:val="single" w:sz="4" w:space="0" w:color="auto"/>
              <w:left w:val="single" w:sz="4" w:space="0" w:color="auto"/>
              <w:bottom w:val="single" w:sz="4" w:space="0" w:color="auto"/>
              <w:right w:val="single" w:sz="4" w:space="0" w:color="auto"/>
            </w:tcBorders>
            <w:vAlign w:val="center"/>
          </w:tcPr>
          <w:p w14:paraId="250B9F4E" w14:textId="77777777" w:rsidR="00BF4458" w:rsidRPr="0083704B" w:rsidRDefault="00BF4458" w:rsidP="00BF4458">
            <w:pPr>
              <w:pStyle w:val="oancuaDanhsach"/>
              <w:spacing w:line="240" w:lineRule="auto"/>
              <w:ind w:left="0"/>
              <w:jc w:val="left"/>
              <w:rPr>
                <w:szCs w:val="26"/>
              </w:rPr>
            </w:pPr>
          </w:p>
        </w:tc>
      </w:tr>
      <w:tr w:rsidR="00BF4458" w:rsidRPr="0083704B" w14:paraId="2B81A22B"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61BD775F" w14:textId="77777777" w:rsidR="00BF4458" w:rsidRPr="0083704B" w:rsidRDefault="00BF4458" w:rsidP="00BF4458">
            <w:pPr>
              <w:spacing w:line="240" w:lineRule="auto"/>
              <w:ind w:firstLine="0"/>
              <w:jc w:val="left"/>
              <w:rPr>
                <w:szCs w:val="26"/>
              </w:rPr>
            </w:pPr>
            <w:r w:rsidRPr="0083704B">
              <w:rPr>
                <w:szCs w:val="26"/>
              </w:rPr>
              <w:t>9</w:t>
            </w:r>
          </w:p>
        </w:tc>
        <w:tc>
          <w:tcPr>
            <w:tcW w:w="3956" w:type="dxa"/>
            <w:tcBorders>
              <w:top w:val="single" w:sz="4" w:space="0" w:color="auto"/>
              <w:left w:val="single" w:sz="4" w:space="0" w:color="auto"/>
              <w:bottom w:val="single" w:sz="4" w:space="0" w:color="auto"/>
              <w:right w:val="single" w:sz="4" w:space="0" w:color="auto"/>
            </w:tcBorders>
            <w:vAlign w:val="center"/>
          </w:tcPr>
          <w:p w14:paraId="42A02395" w14:textId="77777777" w:rsidR="00BF4458" w:rsidRPr="0083704B" w:rsidRDefault="00BF4458" w:rsidP="00BF4458">
            <w:pPr>
              <w:tabs>
                <w:tab w:val="left" w:pos="756"/>
              </w:tabs>
              <w:spacing w:line="240" w:lineRule="auto"/>
              <w:ind w:firstLine="0"/>
              <w:textAlignment w:val="baseline"/>
              <w:rPr>
                <w:szCs w:val="26"/>
              </w:rPr>
            </w:pPr>
            <w:r w:rsidRPr="0083704B">
              <w:rPr>
                <w:szCs w:val="26"/>
              </w:rPr>
              <w:t>- Kiểm tra và sửa lỗi trong cả phần giao diện và phần máy chủ.</w:t>
            </w:r>
          </w:p>
          <w:p w14:paraId="1481ECC3" w14:textId="77777777" w:rsidR="00BF4458" w:rsidRPr="0083704B" w:rsidRDefault="00BF4458" w:rsidP="00BF4458">
            <w:pPr>
              <w:tabs>
                <w:tab w:val="left" w:pos="756"/>
              </w:tabs>
              <w:spacing w:line="240" w:lineRule="auto"/>
              <w:ind w:firstLine="0"/>
              <w:textAlignment w:val="baseline"/>
              <w:rPr>
                <w:szCs w:val="26"/>
              </w:rPr>
            </w:pPr>
            <w:r w:rsidRPr="0083704B">
              <w:rPr>
                <w:szCs w:val="26"/>
              </w:rPr>
              <w:t xml:space="preserve">    + phần giao diện xem lại style, và sửa lại theo đúng yêu cầu.</w:t>
            </w:r>
          </w:p>
          <w:p w14:paraId="39DE097A" w14:textId="5764C251" w:rsidR="00BF4458" w:rsidRPr="0083704B" w:rsidRDefault="00BF4458" w:rsidP="00BF4458">
            <w:pPr>
              <w:spacing w:line="240" w:lineRule="auto"/>
              <w:ind w:firstLine="0"/>
              <w:jc w:val="left"/>
              <w:rPr>
                <w:szCs w:val="26"/>
                <w:lang w:val="vi-VN"/>
              </w:rPr>
            </w:pPr>
            <w:r w:rsidRPr="0083704B">
              <w:rPr>
                <w:szCs w:val="26"/>
              </w:rPr>
              <w:t xml:space="preserve"> - Tích hợp tính năng quản lý đơn hàng và thanh toán (nếu làm thanh toán online).</w:t>
            </w:r>
          </w:p>
        </w:tc>
        <w:tc>
          <w:tcPr>
            <w:tcW w:w="1946" w:type="dxa"/>
            <w:tcBorders>
              <w:top w:val="single" w:sz="4" w:space="0" w:color="auto"/>
              <w:left w:val="single" w:sz="4" w:space="0" w:color="auto"/>
              <w:bottom w:val="single" w:sz="4" w:space="0" w:color="auto"/>
              <w:right w:val="single" w:sz="4" w:space="0" w:color="auto"/>
            </w:tcBorders>
            <w:vAlign w:val="center"/>
          </w:tcPr>
          <w:p w14:paraId="161E710E" w14:textId="696B5C9E" w:rsidR="00BF4458" w:rsidRPr="0083704B" w:rsidRDefault="00BF4458" w:rsidP="00BF4458">
            <w:pPr>
              <w:pStyle w:val="oancuaDanhsach"/>
              <w:spacing w:line="240" w:lineRule="auto"/>
              <w:ind w:left="0" w:firstLine="0"/>
              <w:jc w:val="left"/>
              <w:rPr>
                <w:szCs w:val="26"/>
              </w:rPr>
            </w:pPr>
            <w:r w:rsidRPr="0083704B">
              <w:rPr>
                <w:szCs w:val="26"/>
              </w:rPr>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28E3D07F" w14:textId="77777777" w:rsidR="00BF4458" w:rsidRPr="0083704B" w:rsidRDefault="00BF4458" w:rsidP="00BF4458">
            <w:pPr>
              <w:pStyle w:val="oancuaDanhsach"/>
              <w:spacing w:line="240" w:lineRule="auto"/>
              <w:ind w:left="0" w:firstLine="0"/>
              <w:jc w:val="left"/>
              <w:rPr>
                <w:szCs w:val="26"/>
              </w:rPr>
            </w:pPr>
            <w:r w:rsidRPr="0083704B">
              <w:rPr>
                <w:szCs w:val="26"/>
                <w:lang w:val="vi-VN"/>
              </w:rPr>
              <w:t>Hoàn thành 100% nhiệm vụ được giao.</w:t>
            </w:r>
          </w:p>
        </w:tc>
        <w:tc>
          <w:tcPr>
            <w:tcW w:w="792" w:type="dxa"/>
            <w:tcBorders>
              <w:top w:val="single" w:sz="4" w:space="0" w:color="auto"/>
              <w:left w:val="single" w:sz="4" w:space="0" w:color="auto"/>
              <w:bottom w:val="single" w:sz="4" w:space="0" w:color="auto"/>
              <w:right w:val="single" w:sz="4" w:space="0" w:color="auto"/>
            </w:tcBorders>
            <w:vAlign w:val="center"/>
          </w:tcPr>
          <w:p w14:paraId="46C26AA2" w14:textId="77777777" w:rsidR="00BF4458" w:rsidRPr="0083704B" w:rsidRDefault="00BF4458" w:rsidP="00BF4458">
            <w:pPr>
              <w:pStyle w:val="oancuaDanhsach"/>
              <w:spacing w:line="240" w:lineRule="auto"/>
              <w:ind w:left="0"/>
              <w:jc w:val="left"/>
              <w:rPr>
                <w:szCs w:val="26"/>
              </w:rPr>
            </w:pPr>
          </w:p>
        </w:tc>
      </w:tr>
      <w:tr w:rsidR="00BF4458" w:rsidRPr="0083704B" w14:paraId="10D96A78" w14:textId="77777777" w:rsidTr="00293219">
        <w:tc>
          <w:tcPr>
            <w:tcW w:w="809" w:type="dxa"/>
            <w:tcBorders>
              <w:top w:val="single" w:sz="4" w:space="0" w:color="auto"/>
              <w:left w:val="single" w:sz="4" w:space="0" w:color="auto"/>
              <w:bottom w:val="single" w:sz="4" w:space="0" w:color="auto"/>
              <w:right w:val="single" w:sz="4" w:space="0" w:color="auto"/>
            </w:tcBorders>
            <w:vAlign w:val="center"/>
            <w:hideMark/>
          </w:tcPr>
          <w:p w14:paraId="273712E1" w14:textId="77777777" w:rsidR="00BF4458" w:rsidRPr="0083704B" w:rsidRDefault="00BF4458" w:rsidP="00BF4458">
            <w:pPr>
              <w:spacing w:line="240" w:lineRule="auto"/>
              <w:ind w:firstLine="0"/>
              <w:jc w:val="left"/>
              <w:rPr>
                <w:szCs w:val="26"/>
              </w:rPr>
            </w:pPr>
            <w:r w:rsidRPr="0083704B">
              <w:rPr>
                <w:szCs w:val="26"/>
              </w:rPr>
              <w:t>10</w:t>
            </w:r>
          </w:p>
        </w:tc>
        <w:tc>
          <w:tcPr>
            <w:tcW w:w="3956" w:type="dxa"/>
            <w:tcBorders>
              <w:top w:val="single" w:sz="4" w:space="0" w:color="auto"/>
              <w:left w:val="single" w:sz="4" w:space="0" w:color="auto"/>
              <w:bottom w:val="single" w:sz="4" w:space="0" w:color="auto"/>
              <w:right w:val="single" w:sz="4" w:space="0" w:color="auto"/>
            </w:tcBorders>
            <w:vAlign w:val="center"/>
          </w:tcPr>
          <w:p w14:paraId="06DC119E" w14:textId="77777777" w:rsidR="00BF4458" w:rsidRPr="0083704B" w:rsidRDefault="00BF4458" w:rsidP="00BF4458">
            <w:pPr>
              <w:spacing w:line="240" w:lineRule="auto"/>
              <w:ind w:firstLine="0"/>
              <w:jc w:val="left"/>
              <w:rPr>
                <w:szCs w:val="26"/>
                <w:lang w:val="vi-VN"/>
              </w:rPr>
            </w:pPr>
            <w:r w:rsidRPr="0083704B">
              <w:rPr>
                <w:szCs w:val="26"/>
                <w:lang w:val="vi-VN"/>
              </w:rPr>
              <w:t>- Deploy, chạy thử, kiểm thử..</w:t>
            </w:r>
          </w:p>
          <w:p w14:paraId="439C7FA3" w14:textId="77777777" w:rsidR="00BF4458" w:rsidRPr="0083704B" w:rsidRDefault="00BF4458" w:rsidP="00BF4458">
            <w:pPr>
              <w:spacing w:line="240" w:lineRule="auto"/>
              <w:ind w:firstLine="0"/>
              <w:jc w:val="left"/>
              <w:rPr>
                <w:szCs w:val="26"/>
                <w:lang w:val="vi-VN"/>
              </w:rPr>
            </w:pPr>
            <w:r w:rsidRPr="0083704B">
              <w:rPr>
                <w:szCs w:val="26"/>
                <w:lang w:val="vi-VN"/>
              </w:rPr>
              <w:t>- Nếu có lỗi phát sinh thì sửa và cập nhật.</w:t>
            </w:r>
          </w:p>
        </w:tc>
        <w:tc>
          <w:tcPr>
            <w:tcW w:w="1946" w:type="dxa"/>
            <w:tcBorders>
              <w:top w:val="single" w:sz="4" w:space="0" w:color="auto"/>
              <w:left w:val="single" w:sz="4" w:space="0" w:color="auto"/>
              <w:bottom w:val="single" w:sz="4" w:space="0" w:color="auto"/>
              <w:right w:val="single" w:sz="4" w:space="0" w:color="auto"/>
            </w:tcBorders>
            <w:vAlign w:val="center"/>
          </w:tcPr>
          <w:p w14:paraId="65D9749E" w14:textId="0DEBC299" w:rsidR="00BF4458" w:rsidRPr="0083704B" w:rsidRDefault="00BF4458" w:rsidP="00BF4458">
            <w:pPr>
              <w:pStyle w:val="oancuaDanhsach"/>
              <w:spacing w:line="240" w:lineRule="auto"/>
              <w:ind w:left="0" w:firstLine="0"/>
              <w:jc w:val="left"/>
              <w:rPr>
                <w:szCs w:val="26"/>
              </w:rPr>
            </w:pPr>
            <w:r w:rsidRPr="0083704B">
              <w:rPr>
                <w:szCs w:val="26"/>
              </w:rPr>
              <w:t>GĐ.Nguyễn Mạnh Dũng</w:t>
            </w:r>
          </w:p>
        </w:tc>
        <w:tc>
          <w:tcPr>
            <w:tcW w:w="1606" w:type="dxa"/>
            <w:tcBorders>
              <w:top w:val="single" w:sz="4" w:space="0" w:color="auto"/>
              <w:left w:val="single" w:sz="4" w:space="0" w:color="auto"/>
              <w:bottom w:val="single" w:sz="4" w:space="0" w:color="auto"/>
              <w:right w:val="single" w:sz="4" w:space="0" w:color="auto"/>
            </w:tcBorders>
            <w:vAlign w:val="center"/>
          </w:tcPr>
          <w:p w14:paraId="625BBA85" w14:textId="77777777" w:rsidR="00BF4458" w:rsidRPr="0083704B" w:rsidRDefault="00BF4458" w:rsidP="00BF4458">
            <w:pPr>
              <w:pStyle w:val="oancuaDanhsach"/>
              <w:spacing w:line="240" w:lineRule="auto"/>
              <w:ind w:left="0" w:firstLine="0"/>
              <w:jc w:val="left"/>
              <w:rPr>
                <w:szCs w:val="26"/>
              </w:rPr>
            </w:pPr>
            <w:r w:rsidRPr="0083704B">
              <w:rPr>
                <w:szCs w:val="26"/>
                <w:lang w:val="vi-VN"/>
              </w:rPr>
              <w:t>Hoàn thành 100% nhiệm vụ được giao.</w:t>
            </w:r>
          </w:p>
        </w:tc>
        <w:tc>
          <w:tcPr>
            <w:tcW w:w="792" w:type="dxa"/>
            <w:tcBorders>
              <w:top w:val="single" w:sz="4" w:space="0" w:color="auto"/>
              <w:left w:val="single" w:sz="4" w:space="0" w:color="auto"/>
              <w:bottom w:val="single" w:sz="4" w:space="0" w:color="auto"/>
              <w:right w:val="single" w:sz="4" w:space="0" w:color="auto"/>
            </w:tcBorders>
            <w:vAlign w:val="center"/>
          </w:tcPr>
          <w:p w14:paraId="740F7A72" w14:textId="77777777" w:rsidR="00BF4458" w:rsidRPr="0083704B" w:rsidRDefault="00BF4458" w:rsidP="00BF4458">
            <w:pPr>
              <w:pStyle w:val="oancuaDanhsach"/>
              <w:spacing w:line="240" w:lineRule="auto"/>
              <w:ind w:left="0"/>
              <w:jc w:val="left"/>
              <w:rPr>
                <w:szCs w:val="26"/>
              </w:rPr>
            </w:pPr>
          </w:p>
        </w:tc>
      </w:tr>
    </w:tbl>
    <w:p w14:paraId="7FD6253A" w14:textId="77777777" w:rsidR="007C6679" w:rsidRPr="0083704B" w:rsidRDefault="007C6679" w:rsidP="007C6679">
      <w:pPr>
        <w:jc w:val="left"/>
        <w:rPr>
          <w:lang w:val="vi-VN"/>
        </w:rPr>
      </w:pPr>
    </w:p>
    <w:p w14:paraId="06A6442B" w14:textId="77777777" w:rsidR="00C913CC" w:rsidRPr="0083704B" w:rsidRDefault="00C913CC" w:rsidP="006B3234">
      <w:pPr>
        <w:pStyle w:val="u2"/>
        <w:rPr>
          <w:rFonts w:cs="Times New Roman"/>
        </w:rPr>
        <w:sectPr w:rsidR="00C913CC" w:rsidRPr="0083704B" w:rsidSect="003925D5">
          <w:pgSz w:w="11907" w:h="16840" w:code="9"/>
          <w:pgMar w:top="1701" w:right="1134" w:bottom="1701" w:left="1985" w:header="709" w:footer="709" w:gutter="0"/>
          <w:cols w:space="708"/>
          <w:docGrid w:linePitch="360"/>
        </w:sectPr>
      </w:pPr>
    </w:p>
    <w:p w14:paraId="3391C95D" w14:textId="75E9A10B" w:rsidR="00466B47" w:rsidRPr="0083704B" w:rsidRDefault="00C913CC" w:rsidP="00C913CC">
      <w:pPr>
        <w:pStyle w:val="u1"/>
        <w:rPr>
          <w:rFonts w:cs="Times New Roman"/>
        </w:rPr>
      </w:pPr>
      <w:r w:rsidRPr="0083704B">
        <w:rPr>
          <w:rFonts w:cs="Times New Roman"/>
        </w:rPr>
        <w:lastRenderedPageBreak/>
        <w:br/>
      </w:r>
      <w:bookmarkStart w:id="24" w:name="_Toc169424247"/>
      <w:bookmarkStart w:id="25" w:name="_Toc147071711"/>
      <w:r w:rsidR="00BF4458" w:rsidRPr="0083704B">
        <w:rPr>
          <w:rFonts w:cs="Times New Roman"/>
        </w:rPr>
        <w:t>NỘI DUNG THỰC TẬP</w:t>
      </w:r>
      <w:bookmarkEnd w:id="25"/>
    </w:p>
    <w:p w14:paraId="7AE6C0E9" w14:textId="5D494416" w:rsidR="001A08FA" w:rsidRPr="0083704B" w:rsidRDefault="00BF4458" w:rsidP="001A08FA">
      <w:pPr>
        <w:pStyle w:val="u2"/>
        <w:rPr>
          <w:rFonts w:cs="Times New Roman"/>
        </w:rPr>
      </w:pPr>
      <w:bookmarkStart w:id="26" w:name="_Toc147071712"/>
      <w:bookmarkEnd w:id="24"/>
      <w:r w:rsidRPr="0083704B">
        <w:rPr>
          <w:rFonts w:cs="Times New Roman"/>
        </w:rPr>
        <w:t>Mô tả chi tiết nội dung thực hiện ở các tuần</w:t>
      </w:r>
      <w:bookmarkEnd w:id="26"/>
    </w:p>
    <w:p w14:paraId="69001E01" w14:textId="21EC6348" w:rsidR="00BF4458" w:rsidRPr="0083704B" w:rsidRDefault="000F5862" w:rsidP="00BF4458">
      <w:pPr>
        <w:pStyle w:val="oancuaDanhsach"/>
        <w:numPr>
          <w:ilvl w:val="0"/>
          <w:numId w:val="22"/>
        </w:numPr>
        <w:ind w:left="284" w:hanging="284"/>
        <w:rPr>
          <w:b/>
          <w:bCs/>
        </w:rPr>
      </w:pPr>
      <w:r w:rsidRPr="0083704B">
        <w:rPr>
          <w:b/>
          <w:bCs/>
        </w:rPr>
        <w:t xml:space="preserve"> </w:t>
      </w:r>
      <w:r w:rsidR="00BF4458" w:rsidRPr="0083704B">
        <w:rPr>
          <w:b/>
          <w:bCs/>
        </w:rPr>
        <w:t>Tuần 1:</w:t>
      </w:r>
    </w:p>
    <w:p w14:paraId="7B1F493E" w14:textId="77777777" w:rsidR="00B54429" w:rsidRPr="0083704B" w:rsidRDefault="00B54429" w:rsidP="00B54429">
      <w:pPr>
        <w:pStyle w:val="oancuaDanhsach"/>
        <w:numPr>
          <w:ilvl w:val="0"/>
          <w:numId w:val="32"/>
        </w:numPr>
      </w:pPr>
      <w:r w:rsidRPr="0083704B">
        <w:t>Giới thiệu bản thân</w:t>
      </w:r>
    </w:p>
    <w:p w14:paraId="7A49D3EB" w14:textId="77777777" w:rsidR="00B54429" w:rsidRPr="0083704B" w:rsidRDefault="00B54429" w:rsidP="00B54429">
      <w:pPr>
        <w:pStyle w:val="oancuaDanhsach"/>
        <w:numPr>
          <w:ilvl w:val="0"/>
          <w:numId w:val="32"/>
        </w:numPr>
      </w:pPr>
      <w:r w:rsidRPr="0083704B">
        <w:t>Leader giới thiệu các thành viên trong team, làm quen và giao lưu</w:t>
      </w:r>
    </w:p>
    <w:p w14:paraId="7D53DD12" w14:textId="77777777" w:rsidR="00B54429" w:rsidRPr="0083704B" w:rsidRDefault="00B54429" w:rsidP="00B54429">
      <w:pPr>
        <w:pStyle w:val="oancuaDanhsach"/>
        <w:numPr>
          <w:ilvl w:val="0"/>
          <w:numId w:val="32"/>
        </w:numPr>
      </w:pPr>
      <w:r w:rsidRPr="0083704B">
        <w:t>Làm một số bài test để kiểm tra trình độ và kỹ năng của bản thân</w:t>
      </w:r>
    </w:p>
    <w:p w14:paraId="155501BD" w14:textId="77777777" w:rsidR="00B54429" w:rsidRPr="0083704B" w:rsidRDefault="00B54429" w:rsidP="00B54429">
      <w:pPr>
        <w:pStyle w:val="oancuaDanhsach"/>
        <w:numPr>
          <w:ilvl w:val="0"/>
          <w:numId w:val="32"/>
        </w:numPr>
      </w:pPr>
      <w:r w:rsidRPr="0083704B">
        <w:t xml:space="preserve">Đọc qua các công nghệ mà công ty đang áp dụng </w:t>
      </w:r>
    </w:p>
    <w:p w14:paraId="79306F6C" w14:textId="77777777" w:rsidR="00B54429" w:rsidRPr="0083704B" w:rsidRDefault="00B54429" w:rsidP="00B54429">
      <w:pPr>
        <w:pStyle w:val="oancuaDanhsach"/>
        <w:numPr>
          <w:ilvl w:val="0"/>
          <w:numId w:val="32"/>
        </w:numPr>
      </w:pPr>
      <w:r w:rsidRPr="0083704B">
        <w:t xml:space="preserve">Cài đặt và thêm các </w:t>
      </w:r>
      <w:r w:rsidRPr="0083704B">
        <w:rPr>
          <w:lang w:val="vi-VN"/>
        </w:rPr>
        <w:t>extension</w:t>
      </w:r>
      <w:r w:rsidRPr="0083704B">
        <w:t xml:space="preserve"> hỗ trợ của </w:t>
      </w:r>
      <w:r w:rsidRPr="0083704B">
        <w:rPr>
          <w:lang w:val="vi-VN"/>
        </w:rPr>
        <w:t>Visual Code</w:t>
      </w:r>
    </w:p>
    <w:p w14:paraId="74B564C8" w14:textId="3A985F4E" w:rsidR="00B54429" w:rsidRPr="0083704B" w:rsidRDefault="00B54429" w:rsidP="00B54429">
      <w:pPr>
        <w:pStyle w:val="oancuaDanhsach"/>
        <w:numPr>
          <w:ilvl w:val="0"/>
          <w:numId w:val="32"/>
        </w:numPr>
      </w:pPr>
      <w:r w:rsidRPr="0083704B">
        <w:t>Xem lại lý thuyết về Reactjs và cài đặt nó.</w:t>
      </w:r>
    </w:p>
    <w:p w14:paraId="1E499D38" w14:textId="3A071565" w:rsidR="00B54429" w:rsidRPr="0083704B" w:rsidRDefault="00B54429" w:rsidP="00BF4458">
      <w:pPr>
        <w:pStyle w:val="oancuaDanhsach"/>
        <w:numPr>
          <w:ilvl w:val="0"/>
          <w:numId w:val="22"/>
        </w:numPr>
        <w:ind w:left="284" w:hanging="284"/>
        <w:rPr>
          <w:b/>
          <w:bCs/>
        </w:rPr>
      </w:pPr>
      <w:r w:rsidRPr="0083704B">
        <w:rPr>
          <w:b/>
          <w:bCs/>
        </w:rPr>
        <w:t xml:space="preserve"> Tuần 2:</w:t>
      </w:r>
    </w:p>
    <w:p w14:paraId="7CDEFFC9" w14:textId="77777777" w:rsidR="00B54429" w:rsidRPr="0083704B" w:rsidRDefault="00B54429" w:rsidP="00B54429">
      <w:pPr>
        <w:pStyle w:val="oancuaDanhsach"/>
        <w:numPr>
          <w:ilvl w:val="1"/>
          <w:numId w:val="33"/>
        </w:numPr>
        <w:tabs>
          <w:tab w:val="left" w:pos="993"/>
        </w:tabs>
        <w:spacing w:line="240" w:lineRule="auto"/>
        <w:jc w:val="left"/>
        <w:rPr>
          <w:szCs w:val="26"/>
          <w:lang w:val="vi-VN"/>
        </w:rPr>
      </w:pPr>
      <w:r w:rsidRPr="0083704B">
        <w:rPr>
          <w:szCs w:val="26"/>
          <w:lang w:val="vi-VN"/>
        </w:rPr>
        <w:t>Tìm hiều và học thêm về ngôn ngữ Javacripts</w:t>
      </w:r>
      <w:r w:rsidRPr="0083704B">
        <w:rPr>
          <w:szCs w:val="26"/>
        </w:rPr>
        <w:t xml:space="preserve"> từ cơ bản đến nâng cao, cập nhật phiên bản mới nhất của ngôn ngữ này.</w:t>
      </w:r>
    </w:p>
    <w:p w14:paraId="1207CA64" w14:textId="77777777" w:rsidR="00B54429" w:rsidRPr="0083704B" w:rsidRDefault="00B54429" w:rsidP="00B54429">
      <w:pPr>
        <w:pStyle w:val="oancuaDanhsach"/>
        <w:numPr>
          <w:ilvl w:val="1"/>
          <w:numId w:val="33"/>
        </w:numPr>
        <w:tabs>
          <w:tab w:val="left" w:pos="993"/>
        </w:tabs>
        <w:spacing w:line="240" w:lineRule="auto"/>
        <w:jc w:val="left"/>
        <w:rPr>
          <w:szCs w:val="26"/>
        </w:rPr>
      </w:pPr>
      <w:r w:rsidRPr="0083704B">
        <w:rPr>
          <w:szCs w:val="26"/>
        </w:rPr>
        <w:t>Tìm hiểu về Git xem nó là gì, cách hoạt động của nó khi làm việc theo team,…..</w:t>
      </w:r>
    </w:p>
    <w:p w14:paraId="70EF1607" w14:textId="1971387B" w:rsidR="00B54429" w:rsidRPr="0083704B" w:rsidRDefault="00B54429" w:rsidP="00B54429">
      <w:pPr>
        <w:pStyle w:val="oancuaDanhsach"/>
        <w:numPr>
          <w:ilvl w:val="1"/>
          <w:numId w:val="33"/>
        </w:numPr>
        <w:rPr>
          <w:b/>
          <w:bCs/>
        </w:rPr>
      </w:pPr>
      <w:r w:rsidRPr="0083704B">
        <w:t>Tìm hiểu về lý thuyết, cách hoạt động của NodeJs và cách cài đặt nó trên hệ thống.</w:t>
      </w:r>
    </w:p>
    <w:p w14:paraId="0F8AEA2E" w14:textId="51329220" w:rsidR="00B54429" w:rsidRPr="0083704B" w:rsidRDefault="00B54429" w:rsidP="00BF4458">
      <w:pPr>
        <w:pStyle w:val="oancuaDanhsach"/>
        <w:numPr>
          <w:ilvl w:val="0"/>
          <w:numId w:val="22"/>
        </w:numPr>
        <w:ind w:left="284" w:hanging="284"/>
        <w:rPr>
          <w:b/>
          <w:bCs/>
        </w:rPr>
      </w:pPr>
      <w:r w:rsidRPr="0083704B">
        <w:rPr>
          <w:b/>
          <w:bCs/>
        </w:rPr>
        <w:t xml:space="preserve"> Tuần 3:</w:t>
      </w:r>
    </w:p>
    <w:p w14:paraId="2B123ABF" w14:textId="2557DDC8" w:rsidR="00B54429" w:rsidRPr="0083704B" w:rsidRDefault="00B54429" w:rsidP="00B54429">
      <w:pPr>
        <w:pStyle w:val="oancuaDanhsach"/>
        <w:numPr>
          <w:ilvl w:val="1"/>
          <w:numId w:val="35"/>
        </w:numPr>
        <w:spacing w:line="240" w:lineRule="auto"/>
        <w:rPr>
          <w:szCs w:val="26"/>
          <w:lang w:val="vi-VN"/>
        </w:rPr>
      </w:pPr>
      <w:r w:rsidRPr="0083704B">
        <w:rPr>
          <w:szCs w:val="26"/>
          <w:lang w:val="vi-VN"/>
        </w:rPr>
        <w:t xml:space="preserve">Tìm </w:t>
      </w:r>
      <w:r w:rsidRPr="0083704B">
        <w:rPr>
          <w:szCs w:val="26"/>
        </w:rPr>
        <w:t xml:space="preserve">hiểu </w:t>
      </w:r>
      <w:r w:rsidRPr="0083704B">
        <w:rPr>
          <w:szCs w:val="26"/>
        </w:rPr>
        <w:t>và xem cách hoạt động của Firebase</w:t>
      </w:r>
      <w:r w:rsidRPr="0083704B">
        <w:rPr>
          <w:szCs w:val="26"/>
          <w:lang w:val="vi-VN"/>
        </w:rPr>
        <w:t>.</w:t>
      </w:r>
    </w:p>
    <w:p w14:paraId="756477BE" w14:textId="14A98290" w:rsidR="00B54429" w:rsidRPr="0083704B" w:rsidRDefault="00B54429" w:rsidP="00B54429">
      <w:pPr>
        <w:pStyle w:val="oancuaDanhsach"/>
        <w:numPr>
          <w:ilvl w:val="1"/>
          <w:numId w:val="35"/>
        </w:numPr>
        <w:spacing w:line="240" w:lineRule="auto"/>
        <w:rPr>
          <w:szCs w:val="26"/>
        </w:rPr>
      </w:pPr>
      <w:r w:rsidRPr="0083704B">
        <w:rPr>
          <w:szCs w:val="26"/>
        </w:rPr>
        <w:t>Ngồi xem lại kiến thức của các tuần trước về ReactJs và Nodejs</w:t>
      </w:r>
    </w:p>
    <w:p w14:paraId="66E6AD8B" w14:textId="044B0900" w:rsidR="00B54429" w:rsidRPr="0083704B" w:rsidRDefault="00B54429" w:rsidP="00B54429">
      <w:pPr>
        <w:pStyle w:val="oancuaDanhsach"/>
        <w:numPr>
          <w:ilvl w:val="1"/>
          <w:numId w:val="35"/>
        </w:numPr>
        <w:rPr>
          <w:b/>
          <w:bCs/>
        </w:rPr>
      </w:pPr>
      <w:r w:rsidRPr="0083704B">
        <w:rPr>
          <w:szCs w:val="26"/>
        </w:rPr>
        <w:t xml:space="preserve">Để làm đề tài nhanh và quen tay, em đã được làm qua các </w:t>
      </w:r>
      <w:r w:rsidRPr="0083704B">
        <w:rPr>
          <w:szCs w:val="26"/>
          <w:lang w:val="vi-VN"/>
        </w:rPr>
        <w:t>project</w:t>
      </w:r>
      <w:r w:rsidRPr="0083704B">
        <w:rPr>
          <w:szCs w:val="26"/>
        </w:rPr>
        <w:t xml:space="preserve"> nhỏ tránh trường hợp bị quên, ko quen khi sang một </w:t>
      </w:r>
      <w:r w:rsidRPr="0083704B">
        <w:rPr>
          <w:szCs w:val="26"/>
        </w:rPr>
        <w:t>framework</w:t>
      </w:r>
      <w:r w:rsidRPr="0083704B">
        <w:rPr>
          <w:szCs w:val="26"/>
        </w:rPr>
        <w:t xml:space="preserve"> mới</w:t>
      </w:r>
      <w:r w:rsidRPr="0083704B">
        <w:rPr>
          <w:szCs w:val="26"/>
          <w:lang w:val="vi-VN"/>
        </w:rPr>
        <w:t>.</w:t>
      </w:r>
    </w:p>
    <w:p w14:paraId="11D50D4E" w14:textId="18017E65" w:rsidR="00B54429" w:rsidRPr="0083704B" w:rsidRDefault="00B54429" w:rsidP="00BF4458">
      <w:pPr>
        <w:pStyle w:val="oancuaDanhsach"/>
        <w:numPr>
          <w:ilvl w:val="0"/>
          <w:numId w:val="22"/>
        </w:numPr>
        <w:ind w:left="284" w:hanging="284"/>
        <w:rPr>
          <w:b/>
          <w:bCs/>
        </w:rPr>
      </w:pPr>
      <w:r w:rsidRPr="0083704B">
        <w:rPr>
          <w:b/>
          <w:bCs/>
        </w:rPr>
        <w:t xml:space="preserve"> Tuần 4:</w:t>
      </w:r>
    </w:p>
    <w:p w14:paraId="575DAB22" w14:textId="2B7EB9E4" w:rsidR="00B54429" w:rsidRPr="0083704B" w:rsidRDefault="00B54429" w:rsidP="00B54429">
      <w:pPr>
        <w:pStyle w:val="oancuaDanhsach"/>
        <w:numPr>
          <w:ilvl w:val="0"/>
          <w:numId w:val="36"/>
        </w:numPr>
        <w:spacing w:line="240" w:lineRule="auto"/>
        <w:jc w:val="left"/>
        <w:rPr>
          <w:szCs w:val="26"/>
          <w:lang w:val="vi-VN"/>
        </w:rPr>
      </w:pPr>
      <w:r w:rsidRPr="0083704B">
        <w:rPr>
          <w:szCs w:val="26"/>
        </w:rPr>
        <w:t>Xây dựng thiết kế giao diện người dùng (UI/UX)</w:t>
      </w:r>
      <w:r w:rsidRPr="0083704B">
        <w:rPr>
          <w:szCs w:val="26"/>
        </w:rPr>
        <w:t>, cải thiện kỹ năng cũng như hiểu được bản thân cần phải làm gì khi code</w:t>
      </w:r>
      <w:r w:rsidRPr="0083704B">
        <w:rPr>
          <w:szCs w:val="26"/>
        </w:rPr>
        <w:t>.</w:t>
      </w:r>
    </w:p>
    <w:p w14:paraId="4B70226B" w14:textId="37AE2E47" w:rsidR="00B54429" w:rsidRPr="0083704B" w:rsidRDefault="00B54429" w:rsidP="00B54429">
      <w:pPr>
        <w:pStyle w:val="oancuaDanhsach"/>
        <w:numPr>
          <w:ilvl w:val="0"/>
          <w:numId w:val="36"/>
        </w:numPr>
        <w:rPr>
          <w:b/>
          <w:bCs/>
        </w:rPr>
      </w:pPr>
      <w:r w:rsidRPr="0083704B">
        <w:rPr>
          <w:szCs w:val="26"/>
        </w:rPr>
        <w:t>Tạo wireframes và các bản vẽ thiết kế trang web</w:t>
      </w:r>
      <w:r w:rsidRPr="0083704B">
        <w:rPr>
          <w:szCs w:val="26"/>
          <w:lang w:val="vi-VN"/>
        </w:rPr>
        <w:t>.</w:t>
      </w:r>
    </w:p>
    <w:p w14:paraId="0C006578" w14:textId="51E37FE3" w:rsidR="00B54429" w:rsidRPr="0083704B" w:rsidRDefault="00B54429" w:rsidP="00BF4458">
      <w:pPr>
        <w:pStyle w:val="oancuaDanhsach"/>
        <w:numPr>
          <w:ilvl w:val="0"/>
          <w:numId w:val="22"/>
        </w:numPr>
        <w:ind w:left="284" w:hanging="284"/>
        <w:rPr>
          <w:b/>
          <w:bCs/>
        </w:rPr>
      </w:pPr>
      <w:r w:rsidRPr="0083704B">
        <w:rPr>
          <w:b/>
          <w:bCs/>
        </w:rPr>
        <w:t xml:space="preserve"> Tuần 5:</w:t>
      </w:r>
    </w:p>
    <w:p w14:paraId="5E2EA32B" w14:textId="2D52BB4A" w:rsidR="00B54429" w:rsidRPr="0083704B" w:rsidRDefault="00C06983" w:rsidP="00B54429">
      <w:pPr>
        <w:pStyle w:val="oancuaDanhsach"/>
        <w:numPr>
          <w:ilvl w:val="1"/>
          <w:numId w:val="37"/>
        </w:numPr>
        <w:rPr>
          <w:b/>
          <w:bCs/>
        </w:rPr>
      </w:pPr>
      <w:r w:rsidRPr="0083704B">
        <w:rPr>
          <w:szCs w:val="26"/>
        </w:rPr>
        <w:t>Liệt kê xem các tính năng chính cần phát triển, các tính năng đó có cần thiết cho trang web hay không</w:t>
      </w:r>
    </w:p>
    <w:p w14:paraId="2CCF8CCA" w14:textId="3605121C" w:rsidR="00C06983" w:rsidRPr="0083704B" w:rsidRDefault="00C06983" w:rsidP="00B54429">
      <w:pPr>
        <w:pStyle w:val="oancuaDanhsach"/>
        <w:numPr>
          <w:ilvl w:val="1"/>
          <w:numId w:val="37"/>
        </w:numPr>
        <w:rPr>
          <w:b/>
          <w:bCs/>
        </w:rPr>
      </w:pPr>
      <w:r w:rsidRPr="0083704B">
        <w:rPr>
          <w:szCs w:val="26"/>
        </w:rPr>
        <w:t xml:space="preserve">Thiết kế giao diện về các tính năng đó bằng figma: </w:t>
      </w:r>
      <w:r w:rsidRPr="0083704B">
        <w:rPr>
          <w:szCs w:val="26"/>
        </w:rPr>
        <w:t>Constraints &amp; Auto Layout</w:t>
      </w:r>
      <w:r w:rsidRPr="0083704B">
        <w:t xml:space="preserve">, </w:t>
      </w:r>
      <w:r w:rsidRPr="0083704B">
        <w:t>Smart Animate</w:t>
      </w:r>
      <w:r w:rsidRPr="0083704B">
        <w:t xml:space="preserve">, </w:t>
      </w:r>
      <w:r w:rsidRPr="0083704B">
        <w:t>Component/Instance/Variants</w:t>
      </w:r>
      <w:r w:rsidRPr="0083704B">
        <w:t xml:space="preserve"> áp dụng trong trang web</w:t>
      </w:r>
      <w:r w:rsidRPr="0083704B">
        <w:rPr>
          <w:szCs w:val="26"/>
        </w:rPr>
        <w:t>.</w:t>
      </w:r>
    </w:p>
    <w:p w14:paraId="0C20FBBA" w14:textId="77777777" w:rsidR="00C06983" w:rsidRPr="0083704B" w:rsidRDefault="00C06983" w:rsidP="00C06983">
      <w:pPr>
        <w:pStyle w:val="oancuaDanhsach"/>
        <w:ind w:firstLine="0"/>
        <w:rPr>
          <w:b/>
          <w:bCs/>
        </w:rPr>
      </w:pPr>
    </w:p>
    <w:p w14:paraId="22CC209E" w14:textId="258EFB78" w:rsidR="00B54429" w:rsidRPr="0083704B" w:rsidRDefault="00B54429" w:rsidP="00BF4458">
      <w:pPr>
        <w:pStyle w:val="oancuaDanhsach"/>
        <w:numPr>
          <w:ilvl w:val="0"/>
          <w:numId w:val="22"/>
        </w:numPr>
        <w:ind w:left="284" w:hanging="284"/>
        <w:rPr>
          <w:b/>
          <w:bCs/>
        </w:rPr>
      </w:pPr>
      <w:r w:rsidRPr="0083704B">
        <w:rPr>
          <w:b/>
          <w:bCs/>
        </w:rPr>
        <w:lastRenderedPageBreak/>
        <w:t xml:space="preserve"> Tuần 6:</w:t>
      </w:r>
    </w:p>
    <w:p w14:paraId="11E3F066" w14:textId="67279175" w:rsidR="00C06983" w:rsidRPr="0083704B" w:rsidRDefault="00C06983" w:rsidP="00C06983">
      <w:pPr>
        <w:pStyle w:val="oancuaDanhsach"/>
        <w:numPr>
          <w:ilvl w:val="0"/>
          <w:numId w:val="38"/>
        </w:numPr>
        <w:tabs>
          <w:tab w:val="left" w:pos="756"/>
        </w:tabs>
        <w:spacing w:line="240" w:lineRule="auto"/>
        <w:textAlignment w:val="baseline"/>
        <w:rPr>
          <w:szCs w:val="26"/>
        </w:rPr>
      </w:pPr>
      <w:r w:rsidRPr="0083704B">
        <w:rPr>
          <w:szCs w:val="26"/>
        </w:rPr>
        <w:t>Cài đặt và thiết lập môi trường phát triển NodeJS.</w:t>
      </w:r>
    </w:p>
    <w:p w14:paraId="708A299B" w14:textId="63B7E5A9" w:rsidR="00C06983" w:rsidRPr="0083704B" w:rsidRDefault="00C06983" w:rsidP="00C06983">
      <w:pPr>
        <w:pStyle w:val="oancuaDanhsach"/>
        <w:numPr>
          <w:ilvl w:val="0"/>
          <w:numId w:val="38"/>
        </w:numPr>
        <w:tabs>
          <w:tab w:val="left" w:pos="756"/>
        </w:tabs>
        <w:spacing w:line="240" w:lineRule="auto"/>
        <w:textAlignment w:val="baseline"/>
        <w:rPr>
          <w:szCs w:val="26"/>
        </w:rPr>
      </w:pPr>
      <w:r w:rsidRPr="0083704B">
        <w:rPr>
          <w:szCs w:val="26"/>
        </w:rPr>
        <w:t>Xem qua lại lý thuyết của Firebase, đăng ký tài khoản</w:t>
      </w:r>
      <w:r w:rsidR="00CB6BFB" w:rsidRPr="0083704B">
        <w:rPr>
          <w:szCs w:val="26"/>
        </w:rPr>
        <w:t xml:space="preserve"> trên Firebase. Tìm hiểu về </w:t>
      </w:r>
      <w:r w:rsidR="00CB6BFB" w:rsidRPr="0083704B">
        <w:rPr>
          <w:szCs w:val="26"/>
        </w:rPr>
        <w:t xml:space="preserve">Firebase Realtime Database </w:t>
      </w:r>
      <w:r w:rsidR="00CB6BFB" w:rsidRPr="0083704B">
        <w:rPr>
          <w:szCs w:val="26"/>
        </w:rPr>
        <w:t>và</w:t>
      </w:r>
      <w:r w:rsidR="00CB6BFB" w:rsidRPr="0083704B">
        <w:rPr>
          <w:szCs w:val="26"/>
        </w:rPr>
        <w:t xml:space="preserve"> Firebase Cloud Firestore để lưu trữ thông tin.</w:t>
      </w:r>
    </w:p>
    <w:p w14:paraId="7F6B141E" w14:textId="0820484B" w:rsidR="00C06983" w:rsidRPr="0083704B" w:rsidRDefault="00C06983" w:rsidP="00C06983">
      <w:pPr>
        <w:pStyle w:val="oancuaDanhsach"/>
        <w:numPr>
          <w:ilvl w:val="0"/>
          <w:numId w:val="38"/>
        </w:numPr>
        <w:tabs>
          <w:tab w:val="left" w:pos="756"/>
        </w:tabs>
        <w:spacing w:line="240" w:lineRule="auto"/>
        <w:textAlignment w:val="baseline"/>
        <w:rPr>
          <w:szCs w:val="26"/>
        </w:rPr>
      </w:pPr>
      <w:r w:rsidRPr="0083704B">
        <w:rPr>
          <w:szCs w:val="26"/>
        </w:rPr>
        <w:t>Xây dựng RESTful API cho việc quản lý sản phẩm, danh mục, và đơn hàng.</w:t>
      </w:r>
    </w:p>
    <w:p w14:paraId="2139EA66" w14:textId="510B86E8" w:rsidR="00C06983" w:rsidRPr="0083704B" w:rsidRDefault="00C06983" w:rsidP="00CB6BFB">
      <w:pPr>
        <w:pStyle w:val="oancuaDanhsach"/>
        <w:numPr>
          <w:ilvl w:val="0"/>
          <w:numId w:val="38"/>
        </w:numPr>
        <w:tabs>
          <w:tab w:val="left" w:pos="756"/>
        </w:tabs>
        <w:spacing w:line="240" w:lineRule="auto"/>
        <w:textAlignment w:val="baseline"/>
        <w:rPr>
          <w:szCs w:val="26"/>
        </w:rPr>
      </w:pPr>
      <w:r w:rsidRPr="0083704B">
        <w:rPr>
          <w:szCs w:val="26"/>
        </w:rPr>
        <w:t>Tích hợp xác thực và đăng nhập người dùng sử dụng Firebase Authentication</w:t>
      </w:r>
      <w:r w:rsidR="00CB6BFB" w:rsidRPr="0083704B">
        <w:rPr>
          <w:szCs w:val="26"/>
        </w:rPr>
        <w:t>.</w:t>
      </w:r>
    </w:p>
    <w:p w14:paraId="55C6BE71" w14:textId="6C00B765" w:rsidR="00B54429" w:rsidRPr="0083704B" w:rsidRDefault="00B54429" w:rsidP="00BF4458">
      <w:pPr>
        <w:pStyle w:val="oancuaDanhsach"/>
        <w:numPr>
          <w:ilvl w:val="0"/>
          <w:numId w:val="22"/>
        </w:numPr>
        <w:ind w:left="284" w:hanging="284"/>
        <w:rPr>
          <w:b/>
          <w:bCs/>
        </w:rPr>
      </w:pPr>
      <w:r w:rsidRPr="0083704B">
        <w:rPr>
          <w:b/>
          <w:bCs/>
        </w:rPr>
        <w:t xml:space="preserve"> Tuần 7:</w:t>
      </w:r>
    </w:p>
    <w:p w14:paraId="648E10AD" w14:textId="54B8D6C5" w:rsidR="00CB6BFB" w:rsidRPr="0083704B" w:rsidRDefault="00CB6BFB" w:rsidP="00CB6BFB">
      <w:pPr>
        <w:pStyle w:val="oancuaDanhsach"/>
        <w:numPr>
          <w:ilvl w:val="0"/>
          <w:numId w:val="39"/>
        </w:numPr>
        <w:tabs>
          <w:tab w:val="left" w:pos="756"/>
        </w:tabs>
        <w:spacing w:line="240" w:lineRule="auto"/>
        <w:textAlignment w:val="baseline"/>
        <w:rPr>
          <w:szCs w:val="26"/>
        </w:rPr>
      </w:pPr>
      <w:r w:rsidRPr="0083704B">
        <w:rPr>
          <w:szCs w:val="26"/>
        </w:rPr>
        <w:t>Xây dựng hệ thống xác thực và đăng nhập.</w:t>
      </w:r>
    </w:p>
    <w:p w14:paraId="4D7C9C12" w14:textId="7E08BBF2" w:rsidR="00CB6BFB" w:rsidRPr="0083704B" w:rsidRDefault="00CB6BFB" w:rsidP="00CB6BFB">
      <w:pPr>
        <w:pStyle w:val="oancuaDanhsach"/>
        <w:numPr>
          <w:ilvl w:val="0"/>
          <w:numId w:val="39"/>
        </w:numPr>
        <w:tabs>
          <w:tab w:val="left" w:pos="756"/>
        </w:tabs>
        <w:spacing w:line="240" w:lineRule="auto"/>
        <w:textAlignment w:val="baseline"/>
        <w:rPr>
          <w:szCs w:val="26"/>
        </w:rPr>
      </w:pPr>
      <w:r w:rsidRPr="0083704B">
        <w:rPr>
          <w:szCs w:val="26"/>
        </w:rPr>
        <w:t>Xây dựng phát triển tính năng quản lý sản phẩm và giỏ hàng, xem sản phẩm còn hay đã hết hàng, số lượng còn lại là bao nhiêu, ….</w:t>
      </w:r>
    </w:p>
    <w:p w14:paraId="7070A8A1" w14:textId="54DD29BC" w:rsidR="00CB6BFB" w:rsidRPr="0083704B" w:rsidRDefault="00CB6BFB" w:rsidP="00CB6BFB">
      <w:pPr>
        <w:pStyle w:val="oancuaDanhsach"/>
        <w:numPr>
          <w:ilvl w:val="0"/>
          <w:numId w:val="39"/>
        </w:numPr>
        <w:tabs>
          <w:tab w:val="left" w:pos="756"/>
        </w:tabs>
        <w:spacing w:line="240" w:lineRule="auto"/>
        <w:textAlignment w:val="baseline"/>
        <w:rPr>
          <w:szCs w:val="26"/>
        </w:rPr>
      </w:pPr>
      <w:r w:rsidRPr="0083704B">
        <w:rPr>
          <w:szCs w:val="26"/>
        </w:rPr>
        <w:t>Tìm hiểu về thanh toán khi khác hàng mua sản phẩm và thanh toán sản phẩm đó</w:t>
      </w:r>
      <w:r w:rsidR="00ED0365" w:rsidRPr="0083704B">
        <w:rPr>
          <w:szCs w:val="26"/>
        </w:rPr>
        <w:t>:</w:t>
      </w:r>
    </w:p>
    <w:p w14:paraId="7770A727" w14:textId="624E83E6" w:rsidR="00CB6BFB" w:rsidRPr="0083704B" w:rsidRDefault="00ED0365" w:rsidP="00ED0365">
      <w:pPr>
        <w:pStyle w:val="oancuaDanhsach"/>
        <w:tabs>
          <w:tab w:val="left" w:pos="756"/>
        </w:tabs>
        <w:spacing w:line="240" w:lineRule="auto"/>
        <w:ind w:firstLine="0"/>
        <w:textAlignment w:val="baseline"/>
        <w:rPr>
          <w:szCs w:val="26"/>
        </w:rPr>
      </w:pPr>
      <w:r w:rsidRPr="0083704B">
        <w:rPr>
          <w:szCs w:val="26"/>
        </w:rPr>
        <w:t xml:space="preserve">+ </w:t>
      </w:r>
      <w:r w:rsidRPr="0083704B">
        <w:rPr>
          <w:szCs w:val="26"/>
        </w:rPr>
        <w:t>Thanh toán khi nhận hàng</w:t>
      </w:r>
    </w:p>
    <w:p w14:paraId="673DD03F" w14:textId="7F4B695A" w:rsidR="00CB6BFB" w:rsidRPr="0083704B" w:rsidRDefault="00ED0365" w:rsidP="00ED0365">
      <w:pPr>
        <w:pStyle w:val="oancuaDanhsach"/>
        <w:tabs>
          <w:tab w:val="left" w:pos="756"/>
        </w:tabs>
        <w:spacing w:line="240" w:lineRule="auto"/>
        <w:ind w:firstLine="0"/>
        <w:textAlignment w:val="baseline"/>
        <w:rPr>
          <w:szCs w:val="26"/>
        </w:rPr>
      </w:pPr>
      <w:r w:rsidRPr="0083704B">
        <w:rPr>
          <w:szCs w:val="26"/>
        </w:rPr>
        <w:t>+ Thanh toán online (nếu cần thiết)</w:t>
      </w:r>
    </w:p>
    <w:p w14:paraId="7C9A1D52" w14:textId="02FEAA17" w:rsidR="00B54429" w:rsidRPr="0083704B" w:rsidRDefault="00B54429" w:rsidP="00BF4458">
      <w:pPr>
        <w:pStyle w:val="oancuaDanhsach"/>
        <w:numPr>
          <w:ilvl w:val="0"/>
          <w:numId w:val="22"/>
        </w:numPr>
        <w:ind w:left="284" w:hanging="284"/>
        <w:rPr>
          <w:b/>
          <w:bCs/>
        </w:rPr>
      </w:pPr>
      <w:r w:rsidRPr="0083704B">
        <w:rPr>
          <w:b/>
          <w:bCs/>
        </w:rPr>
        <w:t xml:space="preserve"> Tuần 8: </w:t>
      </w:r>
    </w:p>
    <w:p w14:paraId="38F762BA" w14:textId="5D8A05D4" w:rsidR="00CB6BFB" w:rsidRPr="0083704B" w:rsidRDefault="00ED0365" w:rsidP="00CB6BFB">
      <w:pPr>
        <w:pStyle w:val="oancuaDanhsach"/>
        <w:numPr>
          <w:ilvl w:val="0"/>
          <w:numId w:val="40"/>
        </w:numPr>
        <w:tabs>
          <w:tab w:val="left" w:pos="756"/>
        </w:tabs>
        <w:spacing w:line="240" w:lineRule="auto"/>
        <w:textAlignment w:val="baseline"/>
        <w:rPr>
          <w:szCs w:val="26"/>
        </w:rPr>
      </w:pPr>
      <w:r w:rsidRPr="0083704B">
        <w:rPr>
          <w:szCs w:val="26"/>
        </w:rPr>
        <w:t>Tìm hiểu và phát triển</w:t>
      </w:r>
      <w:r w:rsidR="00CB6BFB" w:rsidRPr="0083704B">
        <w:rPr>
          <w:szCs w:val="26"/>
        </w:rPr>
        <w:t xml:space="preserve"> phía giao diện người</w:t>
      </w:r>
      <w:r w:rsidRPr="0083704B">
        <w:rPr>
          <w:szCs w:val="26"/>
        </w:rPr>
        <w:t xml:space="preserve"> dùng</w:t>
      </w:r>
      <w:r w:rsidR="00CB6BFB" w:rsidRPr="0083704B">
        <w:rPr>
          <w:szCs w:val="26"/>
        </w:rPr>
        <w:t>:</w:t>
      </w:r>
    </w:p>
    <w:p w14:paraId="05934567" w14:textId="2F9AF809" w:rsidR="00CB6BFB" w:rsidRPr="0083704B" w:rsidRDefault="00CB6BFB" w:rsidP="00CB6BFB">
      <w:pPr>
        <w:pStyle w:val="oancuaDanhsach"/>
        <w:tabs>
          <w:tab w:val="left" w:pos="756"/>
        </w:tabs>
        <w:spacing w:line="240" w:lineRule="auto"/>
        <w:ind w:firstLine="0"/>
        <w:textAlignment w:val="baseline"/>
        <w:rPr>
          <w:szCs w:val="26"/>
        </w:rPr>
      </w:pPr>
      <w:r w:rsidRPr="0083704B">
        <w:rPr>
          <w:szCs w:val="26"/>
        </w:rPr>
        <w:t>+ Xây dựng trang chủ và trang danh mục sản phẩm</w:t>
      </w:r>
      <w:r w:rsidR="00ED0365" w:rsidRPr="0083704B">
        <w:rPr>
          <w:szCs w:val="26"/>
        </w:rPr>
        <w:t xml:space="preserve">: xem lại giao diện, chỉnh sửa lại </w:t>
      </w:r>
      <w:r w:rsidR="00ED0365" w:rsidRPr="0083704B">
        <w:rPr>
          <w:szCs w:val="26"/>
        </w:rPr>
        <w:t>responsive</w:t>
      </w:r>
      <w:r w:rsidR="00ED0365" w:rsidRPr="0083704B">
        <w:rPr>
          <w:szCs w:val="26"/>
        </w:rPr>
        <w:t xml:space="preserve"> phù hợp trên các thiết bị.</w:t>
      </w:r>
    </w:p>
    <w:p w14:paraId="7DDA2CFF" w14:textId="598E8EBD" w:rsidR="00CB6BFB" w:rsidRPr="0083704B" w:rsidRDefault="00CB6BFB" w:rsidP="00CB6BFB">
      <w:pPr>
        <w:pStyle w:val="oancuaDanhsach"/>
        <w:tabs>
          <w:tab w:val="left" w:pos="756"/>
        </w:tabs>
        <w:spacing w:line="240" w:lineRule="auto"/>
        <w:ind w:firstLine="0"/>
        <w:textAlignment w:val="baseline"/>
        <w:rPr>
          <w:szCs w:val="26"/>
        </w:rPr>
      </w:pPr>
      <w:r w:rsidRPr="0083704B">
        <w:rPr>
          <w:szCs w:val="26"/>
        </w:rPr>
        <w:t>+ Phát triển</w:t>
      </w:r>
      <w:r w:rsidR="00ED0365" w:rsidRPr="0083704B">
        <w:rPr>
          <w:szCs w:val="26"/>
        </w:rPr>
        <w:t xml:space="preserve"> các</w:t>
      </w:r>
      <w:r w:rsidRPr="0083704B">
        <w:rPr>
          <w:szCs w:val="26"/>
        </w:rPr>
        <w:t xml:space="preserve"> chức năng tìm kiếm và lọc sản phẩm</w:t>
      </w:r>
      <w:r w:rsidR="00ED0365" w:rsidRPr="0083704B">
        <w:rPr>
          <w:szCs w:val="26"/>
        </w:rPr>
        <w:t>: tối ưu hóa tìm kiếm sản phẩm một cách nhanh chóng.</w:t>
      </w:r>
    </w:p>
    <w:p w14:paraId="35FD35C3" w14:textId="10AA8F75" w:rsidR="00CB6BFB" w:rsidRPr="0083704B" w:rsidRDefault="00CB6BFB" w:rsidP="00CB6BFB">
      <w:pPr>
        <w:pStyle w:val="oancuaDanhsach"/>
        <w:tabs>
          <w:tab w:val="left" w:pos="756"/>
        </w:tabs>
        <w:spacing w:line="240" w:lineRule="auto"/>
        <w:ind w:firstLine="0"/>
        <w:textAlignment w:val="baseline"/>
        <w:rPr>
          <w:szCs w:val="26"/>
        </w:rPr>
      </w:pPr>
      <w:r w:rsidRPr="0083704B">
        <w:rPr>
          <w:szCs w:val="26"/>
        </w:rPr>
        <w:t>+ Xây dựng trang chi tiết sản phẩm và giỏ hàng</w:t>
      </w:r>
      <w:r w:rsidR="00ED0365" w:rsidRPr="0083704B">
        <w:rPr>
          <w:szCs w:val="26"/>
        </w:rPr>
        <w:t>: xây dựng và nhận sự góp ý từ leader trong team, sửa lại một số cấu trúc không đáng có trong giao diện, sửa lại r</w:t>
      </w:r>
      <w:r w:rsidR="00ED0365" w:rsidRPr="0083704B">
        <w:rPr>
          <w:szCs w:val="26"/>
        </w:rPr>
        <w:t>esponsive</w:t>
      </w:r>
      <w:r w:rsidR="00ED0365" w:rsidRPr="0083704B">
        <w:rPr>
          <w:szCs w:val="26"/>
        </w:rPr>
        <w:t xml:space="preserve"> trên các thiết bị.</w:t>
      </w:r>
    </w:p>
    <w:p w14:paraId="6B8F4BB5" w14:textId="506CF105" w:rsidR="00CB6BFB" w:rsidRPr="0083704B" w:rsidRDefault="00CB6BFB" w:rsidP="00CB6BFB">
      <w:pPr>
        <w:ind w:firstLine="720"/>
        <w:rPr>
          <w:b/>
          <w:bCs/>
        </w:rPr>
      </w:pPr>
      <w:r w:rsidRPr="0083704B">
        <w:rPr>
          <w:szCs w:val="26"/>
        </w:rPr>
        <w:t>+ Tối ưu hóa hiệu suất</w:t>
      </w:r>
      <w:r w:rsidR="00ED0365" w:rsidRPr="0083704B">
        <w:rPr>
          <w:szCs w:val="26"/>
        </w:rPr>
        <w:t xml:space="preserve"> của trang web khi call Api</w:t>
      </w:r>
      <w:r w:rsidRPr="0083704B">
        <w:rPr>
          <w:szCs w:val="26"/>
        </w:rPr>
        <w:t>.</w:t>
      </w:r>
    </w:p>
    <w:p w14:paraId="672CF5E2" w14:textId="7A582041" w:rsidR="00ED0365" w:rsidRPr="0083704B" w:rsidRDefault="00B54429" w:rsidP="00ED0365">
      <w:pPr>
        <w:pStyle w:val="oancuaDanhsach"/>
        <w:numPr>
          <w:ilvl w:val="0"/>
          <w:numId w:val="22"/>
        </w:numPr>
        <w:ind w:left="284" w:hanging="284"/>
        <w:rPr>
          <w:b/>
          <w:bCs/>
        </w:rPr>
      </w:pPr>
      <w:r w:rsidRPr="0083704B">
        <w:rPr>
          <w:b/>
          <w:bCs/>
        </w:rPr>
        <w:t xml:space="preserve"> Tuần 9:</w:t>
      </w:r>
    </w:p>
    <w:p w14:paraId="42E1C3A8" w14:textId="399AE01C" w:rsidR="00ED0365" w:rsidRPr="0083704B" w:rsidRDefault="00ED0365" w:rsidP="00ED0365">
      <w:pPr>
        <w:pStyle w:val="oancuaDanhsach"/>
        <w:numPr>
          <w:ilvl w:val="0"/>
          <w:numId w:val="41"/>
        </w:numPr>
        <w:tabs>
          <w:tab w:val="left" w:pos="756"/>
        </w:tabs>
        <w:spacing w:line="240" w:lineRule="auto"/>
        <w:textAlignment w:val="baseline"/>
        <w:rPr>
          <w:szCs w:val="26"/>
        </w:rPr>
      </w:pPr>
      <w:r w:rsidRPr="0083704B">
        <w:rPr>
          <w:szCs w:val="26"/>
        </w:rPr>
        <w:t>Tìm và sửa lỗi giao diện và phần máy chủ theo yêu cầu của leader.</w:t>
      </w:r>
    </w:p>
    <w:p w14:paraId="04667BCE" w14:textId="0A3F1193" w:rsidR="00ED0365" w:rsidRPr="0083704B" w:rsidRDefault="00ED0365" w:rsidP="00333FC5">
      <w:pPr>
        <w:pStyle w:val="oancuaDanhsach"/>
        <w:numPr>
          <w:ilvl w:val="0"/>
          <w:numId w:val="41"/>
        </w:numPr>
        <w:tabs>
          <w:tab w:val="left" w:pos="756"/>
        </w:tabs>
        <w:spacing w:line="240" w:lineRule="auto"/>
        <w:textAlignment w:val="baseline"/>
        <w:rPr>
          <w:szCs w:val="26"/>
        </w:rPr>
      </w:pPr>
      <w:r w:rsidRPr="0083704B">
        <w:rPr>
          <w:szCs w:val="26"/>
        </w:rPr>
        <w:t>Sửa lại và update thêm trong quản lý đơn hàng</w:t>
      </w:r>
    </w:p>
    <w:p w14:paraId="60EAAC6A" w14:textId="05945B61" w:rsidR="00B54429" w:rsidRPr="0083704B" w:rsidRDefault="00B54429" w:rsidP="00BF4458">
      <w:pPr>
        <w:pStyle w:val="oancuaDanhsach"/>
        <w:numPr>
          <w:ilvl w:val="0"/>
          <w:numId w:val="22"/>
        </w:numPr>
        <w:ind w:left="284" w:hanging="284"/>
        <w:rPr>
          <w:b/>
          <w:bCs/>
        </w:rPr>
      </w:pPr>
      <w:r w:rsidRPr="0083704B">
        <w:rPr>
          <w:b/>
          <w:bCs/>
        </w:rPr>
        <w:t xml:space="preserve">Tuần 10: </w:t>
      </w:r>
    </w:p>
    <w:p w14:paraId="3B60DF2F" w14:textId="7AE14EEA" w:rsidR="00333FC5" w:rsidRPr="0083704B" w:rsidRDefault="00333FC5" w:rsidP="00333FC5">
      <w:pPr>
        <w:pStyle w:val="oancuaDanhsach"/>
        <w:numPr>
          <w:ilvl w:val="0"/>
          <w:numId w:val="42"/>
        </w:numPr>
        <w:spacing w:line="240" w:lineRule="auto"/>
        <w:jc w:val="left"/>
        <w:rPr>
          <w:szCs w:val="26"/>
          <w:lang w:val="vi-VN"/>
        </w:rPr>
      </w:pPr>
      <w:r w:rsidRPr="0083704B">
        <w:rPr>
          <w:szCs w:val="26"/>
          <w:lang w:val="vi-VN"/>
        </w:rPr>
        <w:t>Deploy, chạy thử</w:t>
      </w:r>
      <w:r w:rsidRPr="0083704B">
        <w:rPr>
          <w:szCs w:val="26"/>
        </w:rPr>
        <w:t xml:space="preserve"> nghiệm.</w:t>
      </w:r>
    </w:p>
    <w:p w14:paraId="21091A51" w14:textId="659047E3" w:rsidR="00333FC5" w:rsidRPr="0083704B" w:rsidRDefault="00333FC5" w:rsidP="00333FC5">
      <w:pPr>
        <w:pStyle w:val="oancuaDanhsach"/>
        <w:numPr>
          <w:ilvl w:val="0"/>
          <w:numId w:val="42"/>
        </w:numPr>
        <w:spacing w:line="240" w:lineRule="auto"/>
        <w:jc w:val="left"/>
        <w:rPr>
          <w:szCs w:val="26"/>
          <w:lang w:val="vi-VN"/>
        </w:rPr>
      </w:pPr>
      <w:r w:rsidRPr="0083704B">
        <w:rPr>
          <w:szCs w:val="26"/>
        </w:rPr>
        <w:t>Kiểm thử lỗi</w:t>
      </w:r>
    </w:p>
    <w:p w14:paraId="6606D09A" w14:textId="611336BF" w:rsidR="00333FC5" w:rsidRPr="0083704B" w:rsidRDefault="00333FC5" w:rsidP="00333FC5">
      <w:pPr>
        <w:pStyle w:val="oancuaDanhsach"/>
        <w:numPr>
          <w:ilvl w:val="0"/>
          <w:numId w:val="42"/>
        </w:numPr>
        <w:rPr>
          <w:b/>
          <w:bCs/>
        </w:rPr>
      </w:pPr>
      <w:r w:rsidRPr="0083704B">
        <w:rPr>
          <w:szCs w:val="26"/>
          <w:lang w:val="vi-VN"/>
        </w:rPr>
        <w:t>Nếu có lỗi phát sinh thì sửa và</w:t>
      </w:r>
      <w:r w:rsidRPr="0083704B">
        <w:rPr>
          <w:szCs w:val="26"/>
        </w:rPr>
        <w:t xml:space="preserve"> khắc phục</w:t>
      </w:r>
      <w:r w:rsidRPr="0083704B">
        <w:rPr>
          <w:szCs w:val="26"/>
          <w:lang w:val="vi-VN"/>
        </w:rPr>
        <w:t>.</w:t>
      </w:r>
    </w:p>
    <w:p w14:paraId="5FD0ACE7" w14:textId="5E9D44D5" w:rsidR="00333FC5" w:rsidRPr="0083704B" w:rsidRDefault="00333FC5" w:rsidP="00333FC5">
      <w:pPr>
        <w:pStyle w:val="u2"/>
        <w:rPr>
          <w:rFonts w:cs="Times New Roman"/>
        </w:rPr>
      </w:pPr>
      <w:bookmarkStart w:id="27" w:name="_Toc147071713"/>
      <w:r w:rsidRPr="0083704B">
        <w:rPr>
          <w:rFonts w:cs="Times New Roman"/>
        </w:rPr>
        <w:lastRenderedPageBreak/>
        <w:t xml:space="preserve">Các công cụ, </w:t>
      </w:r>
      <w:r w:rsidR="00F666E5" w:rsidRPr="0083704B">
        <w:rPr>
          <w:rFonts w:cs="Times New Roman"/>
        </w:rPr>
        <w:t>phần mềm,</w:t>
      </w:r>
      <w:r w:rsidRPr="0083704B">
        <w:rPr>
          <w:rFonts w:cs="Times New Roman"/>
        </w:rPr>
        <w:t>… đã</w:t>
      </w:r>
      <w:r w:rsidR="00F666E5" w:rsidRPr="0083704B">
        <w:rPr>
          <w:rFonts w:cs="Times New Roman"/>
        </w:rPr>
        <w:t xml:space="preserve"> tìm hiểu và</w:t>
      </w:r>
      <w:r w:rsidRPr="0083704B">
        <w:rPr>
          <w:rFonts w:cs="Times New Roman"/>
        </w:rPr>
        <w:t xml:space="preserve"> sử dụng trong quá trình thực tập</w:t>
      </w:r>
      <w:bookmarkEnd w:id="27"/>
    </w:p>
    <w:p w14:paraId="0071CF7F" w14:textId="60923FB4" w:rsidR="001A08FA" w:rsidRPr="0083704B" w:rsidRDefault="007919F3" w:rsidP="00AE23C7">
      <w:pPr>
        <w:pStyle w:val="u3"/>
        <w:rPr>
          <w:rFonts w:cs="Times New Roman"/>
        </w:rPr>
      </w:pPr>
      <w:bookmarkStart w:id="28" w:name="_Toc147071714"/>
      <w:r w:rsidRPr="0083704B">
        <w:rPr>
          <w:rFonts w:cs="Times New Roman"/>
        </w:rPr>
        <w:t>Visual Studio Code</w:t>
      </w:r>
      <w:bookmarkEnd w:id="28"/>
    </w:p>
    <w:p w14:paraId="3271C271" w14:textId="54567090" w:rsidR="00F666E5" w:rsidRPr="0083704B" w:rsidRDefault="00F666E5" w:rsidP="00F666E5">
      <w:pPr>
        <w:jc w:val="center"/>
      </w:pPr>
      <w:r w:rsidRPr="0083704B">
        <w:drawing>
          <wp:inline distT="0" distB="0" distL="0" distR="0" wp14:anchorId="132916BD" wp14:editId="46C36952">
            <wp:extent cx="2696307" cy="1789953"/>
            <wp:effectExtent l="0" t="0" r="0" b="1270"/>
            <wp:docPr id="2206489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48907" name=""/>
                    <pic:cNvPicPr/>
                  </pic:nvPicPr>
                  <pic:blipFill>
                    <a:blip r:embed="rId13"/>
                    <a:stretch>
                      <a:fillRect/>
                    </a:stretch>
                  </pic:blipFill>
                  <pic:spPr>
                    <a:xfrm>
                      <a:off x="0" y="0"/>
                      <a:ext cx="2704707" cy="1795530"/>
                    </a:xfrm>
                    <a:prstGeom prst="rect">
                      <a:avLst/>
                    </a:prstGeom>
                  </pic:spPr>
                </pic:pic>
              </a:graphicData>
            </a:graphic>
          </wp:inline>
        </w:drawing>
      </w:r>
    </w:p>
    <w:p w14:paraId="08418246" w14:textId="77777777" w:rsidR="00F666E5" w:rsidRPr="0083704B" w:rsidRDefault="00F666E5" w:rsidP="00F666E5">
      <w:pPr>
        <w:pStyle w:val="Chuthich"/>
        <w:rPr>
          <w:i/>
          <w:iCs/>
          <w:lang w:val="vi-VN"/>
        </w:rPr>
      </w:pPr>
      <w:bookmarkStart w:id="29" w:name="_Toc135819838"/>
      <w:r w:rsidRPr="0083704B">
        <w:rPr>
          <w:i/>
          <w:iCs/>
        </w:rPr>
        <w:t xml:space="preserve">Hình </w:t>
      </w:r>
      <w:r w:rsidRPr="0083704B">
        <w:rPr>
          <w:i/>
          <w:iCs/>
        </w:rPr>
        <w:fldChar w:fldCharType="begin"/>
      </w:r>
      <w:r w:rsidRPr="0083704B">
        <w:rPr>
          <w:i/>
          <w:iCs/>
        </w:rPr>
        <w:instrText xml:space="preserve"> STYLEREF 1 \s </w:instrText>
      </w:r>
      <w:r w:rsidRPr="0083704B">
        <w:rPr>
          <w:i/>
          <w:iCs/>
        </w:rPr>
        <w:fldChar w:fldCharType="separate"/>
      </w:r>
      <w:r w:rsidRPr="0083704B">
        <w:rPr>
          <w:i/>
          <w:iCs/>
          <w:noProof/>
        </w:rPr>
        <w:t>2</w:t>
      </w:r>
      <w:r w:rsidRPr="0083704B">
        <w:rPr>
          <w:i/>
          <w:iCs/>
        </w:rPr>
        <w:fldChar w:fldCharType="end"/>
      </w:r>
      <w:r w:rsidRPr="0083704B">
        <w:rPr>
          <w:i/>
          <w:iCs/>
        </w:rPr>
        <w:noBreakHyphen/>
      </w:r>
      <w:r w:rsidRPr="0083704B">
        <w:rPr>
          <w:i/>
          <w:iCs/>
        </w:rPr>
        <w:fldChar w:fldCharType="begin"/>
      </w:r>
      <w:r w:rsidRPr="0083704B">
        <w:rPr>
          <w:i/>
          <w:iCs/>
        </w:rPr>
        <w:instrText xml:space="preserve"> SEQ Hình \* ARABIC \s 1 </w:instrText>
      </w:r>
      <w:r w:rsidRPr="0083704B">
        <w:rPr>
          <w:i/>
          <w:iCs/>
        </w:rPr>
        <w:fldChar w:fldCharType="separate"/>
      </w:r>
      <w:r w:rsidRPr="0083704B">
        <w:rPr>
          <w:i/>
          <w:iCs/>
          <w:noProof/>
        </w:rPr>
        <w:t>1</w:t>
      </w:r>
      <w:bookmarkEnd w:id="29"/>
      <w:r w:rsidRPr="0083704B">
        <w:rPr>
          <w:i/>
          <w:iCs/>
        </w:rPr>
        <w:fldChar w:fldCharType="end"/>
      </w:r>
    </w:p>
    <w:p w14:paraId="2F359B99" w14:textId="4C47B1B5" w:rsidR="007919F3" w:rsidRPr="0083704B" w:rsidRDefault="007919F3" w:rsidP="007919F3">
      <w:r w:rsidRPr="0083704B">
        <w:t>Visual Studio Code được biết đến là một trình biên tập lập trình code miễn phí dành cho Windows, Linux và macOS. Nó được phát triển bởi Microsoft là sự kết hợp hoàn hảo giữa IDE và Code Editor.</w:t>
      </w:r>
    </w:p>
    <w:p w14:paraId="47A491C1" w14:textId="7031888F" w:rsidR="007919F3" w:rsidRPr="0083704B" w:rsidRDefault="007919F3" w:rsidP="007919F3">
      <w:pPr>
        <w:pStyle w:val="oancuaDanhsach"/>
        <w:numPr>
          <w:ilvl w:val="0"/>
          <w:numId w:val="22"/>
        </w:numPr>
      </w:pPr>
      <w:r w:rsidRPr="0083704B">
        <w:t>Những tính năng nổi bật của Visual Studio Code</w:t>
      </w:r>
      <w:r w:rsidRPr="0083704B">
        <w:t>:</w:t>
      </w:r>
    </w:p>
    <w:p w14:paraId="2FEFED7A" w14:textId="50A779C1" w:rsidR="007919F3" w:rsidRPr="0083704B" w:rsidRDefault="00F666E5" w:rsidP="007919F3">
      <w:pPr>
        <w:pStyle w:val="oancuaDanhsach"/>
        <w:numPr>
          <w:ilvl w:val="1"/>
          <w:numId w:val="22"/>
        </w:numPr>
      </w:pPr>
      <w:r w:rsidRPr="0083704B">
        <w:t>Hỗ trợ nhiều ngôn ngữ lập trình</w:t>
      </w:r>
      <w:r w:rsidRPr="0083704B">
        <w:t>:</w:t>
      </w:r>
    </w:p>
    <w:p w14:paraId="742AD2F5" w14:textId="21122879" w:rsidR="00F666E5" w:rsidRPr="0083704B" w:rsidRDefault="00F666E5" w:rsidP="00F666E5">
      <w:pPr>
        <w:pStyle w:val="oancuaDanhsach"/>
        <w:numPr>
          <w:ilvl w:val="0"/>
          <w:numId w:val="43"/>
        </w:numPr>
      </w:pPr>
      <w:r w:rsidRPr="0083704B">
        <w:t>Là trình biên tập lập trình code cho nên Visual Studio Code được hỗ trợ khá nhiều ngôn ngữ lập trình: C/C++, C#, F#, Visual Basic, HTML, CSS, JavaScript, … Cho nên khi sử dụng, nó dễ dàng phát hiện và đưa ra thông báo nếu chương chương trình xảy ra lỗi.</w:t>
      </w:r>
    </w:p>
    <w:p w14:paraId="1D484E51" w14:textId="43F6CC1C" w:rsidR="00F666E5" w:rsidRPr="0083704B" w:rsidRDefault="00F666E5" w:rsidP="007919F3">
      <w:pPr>
        <w:pStyle w:val="oancuaDanhsach"/>
        <w:numPr>
          <w:ilvl w:val="1"/>
          <w:numId w:val="22"/>
        </w:numPr>
      </w:pPr>
      <w:r w:rsidRPr="0083704B">
        <w:t>Visual Studio Code hỗ trợ đa nền tảng</w:t>
      </w:r>
      <w:r w:rsidRPr="0083704B">
        <w:t>:</w:t>
      </w:r>
    </w:p>
    <w:p w14:paraId="3F9C336A" w14:textId="67034DA0" w:rsidR="00F666E5" w:rsidRPr="0083704B" w:rsidRDefault="00F666E5" w:rsidP="00F666E5">
      <w:pPr>
        <w:pStyle w:val="oancuaDanhsach"/>
        <w:numPr>
          <w:ilvl w:val="0"/>
          <w:numId w:val="43"/>
        </w:numPr>
      </w:pPr>
      <w:r w:rsidRPr="0083704B">
        <w:t>Như trên về định nghĩa Visual Studio Code là gì thì chúng ta có thể dễ dàng nhận ra trình biên tập này có thể hỗ trợ tên đa nền tảng: Windows, Linux và macOS.</w:t>
      </w:r>
    </w:p>
    <w:p w14:paraId="07C66263" w14:textId="04C5D057" w:rsidR="00F666E5" w:rsidRPr="0083704B" w:rsidRDefault="00F666E5" w:rsidP="007919F3">
      <w:pPr>
        <w:pStyle w:val="oancuaDanhsach"/>
        <w:numPr>
          <w:ilvl w:val="1"/>
          <w:numId w:val="22"/>
        </w:numPr>
      </w:pPr>
      <w:r w:rsidRPr="0083704B">
        <w:t>Cung cấp kho tiện ích mở rộng</w:t>
      </w:r>
      <w:r w:rsidRPr="0083704B">
        <w:t>:</w:t>
      </w:r>
    </w:p>
    <w:p w14:paraId="3F1E72E3" w14:textId="2D46DE9A" w:rsidR="00F666E5" w:rsidRPr="0083704B" w:rsidRDefault="00F666E5" w:rsidP="00F666E5">
      <w:pPr>
        <w:pStyle w:val="oancuaDanhsach"/>
        <w:numPr>
          <w:ilvl w:val="0"/>
          <w:numId w:val="43"/>
        </w:numPr>
      </w:pPr>
      <w:r w:rsidRPr="0083704B">
        <w:t>Visual Studio Code còn cung cấp kho tiện ích mở rộng khá hữu ích đối với các lập trình viên. Khi họ muốn sử dụng một ngôn ngữ lập trình không nằm trong số các ngôn ngữ Visual Studio hỗ trợ, họ có thể tải xuống tiện ích mở rộng mà không hề làm giảm hiệu năng của phần mềm.</w:t>
      </w:r>
    </w:p>
    <w:p w14:paraId="6E9DB436" w14:textId="12D689D2" w:rsidR="00F666E5" w:rsidRPr="0083704B" w:rsidRDefault="00F666E5" w:rsidP="007919F3">
      <w:pPr>
        <w:pStyle w:val="oancuaDanhsach"/>
        <w:numPr>
          <w:ilvl w:val="1"/>
          <w:numId w:val="22"/>
        </w:numPr>
      </w:pPr>
      <w:r w:rsidRPr="0083704B">
        <w:t>Kho lưu trữ an toàn</w:t>
      </w:r>
      <w:r w:rsidRPr="0083704B">
        <w:t>:</w:t>
      </w:r>
    </w:p>
    <w:p w14:paraId="70CBF73B" w14:textId="2673807D" w:rsidR="00F666E5" w:rsidRPr="0083704B" w:rsidRDefault="00F666E5" w:rsidP="00F666E5">
      <w:pPr>
        <w:pStyle w:val="oancuaDanhsach"/>
        <w:numPr>
          <w:ilvl w:val="0"/>
          <w:numId w:val="43"/>
        </w:numPr>
      </w:pPr>
      <w:r w:rsidRPr="0083704B">
        <w:lastRenderedPageBreak/>
        <w:t>Visual Studio Code được nhận xét là một kho lưu trữ vô cùng an toàn. Người dùng có thể hoàn toàn yên tâm vì nó dễ dàng kết nối với Git hoặc bất kỳ kho lưu trữ hiện có nào.</w:t>
      </w:r>
    </w:p>
    <w:p w14:paraId="3072C3F1" w14:textId="3814F2C8" w:rsidR="00F666E5" w:rsidRPr="0083704B" w:rsidRDefault="00F666E5" w:rsidP="007919F3">
      <w:pPr>
        <w:pStyle w:val="oancuaDanhsach"/>
        <w:numPr>
          <w:ilvl w:val="1"/>
          <w:numId w:val="22"/>
        </w:numPr>
      </w:pPr>
      <w:r w:rsidRPr="0083704B">
        <w:t>Hỗ trợ website</w:t>
      </w:r>
      <w:r w:rsidRPr="0083704B">
        <w:t>:</w:t>
      </w:r>
    </w:p>
    <w:p w14:paraId="634C366B" w14:textId="45B31421" w:rsidR="00F666E5" w:rsidRPr="0083704B" w:rsidRDefault="00F666E5" w:rsidP="00F666E5">
      <w:pPr>
        <w:pStyle w:val="oancuaDanhsach"/>
        <w:numPr>
          <w:ilvl w:val="0"/>
          <w:numId w:val="43"/>
        </w:numPr>
      </w:pPr>
      <w:r w:rsidRPr="0083704B">
        <w:t>Visual Studio Code hỗ trợ nhiều ứng dụng website. Ngoài ra, nó cũng có một trình soạn thảo và thiết kế website không hề khó sử dụng.</w:t>
      </w:r>
    </w:p>
    <w:p w14:paraId="19173282" w14:textId="722A990A" w:rsidR="00F666E5" w:rsidRPr="0083704B" w:rsidRDefault="00F666E5" w:rsidP="007919F3">
      <w:pPr>
        <w:pStyle w:val="oancuaDanhsach"/>
        <w:numPr>
          <w:ilvl w:val="1"/>
          <w:numId w:val="22"/>
        </w:numPr>
      </w:pPr>
      <w:r w:rsidRPr="0083704B">
        <w:t>Lưu trữ dữ liệu dạng phân cấp</w:t>
      </w:r>
      <w:r w:rsidRPr="0083704B">
        <w:t>:</w:t>
      </w:r>
    </w:p>
    <w:p w14:paraId="72884E23" w14:textId="717C745E" w:rsidR="00F666E5" w:rsidRPr="0083704B" w:rsidRDefault="00F666E5" w:rsidP="00F666E5">
      <w:pPr>
        <w:pStyle w:val="oancuaDanhsach"/>
        <w:numPr>
          <w:ilvl w:val="0"/>
          <w:numId w:val="43"/>
        </w:numPr>
      </w:pPr>
      <w:r w:rsidRPr="0083704B">
        <w:t>Visual Studio Code cung cấp các thư mục cho một số tệp đặc biệt quan trọng. Đặc biệt, trình biên tập này còn có khả năng lưu trữ dữ liệu dạng phân cấp.</w:t>
      </w:r>
    </w:p>
    <w:p w14:paraId="4801B4F8" w14:textId="4E89363B" w:rsidR="00F666E5" w:rsidRPr="0083704B" w:rsidRDefault="00F666E5" w:rsidP="007919F3">
      <w:pPr>
        <w:pStyle w:val="oancuaDanhsach"/>
        <w:numPr>
          <w:ilvl w:val="1"/>
          <w:numId w:val="22"/>
        </w:numPr>
      </w:pPr>
      <w:r w:rsidRPr="0083704B">
        <w:t>Hỗ trợ viết Code:</w:t>
      </w:r>
    </w:p>
    <w:p w14:paraId="69AD0F8D" w14:textId="2D32BA46" w:rsidR="00F666E5" w:rsidRPr="0083704B" w:rsidRDefault="00F666E5" w:rsidP="00F666E5">
      <w:pPr>
        <w:pStyle w:val="oancuaDanhsach"/>
        <w:numPr>
          <w:ilvl w:val="0"/>
          <w:numId w:val="43"/>
        </w:numPr>
      </w:pPr>
      <w:r w:rsidRPr="0083704B">
        <w:t>Đây là một tính năng khá hay và hỗ trợ rất nhiều cho các lập trình viên. Visual Studio Code sẽ đề xuất cho lập trình viên các tùy chọn thay thế nếu có sự thay đổi chút ít.</w:t>
      </w:r>
    </w:p>
    <w:p w14:paraId="0A198F69" w14:textId="0E20CC20" w:rsidR="00F666E5" w:rsidRPr="0083704B" w:rsidRDefault="00F666E5" w:rsidP="007919F3">
      <w:pPr>
        <w:pStyle w:val="oancuaDanhsach"/>
        <w:numPr>
          <w:ilvl w:val="1"/>
          <w:numId w:val="22"/>
        </w:numPr>
      </w:pPr>
      <w:r w:rsidRPr="0083704B">
        <w:t>Hỗ trợ thiết bị đầu cuối:</w:t>
      </w:r>
    </w:p>
    <w:p w14:paraId="0C5FBD96" w14:textId="1C999BA0" w:rsidR="00F666E5" w:rsidRPr="0083704B" w:rsidRDefault="00F666E5" w:rsidP="00F666E5">
      <w:pPr>
        <w:pStyle w:val="oancuaDanhsach"/>
        <w:numPr>
          <w:ilvl w:val="0"/>
          <w:numId w:val="43"/>
        </w:numPr>
      </w:pPr>
      <w:r w:rsidRPr="0083704B">
        <w:t>Visual Studio Code có tích hợp thiết bị đầu cuối, giúp người dùng không cần tab chuyển đổi giữa hai màn hình hoặc trở về thư mục gốc khi thực hiện các thao tác.</w:t>
      </w:r>
    </w:p>
    <w:p w14:paraId="5A84472F" w14:textId="4BF40CEF" w:rsidR="00F666E5" w:rsidRPr="0083704B" w:rsidRDefault="00F666E5" w:rsidP="007919F3">
      <w:pPr>
        <w:pStyle w:val="oancuaDanhsach"/>
        <w:numPr>
          <w:ilvl w:val="1"/>
          <w:numId w:val="22"/>
        </w:numPr>
      </w:pPr>
      <w:r w:rsidRPr="0083704B">
        <w:t>Màn hình đa nhiệm:</w:t>
      </w:r>
    </w:p>
    <w:p w14:paraId="7ABFBFF3" w14:textId="6A81FE47" w:rsidR="00F666E5" w:rsidRPr="0083704B" w:rsidRDefault="00F666E5" w:rsidP="00F666E5">
      <w:pPr>
        <w:pStyle w:val="oancuaDanhsach"/>
        <w:numPr>
          <w:ilvl w:val="0"/>
          <w:numId w:val="43"/>
        </w:numPr>
      </w:pPr>
      <w:r w:rsidRPr="0083704B">
        <w:t>Người dùng Visual Studio Code có thể mở cùng lúc nhiều tệp tin và thư mục không có liên quan đến nhau.</w:t>
      </w:r>
    </w:p>
    <w:p w14:paraId="7ED40EE8" w14:textId="1804E188" w:rsidR="00F666E5" w:rsidRPr="0083704B" w:rsidRDefault="00F666E5" w:rsidP="007919F3">
      <w:pPr>
        <w:pStyle w:val="oancuaDanhsach"/>
        <w:numPr>
          <w:ilvl w:val="1"/>
          <w:numId w:val="22"/>
        </w:numPr>
      </w:pPr>
      <w:r w:rsidRPr="0083704B">
        <w:t>Intellisense</w:t>
      </w:r>
      <w:r w:rsidRPr="0083704B">
        <w:t>:</w:t>
      </w:r>
    </w:p>
    <w:p w14:paraId="359DCB72" w14:textId="5F86A8C2" w:rsidR="00F666E5" w:rsidRPr="0083704B" w:rsidRDefault="00F666E5" w:rsidP="00F666E5">
      <w:pPr>
        <w:pStyle w:val="oancuaDanhsach"/>
        <w:numPr>
          <w:ilvl w:val="0"/>
          <w:numId w:val="43"/>
        </w:numPr>
      </w:pPr>
      <w:r w:rsidRPr="0083704B">
        <w:t>Đây là tính năng nhắc mã Intellisense vô cùng chuyên nghiệp của Visual Studio Code. Nó có thể phát hiện nếu bất kỳ đoạn mã nào không đầy đủ. Thậm chí, nếu lập trình viên quên không khai báo biến, Intellisense sẽ tự động giúp họ bổ sung các cú pháp còn thiếu.</w:t>
      </w:r>
    </w:p>
    <w:p w14:paraId="5DCF3BDE" w14:textId="4C04F404" w:rsidR="00F666E5" w:rsidRPr="0083704B" w:rsidRDefault="00F666E5" w:rsidP="007919F3">
      <w:pPr>
        <w:pStyle w:val="oancuaDanhsach"/>
        <w:numPr>
          <w:ilvl w:val="1"/>
          <w:numId w:val="22"/>
        </w:numPr>
      </w:pPr>
      <w:r w:rsidRPr="0083704B">
        <w:t>Hỗ trợ Git</w:t>
      </w:r>
      <w:r w:rsidRPr="0083704B">
        <w:t>:</w:t>
      </w:r>
    </w:p>
    <w:p w14:paraId="526D85E8" w14:textId="65360271" w:rsidR="00F666E5" w:rsidRPr="0083704B" w:rsidRDefault="00F666E5" w:rsidP="00F666E5">
      <w:pPr>
        <w:pStyle w:val="oancuaDanhsach"/>
        <w:numPr>
          <w:ilvl w:val="0"/>
          <w:numId w:val="43"/>
        </w:numPr>
      </w:pPr>
      <w:r w:rsidRPr="0083704B">
        <w:t>Visual Studio Code hỗ trợ kéo/sao chép mã trực tiếp từ GitHub. Các mã này có thể thay đổi và lưu lại.</w:t>
      </w:r>
    </w:p>
    <w:p w14:paraId="7DE64567" w14:textId="6408A222" w:rsidR="00F666E5" w:rsidRPr="0083704B" w:rsidRDefault="00F666E5" w:rsidP="007919F3">
      <w:pPr>
        <w:pStyle w:val="oancuaDanhsach"/>
        <w:numPr>
          <w:ilvl w:val="1"/>
          <w:numId w:val="22"/>
        </w:numPr>
      </w:pPr>
      <w:r w:rsidRPr="0083704B">
        <w:t>Bình luận:</w:t>
      </w:r>
    </w:p>
    <w:p w14:paraId="7972779A" w14:textId="6A4F6096" w:rsidR="001A08FA" w:rsidRPr="0083704B" w:rsidRDefault="00F666E5" w:rsidP="00AE23C7">
      <w:pPr>
        <w:pStyle w:val="oancuaDanhsach"/>
        <w:numPr>
          <w:ilvl w:val="0"/>
          <w:numId w:val="43"/>
        </w:numPr>
      </w:pPr>
      <w:r w:rsidRPr="0083704B">
        <w:t>Việc để lại bình luận giúp người dùng dễ dàng nhớ công việc cần hoàn thành.</w:t>
      </w:r>
    </w:p>
    <w:p w14:paraId="37633AB1" w14:textId="77777777" w:rsidR="00BB71A4" w:rsidRPr="0083704B" w:rsidRDefault="00BB71A4" w:rsidP="00585F4E">
      <w:pPr>
        <w:sectPr w:rsidR="00BB71A4" w:rsidRPr="0083704B" w:rsidSect="003925D5">
          <w:pgSz w:w="11907" w:h="16840" w:code="9"/>
          <w:pgMar w:top="1701" w:right="1134" w:bottom="1701" w:left="1985" w:header="709" w:footer="709" w:gutter="0"/>
          <w:cols w:space="708"/>
          <w:docGrid w:linePitch="360"/>
        </w:sectPr>
      </w:pPr>
    </w:p>
    <w:p w14:paraId="74CF79EE" w14:textId="3AE31879" w:rsidR="00BB71A4" w:rsidRPr="0083704B" w:rsidRDefault="00BB71A4" w:rsidP="00BB71A4">
      <w:pPr>
        <w:pStyle w:val="u1"/>
        <w:rPr>
          <w:rFonts w:cs="Times New Roman"/>
        </w:rPr>
      </w:pPr>
      <w:r w:rsidRPr="0083704B">
        <w:rPr>
          <w:rFonts w:cs="Times New Roman"/>
        </w:rPr>
        <w:lastRenderedPageBreak/>
        <w:br/>
      </w:r>
      <w:bookmarkStart w:id="30" w:name="_Toc147071715"/>
      <w:r w:rsidR="00AE23C7" w:rsidRPr="0083704B">
        <w:rPr>
          <w:rFonts w:cs="Times New Roman"/>
        </w:rPr>
        <w:t>ĐÁNH GIÁ KẾT QUẢ VÀ ĐỊNH HƯỚNG PHÁT TRIỂN</w:t>
      </w:r>
      <w:bookmarkEnd w:id="30"/>
    </w:p>
    <w:p w14:paraId="5685934D" w14:textId="3360234F" w:rsidR="001A08FA" w:rsidRPr="0083704B" w:rsidRDefault="00AE23C7" w:rsidP="001A08FA">
      <w:pPr>
        <w:pStyle w:val="u2"/>
        <w:rPr>
          <w:rFonts w:cs="Times New Roman"/>
        </w:rPr>
      </w:pPr>
      <w:bookmarkStart w:id="31" w:name="_Toc147071716"/>
      <w:r w:rsidRPr="0083704B">
        <w:rPr>
          <w:rFonts w:cs="Times New Roman"/>
        </w:rPr>
        <w:t>Đánh giá kết quả thực tập</w:t>
      </w:r>
      <w:bookmarkEnd w:id="31"/>
    </w:p>
    <w:p w14:paraId="5D70C3EB" w14:textId="551F4EC1" w:rsidR="001A08FA" w:rsidRPr="0083704B" w:rsidRDefault="00AE23C7" w:rsidP="001A08FA">
      <w:pPr>
        <w:pStyle w:val="u3"/>
        <w:rPr>
          <w:rFonts w:cs="Times New Roman"/>
        </w:rPr>
      </w:pPr>
      <w:bookmarkStart w:id="32" w:name="_Toc147071717"/>
      <w:r w:rsidRPr="0083704B">
        <w:rPr>
          <w:rFonts w:cs="Times New Roman"/>
        </w:rPr>
        <w:t>Tự đánh giá kết quả thực tập</w:t>
      </w:r>
      <w:bookmarkEnd w:id="32"/>
      <w:r w:rsidRPr="0083704B">
        <w:rPr>
          <w:rFonts w:cs="Times New Roman"/>
        </w:rPr>
        <w:t xml:space="preserve"> </w:t>
      </w:r>
    </w:p>
    <w:p w14:paraId="52641EB0" w14:textId="07C385EB" w:rsidR="00AE23C7" w:rsidRPr="0083704B" w:rsidRDefault="00AE23C7" w:rsidP="00AE23C7">
      <w:pPr>
        <w:pStyle w:val="oancuaDanhsach"/>
        <w:numPr>
          <w:ilvl w:val="0"/>
          <w:numId w:val="44"/>
        </w:numPr>
      </w:pPr>
      <w:r w:rsidRPr="0083704B">
        <w:rPr>
          <w:b/>
          <w:bCs/>
        </w:rPr>
        <w:t xml:space="preserve">Về kiến thức: </w:t>
      </w:r>
      <w:r w:rsidRPr="0083704B">
        <w:t>Trong</w:t>
      </w:r>
      <w:r w:rsidRPr="0083704B">
        <w:t xml:space="preserve"> quá trình thực tập tại công ty</w:t>
      </w:r>
      <w:r w:rsidRPr="0083704B">
        <w:t>, em đã được tiếp cận với nhiều công nghệ mới và khám phá các thư viện cũng như các công cụ hữu ích hỗ trợ cho công việc của mình. Quá trình thực tập thực sự đã là một hành trình học hỏi và phát triển không ngừng. Một điều quan trọng là em đã có cơ hội làm việc trực tiếp trên các dự án thực tế, từ đó làm quen với các công nghệ và ngôn ngữ lập trình mới. Em đã nắm bắt và sử dụng hiệu quả các nguyên tắc và khái niệm quan trọng như cấu trúc dữ liệu, thuật toán, quản lý mã nguồn và debug.</w:t>
      </w:r>
    </w:p>
    <w:p w14:paraId="29EBD687" w14:textId="223788E9" w:rsidR="00AE23C7" w:rsidRPr="0083704B" w:rsidRDefault="00AE23C7" w:rsidP="00AE23C7">
      <w:pPr>
        <w:pStyle w:val="oancuaDanhsach"/>
        <w:numPr>
          <w:ilvl w:val="0"/>
          <w:numId w:val="44"/>
        </w:numPr>
        <w:rPr>
          <w:b/>
          <w:bCs/>
        </w:rPr>
      </w:pPr>
      <w:r w:rsidRPr="0083704B">
        <w:rPr>
          <w:b/>
          <w:bCs/>
        </w:rPr>
        <w:t xml:space="preserve">Về kỹ năng: </w:t>
      </w:r>
    </w:p>
    <w:p w14:paraId="6F6A20AF" w14:textId="72D738A2" w:rsidR="002712B1" w:rsidRPr="0083704B" w:rsidRDefault="002712B1" w:rsidP="002712B1">
      <w:pPr>
        <w:pStyle w:val="oancuaDanhsach"/>
        <w:numPr>
          <w:ilvl w:val="0"/>
          <w:numId w:val="46"/>
        </w:numPr>
      </w:pPr>
      <w:r w:rsidRPr="0083704B">
        <w:rPr>
          <w:b/>
          <w:bCs/>
        </w:rPr>
        <w:t>Tính chủ động:</w:t>
      </w:r>
      <w:r w:rsidRPr="0083704B">
        <w:t xml:space="preserve"> Thực tập đã giúp em học cách tự động đưa ra các hành động và giải pháp để tiến bộ trong công việc lập trình. Em đã không chờ đợi chỉ dẫn, mà thay vào đó, em đã tìm cách tìm hiểu và áp dụng những kiến thức mới một cách tự thân.</w:t>
      </w:r>
    </w:p>
    <w:p w14:paraId="7C5555BF" w14:textId="596DC1AE" w:rsidR="002712B1" w:rsidRPr="0083704B" w:rsidRDefault="002712B1" w:rsidP="002712B1">
      <w:pPr>
        <w:pStyle w:val="oancuaDanhsach"/>
        <w:numPr>
          <w:ilvl w:val="0"/>
          <w:numId w:val="46"/>
        </w:numPr>
      </w:pPr>
      <w:r w:rsidRPr="0083704B">
        <w:rPr>
          <w:b/>
          <w:bCs/>
        </w:rPr>
        <w:t>Tư duy độc lập:</w:t>
      </w:r>
      <w:r w:rsidRPr="0083704B">
        <w:t xml:space="preserve"> Quá trình thực tập đã thúc đẩy tư duy độc lập của em. Em đã học cách tự mình nghiên cứu, phân tích và giải quyết các vấn đề kỹ thuật một cách hiệu quả mà không cần sự hỗ trợ liên tục.</w:t>
      </w:r>
    </w:p>
    <w:p w14:paraId="30B6D15D" w14:textId="67D03476" w:rsidR="002712B1" w:rsidRPr="0083704B" w:rsidRDefault="002712B1" w:rsidP="002712B1">
      <w:pPr>
        <w:pStyle w:val="oancuaDanhsach"/>
        <w:numPr>
          <w:ilvl w:val="0"/>
          <w:numId w:val="46"/>
        </w:numPr>
      </w:pPr>
      <w:r w:rsidRPr="0083704B">
        <w:rPr>
          <w:b/>
          <w:bCs/>
        </w:rPr>
        <w:t>Tiếp thu và phản hồi:</w:t>
      </w:r>
      <w:r w:rsidRPr="0083704B">
        <w:t xml:space="preserve"> Em đã học cách nhanh chóng tiếp thu thông tin mới và phản hồi vào các tình huống thay đổi trong lĩnh vực công nghệ thông tin. Khả năng này đã giúp em điều chỉnh và cải thiện các dự án một cách linh hoạt.</w:t>
      </w:r>
    </w:p>
    <w:p w14:paraId="14AF683F" w14:textId="2E1044E2" w:rsidR="002712B1" w:rsidRPr="0083704B" w:rsidRDefault="002712B1" w:rsidP="002712B1">
      <w:pPr>
        <w:pStyle w:val="oancuaDanhsach"/>
        <w:numPr>
          <w:ilvl w:val="0"/>
          <w:numId w:val="46"/>
        </w:numPr>
      </w:pPr>
      <w:r w:rsidRPr="0083704B">
        <w:rPr>
          <w:b/>
          <w:bCs/>
        </w:rPr>
        <w:t>Tư duy phản biện:</w:t>
      </w:r>
      <w:r w:rsidRPr="0083704B">
        <w:t xml:space="preserve"> Quá trình làm việc trên các dự án thực tế đã khuyến khích em suy nghĩ một cách phản biện và đặt ra các câu hỏi quan trọng về các quyết định kỹ thuật và tối ưu hóa các giải pháp.</w:t>
      </w:r>
    </w:p>
    <w:p w14:paraId="15094EE7" w14:textId="5B1ADE58" w:rsidR="002712B1" w:rsidRPr="0083704B" w:rsidRDefault="002712B1" w:rsidP="002712B1">
      <w:pPr>
        <w:pStyle w:val="oancuaDanhsach"/>
        <w:numPr>
          <w:ilvl w:val="0"/>
          <w:numId w:val="46"/>
        </w:numPr>
      </w:pPr>
      <w:r w:rsidRPr="0083704B">
        <w:rPr>
          <w:b/>
          <w:bCs/>
        </w:rPr>
        <w:t>Kỹ năng làm việc nhóm:</w:t>
      </w:r>
      <w:r w:rsidRPr="0083704B">
        <w:t xml:space="preserve"> Em đã học cách làm việc hiệu quả trong môi trường nhóm, đồng thời đóng góp ý kiến, lắng nghe và hỗ trợ đồng đội để đạt được mục tiêu chung</w:t>
      </w:r>
      <w:r w:rsidRPr="0083704B">
        <w:t>.</w:t>
      </w:r>
    </w:p>
    <w:p w14:paraId="18084A6A" w14:textId="446C7E93" w:rsidR="002712B1" w:rsidRPr="0083704B" w:rsidRDefault="002712B1" w:rsidP="002712B1">
      <w:pPr>
        <w:pStyle w:val="oancuaDanhsach"/>
        <w:numPr>
          <w:ilvl w:val="0"/>
          <w:numId w:val="46"/>
        </w:numPr>
      </w:pPr>
      <w:r w:rsidRPr="0083704B">
        <w:rPr>
          <w:b/>
          <w:bCs/>
        </w:rPr>
        <w:lastRenderedPageBreak/>
        <w:t>Kỹ năng giao tiếp - thuyết trình:</w:t>
      </w:r>
      <w:r w:rsidRPr="0083704B">
        <w:t xml:space="preserve"> </w:t>
      </w:r>
      <w:r w:rsidRPr="0083704B">
        <w:t xml:space="preserve">Em </w:t>
      </w:r>
      <w:r w:rsidRPr="0083704B">
        <w:t xml:space="preserve">đã cải thiện kỹ năng giao tiếp bằng cách tham gia vào các cuộc thảo luận và thuyết trình về các dự án của em trước </w:t>
      </w:r>
      <w:r w:rsidRPr="0083704B">
        <w:t>các thành viên trong nhóm.</w:t>
      </w:r>
    </w:p>
    <w:p w14:paraId="6935296B" w14:textId="0395BD01" w:rsidR="002712B1" w:rsidRPr="0083704B" w:rsidRDefault="002712B1" w:rsidP="002712B1">
      <w:pPr>
        <w:pStyle w:val="oancuaDanhsach"/>
        <w:numPr>
          <w:ilvl w:val="0"/>
          <w:numId w:val="46"/>
        </w:numPr>
      </w:pPr>
      <w:r w:rsidRPr="0083704B">
        <w:rPr>
          <w:b/>
          <w:bCs/>
        </w:rPr>
        <w:t>Kỹ năng phân tích và giải quyết vấn đề</w:t>
      </w:r>
      <w:r w:rsidRPr="0083704B">
        <w:t>: Quá trình làm việc trên các dự án đã giúp em phát triển khả năng phân tích sâu và giải quyết các vấn đề kỹ thuật một cách có hệ thống và logic.</w:t>
      </w:r>
    </w:p>
    <w:p w14:paraId="173FCD7F" w14:textId="3782E4EF" w:rsidR="002712B1" w:rsidRPr="0083704B" w:rsidRDefault="002712B1" w:rsidP="002712B1">
      <w:pPr>
        <w:pStyle w:val="oancuaDanhsach"/>
        <w:numPr>
          <w:ilvl w:val="0"/>
          <w:numId w:val="46"/>
        </w:numPr>
      </w:pPr>
      <w:r w:rsidRPr="0083704B">
        <w:rPr>
          <w:b/>
          <w:bCs/>
        </w:rPr>
        <w:t>Kỹ năng lập trình:</w:t>
      </w:r>
      <w:r w:rsidRPr="0083704B">
        <w:t xml:space="preserve"> Em đã có cơ hội làm việc với nhiều ngôn ngữ lập trình và nắm vững các nguyên tắc lập trình cơ bản, bao gồm cả cấu trúc dữ liệu, thuật toán và quản lý mã nguồn trong lĩnh vực công nghệ thông tin.</w:t>
      </w:r>
    </w:p>
    <w:p w14:paraId="22859BEC" w14:textId="1508FD58" w:rsidR="00B619F6" w:rsidRPr="0083704B" w:rsidRDefault="002712B1" w:rsidP="00B619F6">
      <w:pPr>
        <w:pStyle w:val="oancuaDanhsach"/>
        <w:numPr>
          <w:ilvl w:val="0"/>
          <w:numId w:val="46"/>
        </w:numPr>
      </w:pPr>
      <w:r w:rsidRPr="0083704B">
        <w:rPr>
          <w:b/>
          <w:bCs/>
        </w:rPr>
        <w:t xml:space="preserve">Tinh thần cầu tiến: </w:t>
      </w:r>
      <w:r w:rsidR="006E59C6" w:rsidRPr="0083704B">
        <w:t>Trong suốt quá trình thực tập, em đã thể hiện rõ tinh thần cầu tiến của mình. Em luôn tự đặt ra mục tiêu học hỏi và phát triển bản thân. Lĩnh vực lập trình, như em nhận thấy, không ngừng thay đổi và tiến bộ, đòi hỏi sự cập nhật kiến thức liên tục. Em đã tự nhận diện các điểm mạnh và điểm yếu của mình, từ đó xây dựng một kế hoạch học tập và cải thiện kỹ năng để chuẩn bị cho tương lai.</w:t>
      </w:r>
    </w:p>
    <w:p w14:paraId="38019124" w14:textId="17D46951" w:rsidR="00B619F6" w:rsidRPr="0083704B" w:rsidRDefault="00B619F6" w:rsidP="00B619F6">
      <w:pPr>
        <w:ind w:firstLine="0"/>
        <w:jc w:val="center"/>
      </w:pPr>
      <w:r w:rsidRPr="0083704B">
        <w:drawing>
          <wp:inline distT="0" distB="0" distL="0" distR="0" wp14:anchorId="4AD90245" wp14:editId="6E6E06E2">
            <wp:extent cx="3205375" cy="2135944"/>
            <wp:effectExtent l="0" t="0" r="0" b="0"/>
            <wp:docPr id="6228779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77978" name=""/>
                    <pic:cNvPicPr/>
                  </pic:nvPicPr>
                  <pic:blipFill>
                    <a:blip r:embed="rId14"/>
                    <a:stretch>
                      <a:fillRect/>
                    </a:stretch>
                  </pic:blipFill>
                  <pic:spPr>
                    <a:xfrm>
                      <a:off x="0" y="0"/>
                      <a:ext cx="3238482" cy="2158006"/>
                    </a:xfrm>
                    <a:prstGeom prst="rect">
                      <a:avLst/>
                    </a:prstGeom>
                  </pic:spPr>
                </pic:pic>
              </a:graphicData>
            </a:graphic>
          </wp:inline>
        </w:drawing>
      </w:r>
    </w:p>
    <w:p w14:paraId="5928DAFA" w14:textId="4B283969" w:rsidR="00B619F6" w:rsidRPr="0083704B" w:rsidRDefault="00B619F6" w:rsidP="00B619F6">
      <w:pPr>
        <w:pStyle w:val="Chuthich"/>
        <w:rPr>
          <w:i/>
          <w:iCs/>
          <w:lang w:val="vi-VN"/>
        </w:rPr>
      </w:pPr>
      <w:bookmarkStart w:id="33" w:name="_Toc135819839"/>
      <w:r w:rsidRPr="0083704B">
        <w:rPr>
          <w:i/>
          <w:iCs/>
        </w:rPr>
        <w:t xml:space="preserve">Hình </w:t>
      </w:r>
      <w:r w:rsidRPr="0083704B">
        <w:rPr>
          <w:i/>
          <w:iCs/>
        </w:rPr>
        <w:fldChar w:fldCharType="begin"/>
      </w:r>
      <w:r w:rsidRPr="0083704B">
        <w:rPr>
          <w:i/>
          <w:iCs/>
        </w:rPr>
        <w:instrText xml:space="preserve"> STYLEREF 1 \s </w:instrText>
      </w:r>
      <w:r w:rsidRPr="0083704B">
        <w:rPr>
          <w:i/>
          <w:iCs/>
        </w:rPr>
        <w:fldChar w:fldCharType="separate"/>
      </w:r>
      <w:r w:rsidRPr="0083704B">
        <w:rPr>
          <w:i/>
          <w:iCs/>
          <w:noProof/>
        </w:rPr>
        <w:t>3</w:t>
      </w:r>
      <w:r w:rsidRPr="0083704B">
        <w:rPr>
          <w:i/>
          <w:iCs/>
        </w:rPr>
        <w:fldChar w:fldCharType="end"/>
      </w:r>
      <w:r w:rsidRPr="0083704B">
        <w:rPr>
          <w:i/>
          <w:iCs/>
        </w:rPr>
        <w:noBreakHyphen/>
      </w:r>
      <w:r w:rsidRPr="0083704B">
        <w:rPr>
          <w:i/>
          <w:iCs/>
        </w:rPr>
        <w:fldChar w:fldCharType="begin"/>
      </w:r>
      <w:r w:rsidRPr="0083704B">
        <w:rPr>
          <w:i/>
          <w:iCs/>
        </w:rPr>
        <w:instrText xml:space="preserve"> SEQ Hình \* ARABIC \s 1 </w:instrText>
      </w:r>
      <w:r w:rsidRPr="0083704B">
        <w:rPr>
          <w:i/>
          <w:iCs/>
        </w:rPr>
        <w:fldChar w:fldCharType="separate"/>
      </w:r>
      <w:r w:rsidRPr="0083704B">
        <w:rPr>
          <w:i/>
          <w:iCs/>
          <w:noProof/>
        </w:rPr>
        <w:t>1</w:t>
      </w:r>
      <w:bookmarkEnd w:id="33"/>
      <w:r w:rsidRPr="0083704B">
        <w:rPr>
          <w:i/>
          <w:iCs/>
        </w:rPr>
        <w:fldChar w:fldCharType="end"/>
      </w:r>
    </w:p>
    <w:p w14:paraId="26604DB3" w14:textId="1B339209" w:rsidR="006E59C6" w:rsidRPr="0083704B" w:rsidRDefault="006E59C6" w:rsidP="006E59C6">
      <w:pPr>
        <w:ind w:firstLine="720"/>
      </w:pPr>
      <w:r w:rsidRPr="0083704B">
        <w:t>Tổng kết lại, t</w:t>
      </w:r>
      <w:r w:rsidRPr="0083704B">
        <w:t xml:space="preserve">rong thời gian em thực tập tại công ty </w:t>
      </w:r>
      <w:r w:rsidRPr="0083704B">
        <w:t>Hà Minh</w:t>
      </w:r>
      <w:r w:rsidRPr="0083704B">
        <w:t>, em đã có cơ hội học hỏi và đúc rút được rất nhiều kinh nghiệm và kỹ năng quan trọng. Quá trình này đã giúp em tiến bộ một cách đáng kể.</w:t>
      </w:r>
      <w:r w:rsidRPr="0083704B">
        <w:t xml:space="preserve"> </w:t>
      </w:r>
      <w:r w:rsidRPr="0083704B">
        <w:t>Em tin tưởng rằng những gì em đã học và trải qua trong thời gian</w:t>
      </w:r>
      <w:r w:rsidRPr="0083704B">
        <w:t xml:space="preserve"> thực tập</w:t>
      </w:r>
      <w:r w:rsidRPr="0083704B">
        <w:t xml:space="preserve"> này sẽ đóng góp một phần không thể thiếu cho sự phát triển và thành công của em trong sự nghiệp lập trình viên.</w:t>
      </w:r>
    </w:p>
    <w:p w14:paraId="4A18EB22" w14:textId="711F363E" w:rsidR="001A08FA" w:rsidRPr="0083704B" w:rsidRDefault="00B619F6" w:rsidP="001A08FA">
      <w:pPr>
        <w:pStyle w:val="u3"/>
        <w:rPr>
          <w:rFonts w:cs="Times New Roman"/>
        </w:rPr>
      </w:pPr>
      <w:bookmarkStart w:id="34" w:name="_Toc147071718"/>
      <w:r w:rsidRPr="0083704B">
        <w:rPr>
          <w:rFonts w:cs="Times New Roman"/>
        </w:rPr>
        <w:lastRenderedPageBreak/>
        <w:t>Đánh giá áp dụng kiến thức đã học tại nhà trường khi áp dụng vào thực tế.</w:t>
      </w:r>
      <w:bookmarkEnd w:id="34"/>
    </w:p>
    <w:p w14:paraId="57BC3424" w14:textId="7D8BA53D" w:rsidR="00B619F6" w:rsidRPr="0083704B" w:rsidRDefault="00B619F6" w:rsidP="00B619F6">
      <w:r w:rsidRPr="0083704B">
        <w:t>Quá trình học tập tại trường, đặc biệt là trong hai môn học quan trọng như "Phát triển ứng dụng web</w:t>
      </w:r>
      <w:r w:rsidRPr="0083704B">
        <w:t xml:space="preserve"> + BTL</w:t>
      </w:r>
      <w:r w:rsidRPr="0083704B">
        <w:t>" và "Cấu trúc dữ liệu và giải thuật," đã mang lại cho em một cơ hội đặc biệt để xây dựng nền tảng kiến thức vững chắc và phát triển kỹ năng cần thiết để tham gia vào môi trường doanh nghiệp.</w:t>
      </w:r>
    </w:p>
    <w:p w14:paraId="4A665DED" w14:textId="14E5E069" w:rsidR="00B619F6" w:rsidRPr="0083704B" w:rsidRDefault="00B619F6" w:rsidP="00B619F6">
      <w:r w:rsidRPr="0083704B">
        <w:t>Trong môn "Phát triển ứng dụng web</w:t>
      </w:r>
      <w:r w:rsidRPr="0083704B">
        <w:t xml:space="preserve"> + BTL</w:t>
      </w:r>
      <w:r w:rsidRPr="0083704B">
        <w:t>" em đã được tiếp xúc với các ngôn ngữ lập trình, công cụ phát triển, và các khái niệm quan trọng như responsive design, front-end. Kiến thức này không chỉ giúp em hiểu rõ cách xây dựng các ứng dụng web hiệu quả mà còn làm cho em có khả năng thích nghi với sự thay đổi liên tục trong lĩnh vực công nghệ.</w:t>
      </w:r>
    </w:p>
    <w:p w14:paraId="0A816C63" w14:textId="00296C9E" w:rsidR="00B619F6" w:rsidRPr="0083704B" w:rsidRDefault="00B619F6" w:rsidP="00B619F6">
      <w:r w:rsidRPr="0083704B">
        <w:t>Trong khi đó, môn "Cấu trúc dữ liệu và giải thuật" đã giúp em hiểu sâu hơn về cách tối ưu hóa và cải thiện hiệu suất của các ứng dụng và hệ thống phức tạp. Kiến thức về cấu trúc dữ liệu và giải thuật đã giúp em viết mã hiệu quả hơn, tiết kiệm thời gian và tài nguyên, và giảm thiểu lỗi.</w:t>
      </w:r>
    </w:p>
    <w:p w14:paraId="6591D0DA" w14:textId="2227D075" w:rsidR="00B619F6" w:rsidRPr="0083704B" w:rsidRDefault="00B619F6" w:rsidP="00B619F6">
      <w:r w:rsidRPr="0083704B">
        <w:t>Những kiến thức nền tảng này đã làm cho em trở thành một ứng viên có giá trị trong môi trường doanh nghiệp, và em tự tin có khả năng đóng góp và thúc đẩy sự phát triển của tổ chức. Đồng thời, em cũng thấu hiểu rằng việc học tập không bao giờ kết thúc và em sẽ tiếp tục xây dựng và phát triển trên những kiến thức này trong tương lai.</w:t>
      </w:r>
    </w:p>
    <w:p w14:paraId="119D8BAC" w14:textId="613B8342" w:rsidR="00BB71A4" w:rsidRPr="0083704B" w:rsidRDefault="00B619F6" w:rsidP="00590FAA">
      <w:pPr>
        <w:pStyle w:val="u2"/>
        <w:rPr>
          <w:rFonts w:cs="Times New Roman"/>
        </w:rPr>
      </w:pPr>
      <w:bookmarkStart w:id="35" w:name="_Toc147071719"/>
      <w:r w:rsidRPr="0083704B">
        <w:rPr>
          <w:rFonts w:cs="Times New Roman"/>
        </w:rPr>
        <w:t>Định hướng phát triển</w:t>
      </w:r>
      <w:bookmarkEnd w:id="35"/>
    </w:p>
    <w:p w14:paraId="12D8A954" w14:textId="43276CDE" w:rsidR="00590FAA" w:rsidRPr="0083704B" w:rsidRDefault="00590FAA" w:rsidP="00590FAA">
      <w:pPr>
        <w:ind w:firstLine="0"/>
      </w:pPr>
      <w:r w:rsidRPr="0083704B">
        <w:t>Em mong muốn trở thành một lập trình viên full-stack trong tương lai. Để thực hiện điều này, em cần:</w:t>
      </w:r>
    </w:p>
    <w:p w14:paraId="0E7B7C88" w14:textId="5A885E15" w:rsidR="00590FAA" w:rsidRPr="0083704B" w:rsidRDefault="00590FAA" w:rsidP="00590FAA">
      <w:pPr>
        <w:pStyle w:val="oancuaDanhsach"/>
        <w:numPr>
          <w:ilvl w:val="0"/>
          <w:numId w:val="47"/>
        </w:numPr>
      </w:pPr>
      <w:r w:rsidRPr="0083704B">
        <w:t>Học kiến thức nền tảng: Tập trung vào việc học các ngôn ngữ và framework quan trọng như HTML, CSS, JavaScript, React, Node.js, và Ruby on Rails.</w:t>
      </w:r>
    </w:p>
    <w:p w14:paraId="07EE120E" w14:textId="77777777" w:rsidR="00590FAA" w:rsidRPr="0083704B" w:rsidRDefault="00590FAA" w:rsidP="00590FAA">
      <w:pPr>
        <w:pStyle w:val="oancuaDanhsach"/>
        <w:numPr>
          <w:ilvl w:val="0"/>
          <w:numId w:val="47"/>
        </w:numPr>
      </w:pPr>
      <w:r w:rsidRPr="0083704B">
        <w:t>Thực hành qua dự án thực tế: Tạo và tham gia vào các dự án thực tế để phát triển kỹ năng thực tiễn và giải quyết vấn đề trong thực tế.</w:t>
      </w:r>
    </w:p>
    <w:p w14:paraId="609D0F92" w14:textId="77777777" w:rsidR="00590FAA" w:rsidRPr="0083704B" w:rsidRDefault="00590FAA" w:rsidP="00590FAA">
      <w:pPr>
        <w:pStyle w:val="oancuaDanhsach"/>
        <w:numPr>
          <w:ilvl w:val="0"/>
          <w:numId w:val="47"/>
        </w:numPr>
      </w:pPr>
      <w:r w:rsidRPr="0083704B">
        <w:t>Tham gia cộng đồng lập trình: Kết nối với cộng đồng lập trình, tham gia diễn đàn và nhóm lập trình để học hỏi và chia sẻ kiến thức.</w:t>
      </w:r>
    </w:p>
    <w:p w14:paraId="2DE4BC16" w14:textId="77777777" w:rsidR="00590FAA" w:rsidRPr="0083704B" w:rsidRDefault="00590FAA" w:rsidP="00590FAA">
      <w:pPr>
        <w:pStyle w:val="oancuaDanhsach"/>
        <w:numPr>
          <w:ilvl w:val="0"/>
          <w:numId w:val="47"/>
        </w:numPr>
      </w:pPr>
      <w:r w:rsidRPr="0083704B">
        <w:t>Theo dõi xu hướng công nghệ: Luôn cập nhật về các xu hướng công nghệ mới để áp dụng chúng vào dự án của mình.</w:t>
      </w:r>
    </w:p>
    <w:p w14:paraId="2CA1F82F" w14:textId="6F7E26FD" w:rsidR="00590FAA" w:rsidRPr="0083704B" w:rsidRDefault="00590FAA" w:rsidP="00590FAA">
      <w:pPr>
        <w:pStyle w:val="oancuaDanhsach"/>
        <w:numPr>
          <w:ilvl w:val="0"/>
          <w:numId w:val="47"/>
        </w:numPr>
      </w:pPr>
      <w:r w:rsidRPr="0083704B">
        <w:lastRenderedPageBreak/>
        <w:t>Tìm mentor hoặc hỗ trợ: Tìm kiếm mentor hoặc chuyên gia để học hỏi và nhận sự hỗ trợ trong phát triển sự nghiệp</w:t>
      </w:r>
    </w:p>
    <w:p w14:paraId="2D37314B" w14:textId="38054DFD" w:rsidR="00590FAA" w:rsidRPr="0083704B" w:rsidRDefault="00590FAA" w:rsidP="00590FAA">
      <w:pPr>
        <w:pStyle w:val="oancuaDanhsach"/>
        <w:numPr>
          <w:ilvl w:val="0"/>
          <w:numId w:val="47"/>
        </w:numPr>
        <w:sectPr w:rsidR="00590FAA" w:rsidRPr="0083704B" w:rsidSect="003925D5">
          <w:pgSz w:w="11907" w:h="16840" w:code="9"/>
          <w:pgMar w:top="1701" w:right="1134" w:bottom="1701" w:left="1985" w:header="709" w:footer="709" w:gutter="0"/>
          <w:cols w:space="708"/>
          <w:docGrid w:linePitch="360"/>
        </w:sectPr>
      </w:pPr>
      <w:r w:rsidRPr="0083704B">
        <w:t>Duy trì đam mê và kiên nhẫn: Lập trình đòi hỏi kiên nhẫn và đam mê. Em cần duy trì sự nhiệt huyết và không ngừng học hỏi để đạt được mục tiêu của mình</w:t>
      </w:r>
    </w:p>
    <w:p w14:paraId="38140539" w14:textId="77777777" w:rsidR="00590FAA" w:rsidRPr="0083704B" w:rsidRDefault="00590FAA" w:rsidP="00590FAA">
      <w:pPr>
        <w:ind w:firstLine="0"/>
      </w:pPr>
    </w:p>
    <w:p w14:paraId="533ADF5A" w14:textId="3E48319C" w:rsidR="00A16910" w:rsidRPr="0083704B" w:rsidRDefault="0007352A" w:rsidP="009E77CD">
      <w:pPr>
        <w:pStyle w:val="u1"/>
        <w:numPr>
          <w:ilvl w:val="0"/>
          <w:numId w:val="0"/>
        </w:numPr>
        <w:rPr>
          <w:rFonts w:cs="Times New Roman"/>
        </w:rPr>
      </w:pPr>
      <w:bookmarkStart w:id="36" w:name="_Toc169424253"/>
      <w:bookmarkStart w:id="37" w:name="_Toc98962373"/>
      <w:bookmarkStart w:id="38" w:name="_Toc147071720"/>
      <w:r w:rsidRPr="0083704B">
        <w:rPr>
          <w:rFonts w:cs="Times New Roman"/>
        </w:rPr>
        <w:t>KẾT LUẬN</w:t>
      </w:r>
      <w:bookmarkEnd w:id="36"/>
      <w:bookmarkEnd w:id="37"/>
      <w:bookmarkEnd w:id="38"/>
    </w:p>
    <w:p w14:paraId="5F12B1ED" w14:textId="2BFA9C8A" w:rsidR="00590FAA" w:rsidRPr="0083704B" w:rsidRDefault="00590FAA" w:rsidP="00590FAA">
      <w:pPr>
        <w:ind w:firstLine="720"/>
        <w:rPr>
          <w:lang w:val="vi-VN"/>
        </w:rPr>
      </w:pPr>
      <w:r w:rsidRPr="0083704B">
        <w:rPr>
          <w:lang w:val="vi-VN"/>
        </w:rPr>
        <w:t xml:space="preserve">Sau cùng, em xin gửi lời cảm ơn đến Công ty cổ phần giải pháp Hà Minh, Ths. </w:t>
      </w:r>
      <w:r w:rsidRPr="0083704B">
        <w:t xml:space="preserve">Nguyễn Thị Hữu Phương </w:t>
      </w:r>
      <w:r w:rsidRPr="0083704B">
        <w:rPr>
          <w:lang w:val="vi-VN"/>
        </w:rPr>
        <w:t>(</w:t>
      </w:r>
      <w:r w:rsidRPr="0083704B">
        <w:t>giáo viên</w:t>
      </w:r>
      <w:r w:rsidRPr="0083704B">
        <w:rPr>
          <w:lang w:val="vi-VN"/>
        </w:rPr>
        <w:t xml:space="preserve"> hướng dẫn), anh Nguyễn Mạnh Dũng (</w:t>
      </w:r>
      <w:r w:rsidRPr="0083704B">
        <w:t>giám đốc kỹ thuật -người hướng dẫn</w:t>
      </w:r>
      <w:r w:rsidRPr="0083704B">
        <w:rPr>
          <w:lang w:val="vi-VN"/>
        </w:rPr>
        <w:t>) đã giúp đỡ và tạo điều kiện giúp em hoàn thành quá trình thực tập doanh nghiệp và giúp em định hướng phát triển đồ án.</w:t>
      </w:r>
    </w:p>
    <w:p w14:paraId="149753D8" w14:textId="755ED245" w:rsidR="00590FAA" w:rsidRPr="0083704B" w:rsidRDefault="00590FAA" w:rsidP="00590FAA">
      <w:pPr>
        <w:spacing w:after="200" w:line="264" w:lineRule="auto"/>
        <w:ind w:firstLine="0"/>
        <w:jc w:val="left"/>
        <w:sectPr w:rsidR="00590FAA" w:rsidRPr="0083704B" w:rsidSect="003925D5">
          <w:pgSz w:w="11907" w:h="16840" w:code="9"/>
          <w:pgMar w:top="1701" w:right="1134" w:bottom="1701" w:left="1985" w:header="709" w:footer="709" w:gutter="0"/>
          <w:cols w:space="708"/>
          <w:docGrid w:linePitch="360"/>
        </w:sectPr>
      </w:pPr>
      <w:r w:rsidRPr="0083704B">
        <w:tab/>
        <w:t xml:space="preserve">Trong quá trình thực tập tại công ty,  </w:t>
      </w:r>
      <w:r w:rsidRPr="0083704B">
        <w:rPr>
          <w:lang w:val="vi-VN"/>
        </w:rPr>
        <w:t>em đã</w:t>
      </w:r>
      <w:r w:rsidR="00EE5018" w:rsidRPr="0083704B">
        <w:t xml:space="preserve"> học được nhiều điều bổ ích và</w:t>
      </w:r>
      <w:r w:rsidRPr="0083704B">
        <w:rPr>
          <w:lang w:val="vi-VN"/>
        </w:rPr>
        <w:t xml:space="preserve"> đạt được kiến thức về HTML, CSS, JavaScript, các framework và thư viện</w:t>
      </w:r>
      <w:r w:rsidRPr="0083704B">
        <w:t xml:space="preserve"> phổ biến</w:t>
      </w:r>
      <w:r w:rsidR="00EE5018" w:rsidRPr="0083704B">
        <w:t xml:space="preserve">, </w:t>
      </w:r>
      <w:r w:rsidR="00EE5018" w:rsidRPr="0083704B">
        <w:rPr>
          <w:lang w:val="vi-VN"/>
        </w:rPr>
        <w:t>tối ưu hóa hiệu suất, UX/UI, và kỹ năng tương tác và làm việc nhóm...</w:t>
      </w:r>
    </w:p>
    <w:p w14:paraId="0C783846" w14:textId="2949D815" w:rsidR="00BB71A4" w:rsidRPr="0083704B" w:rsidRDefault="0007352A" w:rsidP="006A4FFB">
      <w:pPr>
        <w:pStyle w:val="u1"/>
        <w:numPr>
          <w:ilvl w:val="0"/>
          <w:numId w:val="0"/>
        </w:numPr>
        <w:rPr>
          <w:rFonts w:cs="Times New Roman"/>
        </w:rPr>
      </w:pPr>
      <w:bookmarkStart w:id="39" w:name="_Toc169424254"/>
      <w:bookmarkStart w:id="40" w:name="_Toc98962374"/>
      <w:bookmarkStart w:id="41" w:name="_Toc147071721"/>
      <w:r w:rsidRPr="0083704B">
        <w:rPr>
          <w:rFonts w:cs="Times New Roman"/>
        </w:rPr>
        <w:lastRenderedPageBreak/>
        <w:t>TÀI LIỆU THAM KHẢO</w:t>
      </w:r>
      <w:bookmarkEnd w:id="39"/>
      <w:bookmarkEnd w:id="40"/>
      <w:bookmarkEnd w:id="41"/>
    </w:p>
    <w:p w14:paraId="6A5BE781" w14:textId="6458586F" w:rsidR="002E78DF" w:rsidRPr="0083704B" w:rsidRDefault="002E78DF"/>
    <w:sdt>
      <w:sdtPr>
        <w:id w:val="658589273"/>
        <w:docPartObj>
          <w:docPartGallery w:val="Bibliographies"/>
          <w:docPartUnique/>
        </w:docPartObj>
      </w:sdtPr>
      <w:sdtContent>
        <w:sdt>
          <w:sdtPr>
            <w:id w:val="-573587230"/>
            <w:bibliography/>
          </w:sdtPr>
          <w:sdtContent>
            <w:p w14:paraId="08A53DCF" w14:textId="77777777" w:rsidR="00EE5018" w:rsidRPr="0083704B" w:rsidRDefault="00EE5018" w:rsidP="00EE5018">
              <w:pPr>
                <w:rPr>
                  <w:noProof/>
                  <w:sz w:val="20"/>
                  <w:szCs w:val="20"/>
                </w:rPr>
              </w:pPr>
              <w:r w:rsidRPr="0083704B">
                <w:fldChar w:fldCharType="begin"/>
              </w:r>
              <w:r w:rsidRPr="0083704B">
                <w:instrText xml:space="preserve"> BIBLIOGRAPHY </w:instrText>
              </w:r>
              <w:r w:rsidRPr="0083704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2"/>
              </w:tblGrid>
              <w:tr w:rsidR="00EE5018" w:rsidRPr="0083704B" w14:paraId="23231648" w14:textId="77777777">
                <w:trPr>
                  <w:divId w:val="1062212997"/>
                  <w:tblCellSpacing w:w="15" w:type="dxa"/>
                </w:trPr>
                <w:tc>
                  <w:tcPr>
                    <w:tcW w:w="50" w:type="pct"/>
                    <w:hideMark/>
                  </w:tcPr>
                  <w:p w14:paraId="28313B80" w14:textId="5877D7F9" w:rsidR="00EE5018" w:rsidRPr="0083704B" w:rsidRDefault="00EE5018">
                    <w:pPr>
                      <w:pStyle w:val="DanhmucTailiuThamkhao"/>
                      <w:rPr>
                        <w:noProof/>
                        <w:sz w:val="24"/>
                      </w:rPr>
                    </w:pPr>
                    <w:r w:rsidRPr="0083704B">
                      <w:rPr>
                        <w:noProof/>
                      </w:rPr>
                      <w:t xml:space="preserve">[1] </w:t>
                    </w:r>
                  </w:p>
                </w:tc>
                <w:tc>
                  <w:tcPr>
                    <w:tcW w:w="0" w:type="auto"/>
                    <w:hideMark/>
                  </w:tcPr>
                  <w:p w14:paraId="03C47758" w14:textId="77777777" w:rsidR="00EE5018" w:rsidRPr="0083704B" w:rsidRDefault="00EE5018">
                    <w:pPr>
                      <w:pStyle w:val="DanhmucTailiuThamkhao"/>
                      <w:rPr>
                        <w:noProof/>
                      </w:rPr>
                    </w:pPr>
                    <w:r w:rsidRPr="0083704B">
                      <w:rPr>
                        <w:noProof/>
                      </w:rPr>
                      <w:t xml:space="preserve">H. Q. Thắng, Hướng dẫn lập trình mobile, Hà nội: NXB ĐH Quốc Gia, 2021. </w:t>
                    </w:r>
                  </w:p>
                </w:tc>
              </w:tr>
              <w:tr w:rsidR="00EE5018" w:rsidRPr="0083704B" w14:paraId="7E1DBDB9" w14:textId="77777777">
                <w:trPr>
                  <w:divId w:val="1062212997"/>
                  <w:tblCellSpacing w:w="15" w:type="dxa"/>
                </w:trPr>
                <w:tc>
                  <w:tcPr>
                    <w:tcW w:w="50" w:type="pct"/>
                    <w:hideMark/>
                  </w:tcPr>
                  <w:p w14:paraId="141A7B2F" w14:textId="77777777" w:rsidR="00EE5018" w:rsidRPr="0083704B" w:rsidRDefault="00EE5018">
                    <w:pPr>
                      <w:pStyle w:val="DanhmucTailiuThamkhao"/>
                      <w:rPr>
                        <w:noProof/>
                      </w:rPr>
                    </w:pPr>
                    <w:r w:rsidRPr="0083704B">
                      <w:rPr>
                        <w:noProof/>
                      </w:rPr>
                      <w:t xml:space="preserve">[2] </w:t>
                    </w:r>
                  </w:p>
                </w:tc>
                <w:tc>
                  <w:tcPr>
                    <w:tcW w:w="0" w:type="auto"/>
                    <w:hideMark/>
                  </w:tcPr>
                  <w:p w14:paraId="56F4884C" w14:textId="77777777" w:rsidR="00EE5018" w:rsidRPr="0083704B" w:rsidRDefault="00EE5018">
                    <w:pPr>
                      <w:pStyle w:val="DanhmucTailiuThamkhao"/>
                      <w:rPr>
                        <w:noProof/>
                      </w:rPr>
                    </w:pPr>
                    <w:r w:rsidRPr="0083704B">
                      <w:rPr>
                        <w:noProof/>
                      </w:rPr>
                      <w:t xml:space="preserve">N. V. Sơn, Tin học VPNC, Hà nội: NXB ĐH MĐC, 2021. </w:t>
                    </w:r>
                  </w:p>
                </w:tc>
              </w:tr>
              <w:tr w:rsidR="00EE5018" w:rsidRPr="0083704B" w14:paraId="64679048" w14:textId="77777777">
                <w:trPr>
                  <w:divId w:val="1062212997"/>
                  <w:tblCellSpacing w:w="15" w:type="dxa"/>
                </w:trPr>
                <w:tc>
                  <w:tcPr>
                    <w:tcW w:w="50" w:type="pct"/>
                    <w:hideMark/>
                  </w:tcPr>
                  <w:p w14:paraId="5604548C" w14:textId="77777777" w:rsidR="00EE5018" w:rsidRPr="0083704B" w:rsidRDefault="00EE5018">
                    <w:pPr>
                      <w:pStyle w:val="DanhmucTailiuThamkhao"/>
                      <w:rPr>
                        <w:noProof/>
                        <w:lang w:val="vi-VN"/>
                      </w:rPr>
                    </w:pPr>
                    <w:r w:rsidRPr="0083704B">
                      <w:rPr>
                        <w:noProof/>
                      </w:rPr>
                      <w:t xml:space="preserve">[3] </w:t>
                    </w:r>
                  </w:p>
                </w:tc>
                <w:tc>
                  <w:tcPr>
                    <w:tcW w:w="0" w:type="auto"/>
                    <w:hideMark/>
                  </w:tcPr>
                  <w:p w14:paraId="7F2C5FE3" w14:textId="77777777" w:rsidR="00EE5018" w:rsidRPr="0083704B" w:rsidRDefault="00EE5018">
                    <w:pPr>
                      <w:pStyle w:val="DanhmucTailiuThamkhao"/>
                      <w:rPr>
                        <w:noProof/>
                      </w:rPr>
                    </w:pPr>
                    <w:r w:rsidRPr="0083704B">
                      <w:rPr>
                        <w:noProof/>
                      </w:rPr>
                      <w:t xml:space="preserve">Đ. X. Lôi, Cấu trúc dữ liệu và giải thuật, Hà nội: NXB Thống kê, 2010. </w:t>
                    </w:r>
                  </w:p>
                </w:tc>
              </w:tr>
              <w:tr w:rsidR="00EE5018" w:rsidRPr="0083704B" w14:paraId="5BF65530" w14:textId="77777777">
                <w:trPr>
                  <w:divId w:val="1062212997"/>
                  <w:tblCellSpacing w:w="15" w:type="dxa"/>
                </w:trPr>
                <w:tc>
                  <w:tcPr>
                    <w:tcW w:w="50" w:type="pct"/>
                    <w:hideMark/>
                  </w:tcPr>
                  <w:p w14:paraId="74170E11" w14:textId="77777777" w:rsidR="00EE5018" w:rsidRPr="0083704B" w:rsidRDefault="00EE5018">
                    <w:pPr>
                      <w:pStyle w:val="DanhmucTailiuThamkhao"/>
                      <w:rPr>
                        <w:noProof/>
                      </w:rPr>
                    </w:pPr>
                    <w:r w:rsidRPr="0083704B">
                      <w:rPr>
                        <w:noProof/>
                      </w:rPr>
                      <w:t xml:space="preserve">[4] </w:t>
                    </w:r>
                  </w:p>
                </w:tc>
                <w:tc>
                  <w:tcPr>
                    <w:tcW w:w="0" w:type="auto"/>
                    <w:hideMark/>
                  </w:tcPr>
                  <w:p w14:paraId="3383A24E" w14:textId="77777777" w:rsidR="00EE5018" w:rsidRPr="0083704B" w:rsidRDefault="00EE5018">
                    <w:pPr>
                      <w:pStyle w:val="DanhmucTailiuThamkhao"/>
                      <w:rPr>
                        <w:noProof/>
                      </w:rPr>
                    </w:pPr>
                    <w:r w:rsidRPr="0083704B">
                      <w:rPr>
                        <w:noProof/>
                      </w:rPr>
                      <w:t>bugnetproject.com, "Visual Studio là gì?," [Online]. Available: https://bugnetproject.com/visual-studio-la-gi/. [Accessed 08 05 2023].</w:t>
                    </w:r>
                  </w:p>
                </w:tc>
              </w:tr>
              <w:tr w:rsidR="00EE5018" w:rsidRPr="0083704B" w14:paraId="39B8AFED" w14:textId="77777777">
                <w:trPr>
                  <w:divId w:val="1062212997"/>
                  <w:tblCellSpacing w:w="15" w:type="dxa"/>
                </w:trPr>
                <w:tc>
                  <w:tcPr>
                    <w:tcW w:w="50" w:type="pct"/>
                    <w:hideMark/>
                  </w:tcPr>
                  <w:p w14:paraId="142EFDE3" w14:textId="77777777" w:rsidR="00EE5018" w:rsidRPr="0083704B" w:rsidRDefault="00EE5018">
                    <w:pPr>
                      <w:pStyle w:val="DanhmucTailiuThamkhao"/>
                      <w:rPr>
                        <w:noProof/>
                      </w:rPr>
                    </w:pPr>
                    <w:r w:rsidRPr="0083704B">
                      <w:rPr>
                        <w:noProof/>
                      </w:rPr>
                      <w:t xml:space="preserve">[5] </w:t>
                    </w:r>
                  </w:p>
                </w:tc>
                <w:tc>
                  <w:tcPr>
                    <w:tcW w:w="0" w:type="auto"/>
                    <w:hideMark/>
                  </w:tcPr>
                  <w:p w14:paraId="69CEB312" w14:textId="77777777" w:rsidR="00EE5018" w:rsidRPr="0083704B" w:rsidRDefault="00EE5018">
                    <w:pPr>
                      <w:pStyle w:val="DanhmucTailiuThamkhao"/>
                      <w:rPr>
                        <w:noProof/>
                      </w:rPr>
                    </w:pPr>
                    <w:r w:rsidRPr="0083704B">
                      <w:rPr>
                        <w:noProof/>
                      </w:rPr>
                      <w:t>N. Hưng, "SQL Server là gì? Hướng dẫn cài đặt SQL Server," 05 09 2022. [Online]. Available: https://vietnix.vn/sql-server-la-gi/. [Accessed 08 05 2023].</w:t>
                    </w:r>
                  </w:p>
                </w:tc>
              </w:tr>
              <w:tr w:rsidR="00EE5018" w:rsidRPr="0083704B" w14:paraId="177241E7" w14:textId="77777777">
                <w:trPr>
                  <w:divId w:val="1062212997"/>
                  <w:tblCellSpacing w:w="15" w:type="dxa"/>
                </w:trPr>
                <w:tc>
                  <w:tcPr>
                    <w:tcW w:w="50" w:type="pct"/>
                    <w:hideMark/>
                  </w:tcPr>
                  <w:p w14:paraId="7D41F0A2" w14:textId="77777777" w:rsidR="00EE5018" w:rsidRPr="0083704B" w:rsidRDefault="00EE5018">
                    <w:pPr>
                      <w:pStyle w:val="DanhmucTailiuThamkhao"/>
                      <w:rPr>
                        <w:noProof/>
                      </w:rPr>
                    </w:pPr>
                    <w:r w:rsidRPr="0083704B">
                      <w:rPr>
                        <w:noProof/>
                      </w:rPr>
                      <w:t xml:space="preserve">[6] </w:t>
                    </w:r>
                  </w:p>
                </w:tc>
                <w:tc>
                  <w:tcPr>
                    <w:tcW w:w="0" w:type="auto"/>
                    <w:hideMark/>
                  </w:tcPr>
                  <w:p w14:paraId="65B97960" w14:textId="77777777" w:rsidR="00EE5018" w:rsidRPr="0083704B" w:rsidRDefault="00EE5018">
                    <w:pPr>
                      <w:pStyle w:val="DanhmucTailiuThamkhao"/>
                      <w:rPr>
                        <w:noProof/>
                      </w:rPr>
                    </w:pPr>
                    <w:r w:rsidRPr="0083704B">
                      <w:rPr>
                        <w:noProof/>
                      </w:rPr>
                      <w:t>T. Nguyễn, "Entity framework là gì? Đặc điểm cơ bản và lợi ích khi dùng Framework này," 26 04 2021. [Online]. Available: https://bizfly.vn/techblog/entity-framework-la-gi.html. [Accessed 08 05 2023].</w:t>
                    </w:r>
                  </w:p>
                </w:tc>
              </w:tr>
            </w:tbl>
            <w:p w14:paraId="1556EF39" w14:textId="77777777" w:rsidR="00EE5018" w:rsidRPr="0083704B" w:rsidRDefault="00EE5018">
              <w:pPr>
                <w:divId w:val="1062212997"/>
                <w:rPr>
                  <w:noProof/>
                </w:rPr>
              </w:pPr>
            </w:p>
            <w:p w14:paraId="45F2F2F4" w14:textId="77777777" w:rsidR="00EE5018" w:rsidRPr="0083704B" w:rsidRDefault="00EE5018" w:rsidP="00EE5018">
              <w:r w:rsidRPr="0083704B">
                <w:rPr>
                  <w:b/>
                  <w:bCs/>
                  <w:noProof/>
                </w:rPr>
                <w:fldChar w:fldCharType="end"/>
              </w:r>
            </w:p>
          </w:sdtContent>
        </w:sdt>
      </w:sdtContent>
    </w:sdt>
    <w:p w14:paraId="107E299A" w14:textId="7AAF0BE0" w:rsidR="002E78DF" w:rsidRPr="0083704B" w:rsidRDefault="002E78DF"/>
    <w:p w14:paraId="6DB89E65" w14:textId="529AE366" w:rsidR="003F7F16" w:rsidRPr="0083704B" w:rsidRDefault="003F7F16"/>
    <w:p w14:paraId="16B46CD9" w14:textId="531264C4" w:rsidR="003F7F16" w:rsidRPr="0083704B" w:rsidRDefault="003F7F16"/>
    <w:p w14:paraId="6509EB76" w14:textId="4D00B013" w:rsidR="003F7F16" w:rsidRPr="0083704B" w:rsidRDefault="003F7F16"/>
    <w:p w14:paraId="66F9CBB6" w14:textId="46B9168D" w:rsidR="003F7F16" w:rsidRPr="0083704B" w:rsidRDefault="003F7F16"/>
    <w:p w14:paraId="7602A86A" w14:textId="541817F9" w:rsidR="00690D36" w:rsidRPr="0083704B" w:rsidRDefault="00690D36" w:rsidP="00BB71A4">
      <w:pPr>
        <w:sectPr w:rsidR="00690D36" w:rsidRPr="0083704B" w:rsidSect="003925D5">
          <w:pgSz w:w="11907" w:h="16840" w:code="9"/>
          <w:pgMar w:top="1701" w:right="1134" w:bottom="1701" w:left="1985" w:header="709" w:footer="709" w:gutter="0"/>
          <w:cols w:space="708"/>
          <w:docGrid w:linePitch="360"/>
        </w:sectPr>
      </w:pPr>
    </w:p>
    <w:p w14:paraId="338402F9" w14:textId="093F3FD4" w:rsidR="00EA7CFA" w:rsidRPr="0083704B" w:rsidRDefault="00AB4DE3" w:rsidP="007579E6">
      <w:pPr>
        <w:pStyle w:val="u1"/>
        <w:numPr>
          <w:ilvl w:val="0"/>
          <w:numId w:val="0"/>
        </w:numPr>
        <w:rPr>
          <w:rFonts w:cs="Times New Roman"/>
        </w:rPr>
      </w:pPr>
      <w:bookmarkStart w:id="42" w:name="_Toc169424255"/>
      <w:bookmarkStart w:id="43" w:name="_Toc98962375"/>
      <w:bookmarkStart w:id="44" w:name="_Toc147071722"/>
      <w:r w:rsidRPr="0083704B">
        <w:rPr>
          <w:rFonts w:cs="Times New Roman"/>
        </w:rPr>
        <w:lastRenderedPageBreak/>
        <w:t>PHỤ LỤ</w:t>
      </w:r>
      <w:bookmarkEnd w:id="42"/>
      <w:r w:rsidR="007579E6" w:rsidRPr="0083704B">
        <w:rPr>
          <w:rFonts w:cs="Times New Roman"/>
        </w:rPr>
        <w:t>C</w:t>
      </w:r>
      <w:bookmarkEnd w:id="43"/>
      <w:bookmarkEnd w:id="44"/>
    </w:p>
    <w:sectPr w:rsidR="00EA7CFA" w:rsidRPr="0083704B" w:rsidSect="003925D5">
      <w:headerReference w:type="even" r:id="rId1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C431" w14:textId="77777777" w:rsidR="005F412C" w:rsidRDefault="005F412C">
      <w:r>
        <w:separator/>
      </w:r>
    </w:p>
    <w:p w14:paraId="3A8D7740" w14:textId="77777777" w:rsidR="005F412C" w:rsidRDefault="005F412C"/>
  </w:endnote>
  <w:endnote w:type="continuationSeparator" w:id="0">
    <w:p w14:paraId="76E862AF" w14:textId="77777777" w:rsidR="005F412C" w:rsidRDefault="005F412C">
      <w:r>
        <w:continuationSeparator/>
      </w:r>
    </w:p>
    <w:p w14:paraId="4C1ECB3C" w14:textId="77777777" w:rsidR="005F412C" w:rsidRDefault="005F4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6048" w14:textId="77777777" w:rsidR="003F6BF4" w:rsidRDefault="003F6BF4" w:rsidP="00F40FA3">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1</w:t>
    </w:r>
    <w:r>
      <w:rPr>
        <w:rStyle w:val="Strang"/>
      </w:rPr>
      <w:fldChar w:fldCharType="end"/>
    </w:r>
  </w:p>
  <w:p w14:paraId="5E2776BB" w14:textId="77777777" w:rsidR="003F6BF4" w:rsidRDefault="003F6BF4" w:rsidP="008F3A79">
    <w:pPr>
      <w:pStyle w:val="Chntrang"/>
      <w:ind w:right="360"/>
    </w:pPr>
  </w:p>
  <w:p w14:paraId="2B02D633" w14:textId="77777777" w:rsidR="003F6BF4" w:rsidRDefault="003F6BF4"/>
  <w:p w14:paraId="26E03C71" w14:textId="77777777" w:rsidR="003F6BF4" w:rsidRDefault="003F6B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1"/>
      <w:gridCol w:w="2912"/>
      <w:gridCol w:w="2935"/>
    </w:tblGrid>
    <w:tr w:rsidR="003F6BF4" w14:paraId="58ECA065" w14:textId="77777777" w:rsidTr="009165B5">
      <w:tc>
        <w:tcPr>
          <w:tcW w:w="2979" w:type="dxa"/>
          <w:shd w:val="clear" w:color="auto" w:fill="FAFAFA"/>
        </w:tcPr>
        <w:p w14:paraId="4505D00A" w14:textId="3A5457CF" w:rsidR="003F6BF4" w:rsidRPr="009165B5" w:rsidRDefault="00F94389" w:rsidP="00C24DC5">
          <w:pPr>
            <w:pStyle w:val="Chntrang"/>
            <w:tabs>
              <w:tab w:val="clear" w:pos="4320"/>
              <w:tab w:val="clear" w:pos="8640"/>
            </w:tabs>
            <w:spacing w:before="0" w:line="240" w:lineRule="auto"/>
            <w:ind w:right="360" w:firstLine="0"/>
            <w:rPr>
              <w:i/>
              <w:sz w:val="24"/>
            </w:rPr>
          </w:pPr>
          <w:r>
            <w:rPr>
              <w:i/>
              <w:sz w:val="24"/>
            </w:rPr>
            <w:t>Hà Văn Huy</w:t>
          </w:r>
        </w:p>
      </w:tc>
      <w:tc>
        <w:tcPr>
          <w:tcW w:w="2961" w:type="dxa"/>
          <w:shd w:val="clear" w:color="auto" w:fill="FAFAFA"/>
        </w:tcPr>
        <w:p w14:paraId="0B0AF158" w14:textId="77777777" w:rsidR="003F6BF4" w:rsidRPr="00B57E92" w:rsidRDefault="003F6BF4" w:rsidP="009165B5">
          <w:pPr>
            <w:pStyle w:val="Chntrang"/>
            <w:tabs>
              <w:tab w:val="clear" w:pos="4320"/>
              <w:tab w:val="clear" w:pos="8640"/>
            </w:tabs>
            <w:spacing w:before="0" w:line="240" w:lineRule="auto"/>
            <w:ind w:firstLine="0"/>
            <w:jc w:val="center"/>
            <w:rPr>
              <w:sz w:val="24"/>
            </w:rPr>
          </w:pPr>
          <w:r w:rsidRPr="00B57E92">
            <w:rPr>
              <w:rStyle w:val="Strang"/>
              <w:sz w:val="24"/>
            </w:rPr>
            <w:fldChar w:fldCharType="begin"/>
          </w:r>
          <w:r w:rsidRPr="00B57E92">
            <w:rPr>
              <w:rStyle w:val="Strang"/>
              <w:sz w:val="24"/>
            </w:rPr>
            <w:instrText xml:space="preserve">PAGE  </w:instrText>
          </w:r>
          <w:r w:rsidRPr="00B57E92">
            <w:rPr>
              <w:rStyle w:val="Strang"/>
              <w:sz w:val="24"/>
            </w:rPr>
            <w:fldChar w:fldCharType="separate"/>
          </w:r>
          <w:r>
            <w:rPr>
              <w:rStyle w:val="Strang"/>
              <w:noProof/>
              <w:sz w:val="24"/>
            </w:rPr>
            <w:t>3</w:t>
          </w:r>
          <w:r w:rsidRPr="00B57E92">
            <w:rPr>
              <w:rStyle w:val="Strang"/>
              <w:sz w:val="24"/>
            </w:rPr>
            <w:fldChar w:fldCharType="end"/>
          </w:r>
        </w:p>
      </w:tc>
      <w:tc>
        <w:tcPr>
          <w:tcW w:w="2962" w:type="dxa"/>
          <w:shd w:val="clear" w:color="auto" w:fill="FAFAFA"/>
        </w:tcPr>
        <w:p w14:paraId="3DD96B0D" w14:textId="05148B4E" w:rsidR="002D4002" w:rsidRPr="00570EF4" w:rsidRDefault="00F94389" w:rsidP="002D4002">
          <w:pPr>
            <w:pStyle w:val="Chntrang"/>
            <w:tabs>
              <w:tab w:val="clear" w:pos="4320"/>
              <w:tab w:val="clear" w:pos="8640"/>
            </w:tabs>
            <w:spacing w:before="0" w:line="240" w:lineRule="auto"/>
            <w:ind w:right="-1" w:firstLine="0"/>
            <w:jc w:val="right"/>
            <w:rPr>
              <w:i/>
              <w:sz w:val="24"/>
            </w:rPr>
          </w:pPr>
          <w:r>
            <w:rPr>
              <w:i/>
              <w:sz w:val="24"/>
            </w:rPr>
            <w:t>DCCTPM64</w:t>
          </w:r>
          <w:r>
            <w:rPr>
              <w:i/>
              <w:sz w:val="24"/>
            </w:rPr>
            <w:t>A</w:t>
          </w:r>
        </w:p>
      </w:tc>
    </w:tr>
  </w:tbl>
  <w:p w14:paraId="08D23842" w14:textId="77777777" w:rsidR="003F6BF4" w:rsidRDefault="003F6BF4" w:rsidP="008F3A79">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88986" w14:textId="77777777" w:rsidR="005F412C" w:rsidRDefault="005F412C">
      <w:r>
        <w:separator/>
      </w:r>
    </w:p>
    <w:p w14:paraId="1AA0BEB0" w14:textId="77777777" w:rsidR="005F412C" w:rsidRDefault="005F412C"/>
  </w:footnote>
  <w:footnote w:type="continuationSeparator" w:id="0">
    <w:p w14:paraId="1AC15303" w14:textId="77777777" w:rsidR="005F412C" w:rsidRDefault="005F412C">
      <w:r>
        <w:continuationSeparator/>
      </w:r>
    </w:p>
    <w:p w14:paraId="059A536A" w14:textId="77777777" w:rsidR="005F412C" w:rsidRDefault="005F41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C292" w14:textId="77777777" w:rsidR="003F6BF4" w:rsidRDefault="003F6BF4" w:rsidP="00162939">
    <w:pPr>
      <w:pStyle w:val="utrang"/>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3F6BF4" w:rsidRPr="00570EF4" w14:paraId="271040D0" w14:textId="77777777" w:rsidTr="009165B5">
      <w:tc>
        <w:tcPr>
          <w:tcW w:w="9004" w:type="dxa"/>
          <w:shd w:val="clear" w:color="auto" w:fill="FAFAFA"/>
        </w:tcPr>
        <w:p w14:paraId="747E29A3" w14:textId="1206B2D8" w:rsidR="003F6BF4" w:rsidRPr="00570EF4" w:rsidRDefault="002D4002" w:rsidP="009165B5">
          <w:pPr>
            <w:pStyle w:val="utrang"/>
            <w:spacing w:before="0" w:line="240" w:lineRule="auto"/>
            <w:ind w:firstLine="0"/>
            <w:rPr>
              <w:i/>
              <w:sz w:val="24"/>
            </w:rPr>
          </w:pPr>
          <w:r>
            <w:rPr>
              <w:i/>
              <w:sz w:val="24"/>
            </w:rPr>
            <w:t>Báo cáo thực tập doanh nghiệp</w:t>
          </w:r>
          <w:r w:rsidR="003F6BF4">
            <w:rPr>
              <w:i/>
              <w:sz w:val="24"/>
            </w:rPr>
            <w:t xml:space="preserve"> ngành </w:t>
          </w:r>
          <w:r w:rsidR="00AF0B90">
            <w:rPr>
              <w:i/>
              <w:sz w:val="24"/>
            </w:rPr>
            <w:t>Công nghệ thông tin</w:t>
          </w:r>
        </w:p>
      </w:tc>
    </w:tr>
  </w:tbl>
  <w:p w14:paraId="359322EF" w14:textId="77777777" w:rsidR="003F6BF4" w:rsidRPr="00162939" w:rsidRDefault="003F6BF4" w:rsidP="00162939">
    <w:pPr>
      <w:pStyle w:val="utrang"/>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6734" w14:textId="77777777" w:rsidR="003F6BF4" w:rsidRDefault="003F6B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782"/>
    <w:multiLevelType w:val="hybridMultilevel"/>
    <w:tmpl w:val="29A28F46"/>
    <w:lvl w:ilvl="0" w:tplc="042A000D">
      <w:start w:val="1"/>
      <w:numFmt w:val="bullet"/>
      <w:lvlText w:val=""/>
      <w:lvlJc w:val="left"/>
      <w:pPr>
        <w:ind w:left="1647"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1" w15:restartNumberingAfterBreak="0">
    <w:nsid w:val="03F63042"/>
    <w:multiLevelType w:val="multilevel"/>
    <w:tmpl w:val="711480C4"/>
    <w:lvl w:ilvl="0">
      <w:start w:val="1"/>
      <w:numFmt w:val="decimal"/>
      <w:pStyle w:val="u1"/>
      <w:suff w:val="nothing"/>
      <w:lvlText w:val="CHƯƠNG %1"/>
      <w:lvlJc w:val="left"/>
      <w:pPr>
        <w:ind w:left="0" w:firstLine="0"/>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lvl>
    <w:lvl w:ilvl="3">
      <w:start w:val="1"/>
      <w:numFmt w:val="decimal"/>
      <w:pStyle w:val="u4"/>
      <w:suff w:val="space"/>
      <w:lvlText w:val="%1.%2.%3.%4"/>
      <w:lvlJc w:val="left"/>
      <w:pPr>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2" w15:restartNumberingAfterBreak="0">
    <w:nsid w:val="04ED2E3D"/>
    <w:multiLevelType w:val="hybridMultilevel"/>
    <w:tmpl w:val="6932F994"/>
    <w:lvl w:ilvl="0" w:tplc="042A0001">
      <w:start w:val="1"/>
      <w:numFmt w:val="bullet"/>
      <w:lvlText w:val=""/>
      <w:lvlJc w:val="left"/>
      <w:pPr>
        <w:ind w:left="1647"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 w15:restartNumberingAfterBreak="0">
    <w:nsid w:val="089458A9"/>
    <w:multiLevelType w:val="hybridMultilevel"/>
    <w:tmpl w:val="4B3A8592"/>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A5C0D29"/>
    <w:multiLevelType w:val="hybridMultilevel"/>
    <w:tmpl w:val="8C4CDC32"/>
    <w:lvl w:ilvl="0" w:tplc="D2629A82">
      <w:start w:val="1"/>
      <w:numFmt w:val="bullet"/>
      <w:lvlText w:val="-"/>
      <w:lvlJc w:val="left"/>
      <w:pPr>
        <w:ind w:left="720" w:hanging="360"/>
      </w:pPr>
      <w:rPr>
        <w:rFonts w:ascii="Segoe UI" w:eastAsia="Times New Roman" w:hAnsi="Segoe UI" w:cs="Segoe U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E76116"/>
    <w:multiLevelType w:val="hybridMultilevel"/>
    <w:tmpl w:val="B168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06135"/>
    <w:multiLevelType w:val="hybridMultilevel"/>
    <w:tmpl w:val="DEF034F4"/>
    <w:lvl w:ilvl="0" w:tplc="D2629A82">
      <w:start w:val="1"/>
      <w:numFmt w:val="bullet"/>
      <w:lvlText w:val="-"/>
      <w:lvlJc w:val="left"/>
      <w:pPr>
        <w:ind w:left="1440" w:hanging="360"/>
      </w:pPr>
      <w:rPr>
        <w:rFonts w:ascii="Segoe UI" w:eastAsia="Times New Roman" w:hAnsi="Segoe UI" w:cs="Segoe UI"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2643047"/>
    <w:multiLevelType w:val="hybridMultilevel"/>
    <w:tmpl w:val="B4743CAC"/>
    <w:lvl w:ilvl="0" w:tplc="D2629A82">
      <w:start w:val="1"/>
      <w:numFmt w:val="bullet"/>
      <w:lvlText w:val="-"/>
      <w:lvlJc w:val="left"/>
      <w:pPr>
        <w:ind w:left="1287" w:hanging="360"/>
      </w:pPr>
      <w:rPr>
        <w:rFonts w:ascii="Segoe UI" w:eastAsia="Times New Roman" w:hAnsi="Segoe UI" w:cs="Segoe UI"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17D873AE"/>
    <w:multiLevelType w:val="multilevel"/>
    <w:tmpl w:val="5F385E80"/>
    <w:lvl w:ilvl="0">
      <w:start w:val="2"/>
      <w:numFmt w:val="decimal"/>
      <w:lvlText w:val="%1."/>
      <w:lvlJc w:val="left"/>
      <w:pPr>
        <w:ind w:left="390" w:hanging="39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19C42774"/>
    <w:multiLevelType w:val="multilevel"/>
    <w:tmpl w:val="ABFC8C94"/>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1A4B6A86"/>
    <w:multiLevelType w:val="hybridMultilevel"/>
    <w:tmpl w:val="3A5688A4"/>
    <w:lvl w:ilvl="0" w:tplc="0C09000B">
      <w:start w:val="1"/>
      <w:numFmt w:val="bullet"/>
      <w:lvlText w:val=""/>
      <w:lvlJc w:val="left"/>
      <w:pPr>
        <w:ind w:left="1287" w:hanging="360"/>
      </w:pPr>
      <w:rPr>
        <w:rFonts w:ascii="Wingdings" w:hAnsi="Wingdings"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1AE90618"/>
    <w:multiLevelType w:val="hybridMultilevel"/>
    <w:tmpl w:val="35A68A9C"/>
    <w:lvl w:ilvl="0" w:tplc="82487956">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1B221844"/>
    <w:multiLevelType w:val="hybridMultilevel"/>
    <w:tmpl w:val="92463294"/>
    <w:lvl w:ilvl="0" w:tplc="FFFFFFFF">
      <w:start w:val="1"/>
      <w:numFmt w:val="bullet"/>
      <w:lvlText w:val="-"/>
      <w:lvlJc w:val="left"/>
      <w:pPr>
        <w:ind w:left="1440" w:hanging="360"/>
      </w:pPr>
      <w:rPr>
        <w:rFonts w:ascii="Segoe UI" w:eastAsia="Times New Roman" w:hAnsi="Segoe UI" w:cs="Segoe UI" w:hint="default"/>
      </w:rPr>
    </w:lvl>
    <w:lvl w:ilvl="1" w:tplc="D2629A82">
      <w:start w:val="1"/>
      <w:numFmt w:val="bullet"/>
      <w:lvlText w:val="-"/>
      <w:lvlJc w:val="left"/>
      <w:pPr>
        <w:ind w:left="720" w:hanging="360"/>
      </w:pPr>
      <w:rPr>
        <w:rFonts w:ascii="Segoe UI" w:eastAsia="Times New Roman" w:hAnsi="Segoe UI" w:cs="Segoe U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0191ACC"/>
    <w:multiLevelType w:val="hybridMultilevel"/>
    <w:tmpl w:val="35A68A9C"/>
    <w:lvl w:ilvl="0" w:tplc="FFFFFFFF">
      <w:start w:val="1"/>
      <w:numFmt w:val="upp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5" w15:restartNumberingAfterBreak="0">
    <w:nsid w:val="20B03DDE"/>
    <w:multiLevelType w:val="hybridMultilevel"/>
    <w:tmpl w:val="6DA6F28E"/>
    <w:lvl w:ilvl="0" w:tplc="D2629A82">
      <w:start w:val="1"/>
      <w:numFmt w:val="bullet"/>
      <w:lvlText w:val="-"/>
      <w:lvlJc w:val="left"/>
      <w:pPr>
        <w:ind w:left="720" w:hanging="360"/>
      </w:pPr>
      <w:rPr>
        <w:rFonts w:ascii="Segoe UI" w:eastAsia="Times New Roman"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2A71A69"/>
    <w:multiLevelType w:val="hybridMultilevel"/>
    <w:tmpl w:val="B89850B2"/>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25626AFD"/>
    <w:multiLevelType w:val="hybridMultilevel"/>
    <w:tmpl w:val="861EBCF6"/>
    <w:lvl w:ilvl="0" w:tplc="D2629A82">
      <w:start w:val="1"/>
      <w:numFmt w:val="bullet"/>
      <w:lvlText w:val="-"/>
      <w:lvlJc w:val="left"/>
      <w:pPr>
        <w:ind w:left="2356" w:hanging="360"/>
      </w:pPr>
      <w:rPr>
        <w:rFonts w:ascii="Segoe UI" w:eastAsia="Times New Roman" w:hAnsi="Segoe UI" w:cs="Segoe UI" w:hint="default"/>
      </w:rPr>
    </w:lvl>
    <w:lvl w:ilvl="1" w:tplc="042A0003" w:tentative="1">
      <w:start w:val="1"/>
      <w:numFmt w:val="bullet"/>
      <w:lvlText w:val="o"/>
      <w:lvlJc w:val="left"/>
      <w:pPr>
        <w:ind w:left="3076" w:hanging="360"/>
      </w:pPr>
      <w:rPr>
        <w:rFonts w:ascii="Courier New" w:hAnsi="Courier New" w:cs="Courier New" w:hint="default"/>
      </w:rPr>
    </w:lvl>
    <w:lvl w:ilvl="2" w:tplc="042A0005" w:tentative="1">
      <w:start w:val="1"/>
      <w:numFmt w:val="bullet"/>
      <w:lvlText w:val=""/>
      <w:lvlJc w:val="left"/>
      <w:pPr>
        <w:ind w:left="3796" w:hanging="360"/>
      </w:pPr>
      <w:rPr>
        <w:rFonts w:ascii="Wingdings" w:hAnsi="Wingdings" w:hint="default"/>
      </w:rPr>
    </w:lvl>
    <w:lvl w:ilvl="3" w:tplc="042A0001" w:tentative="1">
      <w:start w:val="1"/>
      <w:numFmt w:val="bullet"/>
      <w:lvlText w:val=""/>
      <w:lvlJc w:val="left"/>
      <w:pPr>
        <w:ind w:left="4516" w:hanging="360"/>
      </w:pPr>
      <w:rPr>
        <w:rFonts w:ascii="Symbol" w:hAnsi="Symbol" w:hint="default"/>
      </w:rPr>
    </w:lvl>
    <w:lvl w:ilvl="4" w:tplc="042A0003" w:tentative="1">
      <w:start w:val="1"/>
      <w:numFmt w:val="bullet"/>
      <w:lvlText w:val="o"/>
      <w:lvlJc w:val="left"/>
      <w:pPr>
        <w:ind w:left="5236" w:hanging="360"/>
      </w:pPr>
      <w:rPr>
        <w:rFonts w:ascii="Courier New" w:hAnsi="Courier New" w:cs="Courier New" w:hint="default"/>
      </w:rPr>
    </w:lvl>
    <w:lvl w:ilvl="5" w:tplc="042A0005" w:tentative="1">
      <w:start w:val="1"/>
      <w:numFmt w:val="bullet"/>
      <w:lvlText w:val=""/>
      <w:lvlJc w:val="left"/>
      <w:pPr>
        <w:ind w:left="5956" w:hanging="360"/>
      </w:pPr>
      <w:rPr>
        <w:rFonts w:ascii="Wingdings" w:hAnsi="Wingdings" w:hint="default"/>
      </w:rPr>
    </w:lvl>
    <w:lvl w:ilvl="6" w:tplc="042A0001" w:tentative="1">
      <w:start w:val="1"/>
      <w:numFmt w:val="bullet"/>
      <w:lvlText w:val=""/>
      <w:lvlJc w:val="left"/>
      <w:pPr>
        <w:ind w:left="6676" w:hanging="360"/>
      </w:pPr>
      <w:rPr>
        <w:rFonts w:ascii="Symbol" w:hAnsi="Symbol" w:hint="default"/>
      </w:rPr>
    </w:lvl>
    <w:lvl w:ilvl="7" w:tplc="042A0003" w:tentative="1">
      <w:start w:val="1"/>
      <w:numFmt w:val="bullet"/>
      <w:lvlText w:val="o"/>
      <w:lvlJc w:val="left"/>
      <w:pPr>
        <w:ind w:left="7396" w:hanging="360"/>
      </w:pPr>
      <w:rPr>
        <w:rFonts w:ascii="Courier New" w:hAnsi="Courier New" w:cs="Courier New" w:hint="default"/>
      </w:rPr>
    </w:lvl>
    <w:lvl w:ilvl="8" w:tplc="042A0005" w:tentative="1">
      <w:start w:val="1"/>
      <w:numFmt w:val="bullet"/>
      <w:lvlText w:val=""/>
      <w:lvlJc w:val="left"/>
      <w:pPr>
        <w:ind w:left="8116" w:hanging="360"/>
      </w:pPr>
      <w:rPr>
        <w:rFonts w:ascii="Wingdings" w:hAnsi="Wingdings" w:hint="default"/>
      </w:rPr>
    </w:lvl>
  </w:abstractNum>
  <w:abstractNum w:abstractNumId="18" w15:restartNumberingAfterBreak="0">
    <w:nsid w:val="25C64422"/>
    <w:multiLevelType w:val="hybridMultilevel"/>
    <w:tmpl w:val="A832FCC2"/>
    <w:lvl w:ilvl="0" w:tplc="FFFFFFFF">
      <w:start w:val="1"/>
      <w:numFmt w:val="bullet"/>
      <w:lvlText w:val=""/>
      <w:lvlJc w:val="left"/>
      <w:pPr>
        <w:ind w:left="720" w:hanging="360"/>
      </w:pPr>
      <w:rPr>
        <w:rFonts w:ascii="Wingdings" w:hAnsi="Wingdings" w:hint="default"/>
      </w:rPr>
    </w:lvl>
    <w:lvl w:ilvl="1" w:tplc="D2629A82">
      <w:start w:val="1"/>
      <w:numFmt w:val="bullet"/>
      <w:lvlText w:val="-"/>
      <w:lvlJc w:val="left"/>
      <w:pPr>
        <w:ind w:left="720" w:hanging="360"/>
      </w:pPr>
      <w:rPr>
        <w:rFonts w:ascii="Segoe UI" w:eastAsia="Times New Roman" w:hAnsi="Segoe UI" w:cs="Segoe U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9CA583F"/>
    <w:multiLevelType w:val="hybridMultilevel"/>
    <w:tmpl w:val="B798E00E"/>
    <w:lvl w:ilvl="0" w:tplc="042A000D">
      <w:start w:val="1"/>
      <w:numFmt w:val="bullet"/>
      <w:lvlText w:val=""/>
      <w:lvlJc w:val="left"/>
      <w:pPr>
        <w:ind w:left="927" w:hanging="360"/>
      </w:pPr>
      <w:rPr>
        <w:rFonts w:ascii="Wingdings" w:hAnsi="Wingding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2C696938"/>
    <w:multiLevelType w:val="hybridMultilevel"/>
    <w:tmpl w:val="ACDE5C64"/>
    <w:lvl w:ilvl="0" w:tplc="D2629A82">
      <w:start w:val="1"/>
      <w:numFmt w:val="bullet"/>
      <w:lvlText w:val="-"/>
      <w:lvlJc w:val="left"/>
      <w:pPr>
        <w:ind w:left="1004" w:hanging="360"/>
      </w:pPr>
      <w:rPr>
        <w:rFonts w:ascii="Segoe UI" w:eastAsia="Times New Roman" w:hAnsi="Segoe UI" w:cs="Segoe UI"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1" w15:restartNumberingAfterBreak="0">
    <w:nsid w:val="2E7874D8"/>
    <w:multiLevelType w:val="hybridMultilevel"/>
    <w:tmpl w:val="CC683498"/>
    <w:lvl w:ilvl="0" w:tplc="D2629A82">
      <w:start w:val="1"/>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79100B"/>
    <w:multiLevelType w:val="hybridMultilevel"/>
    <w:tmpl w:val="399EE824"/>
    <w:lvl w:ilvl="0" w:tplc="8B04A41C">
      <w:start w:val="3"/>
      <w:numFmt w:val="bullet"/>
      <w:lvlText w:val="-"/>
      <w:lvlJc w:val="left"/>
      <w:pPr>
        <w:ind w:left="1287" w:hanging="360"/>
      </w:pPr>
      <w:rPr>
        <w:rFonts w:ascii="Segoe UI" w:eastAsia="Times New Roman" w:hAnsi="Segoe UI" w:cs="Segoe U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3" w15:restartNumberingAfterBreak="0">
    <w:nsid w:val="37D36636"/>
    <w:multiLevelType w:val="hybridMultilevel"/>
    <w:tmpl w:val="29367258"/>
    <w:lvl w:ilvl="0" w:tplc="D2629A82">
      <w:start w:val="1"/>
      <w:numFmt w:val="bullet"/>
      <w:lvlText w:val="-"/>
      <w:lvlJc w:val="left"/>
      <w:pPr>
        <w:ind w:left="720" w:hanging="360"/>
      </w:pPr>
      <w:rPr>
        <w:rFonts w:ascii="Segoe UI" w:eastAsia="Times New Roman" w:hAnsi="Segoe UI" w:cs="Segoe UI" w:hint="default"/>
      </w:rPr>
    </w:lvl>
    <w:lvl w:ilvl="1" w:tplc="D2629A82">
      <w:start w:val="1"/>
      <w:numFmt w:val="bullet"/>
      <w:lvlText w:val="-"/>
      <w:lvlJc w:val="left"/>
      <w:pPr>
        <w:ind w:left="1004" w:hanging="360"/>
      </w:pPr>
      <w:rPr>
        <w:rFonts w:ascii="Segoe UI" w:eastAsia="Times New Roman" w:hAnsi="Segoe UI" w:cs="Segoe UI"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93858B7"/>
    <w:multiLevelType w:val="hybridMultilevel"/>
    <w:tmpl w:val="6168668E"/>
    <w:lvl w:ilvl="0" w:tplc="C92891A0">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3B1C5C60"/>
    <w:multiLevelType w:val="hybridMultilevel"/>
    <w:tmpl w:val="27C28E2A"/>
    <w:lvl w:ilvl="0" w:tplc="C92891A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F6A116C"/>
    <w:multiLevelType w:val="hybridMultilevel"/>
    <w:tmpl w:val="1EBC5DFE"/>
    <w:lvl w:ilvl="0" w:tplc="042A0009">
      <w:start w:val="1"/>
      <w:numFmt w:val="bullet"/>
      <w:lvlText w:val=""/>
      <w:lvlJc w:val="left"/>
      <w:pPr>
        <w:ind w:left="1069" w:hanging="360"/>
      </w:pPr>
      <w:rPr>
        <w:rFonts w:ascii="Wingdings" w:hAnsi="Wingdings"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7" w15:restartNumberingAfterBreak="0">
    <w:nsid w:val="431543A1"/>
    <w:multiLevelType w:val="multilevel"/>
    <w:tmpl w:val="7C6E1C00"/>
    <w:lvl w:ilvl="0">
      <w:start w:val="2"/>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28" w15:restartNumberingAfterBreak="0">
    <w:nsid w:val="43E20141"/>
    <w:multiLevelType w:val="hybridMultilevel"/>
    <w:tmpl w:val="1EAE5F00"/>
    <w:lvl w:ilvl="0" w:tplc="D2629A82">
      <w:start w:val="1"/>
      <w:numFmt w:val="bullet"/>
      <w:lvlText w:val="-"/>
      <w:lvlJc w:val="left"/>
      <w:pPr>
        <w:ind w:left="720" w:hanging="360"/>
      </w:pPr>
      <w:rPr>
        <w:rFonts w:ascii="Segoe UI" w:eastAsia="Times New Roman" w:hAnsi="Segoe UI" w:cs="Segoe U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90D4479"/>
    <w:multiLevelType w:val="multilevel"/>
    <w:tmpl w:val="2AF0A982"/>
    <w:lvl w:ilvl="0">
      <w:start w:val="3"/>
      <w:numFmt w:val="decimal"/>
      <w:lvlText w:val="%1."/>
      <w:lvlJc w:val="left"/>
      <w:pPr>
        <w:ind w:left="390" w:hanging="39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30" w15:restartNumberingAfterBreak="0">
    <w:nsid w:val="4A7C394A"/>
    <w:multiLevelType w:val="multilevel"/>
    <w:tmpl w:val="09BE18F0"/>
    <w:lvl w:ilvl="0">
      <w:start w:val="1"/>
      <w:numFmt w:val="decimal"/>
      <w:lvlText w:val="%1."/>
      <w:lvlJc w:val="left"/>
      <w:pPr>
        <w:ind w:left="390" w:hanging="390"/>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31"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FC03FC4"/>
    <w:multiLevelType w:val="multilevel"/>
    <w:tmpl w:val="022E0876"/>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3" w15:restartNumberingAfterBreak="0">
    <w:nsid w:val="51416A7B"/>
    <w:multiLevelType w:val="hybridMultilevel"/>
    <w:tmpl w:val="572E1C66"/>
    <w:lvl w:ilvl="0" w:tplc="042A0009">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33427A7"/>
    <w:multiLevelType w:val="hybridMultilevel"/>
    <w:tmpl w:val="CB7A9ACE"/>
    <w:lvl w:ilvl="0" w:tplc="042A0009">
      <w:start w:val="1"/>
      <w:numFmt w:val="bullet"/>
      <w:lvlText w:val=""/>
      <w:lvlJc w:val="left"/>
      <w:pPr>
        <w:ind w:left="720" w:hanging="360"/>
      </w:pPr>
      <w:rPr>
        <w:rFonts w:ascii="Wingdings" w:hAnsi="Wingdings" w:hint="default"/>
      </w:rPr>
    </w:lvl>
    <w:lvl w:ilvl="1" w:tplc="FFFFFFFF">
      <w:start w:val="1"/>
      <w:numFmt w:val="bullet"/>
      <w:lvlText w:val="-"/>
      <w:lvlJc w:val="left"/>
      <w:pPr>
        <w:ind w:left="1004" w:hanging="360"/>
      </w:pPr>
      <w:rPr>
        <w:rFonts w:ascii="Segoe UI" w:eastAsia="Times New Roman" w:hAnsi="Segoe UI" w:cs="Segoe U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154B16"/>
    <w:multiLevelType w:val="hybridMultilevel"/>
    <w:tmpl w:val="E95AC28A"/>
    <w:lvl w:ilvl="0" w:tplc="D2629A82">
      <w:start w:val="1"/>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E2F6DA6"/>
    <w:multiLevelType w:val="hybridMultilevel"/>
    <w:tmpl w:val="D3E6CE74"/>
    <w:lvl w:ilvl="0" w:tplc="FFFFFFFF">
      <w:start w:val="1"/>
      <w:numFmt w:val="bullet"/>
      <w:lvlText w:val=""/>
      <w:lvlJc w:val="left"/>
      <w:pPr>
        <w:ind w:left="1287" w:hanging="360"/>
      </w:pPr>
      <w:rPr>
        <w:rFonts w:ascii="Wingdings" w:hAnsi="Wingdings" w:hint="default"/>
      </w:rPr>
    </w:lvl>
    <w:lvl w:ilvl="1" w:tplc="D2629A82">
      <w:start w:val="1"/>
      <w:numFmt w:val="bullet"/>
      <w:lvlText w:val="-"/>
      <w:lvlJc w:val="left"/>
      <w:pPr>
        <w:ind w:left="1069" w:hanging="360"/>
      </w:pPr>
      <w:rPr>
        <w:rFonts w:ascii="Segoe UI" w:eastAsia="Times New Roman" w:hAnsi="Segoe UI" w:cs="Segoe UI"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7" w15:restartNumberingAfterBreak="0">
    <w:nsid w:val="5FC00D05"/>
    <w:multiLevelType w:val="hybridMultilevel"/>
    <w:tmpl w:val="6264FE16"/>
    <w:lvl w:ilvl="0" w:tplc="042A000B">
      <w:start w:val="1"/>
      <w:numFmt w:val="bullet"/>
      <w:lvlText w:val=""/>
      <w:lvlJc w:val="left"/>
      <w:pPr>
        <w:ind w:left="1287"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8" w15:restartNumberingAfterBreak="0">
    <w:nsid w:val="678F230B"/>
    <w:multiLevelType w:val="hybridMultilevel"/>
    <w:tmpl w:val="DFEAD6B8"/>
    <w:lvl w:ilvl="0" w:tplc="66B82B26">
      <w:start w:val="1"/>
      <w:numFmt w:val="decimal"/>
      <w:pStyle w:val="Tailieuthamkhao"/>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FD016E"/>
    <w:multiLevelType w:val="hybridMultilevel"/>
    <w:tmpl w:val="3A4A9148"/>
    <w:lvl w:ilvl="0" w:tplc="8B04A41C">
      <w:start w:val="3"/>
      <w:numFmt w:val="bullet"/>
      <w:lvlText w:val="-"/>
      <w:lvlJc w:val="left"/>
      <w:pPr>
        <w:ind w:left="1080" w:hanging="360"/>
      </w:pPr>
      <w:rPr>
        <w:rFonts w:ascii="Segoe UI" w:eastAsia="Times New Roman" w:hAnsi="Segoe UI"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6D9115AB"/>
    <w:multiLevelType w:val="hybridMultilevel"/>
    <w:tmpl w:val="0ACEF78A"/>
    <w:lvl w:ilvl="0" w:tplc="D2629A82">
      <w:start w:val="1"/>
      <w:numFmt w:val="bullet"/>
      <w:lvlText w:val="-"/>
      <w:lvlJc w:val="left"/>
      <w:pPr>
        <w:ind w:left="720" w:hanging="360"/>
      </w:pPr>
      <w:rPr>
        <w:rFonts w:ascii="Segoe UI" w:eastAsia="Times New Roman" w:hAnsi="Segoe UI" w:cs="Segoe U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805BF4"/>
    <w:multiLevelType w:val="hybridMultilevel"/>
    <w:tmpl w:val="1772EF08"/>
    <w:lvl w:ilvl="0" w:tplc="D2629A82">
      <w:start w:val="1"/>
      <w:numFmt w:val="bullet"/>
      <w:lvlText w:val="-"/>
      <w:lvlJc w:val="left"/>
      <w:pPr>
        <w:ind w:left="720" w:hanging="360"/>
      </w:pPr>
      <w:rPr>
        <w:rFonts w:ascii="Segoe UI" w:eastAsia="Times New Roman" w:hAnsi="Segoe UI" w:cs="Segoe U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FD11FD"/>
    <w:multiLevelType w:val="hybridMultilevel"/>
    <w:tmpl w:val="DD02397E"/>
    <w:lvl w:ilvl="0" w:tplc="FFFFFFFF">
      <w:start w:val="1"/>
      <w:numFmt w:val="bullet"/>
      <w:lvlText w:val=""/>
      <w:lvlJc w:val="left"/>
      <w:pPr>
        <w:ind w:left="720" w:hanging="360"/>
      </w:pPr>
      <w:rPr>
        <w:rFonts w:ascii="Wingdings" w:hAnsi="Wingdings" w:hint="default"/>
      </w:rPr>
    </w:lvl>
    <w:lvl w:ilvl="1" w:tplc="D2629A82">
      <w:start w:val="1"/>
      <w:numFmt w:val="bullet"/>
      <w:lvlText w:val="-"/>
      <w:lvlJc w:val="left"/>
      <w:pPr>
        <w:ind w:left="720" w:hanging="360"/>
      </w:pPr>
      <w:rPr>
        <w:rFonts w:ascii="Segoe UI" w:eastAsia="Times New Roman" w:hAnsi="Segoe UI" w:cs="Segoe U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83C66E1"/>
    <w:multiLevelType w:val="hybridMultilevel"/>
    <w:tmpl w:val="C5E46DD0"/>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4" w15:restartNumberingAfterBreak="0">
    <w:nsid w:val="7ACF2CA5"/>
    <w:multiLevelType w:val="hybridMultilevel"/>
    <w:tmpl w:val="C0564E70"/>
    <w:lvl w:ilvl="0" w:tplc="D2629A82">
      <w:start w:val="1"/>
      <w:numFmt w:val="bullet"/>
      <w:lvlText w:val="-"/>
      <w:lvlJc w:val="left"/>
      <w:pPr>
        <w:ind w:left="720" w:hanging="360"/>
      </w:pPr>
      <w:rPr>
        <w:rFonts w:ascii="Segoe UI" w:eastAsia="Times New Roman"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70258979">
    <w:abstractNumId w:val="1"/>
  </w:num>
  <w:num w:numId="2" w16cid:durableId="400911409">
    <w:abstractNumId w:val="31"/>
  </w:num>
  <w:num w:numId="3" w16cid:durableId="1551305996">
    <w:abstractNumId w:val="38"/>
  </w:num>
  <w:num w:numId="4" w16cid:durableId="781992325">
    <w:abstractNumId w:val="10"/>
  </w:num>
  <w:num w:numId="5" w16cid:durableId="204561858">
    <w:abstractNumId w:val="39"/>
  </w:num>
  <w:num w:numId="6" w16cid:durableId="892621629">
    <w:abstractNumId w:val="26"/>
  </w:num>
  <w:num w:numId="7" w16cid:durableId="191580179">
    <w:abstractNumId w:val="36"/>
  </w:num>
  <w:num w:numId="8" w16cid:durableId="359822587">
    <w:abstractNumId w:val="11"/>
  </w:num>
  <w:num w:numId="9" w16cid:durableId="721565681">
    <w:abstractNumId w:val="14"/>
  </w:num>
  <w:num w:numId="10" w16cid:durableId="1612514257">
    <w:abstractNumId w:val="1"/>
  </w:num>
  <w:num w:numId="11" w16cid:durableId="2076393499">
    <w:abstractNumId w:val="5"/>
  </w:num>
  <w:num w:numId="12" w16cid:durableId="2067337272">
    <w:abstractNumId w:val="9"/>
  </w:num>
  <w:num w:numId="13" w16cid:durableId="1195341396">
    <w:abstractNumId w:val="22"/>
  </w:num>
  <w:num w:numId="14" w16cid:durableId="1856383327">
    <w:abstractNumId w:val="27"/>
  </w:num>
  <w:num w:numId="15" w16cid:durableId="1069614559">
    <w:abstractNumId w:val="8"/>
  </w:num>
  <w:num w:numId="16" w16cid:durableId="655688455">
    <w:abstractNumId w:val="30"/>
  </w:num>
  <w:num w:numId="17" w16cid:durableId="1042634298">
    <w:abstractNumId w:val="32"/>
  </w:num>
  <w:num w:numId="18" w16cid:durableId="1430542638">
    <w:abstractNumId w:val="29"/>
  </w:num>
  <w:num w:numId="19" w16cid:durableId="1831094476">
    <w:abstractNumId w:val="13"/>
  </w:num>
  <w:num w:numId="20" w16cid:durableId="1443452010">
    <w:abstractNumId w:val="19"/>
  </w:num>
  <w:num w:numId="21" w16cid:durableId="165630341">
    <w:abstractNumId w:val="16"/>
  </w:num>
  <w:num w:numId="22" w16cid:durableId="2026712161">
    <w:abstractNumId w:val="33"/>
  </w:num>
  <w:num w:numId="23" w16cid:durableId="241449809">
    <w:abstractNumId w:val="35"/>
  </w:num>
  <w:num w:numId="24" w16cid:durableId="578755135">
    <w:abstractNumId w:val="7"/>
  </w:num>
  <w:num w:numId="25" w16cid:durableId="339822804">
    <w:abstractNumId w:val="25"/>
  </w:num>
  <w:num w:numId="26" w16cid:durableId="1484198342">
    <w:abstractNumId w:val="3"/>
  </w:num>
  <w:num w:numId="27" w16cid:durableId="1034499109">
    <w:abstractNumId w:val="20"/>
  </w:num>
  <w:num w:numId="28" w16cid:durableId="394668459">
    <w:abstractNumId w:val="23"/>
  </w:num>
  <w:num w:numId="29" w16cid:durableId="733087651">
    <w:abstractNumId w:val="17"/>
  </w:num>
  <w:num w:numId="30" w16cid:durableId="2068186861">
    <w:abstractNumId w:val="17"/>
    <w:lvlOverride w:ilvl="0"/>
    <w:lvlOverride w:ilvl="1"/>
    <w:lvlOverride w:ilvl="2"/>
    <w:lvlOverride w:ilvl="3"/>
    <w:lvlOverride w:ilvl="4"/>
    <w:lvlOverride w:ilvl="5"/>
    <w:lvlOverride w:ilvl="6"/>
    <w:lvlOverride w:ilvl="7"/>
    <w:lvlOverride w:ilvl="8"/>
  </w:num>
  <w:num w:numId="31" w16cid:durableId="1842504129">
    <w:abstractNumId w:val="34"/>
  </w:num>
  <w:num w:numId="32" w16cid:durableId="1703557193">
    <w:abstractNumId w:val="40"/>
  </w:num>
  <w:num w:numId="33" w16cid:durableId="1393888686">
    <w:abstractNumId w:val="42"/>
  </w:num>
  <w:num w:numId="34" w16cid:durableId="1930960273">
    <w:abstractNumId w:val="6"/>
  </w:num>
  <w:num w:numId="35" w16cid:durableId="738017779">
    <w:abstractNumId w:val="12"/>
  </w:num>
  <w:num w:numId="36" w16cid:durableId="342972059">
    <w:abstractNumId w:val="4"/>
  </w:num>
  <w:num w:numId="37" w16cid:durableId="284120495">
    <w:abstractNumId w:val="18"/>
  </w:num>
  <w:num w:numId="38" w16cid:durableId="1556962143">
    <w:abstractNumId w:val="41"/>
  </w:num>
  <w:num w:numId="39" w16cid:durableId="740831732">
    <w:abstractNumId w:val="15"/>
  </w:num>
  <w:num w:numId="40" w16cid:durableId="1533886791">
    <w:abstractNumId w:val="44"/>
  </w:num>
  <w:num w:numId="41" w16cid:durableId="968901272">
    <w:abstractNumId w:val="28"/>
  </w:num>
  <w:num w:numId="42" w16cid:durableId="1423333145">
    <w:abstractNumId w:val="21"/>
  </w:num>
  <w:num w:numId="43" w16cid:durableId="1643382817">
    <w:abstractNumId w:val="43"/>
  </w:num>
  <w:num w:numId="44" w16cid:durableId="2066950211">
    <w:abstractNumId w:val="37"/>
  </w:num>
  <w:num w:numId="45" w16cid:durableId="1749113915">
    <w:abstractNumId w:val="0"/>
  </w:num>
  <w:num w:numId="46" w16cid:durableId="661784960">
    <w:abstractNumId w:val="2"/>
  </w:num>
  <w:num w:numId="47" w16cid:durableId="2120024968">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M7YwMzEzsDA3trRQ0lEKTi0uzszPAykwrwUAjgX4PywAAAA="/>
  </w:docVars>
  <w:rsids>
    <w:rsidRoot w:val="007C6D9A"/>
    <w:rsid w:val="000008A9"/>
    <w:rsid w:val="0000420E"/>
    <w:rsid w:val="000124C1"/>
    <w:rsid w:val="00020667"/>
    <w:rsid w:val="00024F8B"/>
    <w:rsid w:val="00026D4F"/>
    <w:rsid w:val="00032E6B"/>
    <w:rsid w:val="00036D4B"/>
    <w:rsid w:val="00036DEF"/>
    <w:rsid w:val="00042074"/>
    <w:rsid w:val="00051A84"/>
    <w:rsid w:val="000544F4"/>
    <w:rsid w:val="00056470"/>
    <w:rsid w:val="000603FB"/>
    <w:rsid w:val="00061855"/>
    <w:rsid w:val="000623EF"/>
    <w:rsid w:val="00066A27"/>
    <w:rsid w:val="0007281B"/>
    <w:rsid w:val="0007352A"/>
    <w:rsid w:val="00076599"/>
    <w:rsid w:val="0009200E"/>
    <w:rsid w:val="000936DA"/>
    <w:rsid w:val="000968D4"/>
    <w:rsid w:val="000A0D99"/>
    <w:rsid w:val="000A13D0"/>
    <w:rsid w:val="000A5B65"/>
    <w:rsid w:val="000B6548"/>
    <w:rsid w:val="000B66C0"/>
    <w:rsid w:val="000B78A5"/>
    <w:rsid w:val="000C553F"/>
    <w:rsid w:val="000C5C13"/>
    <w:rsid w:val="000C5F09"/>
    <w:rsid w:val="000C71B4"/>
    <w:rsid w:val="000D18A2"/>
    <w:rsid w:val="000D3391"/>
    <w:rsid w:val="000D589C"/>
    <w:rsid w:val="000E10C9"/>
    <w:rsid w:val="000E25A3"/>
    <w:rsid w:val="000E746C"/>
    <w:rsid w:val="000F1E18"/>
    <w:rsid w:val="000F5862"/>
    <w:rsid w:val="000F6A64"/>
    <w:rsid w:val="00100419"/>
    <w:rsid w:val="001028A1"/>
    <w:rsid w:val="00104ABD"/>
    <w:rsid w:val="00130E34"/>
    <w:rsid w:val="00133A22"/>
    <w:rsid w:val="001366F9"/>
    <w:rsid w:val="00136D1A"/>
    <w:rsid w:val="00137CFC"/>
    <w:rsid w:val="0014028A"/>
    <w:rsid w:val="00144199"/>
    <w:rsid w:val="001537B2"/>
    <w:rsid w:val="00162939"/>
    <w:rsid w:val="00162D14"/>
    <w:rsid w:val="001673C7"/>
    <w:rsid w:val="001703B6"/>
    <w:rsid w:val="0018354F"/>
    <w:rsid w:val="00185D0D"/>
    <w:rsid w:val="00192969"/>
    <w:rsid w:val="00197C3F"/>
    <w:rsid w:val="001A005A"/>
    <w:rsid w:val="001A08FA"/>
    <w:rsid w:val="001A38B9"/>
    <w:rsid w:val="001A4E48"/>
    <w:rsid w:val="001B0255"/>
    <w:rsid w:val="001B2F5C"/>
    <w:rsid w:val="001B703D"/>
    <w:rsid w:val="001C6057"/>
    <w:rsid w:val="001D0D77"/>
    <w:rsid w:val="001D730B"/>
    <w:rsid w:val="001F351F"/>
    <w:rsid w:val="001F3DC7"/>
    <w:rsid w:val="00201B14"/>
    <w:rsid w:val="00213E4E"/>
    <w:rsid w:val="00214A7E"/>
    <w:rsid w:val="00215890"/>
    <w:rsid w:val="002175EC"/>
    <w:rsid w:val="00222348"/>
    <w:rsid w:val="00222D64"/>
    <w:rsid w:val="002254C6"/>
    <w:rsid w:val="00227D14"/>
    <w:rsid w:val="0023484E"/>
    <w:rsid w:val="00236010"/>
    <w:rsid w:val="00240869"/>
    <w:rsid w:val="00242CF0"/>
    <w:rsid w:val="00243136"/>
    <w:rsid w:val="00243BE7"/>
    <w:rsid w:val="00246166"/>
    <w:rsid w:val="00253413"/>
    <w:rsid w:val="00254B1B"/>
    <w:rsid w:val="002615FC"/>
    <w:rsid w:val="0026378F"/>
    <w:rsid w:val="00263D4B"/>
    <w:rsid w:val="00264AE8"/>
    <w:rsid w:val="00266945"/>
    <w:rsid w:val="002703A5"/>
    <w:rsid w:val="0027072E"/>
    <w:rsid w:val="002712B1"/>
    <w:rsid w:val="00272D18"/>
    <w:rsid w:val="00273A58"/>
    <w:rsid w:val="00275DE9"/>
    <w:rsid w:val="00277D91"/>
    <w:rsid w:val="0028184D"/>
    <w:rsid w:val="002823F2"/>
    <w:rsid w:val="002850A4"/>
    <w:rsid w:val="00292141"/>
    <w:rsid w:val="002A0B77"/>
    <w:rsid w:val="002A1068"/>
    <w:rsid w:val="002A3C11"/>
    <w:rsid w:val="002A6EA0"/>
    <w:rsid w:val="002B1B0C"/>
    <w:rsid w:val="002C3177"/>
    <w:rsid w:val="002C3A25"/>
    <w:rsid w:val="002C503F"/>
    <w:rsid w:val="002D041C"/>
    <w:rsid w:val="002D16F4"/>
    <w:rsid w:val="002D229B"/>
    <w:rsid w:val="002D3626"/>
    <w:rsid w:val="002D4002"/>
    <w:rsid w:val="002E6C36"/>
    <w:rsid w:val="002E6FB7"/>
    <w:rsid w:val="002E78DF"/>
    <w:rsid w:val="002F1F9E"/>
    <w:rsid w:val="002F43B0"/>
    <w:rsid w:val="002F5093"/>
    <w:rsid w:val="00313903"/>
    <w:rsid w:val="00314CCC"/>
    <w:rsid w:val="00327DC4"/>
    <w:rsid w:val="00332B2A"/>
    <w:rsid w:val="00333FC5"/>
    <w:rsid w:val="00337C58"/>
    <w:rsid w:val="00341D97"/>
    <w:rsid w:val="0034391F"/>
    <w:rsid w:val="00344E91"/>
    <w:rsid w:val="003510E3"/>
    <w:rsid w:val="00355C4A"/>
    <w:rsid w:val="00366214"/>
    <w:rsid w:val="00367E92"/>
    <w:rsid w:val="00372545"/>
    <w:rsid w:val="00375B51"/>
    <w:rsid w:val="00382C89"/>
    <w:rsid w:val="003918B2"/>
    <w:rsid w:val="003925D5"/>
    <w:rsid w:val="00395895"/>
    <w:rsid w:val="003A06E4"/>
    <w:rsid w:val="003A0788"/>
    <w:rsid w:val="003A6197"/>
    <w:rsid w:val="003B30C7"/>
    <w:rsid w:val="003C1390"/>
    <w:rsid w:val="003C564A"/>
    <w:rsid w:val="003C7DF3"/>
    <w:rsid w:val="003E7AF7"/>
    <w:rsid w:val="003F19DB"/>
    <w:rsid w:val="003F6BF4"/>
    <w:rsid w:val="003F7F16"/>
    <w:rsid w:val="004025F0"/>
    <w:rsid w:val="004037C0"/>
    <w:rsid w:val="004054D3"/>
    <w:rsid w:val="00412A14"/>
    <w:rsid w:val="004148E1"/>
    <w:rsid w:val="0041556C"/>
    <w:rsid w:val="00431D00"/>
    <w:rsid w:val="00434531"/>
    <w:rsid w:val="004500E2"/>
    <w:rsid w:val="0045621A"/>
    <w:rsid w:val="004641E1"/>
    <w:rsid w:val="004653A2"/>
    <w:rsid w:val="00466B47"/>
    <w:rsid w:val="00466EED"/>
    <w:rsid w:val="0047311F"/>
    <w:rsid w:val="00477A6F"/>
    <w:rsid w:val="00477BB5"/>
    <w:rsid w:val="004908C0"/>
    <w:rsid w:val="004A3046"/>
    <w:rsid w:val="004A4383"/>
    <w:rsid w:val="004A6DA6"/>
    <w:rsid w:val="004B274E"/>
    <w:rsid w:val="004B2A69"/>
    <w:rsid w:val="004B32DA"/>
    <w:rsid w:val="004B4BF6"/>
    <w:rsid w:val="004B50C0"/>
    <w:rsid w:val="004C0968"/>
    <w:rsid w:val="004C6B4A"/>
    <w:rsid w:val="004C7CD7"/>
    <w:rsid w:val="004C7CF5"/>
    <w:rsid w:val="004D7BF9"/>
    <w:rsid w:val="004E1A23"/>
    <w:rsid w:val="004E59C1"/>
    <w:rsid w:val="004E6321"/>
    <w:rsid w:val="004F0E6E"/>
    <w:rsid w:val="004F32A0"/>
    <w:rsid w:val="004F6281"/>
    <w:rsid w:val="0050292A"/>
    <w:rsid w:val="005034F6"/>
    <w:rsid w:val="0050764E"/>
    <w:rsid w:val="00511681"/>
    <w:rsid w:val="00511C02"/>
    <w:rsid w:val="00517B21"/>
    <w:rsid w:val="00520BCB"/>
    <w:rsid w:val="005233BD"/>
    <w:rsid w:val="00526DC0"/>
    <w:rsid w:val="00527B47"/>
    <w:rsid w:val="00546B05"/>
    <w:rsid w:val="00563956"/>
    <w:rsid w:val="00570EF4"/>
    <w:rsid w:val="00574EBB"/>
    <w:rsid w:val="0058011D"/>
    <w:rsid w:val="00580A75"/>
    <w:rsid w:val="00580C09"/>
    <w:rsid w:val="00585F4E"/>
    <w:rsid w:val="0058749F"/>
    <w:rsid w:val="00590FAA"/>
    <w:rsid w:val="00591085"/>
    <w:rsid w:val="00593122"/>
    <w:rsid w:val="0059648C"/>
    <w:rsid w:val="00597ACF"/>
    <w:rsid w:val="005B5701"/>
    <w:rsid w:val="005B7357"/>
    <w:rsid w:val="005C2261"/>
    <w:rsid w:val="005C29A7"/>
    <w:rsid w:val="005C317B"/>
    <w:rsid w:val="005C5299"/>
    <w:rsid w:val="005D282F"/>
    <w:rsid w:val="005D5DBF"/>
    <w:rsid w:val="005D606F"/>
    <w:rsid w:val="005D68FF"/>
    <w:rsid w:val="005D6CF1"/>
    <w:rsid w:val="005D72F2"/>
    <w:rsid w:val="005E127D"/>
    <w:rsid w:val="005F07F3"/>
    <w:rsid w:val="005F412C"/>
    <w:rsid w:val="00607962"/>
    <w:rsid w:val="00607CCA"/>
    <w:rsid w:val="00620688"/>
    <w:rsid w:val="006208DA"/>
    <w:rsid w:val="00625D4A"/>
    <w:rsid w:val="00625E8F"/>
    <w:rsid w:val="00626AF8"/>
    <w:rsid w:val="006322F7"/>
    <w:rsid w:val="00632D4C"/>
    <w:rsid w:val="00632DB0"/>
    <w:rsid w:val="0063320F"/>
    <w:rsid w:val="0063544A"/>
    <w:rsid w:val="006354F5"/>
    <w:rsid w:val="00641168"/>
    <w:rsid w:val="00644DC4"/>
    <w:rsid w:val="006570AA"/>
    <w:rsid w:val="0066625C"/>
    <w:rsid w:val="006662A6"/>
    <w:rsid w:val="006728DE"/>
    <w:rsid w:val="00674E7A"/>
    <w:rsid w:val="00681BAC"/>
    <w:rsid w:val="00686042"/>
    <w:rsid w:val="006872A3"/>
    <w:rsid w:val="00687D1A"/>
    <w:rsid w:val="00690D36"/>
    <w:rsid w:val="0069113E"/>
    <w:rsid w:val="00691AA0"/>
    <w:rsid w:val="006924B5"/>
    <w:rsid w:val="006966C8"/>
    <w:rsid w:val="00697175"/>
    <w:rsid w:val="006A47D1"/>
    <w:rsid w:val="006A4FFB"/>
    <w:rsid w:val="006B3234"/>
    <w:rsid w:val="006B6AA0"/>
    <w:rsid w:val="006B6CA9"/>
    <w:rsid w:val="006C466E"/>
    <w:rsid w:val="006C5172"/>
    <w:rsid w:val="006D1040"/>
    <w:rsid w:val="006D122E"/>
    <w:rsid w:val="006D23C0"/>
    <w:rsid w:val="006E403B"/>
    <w:rsid w:val="006E4824"/>
    <w:rsid w:val="006E59C6"/>
    <w:rsid w:val="006E745E"/>
    <w:rsid w:val="006F6F9D"/>
    <w:rsid w:val="00702CE9"/>
    <w:rsid w:val="00706007"/>
    <w:rsid w:val="00711472"/>
    <w:rsid w:val="00715016"/>
    <w:rsid w:val="00716354"/>
    <w:rsid w:val="0073001F"/>
    <w:rsid w:val="0073026B"/>
    <w:rsid w:val="007345B7"/>
    <w:rsid w:val="00734C2E"/>
    <w:rsid w:val="00735D02"/>
    <w:rsid w:val="00735D36"/>
    <w:rsid w:val="007370C4"/>
    <w:rsid w:val="0074201F"/>
    <w:rsid w:val="00753684"/>
    <w:rsid w:val="007579E6"/>
    <w:rsid w:val="007606B9"/>
    <w:rsid w:val="00760E25"/>
    <w:rsid w:val="00762CCC"/>
    <w:rsid w:val="007665EB"/>
    <w:rsid w:val="00770173"/>
    <w:rsid w:val="0077247B"/>
    <w:rsid w:val="00783A38"/>
    <w:rsid w:val="00791320"/>
    <w:rsid w:val="007919F3"/>
    <w:rsid w:val="0079338B"/>
    <w:rsid w:val="00795BA4"/>
    <w:rsid w:val="00796B5B"/>
    <w:rsid w:val="007A37BD"/>
    <w:rsid w:val="007A663A"/>
    <w:rsid w:val="007B3678"/>
    <w:rsid w:val="007B4634"/>
    <w:rsid w:val="007C2260"/>
    <w:rsid w:val="007C28B3"/>
    <w:rsid w:val="007C6679"/>
    <w:rsid w:val="007C67D8"/>
    <w:rsid w:val="007C6D9A"/>
    <w:rsid w:val="007D5C82"/>
    <w:rsid w:val="007F0419"/>
    <w:rsid w:val="007F51E6"/>
    <w:rsid w:val="00802482"/>
    <w:rsid w:val="0080385D"/>
    <w:rsid w:val="008129E1"/>
    <w:rsid w:val="008268C6"/>
    <w:rsid w:val="00830C28"/>
    <w:rsid w:val="00832E9E"/>
    <w:rsid w:val="00833757"/>
    <w:rsid w:val="008339F0"/>
    <w:rsid w:val="0083704B"/>
    <w:rsid w:val="00841662"/>
    <w:rsid w:val="00856DB1"/>
    <w:rsid w:val="008571E6"/>
    <w:rsid w:val="00857AC4"/>
    <w:rsid w:val="00857B85"/>
    <w:rsid w:val="00863713"/>
    <w:rsid w:val="00873E0F"/>
    <w:rsid w:val="00874002"/>
    <w:rsid w:val="0088307C"/>
    <w:rsid w:val="00883203"/>
    <w:rsid w:val="0089077B"/>
    <w:rsid w:val="00891AE1"/>
    <w:rsid w:val="008977C5"/>
    <w:rsid w:val="008A274E"/>
    <w:rsid w:val="008A3F95"/>
    <w:rsid w:val="008B1698"/>
    <w:rsid w:val="008B2120"/>
    <w:rsid w:val="008C077D"/>
    <w:rsid w:val="008C2D3B"/>
    <w:rsid w:val="008D080A"/>
    <w:rsid w:val="008D4B25"/>
    <w:rsid w:val="008D58F3"/>
    <w:rsid w:val="008E50B0"/>
    <w:rsid w:val="008F3A79"/>
    <w:rsid w:val="008F4623"/>
    <w:rsid w:val="008F6358"/>
    <w:rsid w:val="008F6806"/>
    <w:rsid w:val="00903B46"/>
    <w:rsid w:val="009165B5"/>
    <w:rsid w:val="00916D44"/>
    <w:rsid w:val="00917DCC"/>
    <w:rsid w:val="0092047C"/>
    <w:rsid w:val="0092099A"/>
    <w:rsid w:val="00927237"/>
    <w:rsid w:val="00932D2C"/>
    <w:rsid w:val="00934F9E"/>
    <w:rsid w:val="00941149"/>
    <w:rsid w:val="0094416D"/>
    <w:rsid w:val="0094788A"/>
    <w:rsid w:val="00947E32"/>
    <w:rsid w:val="0095236D"/>
    <w:rsid w:val="00952D5C"/>
    <w:rsid w:val="00954347"/>
    <w:rsid w:val="00956070"/>
    <w:rsid w:val="0096366F"/>
    <w:rsid w:val="00966445"/>
    <w:rsid w:val="00971951"/>
    <w:rsid w:val="0097634C"/>
    <w:rsid w:val="00976CB1"/>
    <w:rsid w:val="00982FFA"/>
    <w:rsid w:val="00983CC8"/>
    <w:rsid w:val="00985A08"/>
    <w:rsid w:val="00986A23"/>
    <w:rsid w:val="009927CC"/>
    <w:rsid w:val="0099280A"/>
    <w:rsid w:val="009944C9"/>
    <w:rsid w:val="00996DFB"/>
    <w:rsid w:val="009A1AB8"/>
    <w:rsid w:val="009A5FEA"/>
    <w:rsid w:val="009B0687"/>
    <w:rsid w:val="009B5E24"/>
    <w:rsid w:val="009B657C"/>
    <w:rsid w:val="009C181C"/>
    <w:rsid w:val="009C5399"/>
    <w:rsid w:val="009C65C2"/>
    <w:rsid w:val="009C6954"/>
    <w:rsid w:val="009C7087"/>
    <w:rsid w:val="009E6290"/>
    <w:rsid w:val="009E6A58"/>
    <w:rsid w:val="009E77CD"/>
    <w:rsid w:val="009E7E43"/>
    <w:rsid w:val="009F3AA0"/>
    <w:rsid w:val="009F4274"/>
    <w:rsid w:val="009F5FFB"/>
    <w:rsid w:val="00A015A4"/>
    <w:rsid w:val="00A03445"/>
    <w:rsid w:val="00A0479D"/>
    <w:rsid w:val="00A12DDA"/>
    <w:rsid w:val="00A140C6"/>
    <w:rsid w:val="00A144E9"/>
    <w:rsid w:val="00A14D85"/>
    <w:rsid w:val="00A16910"/>
    <w:rsid w:val="00A1788A"/>
    <w:rsid w:val="00A30B5E"/>
    <w:rsid w:val="00A32C6F"/>
    <w:rsid w:val="00A33BF0"/>
    <w:rsid w:val="00A33F5D"/>
    <w:rsid w:val="00A34128"/>
    <w:rsid w:val="00A3595A"/>
    <w:rsid w:val="00A42A92"/>
    <w:rsid w:val="00A520AB"/>
    <w:rsid w:val="00A52A07"/>
    <w:rsid w:val="00A54EB5"/>
    <w:rsid w:val="00A56668"/>
    <w:rsid w:val="00A57645"/>
    <w:rsid w:val="00A57A11"/>
    <w:rsid w:val="00A64047"/>
    <w:rsid w:val="00A65CE1"/>
    <w:rsid w:val="00A65EB7"/>
    <w:rsid w:val="00A66FBF"/>
    <w:rsid w:val="00A70866"/>
    <w:rsid w:val="00A7763D"/>
    <w:rsid w:val="00A77777"/>
    <w:rsid w:val="00A81AAC"/>
    <w:rsid w:val="00A873BC"/>
    <w:rsid w:val="00A93577"/>
    <w:rsid w:val="00A96A22"/>
    <w:rsid w:val="00A97121"/>
    <w:rsid w:val="00AA0D11"/>
    <w:rsid w:val="00AB428E"/>
    <w:rsid w:val="00AB4446"/>
    <w:rsid w:val="00AB4DE3"/>
    <w:rsid w:val="00AB70B7"/>
    <w:rsid w:val="00AB755B"/>
    <w:rsid w:val="00AC4081"/>
    <w:rsid w:val="00AD518C"/>
    <w:rsid w:val="00AE02ED"/>
    <w:rsid w:val="00AE23C7"/>
    <w:rsid w:val="00AE3843"/>
    <w:rsid w:val="00AF0B90"/>
    <w:rsid w:val="00AF17C3"/>
    <w:rsid w:val="00AF66B3"/>
    <w:rsid w:val="00B11C20"/>
    <w:rsid w:val="00B16BC7"/>
    <w:rsid w:val="00B17962"/>
    <w:rsid w:val="00B21B92"/>
    <w:rsid w:val="00B3755E"/>
    <w:rsid w:val="00B37CF8"/>
    <w:rsid w:val="00B41A05"/>
    <w:rsid w:val="00B43BD0"/>
    <w:rsid w:val="00B43FFC"/>
    <w:rsid w:val="00B45237"/>
    <w:rsid w:val="00B50B55"/>
    <w:rsid w:val="00B51B55"/>
    <w:rsid w:val="00B54429"/>
    <w:rsid w:val="00B57E92"/>
    <w:rsid w:val="00B619F6"/>
    <w:rsid w:val="00B63B18"/>
    <w:rsid w:val="00B65E39"/>
    <w:rsid w:val="00B729C8"/>
    <w:rsid w:val="00B73581"/>
    <w:rsid w:val="00B73F92"/>
    <w:rsid w:val="00B86125"/>
    <w:rsid w:val="00B86E0A"/>
    <w:rsid w:val="00B95EE6"/>
    <w:rsid w:val="00B97624"/>
    <w:rsid w:val="00BA2ABF"/>
    <w:rsid w:val="00BA7A41"/>
    <w:rsid w:val="00BB6A1D"/>
    <w:rsid w:val="00BB71A4"/>
    <w:rsid w:val="00BB7913"/>
    <w:rsid w:val="00BC2CA7"/>
    <w:rsid w:val="00BC47D4"/>
    <w:rsid w:val="00BF1D91"/>
    <w:rsid w:val="00BF4458"/>
    <w:rsid w:val="00C04BE9"/>
    <w:rsid w:val="00C053FA"/>
    <w:rsid w:val="00C055CE"/>
    <w:rsid w:val="00C06983"/>
    <w:rsid w:val="00C06CF1"/>
    <w:rsid w:val="00C075B5"/>
    <w:rsid w:val="00C11DED"/>
    <w:rsid w:val="00C1624A"/>
    <w:rsid w:val="00C1658A"/>
    <w:rsid w:val="00C24B92"/>
    <w:rsid w:val="00C24DC5"/>
    <w:rsid w:val="00C27AA3"/>
    <w:rsid w:val="00C30DF4"/>
    <w:rsid w:val="00C3272F"/>
    <w:rsid w:val="00C3371E"/>
    <w:rsid w:val="00C35AE4"/>
    <w:rsid w:val="00C35B18"/>
    <w:rsid w:val="00C36695"/>
    <w:rsid w:val="00C375A3"/>
    <w:rsid w:val="00C5470B"/>
    <w:rsid w:val="00C56B37"/>
    <w:rsid w:val="00C62F13"/>
    <w:rsid w:val="00C70BF7"/>
    <w:rsid w:val="00C71A71"/>
    <w:rsid w:val="00C74284"/>
    <w:rsid w:val="00C74CBD"/>
    <w:rsid w:val="00C761A1"/>
    <w:rsid w:val="00C80DA8"/>
    <w:rsid w:val="00C815C1"/>
    <w:rsid w:val="00C913CC"/>
    <w:rsid w:val="00CA13DD"/>
    <w:rsid w:val="00CB6BFB"/>
    <w:rsid w:val="00CD2AA9"/>
    <w:rsid w:val="00CE2910"/>
    <w:rsid w:val="00CF0B23"/>
    <w:rsid w:val="00CF34E1"/>
    <w:rsid w:val="00D004EC"/>
    <w:rsid w:val="00D010FD"/>
    <w:rsid w:val="00D053BA"/>
    <w:rsid w:val="00D0572A"/>
    <w:rsid w:val="00D10DE9"/>
    <w:rsid w:val="00D135EB"/>
    <w:rsid w:val="00D13F7B"/>
    <w:rsid w:val="00D1641A"/>
    <w:rsid w:val="00D22EA1"/>
    <w:rsid w:val="00D22FAE"/>
    <w:rsid w:val="00D27C3D"/>
    <w:rsid w:val="00D46943"/>
    <w:rsid w:val="00D46C6D"/>
    <w:rsid w:val="00D514AE"/>
    <w:rsid w:val="00D64947"/>
    <w:rsid w:val="00D651B2"/>
    <w:rsid w:val="00D7365F"/>
    <w:rsid w:val="00D83AFD"/>
    <w:rsid w:val="00D94D61"/>
    <w:rsid w:val="00D9695D"/>
    <w:rsid w:val="00D96E29"/>
    <w:rsid w:val="00DA42B3"/>
    <w:rsid w:val="00DA7316"/>
    <w:rsid w:val="00DB14CF"/>
    <w:rsid w:val="00DB35F3"/>
    <w:rsid w:val="00DB5FB8"/>
    <w:rsid w:val="00DB75F1"/>
    <w:rsid w:val="00DC0852"/>
    <w:rsid w:val="00DC667C"/>
    <w:rsid w:val="00DD3F19"/>
    <w:rsid w:val="00DE1BC7"/>
    <w:rsid w:val="00DE5B04"/>
    <w:rsid w:val="00DF2F16"/>
    <w:rsid w:val="00DF50D3"/>
    <w:rsid w:val="00DF67D4"/>
    <w:rsid w:val="00E07227"/>
    <w:rsid w:val="00E153A1"/>
    <w:rsid w:val="00E15C52"/>
    <w:rsid w:val="00E16C6E"/>
    <w:rsid w:val="00E16E41"/>
    <w:rsid w:val="00E2207E"/>
    <w:rsid w:val="00E23A49"/>
    <w:rsid w:val="00E36664"/>
    <w:rsid w:val="00E37D4D"/>
    <w:rsid w:val="00E43225"/>
    <w:rsid w:val="00E44738"/>
    <w:rsid w:val="00E461DC"/>
    <w:rsid w:val="00E6798E"/>
    <w:rsid w:val="00E748A5"/>
    <w:rsid w:val="00E77410"/>
    <w:rsid w:val="00E7767D"/>
    <w:rsid w:val="00E800F6"/>
    <w:rsid w:val="00E92699"/>
    <w:rsid w:val="00E928AE"/>
    <w:rsid w:val="00EA25BC"/>
    <w:rsid w:val="00EA54F7"/>
    <w:rsid w:val="00EA7CFA"/>
    <w:rsid w:val="00EB57EC"/>
    <w:rsid w:val="00EB58BD"/>
    <w:rsid w:val="00EB5B9E"/>
    <w:rsid w:val="00EB7373"/>
    <w:rsid w:val="00EC28ED"/>
    <w:rsid w:val="00ED0365"/>
    <w:rsid w:val="00ED0400"/>
    <w:rsid w:val="00ED04CE"/>
    <w:rsid w:val="00ED4A39"/>
    <w:rsid w:val="00ED6814"/>
    <w:rsid w:val="00EE2600"/>
    <w:rsid w:val="00EE5018"/>
    <w:rsid w:val="00EF5937"/>
    <w:rsid w:val="00F013CC"/>
    <w:rsid w:val="00F102A9"/>
    <w:rsid w:val="00F20A64"/>
    <w:rsid w:val="00F21CCE"/>
    <w:rsid w:val="00F22921"/>
    <w:rsid w:val="00F22934"/>
    <w:rsid w:val="00F23456"/>
    <w:rsid w:val="00F3215D"/>
    <w:rsid w:val="00F40D1D"/>
    <w:rsid w:val="00F40FA3"/>
    <w:rsid w:val="00F53DA5"/>
    <w:rsid w:val="00F6055A"/>
    <w:rsid w:val="00F60826"/>
    <w:rsid w:val="00F658C7"/>
    <w:rsid w:val="00F666E5"/>
    <w:rsid w:val="00F66B18"/>
    <w:rsid w:val="00F66F17"/>
    <w:rsid w:val="00F67461"/>
    <w:rsid w:val="00F675BA"/>
    <w:rsid w:val="00F720B8"/>
    <w:rsid w:val="00F7241D"/>
    <w:rsid w:val="00F74513"/>
    <w:rsid w:val="00F762C9"/>
    <w:rsid w:val="00F8200A"/>
    <w:rsid w:val="00F84CD0"/>
    <w:rsid w:val="00F90AE5"/>
    <w:rsid w:val="00F94389"/>
    <w:rsid w:val="00F9506E"/>
    <w:rsid w:val="00F969D1"/>
    <w:rsid w:val="00FB69E9"/>
    <w:rsid w:val="00FC029E"/>
    <w:rsid w:val="00FC1D3D"/>
    <w:rsid w:val="00FC20DD"/>
    <w:rsid w:val="00FC3F49"/>
    <w:rsid w:val="00FD1148"/>
    <w:rsid w:val="00FE0B14"/>
    <w:rsid w:val="00FE61D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40FC49"/>
  <w15:docId w15:val="{56FEC956-B79E-4502-BDA8-6F0830E2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33FC5"/>
    <w:pPr>
      <w:spacing w:before="120" w:line="312" w:lineRule="auto"/>
      <w:ind w:firstLine="567"/>
      <w:jc w:val="both"/>
    </w:pPr>
    <w:rPr>
      <w:sz w:val="26"/>
      <w:szCs w:val="24"/>
    </w:rPr>
  </w:style>
  <w:style w:type="paragraph" w:styleId="u1">
    <w:name w:val="heading 1"/>
    <w:basedOn w:val="Binhthng"/>
    <w:next w:val="Binhthng"/>
    <w:link w:val="u1Char"/>
    <w:uiPriority w:val="9"/>
    <w:qFormat/>
    <w:rsid w:val="00597ACF"/>
    <w:pPr>
      <w:keepNext/>
      <w:numPr>
        <w:numId w:val="1"/>
      </w:numPr>
      <w:spacing w:before="60" w:after="480" w:line="288" w:lineRule="auto"/>
      <w:jc w:val="center"/>
      <w:outlineLvl w:val="0"/>
    </w:pPr>
    <w:rPr>
      <w:rFonts w:cs="Arial"/>
      <w:b/>
      <w:bCs/>
      <w:kern w:val="32"/>
      <w:sz w:val="32"/>
      <w:szCs w:val="32"/>
    </w:rPr>
  </w:style>
  <w:style w:type="paragraph" w:styleId="u2">
    <w:name w:val="heading 2"/>
    <w:basedOn w:val="Binhthng"/>
    <w:next w:val="Binhthng"/>
    <w:qFormat/>
    <w:rsid w:val="00916D44"/>
    <w:pPr>
      <w:keepNext/>
      <w:numPr>
        <w:ilvl w:val="1"/>
        <w:numId w:val="1"/>
      </w:numPr>
      <w:outlineLvl w:val="1"/>
    </w:pPr>
    <w:rPr>
      <w:rFonts w:cs="Arial"/>
      <w:b/>
      <w:bCs/>
      <w:iCs/>
      <w:szCs w:val="28"/>
    </w:rPr>
  </w:style>
  <w:style w:type="paragraph" w:styleId="u3">
    <w:name w:val="heading 3"/>
    <w:basedOn w:val="Binhthng"/>
    <w:next w:val="Binhthng"/>
    <w:link w:val="u3Char"/>
    <w:qFormat/>
    <w:rsid w:val="00511C02"/>
    <w:pPr>
      <w:keepNext/>
      <w:numPr>
        <w:ilvl w:val="2"/>
        <w:numId w:val="1"/>
      </w:numPr>
      <w:jc w:val="left"/>
      <w:outlineLvl w:val="2"/>
    </w:pPr>
    <w:rPr>
      <w:rFonts w:cs="Arial"/>
      <w:b/>
      <w:bCs/>
      <w:i/>
      <w:szCs w:val="26"/>
    </w:rPr>
  </w:style>
  <w:style w:type="paragraph" w:styleId="u4">
    <w:name w:val="heading 4"/>
    <w:basedOn w:val="Binhthng"/>
    <w:next w:val="Binhthng"/>
    <w:qFormat/>
    <w:rsid w:val="00597ACF"/>
    <w:pPr>
      <w:keepNext/>
      <w:numPr>
        <w:ilvl w:val="3"/>
        <w:numId w:val="1"/>
      </w:numPr>
      <w:outlineLvl w:val="3"/>
    </w:pPr>
    <w:rPr>
      <w:b/>
      <w:bCs/>
      <w:szCs w:val="28"/>
    </w:rPr>
  </w:style>
  <w:style w:type="paragraph" w:styleId="u5">
    <w:name w:val="heading 5"/>
    <w:basedOn w:val="Binhthng"/>
    <w:next w:val="Binhthng"/>
    <w:qFormat/>
    <w:rsid w:val="00597ACF"/>
    <w:pPr>
      <w:numPr>
        <w:ilvl w:val="4"/>
        <w:numId w:val="1"/>
      </w:numPr>
      <w:spacing w:before="240" w:after="60"/>
      <w:outlineLvl w:val="4"/>
    </w:pPr>
    <w:rPr>
      <w:b/>
      <w:bCs/>
      <w:i/>
      <w:iCs/>
      <w:szCs w:val="26"/>
    </w:rPr>
  </w:style>
  <w:style w:type="paragraph" w:styleId="u6">
    <w:name w:val="heading 6"/>
    <w:basedOn w:val="Binhthng"/>
    <w:next w:val="Binhthng"/>
    <w:qFormat/>
    <w:rsid w:val="00597ACF"/>
    <w:pPr>
      <w:numPr>
        <w:ilvl w:val="5"/>
        <w:numId w:val="1"/>
      </w:numPr>
      <w:spacing w:before="240" w:after="60"/>
      <w:outlineLvl w:val="5"/>
    </w:pPr>
    <w:rPr>
      <w:b/>
      <w:bCs/>
      <w:sz w:val="22"/>
      <w:szCs w:val="22"/>
    </w:rPr>
  </w:style>
  <w:style w:type="paragraph" w:styleId="u7">
    <w:name w:val="heading 7"/>
    <w:basedOn w:val="Binhthng"/>
    <w:next w:val="Binhthng"/>
    <w:qFormat/>
    <w:rsid w:val="00597ACF"/>
    <w:pPr>
      <w:numPr>
        <w:ilvl w:val="6"/>
        <w:numId w:val="1"/>
      </w:numPr>
      <w:spacing w:before="240" w:after="60"/>
      <w:outlineLvl w:val="6"/>
    </w:pPr>
    <w:rPr>
      <w:sz w:val="24"/>
    </w:rPr>
  </w:style>
  <w:style w:type="paragraph" w:styleId="u8">
    <w:name w:val="heading 8"/>
    <w:basedOn w:val="Binhthng"/>
    <w:next w:val="Binhthng"/>
    <w:qFormat/>
    <w:rsid w:val="00597ACF"/>
    <w:pPr>
      <w:numPr>
        <w:ilvl w:val="7"/>
        <w:numId w:val="1"/>
      </w:numPr>
      <w:spacing w:before="240" w:after="60"/>
      <w:outlineLvl w:val="7"/>
    </w:pPr>
    <w:rPr>
      <w:i/>
      <w:iCs/>
      <w:sz w:val="24"/>
    </w:rPr>
  </w:style>
  <w:style w:type="paragraph" w:styleId="u9">
    <w:name w:val="heading 9"/>
    <w:basedOn w:val="Binhthng"/>
    <w:next w:val="Binhthng"/>
    <w:qFormat/>
    <w:rsid w:val="00597ACF"/>
    <w:pPr>
      <w:numPr>
        <w:ilvl w:val="8"/>
        <w:numId w:val="1"/>
      </w:numPr>
      <w:spacing w:before="240" w:after="6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rsid w:val="008F3A79"/>
    <w:pPr>
      <w:tabs>
        <w:tab w:val="center" w:pos="4320"/>
        <w:tab w:val="right" w:pos="8640"/>
      </w:tabs>
    </w:pPr>
  </w:style>
  <w:style w:type="character" w:styleId="Strang">
    <w:name w:val="page number"/>
    <w:basedOn w:val="Phngmcinhcuaoanvn"/>
    <w:rsid w:val="008F3A79"/>
  </w:style>
  <w:style w:type="paragraph" w:styleId="Mucluc1">
    <w:name w:val="toc 1"/>
    <w:basedOn w:val="Binhthng"/>
    <w:next w:val="Binhthng"/>
    <w:uiPriority w:val="39"/>
    <w:rsid w:val="00511681"/>
    <w:pPr>
      <w:tabs>
        <w:tab w:val="right" w:leader="dot" w:pos="8778"/>
      </w:tabs>
      <w:spacing w:before="60"/>
      <w:ind w:firstLine="0"/>
    </w:pPr>
    <w:rPr>
      <w:noProof/>
    </w:rPr>
  </w:style>
  <w:style w:type="character" w:styleId="Siuktni">
    <w:name w:val="Hyperlink"/>
    <w:basedOn w:val="Phngmcinhcuaoanvn"/>
    <w:uiPriority w:val="99"/>
    <w:rsid w:val="003510E3"/>
    <w:rPr>
      <w:color w:val="0000FF"/>
      <w:u w:val="single"/>
    </w:rPr>
  </w:style>
  <w:style w:type="paragraph" w:styleId="Mucluc2">
    <w:name w:val="toc 2"/>
    <w:basedOn w:val="Binhthng"/>
    <w:next w:val="Binhthng"/>
    <w:autoRedefine/>
    <w:uiPriority w:val="39"/>
    <w:rsid w:val="00511681"/>
    <w:pPr>
      <w:tabs>
        <w:tab w:val="right" w:leader="dot" w:pos="8778"/>
      </w:tabs>
      <w:spacing w:before="60" w:line="288" w:lineRule="auto"/>
      <w:ind w:left="284" w:firstLine="0"/>
    </w:pPr>
  </w:style>
  <w:style w:type="paragraph" w:styleId="Mucluc3">
    <w:name w:val="toc 3"/>
    <w:basedOn w:val="Binhthng"/>
    <w:next w:val="Binhthng"/>
    <w:autoRedefine/>
    <w:uiPriority w:val="39"/>
    <w:rsid w:val="00511681"/>
    <w:pPr>
      <w:spacing w:before="60" w:line="288" w:lineRule="auto"/>
      <w:ind w:left="567" w:firstLine="0"/>
    </w:pPr>
  </w:style>
  <w:style w:type="paragraph" w:customStyle="1" w:styleId="RefList">
    <w:name w:val="RefList"/>
    <w:basedOn w:val="Binhthng"/>
    <w:link w:val="RefListChar"/>
    <w:rsid w:val="00337C58"/>
    <w:pPr>
      <w:tabs>
        <w:tab w:val="num" w:pos="510"/>
      </w:tabs>
      <w:spacing w:before="60"/>
      <w:ind w:left="510" w:hanging="510"/>
    </w:pPr>
    <w:rPr>
      <w:lang w:val="fr-FR"/>
    </w:rPr>
  </w:style>
  <w:style w:type="table" w:styleId="LiBang">
    <w:name w:val="Table Grid"/>
    <w:basedOn w:val="BangThngthng"/>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huthich">
    <w:name w:val="caption"/>
    <w:next w:val="Binhthng"/>
    <w:qFormat/>
    <w:rsid w:val="00C06CF1"/>
    <w:pPr>
      <w:jc w:val="center"/>
    </w:pPr>
    <w:rPr>
      <w:bCs/>
      <w:sz w:val="26"/>
    </w:rPr>
  </w:style>
  <w:style w:type="paragraph" w:customStyle="1" w:styleId="MTDisplayEquation">
    <w:name w:val="MTDisplayEquation"/>
    <w:basedOn w:val="Binhthng"/>
    <w:next w:val="Binhthng"/>
    <w:rsid w:val="00395895"/>
    <w:pPr>
      <w:tabs>
        <w:tab w:val="center" w:pos="4400"/>
        <w:tab w:val="right" w:pos="8780"/>
      </w:tabs>
      <w:ind w:firstLine="720"/>
    </w:pPr>
  </w:style>
  <w:style w:type="character" w:customStyle="1" w:styleId="MTEquationSection">
    <w:name w:val="MTEquationSection"/>
    <w:basedOn w:val="Phngmcinhcuaoanvn"/>
    <w:rsid w:val="00395895"/>
    <w:rPr>
      <w:vanish/>
      <w:color w:val="FF0000"/>
    </w:rPr>
  </w:style>
  <w:style w:type="paragraph" w:styleId="utrang">
    <w:name w:val="header"/>
    <w:basedOn w:val="Binhthng"/>
    <w:link w:val="utrangChar"/>
    <w:rsid w:val="0050292A"/>
    <w:pPr>
      <w:tabs>
        <w:tab w:val="center" w:pos="4513"/>
        <w:tab w:val="right" w:pos="9026"/>
      </w:tabs>
    </w:pPr>
  </w:style>
  <w:style w:type="character" w:customStyle="1" w:styleId="utrangChar">
    <w:name w:val="Đầu trang Char"/>
    <w:basedOn w:val="Phngmcinhcuaoanvn"/>
    <w:link w:val="utrang"/>
    <w:rsid w:val="0050292A"/>
    <w:rPr>
      <w:rFonts w:ascii=".VnTime" w:hAnsi=".VnTime"/>
      <w:sz w:val="28"/>
      <w:szCs w:val="24"/>
      <w:lang w:val="en-US" w:eastAsia="en-US"/>
    </w:rPr>
  </w:style>
  <w:style w:type="character" w:customStyle="1" w:styleId="atitle">
    <w:name w:val="atitle"/>
    <w:basedOn w:val="Phngmcinhcuaoanvn"/>
    <w:semiHidden/>
    <w:rsid w:val="00690D36"/>
  </w:style>
  <w:style w:type="paragraph" w:customStyle="1" w:styleId="NumberingStyle">
    <w:name w:val="Numbering Style"/>
    <w:next w:val="Binhthng"/>
    <w:link w:val="NumberingStyleChar"/>
    <w:qFormat/>
    <w:rsid w:val="00061855"/>
    <w:pPr>
      <w:numPr>
        <w:numId w:val="2"/>
      </w:numPr>
      <w:spacing w:before="120" w:line="312" w:lineRule="auto"/>
      <w:ind w:left="0" w:firstLine="0"/>
    </w:pPr>
    <w:rPr>
      <w:b/>
      <w:sz w:val="28"/>
      <w:szCs w:val="24"/>
    </w:rPr>
  </w:style>
  <w:style w:type="paragraph" w:styleId="oancuaDanhsach">
    <w:name w:val="List Paragraph"/>
    <w:basedOn w:val="Binhthng"/>
    <w:uiPriority w:val="1"/>
    <w:qFormat/>
    <w:rsid w:val="00A65EB7"/>
    <w:pPr>
      <w:ind w:left="720"/>
      <w:contextualSpacing/>
    </w:pPr>
  </w:style>
  <w:style w:type="paragraph" w:customStyle="1" w:styleId="StyleBefore3pt">
    <w:name w:val="Style Before:  3 pt"/>
    <w:basedOn w:val="Binhthng"/>
    <w:rsid w:val="00753684"/>
    <w:pPr>
      <w:spacing w:before="60"/>
    </w:pPr>
    <w:rPr>
      <w:szCs w:val="20"/>
    </w:rPr>
  </w:style>
  <w:style w:type="character" w:customStyle="1" w:styleId="NumberingStyleChar">
    <w:name w:val="Numbering Style Char"/>
    <w:basedOn w:val="Phngmcinhcuaoanvn"/>
    <w:link w:val="NumberingStyle"/>
    <w:rsid w:val="00061855"/>
    <w:rPr>
      <w:b/>
      <w:sz w:val="28"/>
      <w:szCs w:val="24"/>
    </w:rPr>
  </w:style>
  <w:style w:type="paragraph" w:styleId="Mucluc4">
    <w:name w:val="toc 4"/>
    <w:basedOn w:val="Binhthng"/>
    <w:next w:val="Binhthng"/>
    <w:autoRedefine/>
    <w:rsid w:val="002E6C36"/>
    <w:pPr>
      <w:spacing w:after="100"/>
      <w:ind w:left="839" w:firstLine="0"/>
    </w:pPr>
  </w:style>
  <w:style w:type="paragraph" w:styleId="Mucluc5">
    <w:name w:val="toc 5"/>
    <w:basedOn w:val="Binhthng"/>
    <w:next w:val="Binhthng"/>
    <w:autoRedefine/>
    <w:rsid w:val="002E6C36"/>
    <w:pPr>
      <w:spacing w:after="100"/>
      <w:ind w:left="1123" w:firstLine="0"/>
    </w:pPr>
  </w:style>
  <w:style w:type="paragraph" w:styleId="Mucluc6">
    <w:name w:val="toc 6"/>
    <w:basedOn w:val="Binhthng"/>
    <w:next w:val="Binhthng"/>
    <w:autoRedefine/>
    <w:rsid w:val="002E6C36"/>
    <w:pPr>
      <w:spacing w:after="100"/>
      <w:ind w:left="1400" w:firstLine="0"/>
    </w:pPr>
  </w:style>
  <w:style w:type="paragraph" w:styleId="Mucluc7">
    <w:name w:val="toc 7"/>
    <w:basedOn w:val="Binhthng"/>
    <w:next w:val="Binhthng"/>
    <w:autoRedefine/>
    <w:rsid w:val="002E6C36"/>
    <w:pPr>
      <w:spacing w:after="100"/>
      <w:ind w:left="1678" w:firstLine="0"/>
    </w:pPr>
  </w:style>
  <w:style w:type="paragraph" w:styleId="Mucluc8">
    <w:name w:val="toc 8"/>
    <w:basedOn w:val="Binhthng"/>
    <w:next w:val="Binhthng"/>
    <w:autoRedefine/>
    <w:rsid w:val="002E6C36"/>
    <w:pPr>
      <w:spacing w:after="100"/>
      <w:ind w:left="1962" w:firstLine="0"/>
    </w:pPr>
  </w:style>
  <w:style w:type="paragraph" w:styleId="Mucluc9">
    <w:name w:val="toc 9"/>
    <w:basedOn w:val="Binhthng"/>
    <w:next w:val="Binhthng"/>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ongchuthich">
    <w:name w:val="Balloon Text"/>
    <w:basedOn w:val="Binhthng"/>
    <w:link w:val="BongchuthichChar"/>
    <w:rsid w:val="000F1E18"/>
    <w:pPr>
      <w:spacing w:before="0" w:line="240" w:lineRule="auto"/>
    </w:pPr>
    <w:rPr>
      <w:rFonts w:ascii="Tahoma" w:hAnsi="Tahoma" w:cs="Tahoma"/>
      <w:sz w:val="16"/>
      <w:szCs w:val="16"/>
    </w:rPr>
  </w:style>
  <w:style w:type="character" w:customStyle="1" w:styleId="Like-NumberingChar">
    <w:name w:val="Like-Numbering Char"/>
    <w:basedOn w:val="Phngmcinhcuaoanvn"/>
    <w:link w:val="Like-Numbering"/>
    <w:rsid w:val="00A54EB5"/>
    <w:rPr>
      <w:b/>
      <w:sz w:val="26"/>
      <w:szCs w:val="24"/>
    </w:rPr>
  </w:style>
  <w:style w:type="character" w:customStyle="1" w:styleId="BongchuthichChar">
    <w:name w:val="Bóng chú thích Char"/>
    <w:basedOn w:val="Phngmcinhcuaoanvn"/>
    <w:link w:val="Bongchuthich"/>
    <w:rsid w:val="000F1E18"/>
    <w:rPr>
      <w:rFonts w:ascii="Tahoma" w:hAnsi="Tahoma" w:cs="Tahoma"/>
      <w:sz w:val="16"/>
      <w:szCs w:val="16"/>
    </w:rPr>
  </w:style>
  <w:style w:type="table" w:styleId="BangtheoChu">
    <w:name w:val="Table Theme"/>
    <w:basedOn w:val="BangThngthng"/>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rsid w:val="00511681"/>
    <w:pPr>
      <w:spacing w:before="60"/>
      <w:ind w:firstLine="0"/>
    </w:pPr>
  </w:style>
  <w:style w:type="character" w:styleId="VnbanChdanhsn">
    <w:name w:val="Placeholder Text"/>
    <w:basedOn w:val="Phngmcinhcuaoanvn"/>
    <w:uiPriority w:val="99"/>
    <w:semiHidden/>
    <w:rsid w:val="00B11C20"/>
    <w:rPr>
      <w:color w:val="808080"/>
    </w:rPr>
  </w:style>
  <w:style w:type="paragraph" w:customStyle="1" w:styleId="Tailieuthamkhao">
    <w:name w:val="Tai lieu tham khao"/>
    <w:basedOn w:val="RefList"/>
    <w:link w:val="TailieuthamkhaoChar"/>
    <w:qFormat/>
    <w:rsid w:val="00856DB1"/>
    <w:pPr>
      <w:numPr>
        <w:numId w:val="3"/>
      </w:numPr>
    </w:pPr>
  </w:style>
  <w:style w:type="character" w:customStyle="1" w:styleId="RefListChar">
    <w:name w:val="RefList Char"/>
    <w:basedOn w:val="Phngmcinhcuaoanvn"/>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character" w:customStyle="1" w:styleId="ChntrangChar">
    <w:name w:val="Chân trang Char"/>
    <w:basedOn w:val="Phngmcinhcuaoanvn"/>
    <w:link w:val="Chntrang"/>
    <w:rsid w:val="00C70BF7"/>
    <w:rPr>
      <w:sz w:val="26"/>
      <w:szCs w:val="24"/>
    </w:rPr>
  </w:style>
  <w:style w:type="character" w:styleId="Manh">
    <w:name w:val="Strong"/>
    <w:basedOn w:val="Phngmcinhcuaoanvn"/>
    <w:uiPriority w:val="22"/>
    <w:qFormat/>
    <w:rsid w:val="00F40D1D"/>
    <w:rPr>
      <w:b/>
      <w:bCs/>
    </w:rPr>
  </w:style>
  <w:style w:type="paragraph" w:customStyle="1" w:styleId="equation">
    <w:name w:val="equation"/>
    <w:basedOn w:val="Binhthng"/>
    <w:next w:val="Binhthng"/>
    <w:rsid w:val="00F53DA5"/>
    <w:pPr>
      <w:tabs>
        <w:tab w:val="center" w:pos="3289"/>
        <w:tab w:val="right" w:pos="6917"/>
      </w:tabs>
      <w:overflowPunct w:val="0"/>
      <w:autoSpaceDE w:val="0"/>
      <w:autoSpaceDN w:val="0"/>
      <w:adjustRightInd w:val="0"/>
      <w:spacing w:before="160" w:after="160" w:line="240" w:lineRule="atLeast"/>
      <w:ind w:firstLine="0"/>
      <w:textAlignment w:val="baseline"/>
    </w:pPr>
    <w:rPr>
      <w:sz w:val="20"/>
      <w:szCs w:val="20"/>
    </w:rPr>
  </w:style>
  <w:style w:type="paragraph" w:styleId="ThngthngWeb">
    <w:name w:val="Normal (Web)"/>
    <w:basedOn w:val="Binhthng"/>
    <w:uiPriority w:val="99"/>
    <w:semiHidden/>
    <w:unhideWhenUsed/>
    <w:rsid w:val="000623EF"/>
    <w:pPr>
      <w:spacing w:before="100" w:beforeAutospacing="1" w:after="100" w:afterAutospacing="1" w:line="240" w:lineRule="auto"/>
      <w:ind w:firstLine="0"/>
      <w:jc w:val="left"/>
    </w:pPr>
    <w:rPr>
      <w:sz w:val="24"/>
    </w:rPr>
  </w:style>
  <w:style w:type="character" w:customStyle="1" w:styleId="u1Char">
    <w:name w:val="Đầu đề 1 Char"/>
    <w:basedOn w:val="Phngmcinhcuaoanvn"/>
    <w:link w:val="u1"/>
    <w:uiPriority w:val="9"/>
    <w:rsid w:val="002F43B0"/>
    <w:rPr>
      <w:rFonts w:cs="Arial"/>
      <w:b/>
      <w:bCs/>
      <w:kern w:val="32"/>
      <w:sz w:val="32"/>
      <w:szCs w:val="32"/>
    </w:rPr>
  </w:style>
  <w:style w:type="paragraph" w:styleId="DanhmucTailiuThamkhao">
    <w:name w:val="Bibliography"/>
    <w:basedOn w:val="Binhthng"/>
    <w:next w:val="Binhthng"/>
    <w:uiPriority w:val="37"/>
    <w:unhideWhenUsed/>
    <w:rsid w:val="002F43B0"/>
  </w:style>
  <w:style w:type="character" w:styleId="FollowedHyperlink">
    <w:name w:val="FollowedHyperlink"/>
    <w:basedOn w:val="Phngmcinhcuaoanvn"/>
    <w:semiHidden/>
    <w:unhideWhenUsed/>
    <w:rsid w:val="00947E32"/>
    <w:rPr>
      <w:color w:val="800080" w:themeColor="followedHyperlink"/>
      <w:u w:val="single"/>
    </w:rPr>
  </w:style>
  <w:style w:type="character" w:customStyle="1" w:styleId="u3Char">
    <w:name w:val="Đầu đề 3 Char"/>
    <w:basedOn w:val="Phngmcinhcuaoanvn"/>
    <w:link w:val="u3"/>
    <w:rsid w:val="00B729C8"/>
    <w:rPr>
      <w:rFonts w:cs="Arial"/>
      <w:b/>
      <w:bCs/>
      <w:i/>
      <w:sz w:val="26"/>
      <w:szCs w:val="26"/>
    </w:rPr>
  </w:style>
  <w:style w:type="paragraph" w:styleId="uMucluc">
    <w:name w:val="TOC Heading"/>
    <w:basedOn w:val="u1"/>
    <w:next w:val="Binhthng"/>
    <w:uiPriority w:val="39"/>
    <w:unhideWhenUsed/>
    <w:qFormat/>
    <w:rsid w:val="00A34128"/>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98">
      <w:bodyDiv w:val="1"/>
      <w:marLeft w:val="0"/>
      <w:marRight w:val="0"/>
      <w:marTop w:val="0"/>
      <w:marBottom w:val="0"/>
      <w:divBdr>
        <w:top w:val="none" w:sz="0" w:space="0" w:color="auto"/>
        <w:left w:val="none" w:sz="0" w:space="0" w:color="auto"/>
        <w:bottom w:val="none" w:sz="0" w:space="0" w:color="auto"/>
        <w:right w:val="none" w:sz="0" w:space="0" w:color="auto"/>
      </w:divBdr>
    </w:div>
    <w:div w:id="13697285">
      <w:bodyDiv w:val="1"/>
      <w:marLeft w:val="0"/>
      <w:marRight w:val="0"/>
      <w:marTop w:val="0"/>
      <w:marBottom w:val="0"/>
      <w:divBdr>
        <w:top w:val="none" w:sz="0" w:space="0" w:color="auto"/>
        <w:left w:val="none" w:sz="0" w:space="0" w:color="auto"/>
        <w:bottom w:val="none" w:sz="0" w:space="0" w:color="auto"/>
        <w:right w:val="none" w:sz="0" w:space="0" w:color="auto"/>
      </w:divBdr>
    </w:div>
    <w:div w:id="23991794">
      <w:bodyDiv w:val="1"/>
      <w:marLeft w:val="0"/>
      <w:marRight w:val="0"/>
      <w:marTop w:val="0"/>
      <w:marBottom w:val="0"/>
      <w:divBdr>
        <w:top w:val="none" w:sz="0" w:space="0" w:color="auto"/>
        <w:left w:val="none" w:sz="0" w:space="0" w:color="auto"/>
        <w:bottom w:val="none" w:sz="0" w:space="0" w:color="auto"/>
        <w:right w:val="none" w:sz="0" w:space="0" w:color="auto"/>
      </w:divBdr>
    </w:div>
    <w:div w:id="50663131">
      <w:bodyDiv w:val="1"/>
      <w:marLeft w:val="0"/>
      <w:marRight w:val="0"/>
      <w:marTop w:val="0"/>
      <w:marBottom w:val="0"/>
      <w:divBdr>
        <w:top w:val="none" w:sz="0" w:space="0" w:color="auto"/>
        <w:left w:val="none" w:sz="0" w:space="0" w:color="auto"/>
        <w:bottom w:val="none" w:sz="0" w:space="0" w:color="auto"/>
        <w:right w:val="none" w:sz="0" w:space="0" w:color="auto"/>
      </w:divBdr>
    </w:div>
    <w:div w:id="54161610">
      <w:bodyDiv w:val="1"/>
      <w:marLeft w:val="0"/>
      <w:marRight w:val="0"/>
      <w:marTop w:val="0"/>
      <w:marBottom w:val="0"/>
      <w:divBdr>
        <w:top w:val="none" w:sz="0" w:space="0" w:color="auto"/>
        <w:left w:val="none" w:sz="0" w:space="0" w:color="auto"/>
        <w:bottom w:val="none" w:sz="0" w:space="0" w:color="auto"/>
        <w:right w:val="none" w:sz="0" w:space="0" w:color="auto"/>
      </w:divBdr>
    </w:div>
    <w:div w:id="65811884">
      <w:bodyDiv w:val="1"/>
      <w:marLeft w:val="0"/>
      <w:marRight w:val="0"/>
      <w:marTop w:val="0"/>
      <w:marBottom w:val="0"/>
      <w:divBdr>
        <w:top w:val="none" w:sz="0" w:space="0" w:color="auto"/>
        <w:left w:val="none" w:sz="0" w:space="0" w:color="auto"/>
        <w:bottom w:val="none" w:sz="0" w:space="0" w:color="auto"/>
        <w:right w:val="none" w:sz="0" w:space="0" w:color="auto"/>
      </w:divBdr>
    </w:div>
    <w:div w:id="144441377">
      <w:bodyDiv w:val="1"/>
      <w:marLeft w:val="0"/>
      <w:marRight w:val="0"/>
      <w:marTop w:val="0"/>
      <w:marBottom w:val="0"/>
      <w:divBdr>
        <w:top w:val="none" w:sz="0" w:space="0" w:color="auto"/>
        <w:left w:val="none" w:sz="0" w:space="0" w:color="auto"/>
        <w:bottom w:val="none" w:sz="0" w:space="0" w:color="auto"/>
        <w:right w:val="none" w:sz="0" w:space="0" w:color="auto"/>
      </w:divBdr>
    </w:div>
    <w:div w:id="214784223">
      <w:bodyDiv w:val="1"/>
      <w:marLeft w:val="0"/>
      <w:marRight w:val="0"/>
      <w:marTop w:val="0"/>
      <w:marBottom w:val="0"/>
      <w:divBdr>
        <w:top w:val="none" w:sz="0" w:space="0" w:color="auto"/>
        <w:left w:val="none" w:sz="0" w:space="0" w:color="auto"/>
        <w:bottom w:val="none" w:sz="0" w:space="0" w:color="auto"/>
        <w:right w:val="none" w:sz="0" w:space="0" w:color="auto"/>
      </w:divBdr>
    </w:div>
    <w:div w:id="296955368">
      <w:bodyDiv w:val="1"/>
      <w:marLeft w:val="0"/>
      <w:marRight w:val="0"/>
      <w:marTop w:val="0"/>
      <w:marBottom w:val="0"/>
      <w:divBdr>
        <w:top w:val="none" w:sz="0" w:space="0" w:color="auto"/>
        <w:left w:val="none" w:sz="0" w:space="0" w:color="auto"/>
        <w:bottom w:val="none" w:sz="0" w:space="0" w:color="auto"/>
        <w:right w:val="none" w:sz="0" w:space="0" w:color="auto"/>
      </w:divBdr>
    </w:div>
    <w:div w:id="362826554">
      <w:bodyDiv w:val="1"/>
      <w:marLeft w:val="0"/>
      <w:marRight w:val="0"/>
      <w:marTop w:val="0"/>
      <w:marBottom w:val="0"/>
      <w:divBdr>
        <w:top w:val="none" w:sz="0" w:space="0" w:color="auto"/>
        <w:left w:val="none" w:sz="0" w:space="0" w:color="auto"/>
        <w:bottom w:val="none" w:sz="0" w:space="0" w:color="auto"/>
        <w:right w:val="none" w:sz="0" w:space="0" w:color="auto"/>
      </w:divBdr>
    </w:div>
    <w:div w:id="591164607">
      <w:bodyDiv w:val="1"/>
      <w:marLeft w:val="0"/>
      <w:marRight w:val="0"/>
      <w:marTop w:val="0"/>
      <w:marBottom w:val="0"/>
      <w:divBdr>
        <w:top w:val="none" w:sz="0" w:space="0" w:color="auto"/>
        <w:left w:val="none" w:sz="0" w:space="0" w:color="auto"/>
        <w:bottom w:val="none" w:sz="0" w:space="0" w:color="auto"/>
        <w:right w:val="none" w:sz="0" w:space="0" w:color="auto"/>
      </w:divBdr>
    </w:div>
    <w:div w:id="796341692">
      <w:bodyDiv w:val="1"/>
      <w:marLeft w:val="0"/>
      <w:marRight w:val="0"/>
      <w:marTop w:val="0"/>
      <w:marBottom w:val="0"/>
      <w:divBdr>
        <w:top w:val="none" w:sz="0" w:space="0" w:color="auto"/>
        <w:left w:val="none" w:sz="0" w:space="0" w:color="auto"/>
        <w:bottom w:val="none" w:sz="0" w:space="0" w:color="auto"/>
        <w:right w:val="none" w:sz="0" w:space="0" w:color="auto"/>
      </w:divBdr>
    </w:div>
    <w:div w:id="822163950">
      <w:bodyDiv w:val="1"/>
      <w:marLeft w:val="0"/>
      <w:marRight w:val="0"/>
      <w:marTop w:val="0"/>
      <w:marBottom w:val="0"/>
      <w:divBdr>
        <w:top w:val="none" w:sz="0" w:space="0" w:color="auto"/>
        <w:left w:val="none" w:sz="0" w:space="0" w:color="auto"/>
        <w:bottom w:val="none" w:sz="0" w:space="0" w:color="auto"/>
        <w:right w:val="none" w:sz="0" w:space="0" w:color="auto"/>
      </w:divBdr>
    </w:div>
    <w:div w:id="831289483">
      <w:bodyDiv w:val="1"/>
      <w:marLeft w:val="0"/>
      <w:marRight w:val="0"/>
      <w:marTop w:val="0"/>
      <w:marBottom w:val="0"/>
      <w:divBdr>
        <w:top w:val="none" w:sz="0" w:space="0" w:color="auto"/>
        <w:left w:val="none" w:sz="0" w:space="0" w:color="auto"/>
        <w:bottom w:val="none" w:sz="0" w:space="0" w:color="auto"/>
        <w:right w:val="none" w:sz="0" w:space="0" w:color="auto"/>
      </w:divBdr>
    </w:div>
    <w:div w:id="883516810">
      <w:bodyDiv w:val="1"/>
      <w:marLeft w:val="0"/>
      <w:marRight w:val="0"/>
      <w:marTop w:val="0"/>
      <w:marBottom w:val="0"/>
      <w:divBdr>
        <w:top w:val="none" w:sz="0" w:space="0" w:color="auto"/>
        <w:left w:val="none" w:sz="0" w:space="0" w:color="auto"/>
        <w:bottom w:val="none" w:sz="0" w:space="0" w:color="auto"/>
        <w:right w:val="none" w:sz="0" w:space="0" w:color="auto"/>
      </w:divBdr>
    </w:div>
    <w:div w:id="949093183">
      <w:bodyDiv w:val="1"/>
      <w:marLeft w:val="0"/>
      <w:marRight w:val="0"/>
      <w:marTop w:val="0"/>
      <w:marBottom w:val="0"/>
      <w:divBdr>
        <w:top w:val="none" w:sz="0" w:space="0" w:color="auto"/>
        <w:left w:val="none" w:sz="0" w:space="0" w:color="auto"/>
        <w:bottom w:val="none" w:sz="0" w:space="0" w:color="auto"/>
        <w:right w:val="none" w:sz="0" w:space="0" w:color="auto"/>
      </w:divBdr>
    </w:div>
    <w:div w:id="964504402">
      <w:bodyDiv w:val="1"/>
      <w:marLeft w:val="0"/>
      <w:marRight w:val="0"/>
      <w:marTop w:val="0"/>
      <w:marBottom w:val="0"/>
      <w:divBdr>
        <w:top w:val="none" w:sz="0" w:space="0" w:color="auto"/>
        <w:left w:val="none" w:sz="0" w:space="0" w:color="auto"/>
        <w:bottom w:val="none" w:sz="0" w:space="0" w:color="auto"/>
        <w:right w:val="none" w:sz="0" w:space="0" w:color="auto"/>
      </w:divBdr>
    </w:div>
    <w:div w:id="1062212997">
      <w:bodyDiv w:val="1"/>
      <w:marLeft w:val="0"/>
      <w:marRight w:val="0"/>
      <w:marTop w:val="0"/>
      <w:marBottom w:val="0"/>
      <w:divBdr>
        <w:top w:val="none" w:sz="0" w:space="0" w:color="auto"/>
        <w:left w:val="none" w:sz="0" w:space="0" w:color="auto"/>
        <w:bottom w:val="none" w:sz="0" w:space="0" w:color="auto"/>
        <w:right w:val="none" w:sz="0" w:space="0" w:color="auto"/>
      </w:divBdr>
    </w:div>
    <w:div w:id="1166476058">
      <w:bodyDiv w:val="1"/>
      <w:marLeft w:val="0"/>
      <w:marRight w:val="0"/>
      <w:marTop w:val="0"/>
      <w:marBottom w:val="0"/>
      <w:divBdr>
        <w:top w:val="none" w:sz="0" w:space="0" w:color="auto"/>
        <w:left w:val="none" w:sz="0" w:space="0" w:color="auto"/>
        <w:bottom w:val="none" w:sz="0" w:space="0" w:color="auto"/>
        <w:right w:val="none" w:sz="0" w:space="0" w:color="auto"/>
      </w:divBdr>
    </w:div>
    <w:div w:id="1221018430">
      <w:bodyDiv w:val="1"/>
      <w:marLeft w:val="0"/>
      <w:marRight w:val="0"/>
      <w:marTop w:val="0"/>
      <w:marBottom w:val="0"/>
      <w:divBdr>
        <w:top w:val="none" w:sz="0" w:space="0" w:color="auto"/>
        <w:left w:val="none" w:sz="0" w:space="0" w:color="auto"/>
        <w:bottom w:val="none" w:sz="0" w:space="0" w:color="auto"/>
        <w:right w:val="none" w:sz="0" w:space="0" w:color="auto"/>
      </w:divBdr>
    </w:div>
    <w:div w:id="1326085763">
      <w:bodyDiv w:val="1"/>
      <w:marLeft w:val="0"/>
      <w:marRight w:val="0"/>
      <w:marTop w:val="0"/>
      <w:marBottom w:val="0"/>
      <w:divBdr>
        <w:top w:val="none" w:sz="0" w:space="0" w:color="auto"/>
        <w:left w:val="none" w:sz="0" w:space="0" w:color="auto"/>
        <w:bottom w:val="none" w:sz="0" w:space="0" w:color="auto"/>
        <w:right w:val="none" w:sz="0" w:space="0" w:color="auto"/>
      </w:divBdr>
    </w:div>
    <w:div w:id="1464928268">
      <w:bodyDiv w:val="1"/>
      <w:marLeft w:val="0"/>
      <w:marRight w:val="0"/>
      <w:marTop w:val="0"/>
      <w:marBottom w:val="0"/>
      <w:divBdr>
        <w:top w:val="none" w:sz="0" w:space="0" w:color="auto"/>
        <w:left w:val="none" w:sz="0" w:space="0" w:color="auto"/>
        <w:bottom w:val="none" w:sz="0" w:space="0" w:color="auto"/>
        <w:right w:val="none" w:sz="0" w:space="0" w:color="auto"/>
      </w:divBdr>
    </w:div>
    <w:div w:id="1516770934">
      <w:bodyDiv w:val="1"/>
      <w:marLeft w:val="0"/>
      <w:marRight w:val="0"/>
      <w:marTop w:val="0"/>
      <w:marBottom w:val="0"/>
      <w:divBdr>
        <w:top w:val="none" w:sz="0" w:space="0" w:color="auto"/>
        <w:left w:val="none" w:sz="0" w:space="0" w:color="auto"/>
        <w:bottom w:val="none" w:sz="0" w:space="0" w:color="auto"/>
        <w:right w:val="none" w:sz="0" w:space="0" w:color="auto"/>
      </w:divBdr>
    </w:div>
    <w:div w:id="1519780369">
      <w:bodyDiv w:val="1"/>
      <w:marLeft w:val="0"/>
      <w:marRight w:val="0"/>
      <w:marTop w:val="0"/>
      <w:marBottom w:val="0"/>
      <w:divBdr>
        <w:top w:val="none" w:sz="0" w:space="0" w:color="auto"/>
        <w:left w:val="none" w:sz="0" w:space="0" w:color="auto"/>
        <w:bottom w:val="none" w:sz="0" w:space="0" w:color="auto"/>
        <w:right w:val="none" w:sz="0" w:space="0" w:color="auto"/>
      </w:divBdr>
    </w:div>
    <w:div w:id="1588031624">
      <w:bodyDiv w:val="1"/>
      <w:marLeft w:val="0"/>
      <w:marRight w:val="0"/>
      <w:marTop w:val="0"/>
      <w:marBottom w:val="0"/>
      <w:divBdr>
        <w:top w:val="none" w:sz="0" w:space="0" w:color="auto"/>
        <w:left w:val="none" w:sz="0" w:space="0" w:color="auto"/>
        <w:bottom w:val="none" w:sz="0" w:space="0" w:color="auto"/>
        <w:right w:val="none" w:sz="0" w:space="0" w:color="auto"/>
      </w:divBdr>
    </w:div>
    <w:div w:id="1641880314">
      <w:bodyDiv w:val="1"/>
      <w:marLeft w:val="0"/>
      <w:marRight w:val="0"/>
      <w:marTop w:val="0"/>
      <w:marBottom w:val="0"/>
      <w:divBdr>
        <w:top w:val="none" w:sz="0" w:space="0" w:color="auto"/>
        <w:left w:val="none" w:sz="0" w:space="0" w:color="auto"/>
        <w:bottom w:val="none" w:sz="0" w:space="0" w:color="auto"/>
        <w:right w:val="none" w:sz="0" w:space="0" w:color="auto"/>
      </w:divBdr>
    </w:div>
    <w:div w:id="1678729714">
      <w:bodyDiv w:val="1"/>
      <w:marLeft w:val="0"/>
      <w:marRight w:val="0"/>
      <w:marTop w:val="0"/>
      <w:marBottom w:val="0"/>
      <w:divBdr>
        <w:top w:val="none" w:sz="0" w:space="0" w:color="auto"/>
        <w:left w:val="none" w:sz="0" w:space="0" w:color="auto"/>
        <w:bottom w:val="none" w:sz="0" w:space="0" w:color="auto"/>
        <w:right w:val="none" w:sz="0" w:space="0" w:color="auto"/>
      </w:divBdr>
    </w:div>
    <w:div w:id="1782339511">
      <w:bodyDiv w:val="1"/>
      <w:marLeft w:val="0"/>
      <w:marRight w:val="0"/>
      <w:marTop w:val="0"/>
      <w:marBottom w:val="0"/>
      <w:divBdr>
        <w:top w:val="none" w:sz="0" w:space="0" w:color="auto"/>
        <w:left w:val="none" w:sz="0" w:space="0" w:color="auto"/>
        <w:bottom w:val="none" w:sz="0" w:space="0" w:color="auto"/>
        <w:right w:val="none" w:sz="0" w:space="0" w:color="auto"/>
      </w:divBdr>
    </w:div>
    <w:div w:id="1785005379">
      <w:bodyDiv w:val="1"/>
      <w:marLeft w:val="0"/>
      <w:marRight w:val="0"/>
      <w:marTop w:val="0"/>
      <w:marBottom w:val="0"/>
      <w:divBdr>
        <w:top w:val="none" w:sz="0" w:space="0" w:color="auto"/>
        <w:left w:val="none" w:sz="0" w:space="0" w:color="auto"/>
        <w:bottom w:val="none" w:sz="0" w:space="0" w:color="auto"/>
        <w:right w:val="none" w:sz="0" w:space="0" w:color="auto"/>
      </w:divBdr>
    </w:div>
    <w:div w:id="1898007381">
      <w:bodyDiv w:val="1"/>
      <w:marLeft w:val="0"/>
      <w:marRight w:val="0"/>
      <w:marTop w:val="0"/>
      <w:marBottom w:val="0"/>
      <w:divBdr>
        <w:top w:val="none" w:sz="0" w:space="0" w:color="auto"/>
        <w:left w:val="none" w:sz="0" w:space="0" w:color="auto"/>
        <w:bottom w:val="none" w:sz="0" w:space="0" w:color="auto"/>
        <w:right w:val="none" w:sz="0" w:space="0" w:color="auto"/>
      </w:divBdr>
    </w:div>
    <w:div w:id="1983540332">
      <w:bodyDiv w:val="1"/>
      <w:marLeft w:val="0"/>
      <w:marRight w:val="0"/>
      <w:marTop w:val="0"/>
      <w:marBottom w:val="0"/>
      <w:divBdr>
        <w:top w:val="none" w:sz="0" w:space="0" w:color="auto"/>
        <w:left w:val="none" w:sz="0" w:space="0" w:color="auto"/>
        <w:bottom w:val="none" w:sz="0" w:space="0" w:color="auto"/>
        <w:right w:val="none" w:sz="0" w:space="0" w:color="auto"/>
      </w:divBdr>
    </w:div>
    <w:div w:id="20992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misp.com.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MG\&#272;&#7890;%20&#193;N%20SV%20T&#7888;T%20NGHI&#7878;P\Mau%20Trinh%20Bay%20Do%20An%20Tot%20Nghiep\Mau%20trinh%20bay%20do%20an%20tot%20nghi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Thắ21</b:Tag>
    <b:SourceType>Book</b:SourceType>
    <b:Guid>{80768CC8-65B4-4B89-8BC3-F9BC24858113}</b:Guid>
    <b:Title>Hướng dẫn lập trình mobile</b:Title>
    <b:Year>2021</b:Year>
    <b:City>Hà nội</b:City>
    <b:Publisher>NXB ĐH Quốc Gia</b:Publisher>
    <b:Author>
      <b:Author>
        <b:NameList>
          <b:Person>
            <b:Last>Thắng</b:Last>
            <b:First>Huỳnh</b:First>
            <b:Middle>Quyết</b:Middle>
          </b:Person>
        </b:NameList>
      </b:Author>
    </b:Author>
    <b:BookTitle>Lập trình mobile</b:BookTitle>
    <b:RefOrder>1</b:RefOrder>
  </b:Source>
  <b:Source>
    <b:Tag>Ngu211</b:Tag>
    <b:SourceType>Book</b:SourceType>
    <b:Guid>{3C86C4F4-3268-4CBB-A27C-9135F753DAE9}</b:Guid>
    <b:Title>Tin học VPNC</b:Title>
    <b:Year>2021</b:Year>
    <b:City>Hà nội</b:City>
    <b:Publisher>NXB ĐH MĐC</b:Publisher>
    <b:Author>
      <b:Author>
        <b:NameList>
          <b:Person>
            <b:Last>Sơn</b:Last>
            <b:First>Nguyễn</b:First>
            <b:Middle>Văn</b:Middle>
          </b:Person>
        </b:NameList>
      </b:Author>
    </b:Author>
    <b:RefOrder>2</b:RefOrder>
  </b:Source>
  <b:Source>
    <b:Tag>ĐỗX10</b:Tag>
    <b:SourceType>Book</b:SourceType>
    <b:Guid>{D4CABF86-E85D-40F3-8F33-4295B7575F21}</b:Guid>
    <b:Author>
      <b:Author>
        <b:NameList>
          <b:Person>
            <b:Last>Lôi</b:Last>
            <b:First>Đỗ</b:First>
            <b:Middle>Xuân</b:Middle>
          </b:Person>
        </b:NameList>
      </b:Author>
    </b:Author>
    <b:Title>Cấu trúc dữ liệu và giải thuật</b:Title>
    <b:Publisher>NXB Thống kê</b:Publisher>
    <b:Year>2010</b:Year>
    <b:City>Hà nội</b:City>
    <b:LCID>vi-VN</b:LCID>
    <b:RefOrder>3</b:RefOrder>
  </b:Source>
  <b:Source>
    <b:Tag>bug23</b:Tag>
    <b:SourceType>InternetSite</b:SourceType>
    <b:Guid>{CEC42735-AB2E-4845-B8F5-45CBA57EB504}</b:Guid>
    <b:LCID>en-US</b:LCID>
    <b:Author>
      <b:Author>
        <b:NameList>
          <b:Person>
            <b:Last>bugnetproject.com</b:Last>
          </b:Person>
        </b:NameList>
      </b:Author>
    </b:Author>
    <b:Title>Visual Studio là gì?</b:Title>
    <b:YearAccessed>2023</b:YearAccessed>
    <b:MonthAccessed>05</b:MonthAccessed>
    <b:DayAccessed>08</b:DayAccessed>
    <b:URL>https://bugnetproject.com/visual-studio-la-gi/</b:URL>
    <b:RefOrder>4</b:RefOrder>
  </b:Source>
  <b:Source>
    <b:Tag>Ngu221</b:Tag>
    <b:SourceType>InternetSite</b:SourceType>
    <b:Guid>{BC8A5EDD-027E-460A-AEAF-D07D4AC2F3BB}</b:Guid>
    <b:LCID>en-US</b:LCID>
    <b:Author>
      <b:Author>
        <b:NameList>
          <b:Person>
            <b:Last>Hưng</b:Last>
            <b:First>Nguyễn</b:First>
          </b:Person>
        </b:NameList>
      </b:Author>
    </b:Author>
    <b:Title>SQL Server là gì? Hướng dẫn cài đặt SQL Server</b:Title>
    <b:Year>2022</b:Year>
    <b:Month>09</b:Month>
    <b:Day>05</b:Day>
    <b:YearAccessed>2023</b:YearAccessed>
    <b:MonthAccessed>05</b:MonthAccessed>
    <b:DayAccessed>08</b:DayAccessed>
    <b:URL>https://vietnix.vn/sql-server-la-gi/</b:URL>
    <b:RefOrder>5</b:RefOrder>
  </b:Source>
  <b:Source>
    <b:Tag>Thủ21</b:Tag>
    <b:SourceType>InternetSite</b:SourceType>
    <b:Guid>{F50F178E-A01F-42FD-81C9-ABE89F0D940E}</b:Guid>
    <b:LCID>en-US</b:LCID>
    <b:Author>
      <b:Author>
        <b:NameList>
          <b:Person>
            <b:Last>Nguyễn</b:Last>
            <b:First>Thủy</b:First>
          </b:Person>
        </b:NameList>
      </b:Author>
    </b:Author>
    <b:Title>Entity framework là gì? Đặc điểm cơ bản và lợi ích khi dùng Framework này</b:Title>
    <b:Year>2021</b:Year>
    <b:Month>04</b:Month>
    <b:Day>26</b:Day>
    <b:YearAccessed>2023</b:YearAccessed>
    <b:MonthAccessed>05</b:MonthAccessed>
    <b:DayAccessed>08</b:DayAccessed>
    <b:URL>https://bizfly.vn/techblog/entity-framework-la-gi.html</b:URL>
    <b:RefOrder>6</b:RefOrder>
  </b:Source>
</b:Sources>
</file>

<file path=customXml/itemProps1.xml><?xml version="1.0" encoding="utf-8"?>
<ds:datastoreItem xmlns:ds="http://schemas.openxmlformats.org/officeDocument/2006/customXml" ds:itemID="{0E84E52C-9160-4B0B-87D1-A654F189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trinh bay do an tot nghiep</Template>
  <TotalTime>2320</TotalTime>
  <Pages>22</Pages>
  <Words>3364</Words>
  <Characters>19179</Characters>
  <Application>Microsoft Office Word</Application>
  <DocSecurity>0</DocSecurity>
  <Lines>159</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Mẫu Đồ Án Tốt Nghiệp</vt: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22499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nhlon</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HÀ VĂN HUY</cp:lastModifiedBy>
  <cp:revision>40</cp:revision>
  <dcterms:created xsi:type="dcterms:W3CDTF">2022-03-29T08:44:00Z</dcterms:created>
  <dcterms:modified xsi:type="dcterms:W3CDTF">2023-10-01T09:57:00Z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