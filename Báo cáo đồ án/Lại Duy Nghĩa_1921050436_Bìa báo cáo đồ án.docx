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BA0A" w14:textId="77777777"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5FA125EA" wp14:editId="0E7A3FF9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15795"/>
                            <a:ext cx="419100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F20AF" w14:textId="35D69CE8" w:rsidR="002343E4" w:rsidRPr="005D49C9" w:rsidRDefault="00425FC0" w:rsidP="0019207D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LẠI DUY NGHĨA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250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B1E70" w14:textId="02F4ED61" w:rsidR="005D49C9" w:rsidRDefault="00425FC0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XÂY DỰNG WEBSITE TIN TỨC BẰNG JAVA SPRING</w:t>
                              </w:r>
                              <w:r w:rsidR="0098103A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BOOT</w:t>
                              </w:r>
                            </w:p>
                            <w:p w14:paraId="785B9E1A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6DCD4F77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786E8A87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43C55873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04DF13EA" w14:textId="77777777" w:rsidR="007A410F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ĐỒ ÁN TỐT NGHIỆP ĐẠI HỌC</w:t>
                              </w:r>
                            </w:p>
                            <w:p w14:paraId="7D0BAD34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NGÀNH CÔNG NGHỆ THÔNG TIN</w:t>
                              </w:r>
                            </w:p>
                            <w:p w14:paraId="4400A2BF" w14:textId="77777777" w:rsidR="007C3465" w:rsidRPr="00013160" w:rsidRDefault="007C3465" w:rsidP="0019207D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2898E" w14:textId="5AC7E568"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F4809">
                                <w:rPr>
                                  <w:rFonts w:ascii="Times New Roman" w:hAnsi="Times New Roman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D19DA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5A35A246" w14:textId="77777777" w:rsidR="007C3465" w:rsidRPr="00F65597" w:rsidRDefault="007A410F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A125EA" id="Canvas 2" o:spid="_x0000_s1026" editas="canvas" style="width:438pt;height:726.3pt;mso-position-horizontal-relative:char;mso-position-vertical-relative:line" coordsize="55626,92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858;top:19157;width:41910;height:3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" filled="f" stroked="f">
                  <v:textbox style="mso-fit-shape-to-text:t">
                    <w:txbxContent>
                      <w:p w14:paraId="351F20AF" w14:textId="35D69CE8" w:rsidR="002343E4" w:rsidRPr="005D49C9" w:rsidRDefault="00425FC0" w:rsidP="0019207D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LẠI DUY NGHĨA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250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51CB1E70" w14:textId="02F4ED61" w:rsidR="005D49C9" w:rsidRDefault="00425FC0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XÂY DỰNG WEBSITE TIN TỨC BẰNG JAVA SPRING</w:t>
                        </w:r>
                        <w:r w:rsidR="0098103A"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BOOT</w:t>
                        </w:r>
                      </w:p>
                      <w:p w14:paraId="785B9E1A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6DCD4F77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786E8A87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43C55873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04DF13EA" w14:textId="77777777" w:rsidR="007A410F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ĐỒ ÁN TỐT NGHIỆP ĐẠI HỌC</w:t>
                        </w:r>
                      </w:p>
                      <w:p w14:paraId="7D0BAD34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NGÀNH CÔNG NGHỆ THÔNG TIN</w:t>
                        </w:r>
                      </w:p>
                      <w:p w14:paraId="4400A2BF" w14:textId="77777777" w:rsidR="007C3465" w:rsidRPr="00013160" w:rsidRDefault="007C3465" w:rsidP="0019207D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" filled="f" stroked="f">
                  <o:lock v:ext="edit" aspectratio="t"/>
                  <v:textbox style="mso-fit-shape-to-text:t" inset="0,0,0,0">
                    <w:txbxContent>
                      <w:p w14:paraId="5872898E" w14:textId="5AC7E568"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F4809">
                          <w:rPr>
                            <w:rFonts w:ascii="Times New Roman" w:hAnsi="Times New Roman"/>
                            <w:b/>
                          </w:rPr>
                          <w:t>2023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o:lock v:ext="edit" aspectratio="t"/>
                  <v:textbox style="mso-fit-shape-to-text:t">
                    <w:txbxContent>
                      <w:p w14:paraId="41DD19DA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5A35A246" w14:textId="77777777" w:rsidR="007C3465" w:rsidRPr="00F65597" w:rsidRDefault="007A410F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3EBB37" w14:textId="77777777"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 wp14:anchorId="42255A20" wp14:editId="452CD4E3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BA2EA" w14:textId="77777777" w:rsidR="007A410F" w:rsidRPr="005D49C9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ĐỒ ÁN TỐT NGHIỆP</w:t>
                              </w:r>
                              <w:r w:rsidR="005D49C9"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 xml:space="preserve"> ĐẠI HỌC</w:t>
                              </w:r>
                            </w:p>
                            <w:p w14:paraId="45C5BC15" w14:textId="77777777" w:rsidR="007A410F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</w: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gành Công nghệ thông tin</w:t>
                              </w:r>
                            </w:p>
                            <w:p w14:paraId="4DCD39A2" w14:textId="77777777" w:rsidR="00F94FCD" w:rsidRPr="007A410F" w:rsidRDefault="00F94FCD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Chuyên ngành Công nghệ phần mềm</w:t>
                              </w:r>
                            </w:p>
                            <w:p w14:paraId="5528EB0B" w14:textId="77777777" w:rsidR="007A410F" w:rsidRPr="007A410F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</w:t>
                              </w:r>
                              <w:r w:rsidR="007A410F"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ã số: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52480201</w:t>
                              </w:r>
                            </w:p>
                            <w:p w14:paraId="1DCDF41E" w14:textId="77777777"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11AE4B1" w14:textId="77777777"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4BF5F" w14:textId="411B40C7"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F4809">
                                <w:rPr>
                                  <w:rFonts w:ascii="Times New Roman" w:hAnsi="Times New Roman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94EA3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088A8A2D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45E39459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7344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049C7" w14:textId="77777777"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14:paraId="19DFC68C" w14:textId="2189F947" w:rsidR="007C3465" w:rsidRPr="001A25BD" w:rsidRDefault="005F4809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Xây dựng website </w:t>
                              </w:r>
                              <w:r w:rsidR="00425F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tin tức bằng Java Spring</w:t>
                              </w:r>
                              <w:r w:rsidR="0098103A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 B</w:t>
                              </w:r>
                              <w:r w:rsidR="00425F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4746" y="4976377"/>
                            <a:ext cx="2514600" cy="226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828EF" w14:textId="77777777" w:rsidR="007A410F" w:rsidRPr="00EC2AD2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SINH VIÊN THỰC HIỆN</w:t>
                              </w:r>
                            </w:p>
                            <w:p w14:paraId="1227252E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02CA0CB6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1C566209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38FBA46D" w14:textId="408F9CB1" w:rsidR="007A410F" w:rsidRPr="00EC2AD2" w:rsidRDefault="00425FC0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Lại Duy Nghĩa</w:t>
                              </w:r>
                            </w:p>
                            <w:p w14:paraId="28DFBA13" w14:textId="6A7E18F9" w:rsidR="005D49C9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Mã sinh viên: </w:t>
                              </w:r>
                              <w:r w:rsidR="005F4809">
                                <w:rPr>
                                  <w:rFonts w:ascii="Times New Roman" w:hAnsi="Times New Roman"/>
                                  <w:sz w:val="24"/>
                                </w:rPr>
                                <w:t>192105</w:t>
                              </w:r>
                              <w:r w:rsidR="00425FC0">
                                <w:rPr>
                                  <w:rFonts w:ascii="Times New Roman" w:hAnsi="Times New Roman"/>
                                  <w:sz w:val="24"/>
                                </w:rPr>
                                <w:t>0436</w:t>
                              </w:r>
                            </w:p>
                            <w:p w14:paraId="29F22187" w14:textId="1EED35DA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425FC0">
                                <w:rPr>
                                  <w:rFonts w:ascii="Times New Roman" w:hAnsi="Times New Roman"/>
                                  <w:sz w:val="24"/>
                                </w:rPr>
                                <w:t>0368105697</w:t>
                              </w:r>
                            </w:p>
                            <w:p w14:paraId="48FCFB7A" w14:textId="13C8F93C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425FC0">
                                <w:rPr>
                                  <w:rFonts w:ascii="Times New Roman" w:hAnsi="Times New Roman"/>
                                  <w:sz w:val="24"/>
                                </w:rPr>
                                <w:t>laiduynghia21</w:t>
                              </w:r>
                              <w:r w:rsidR="005F4809">
                                <w:rPr>
                                  <w:rFonts w:ascii="Times New Roman" w:hAnsi="Times New Roman"/>
                                  <w:sz w:val="24"/>
                                </w:rPr>
                                <w:t>@gmail.com</w:t>
                              </w:r>
                            </w:p>
                            <w:p w14:paraId="2C486372" w14:textId="6F08C548" w:rsidR="007A410F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="005F4809">
                                <w:rPr>
                                  <w:rFonts w:ascii="Times New Roman" w:hAnsi="Times New Roman"/>
                                  <w:sz w:val="24"/>
                                </w:rPr>
                                <w:t>64</w:t>
                              </w:r>
                            </w:p>
                            <w:p w14:paraId="701BC402" w14:textId="77777777"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53146" y="4976377"/>
                            <a:ext cx="2895600" cy="374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64AF4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HƯỚNG DẪN</w:t>
                              </w:r>
                            </w:p>
                            <w:p w14:paraId="42F63627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7A8842E4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587B2507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074875A8" w14:textId="15D1C62C" w:rsidR="007A410F" w:rsidRDefault="005F480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ThS Nguyễn Thị Hữu Phương</w:t>
                              </w:r>
                            </w:p>
                            <w:p w14:paraId="01D66808" w14:textId="77777777" w:rsidR="002025B7" w:rsidRPr="007A410F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19619EA6" w14:textId="6DDCFF1A" w:rsidR="002025B7" w:rsidRP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AB53F6">
                                <w:rPr>
                                  <w:rFonts w:ascii="Times New Roman" w:hAnsi="Times New Roman"/>
                                  <w:sz w:val="24"/>
                                </w:rPr>
                                <w:t>0982189348</w:t>
                              </w:r>
                            </w:p>
                            <w:p w14:paraId="5110126F" w14:textId="542E9EBB" w:rsidR="002025B7" w:rsidRDefault="002025B7" w:rsidP="00113F92">
                              <w:pPr>
                                <w:ind w:left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AB53F6">
                                <w:rPr>
                                  <w:rFonts w:ascii="Times New Roman" w:hAnsi="Times New Roman"/>
                                  <w:sz w:val="24"/>
                                </w:rPr>
                                <w:t>nguyenthihuuphuong@humg.edu.vn</w:t>
                              </w:r>
                            </w:p>
                            <w:p w14:paraId="70A00BC8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PHẢN BIỆN</w:t>
                              </w:r>
                            </w:p>
                            <w:p w14:paraId="46F0E13B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21FD6BBA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121A8980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1F19BF8E" w14:textId="63EFD5DD" w:rsidR="00EC2AD2" w:rsidRDefault="00EC2AD2" w:rsidP="00EC2AD2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39D66C13" w14:textId="77777777" w:rsidR="00EC2AD2" w:rsidRPr="007A410F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71FCE54C" w14:textId="77777777"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</w:p>
                            <w:p w14:paraId="0DF590FE" w14:textId="77777777"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</w:p>
                            <w:p w14:paraId="20C827D5" w14:textId="77777777" w:rsidR="00EC2AD2" w:rsidRPr="002025B7" w:rsidRDefault="00EC2AD2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255A20" id="Canvas 31" o:spid="_x0000_s1032" editas="canvas" style="width:438pt;height:724.8pt;mso-position-horizontal-relative:char;mso-position-vertical-relative:line" coordsize="55626,92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">
                <v:shape id="_x0000_s1033" type="#_x0000_t75" style="position:absolute;width:55626;height:92049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" filled="f" stroked="f">
                  <v:textbox inset="0,0,0,0">
                    <w:txbxContent>
                      <w:p w14:paraId="389BA2EA" w14:textId="77777777" w:rsidR="007A410F" w:rsidRPr="005D49C9" w:rsidRDefault="007A410F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ĐỒ ÁN TỐT NGHIỆP</w:t>
                        </w:r>
                        <w:r w:rsidR="005D49C9"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 xml:space="preserve"> ĐẠI HỌC</w:t>
                        </w:r>
                      </w:p>
                      <w:p w14:paraId="45C5BC15" w14:textId="77777777" w:rsidR="007A410F" w:rsidRDefault="007A410F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</w: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gành Công nghệ thông tin</w:t>
                        </w:r>
                      </w:p>
                      <w:p w14:paraId="4DCD39A2" w14:textId="77777777" w:rsidR="00F94FCD" w:rsidRPr="007A410F" w:rsidRDefault="00F94FCD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Chuyên ngành Công nghệ phần mềm</w:t>
                        </w:r>
                      </w:p>
                      <w:p w14:paraId="5528EB0B" w14:textId="77777777" w:rsidR="007A410F" w:rsidRPr="007A410F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</w:t>
                        </w:r>
                        <w:r w:rsidR="007A410F"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ã số: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52480201</w:t>
                        </w:r>
                      </w:p>
                      <w:p w14:paraId="1DCDF41E" w14:textId="77777777"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11AE4B1" w14:textId="77777777"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2954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" filled="f" stroked="f">
                  <o:lock v:ext="edit" aspectratio="t"/>
                  <v:textbox style="mso-fit-shape-to-text:t" inset="0,0,0,0">
                    <w:txbxContent>
                      <w:p w14:paraId="1C54BF5F" w14:textId="411B40C7"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F4809">
                          <w:rPr>
                            <w:rFonts w:ascii="Times New Roman" w:hAnsi="Times New Roman"/>
                            <w:b/>
                          </w:rPr>
                          <w:t>2023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/Z9xQAAAN8AAAAPAAAAZHJzL2Rvd25yZXYueG1sRI9Ba8JA&#13;&#10;FITvQv/D8gredGPF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DUS/Z9xQAAAN8AAAAP&#13;&#10;AAAAAAAAAAAAAAAAAAcCAABkcnMvZG93bnJldi54bWxQSwUGAAAAAAMAAwC3AAAA+QIAAAAA&#13;&#10;" filled="f" stroked="f">
                  <o:lock v:ext="edit" aspectratio="t"/>
                  <v:textbox style="mso-fit-shape-to-text:t">
                    <w:txbxContent>
                      <w:p w14:paraId="43394EA3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088A8A2D" w14:textId="77777777"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45E39459" w14:textId="77777777"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29473;width:55626;height:20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270049C7" w14:textId="77777777"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14:paraId="19DFC68C" w14:textId="2189F947" w:rsidR="007C3465" w:rsidRPr="001A25BD" w:rsidRDefault="005F4809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Xây dựng website </w:t>
                        </w:r>
                        <w:r w:rsidR="00425F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tin tức bằng Java Spring</w:t>
                        </w:r>
                        <w:r w:rsidR="0098103A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 B</w:t>
                        </w:r>
                        <w:r w:rsidR="00425F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oot</w:t>
                        </w:r>
                      </w:p>
                    </w:txbxContent>
                  </v:textbox>
                </v:shape>
                <v:shape id="Text Box 40" o:spid="_x0000_s1038" type="#_x0000_t202" style="position:absolute;left:2147;top:49763;width:25146;height:2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<v:textbox>
                    <w:txbxContent>
                      <w:p w14:paraId="355828EF" w14:textId="77777777" w:rsidR="007A410F" w:rsidRPr="00EC2AD2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b/>
                            <w:sz w:val="24"/>
                          </w:rPr>
                          <w:t>SINH VIÊN THỰC HIỆN</w:t>
                        </w:r>
                      </w:p>
                      <w:p w14:paraId="1227252E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02CA0CB6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1C566209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38FBA46D" w14:textId="408F9CB1" w:rsidR="007A410F" w:rsidRPr="00EC2AD2" w:rsidRDefault="00425FC0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Lại Duy Nghĩa</w:t>
                        </w:r>
                      </w:p>
                      <w:p w14:paraId="28DFBA13" w14:textId="6A7E18F9" w:rsidR="005D49C9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Mã sinh viên: </w:t>
                        </w:r>
                        <w:r w:rsidR="005F4809">
                          <w:rPr>
                            <w:rFonts w:ascii="Times New Roman" w:hAnsi="Times New Roman"/>
                            <w:sz w:val="24"/>
                          </w:rPr>
                          <w:t>192105</w:t>
                        </w:r>
                        <w:r w:rsidR="00425FC0">
                          <w:rPr>
                            <w:rFonts w:ascii="Times New Roman" w:hAnsi="Times New Roman"/>
                            <w:sz w:val="24"/>
                          </w:rPr>
                          <w:t>0436</w:t>
                        </w:r>
                      </w:p>
                      <w:p w14:paraId="29F22187" w14:textId="1EED35DA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425FC0">
                          <w:rPr>
                            <w:rFonts w:ascii="Times New Roman" w:hAnsi="Times New Roman"/>
                            <w:sz w:val="24"/>
                          </w:rPr>
                          <w:t>0368105697</w:t>
                        </w:r>
                      </w:p>
                      <w:p w14:paraId="48FCFB7A" w14:textId="13C8F93C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425FC0">
                          <w:rPr>
                            <w:rFonts w:ascii="Times New Roman" w:hAnsi="Times New Roman"/>
                            <w:sz w:val="24"/>
                          </w:rPr>
                          <w:t>laiduynghia21</w:t>
                        </w:r>
                        <w:r w:rsidR="005F4809">
                          <w:rPr>
                            <w:rFonts w:ascii="Times New Roman" w:hAnsi="Times New Roman"/>
                            <w:sz w:val="24"/>
                          </w:rPr>
                          <w:t>@gmail.com</w:t>
                        </w:r>
                      </w:p>
                      <w:p w14:paraId="2C486372" w14:textId="6F08C548" w:rsidR="007A410F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="005F4809">
                          <w:rPr>
                            <w:rFonts w:ascii="Times New Roman" w:hAnsi="Times New Roman"/>
                            <w:sz w:val="24"/>
                          </w:rPr>
                          <w:t>64</w:t>
                        </w:r>
                      </w:p>
                      <w:p w14:paraId="701BC402" w14:textId="77777777"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531;top:49763;width:28956;height:37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<v:textbox>
                    <w:txbxContent>
                      <w:p w14:paraId="28864AF4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HƯỚNG DẪN</w:t>
                        </w:r>
                      </w:p>
                      <w:p w14:paraId="42F63627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7A8842E4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587B2507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074875A8" w14:textId="15D1C62C" w:rsidR="007A410F" w:rsidRDefault="005F480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ThS Nguyễn Thị Hữu Phương</w:t>
                        </w:r>
                      </w:p>
                      <w:p w14:paraId="01D66808" w14:textId="77777777" w:rsidR="002025B7" w:rsidRPr="007A410F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19619EA6" w14:textId="6DDCFF1A" w:rsidR="002025B7" w:rsidRP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AB53F6">
                          <w:rPr>
                            <w:rFonts w:ascii="Times New Roman" w:hAnsi="Times New Roman"/>
                            <w:sz w:val="24"/>
                          </w:rPr>
                          <w:t>0982189348</w:t>
                        </w:r>
                      </w:p>
                      <w:p w14:paraId="5110126F" w14:textId="542E9EBB" w:rsidR="002025B7" w:rsidRDefault="002025B7" w:rsidP="00113F92">
                        <w:pPr>
                          <w:ind w:left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AB53F6">
                          <w:rPr>
                            <w:rFonts w:ascii="Times New Roman" w:hAnsi="Times New Roman"/>
                            <w:sz w:val="24"/>
                          </w:rPr>
                          <w:t>nguyenthihuuphuong@humg.edu.vn</w:t>
                        </w:r>
                      </w:p>
                      <w:p w14:paraId="70A00BC8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PHẢN BIỆN</w:t>
                        </w:r>
                      </w:p>
                      <w:p w14:paraId="46F0E13B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21FD6BBA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121A8980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1F19BF8E" w14:textId="63EFD5DD" w:rsidR="00EC2AD2" w:rsidRDefault="00EC2AD2" w:rsidP="00EC2AD2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39D66C13" w14:textId="77777777" w:rsidR="00EC2AD2" w:rsidRPr="007A410F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71FCE54C" w14:textId="77777777"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</w:p>
                      <w:p w14:paraId="0DF590FE" w14:textId="77777777"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</w:p>
                      <w:p w14:paraId="20C827D5" w14:textId="77777777" w:rsidR="00EC2AD2" w:rsidRPr="002025B7" w:rsidRDefault="00EC2AD2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TimeH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7"/>
    <w:rsid w:val="00013160"/>
    <w:rsid w:val="000217AD"/>
    <w:rsid w:val="000422F0"/>
    <w:rsid w:val="00101609"/>
    <w:rsid w:val="00113F92"/>
    <w:rsid w:val="001227D0"/>
    <w:rsid w:val="00180570"/>
    <w:rsid w:val="0019207D"/>
    <w:rsid w:val="001A25BD"/>
    <w:rsid w:val="002025B7"/>
    <w:rsid w:val="002343E4"/>
    <w:rsid w:val="00245CAA"/>
    <w:rsid w:val="003E22EE"/>
    <w:rsid w:val="00425FC0"/>
    <w:rsid w:val="004E743A"/>
    <w:rsid w:val="00561D58"/>
    <w:rsid w:val="00573AC0"/>
    <w:rsid w:val="00587DF7"/>
    <w:rsid w:val="005D49C9"/>
    <w:rsid w:val="005F4809"/>
    <w:rsid w:val="007201F3"/>
    <w:rsid w:val="007701B0"/>
    <w:rsid w:val="007A410F"/>
    <w:rsid w:val="007C3465"/>
    <w:rsid w:val="00847253"/>
    <w:rsid w:val="00963D03"/>
    <w:rsid w:val="00965AC7"/>
    <w:rsid w:val="0098103A"/>
    <w:rsid w:val="00A000CD"/>
    <w:rsid w:val="00A26CA5"/>
    <w:rsid w:val="00AB53F6"/>
    <w:rsid w:val="00AD4509"/>
    <w:rsid w:val="00B75DB8"/>
    <w:rsid w:val="00C83D47"/>
    <w:rsid w:val="00C94729"/>
    <w:rsid w:val="00D0310D"/>
    <w:rsid w:val="00D1074C"/>
    <w:rsid w:val="00D32255"/>
    <w:rsid w:val="00D40FE3"/>
    <w:rsid w:val="00D73CC5"/>
    <w:rsid w:val="00D763DF"/>
    <w:rsid w:val="00D94517"/>
    <w:rsid w:val="00DB6D2E"/>
    <w:rsid w:val="00DE5B62"/>
    <w:rsid w:val="00E706D9"/>
    <w:rsid w:val="00E86DD2"/>
    <w:rsid w:val="00EC0B00"/>
    <w:rsid w:val="00EC2AD2"/>
    <w:rsid w:val="00F3492A"/>
    <w:rsid w:val="00F559F6"/>
    <w:rsid w:val="00F65597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C002557"/>
  <w15:docId w15:val="{49880069-38F1-4943-8D28-5873A2CF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3E4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Settings\Tran Trung Chuyen\Desktop\Mau_Bia_DATN.dot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Bia Do an tot nghiep</vt:lpstr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LẠI DUY NGHĨA</cp:lastModifiedBy>
  <cp:revision>2</cp:revision>
  <cp:lastPrinted>2006-10-05T17:48:00Z</cp:lastPrinted>
  <dcterms:created xsi:type="dcterms:W3CDTF">2023-12-18T17:14:00Z</dcterms:created>
  <dcterms:modified xsi:type="dcterms:W3CDTF">2023-12-18T17:14:00Z</dcterms:modified>
  <cp:category>Van ban &amp; Mau</cp:category>
</cp:coreProperties>
</file>