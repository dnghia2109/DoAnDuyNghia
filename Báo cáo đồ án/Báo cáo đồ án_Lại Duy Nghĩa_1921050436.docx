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7F185" w14:textId="77777777" w:rsidR="001C77DD" w:rsidRPr="00C50162" w:rsidRDefault="001C77DD" w:rsidP="006F7DB0">
      <w:pPr>
        <w:pStyle w:val="Heading1"/>
        <w:numPr>
          <w:ilvl w:val="0"/>
          <w:numId w:val="0"/>
        </w:numPr>
      </w:pPr>
      <w:bookmarkStart w:id="0" w:name="_Toc169424238"/>
      <w:bookmarkStart w:id="1" w:name="_Toc169424237"/>
      <w:bookmarkStart w:id="2" w:name="_Toc148163884"/>
      <w:r w:rsidRPr="00C50162">
        <w:t>PHIẾU GIAO NHIỆM VỤ ĐỒ ÁN TỐT NGHIỆP</w:t>
      </w:r>
      <w:bookmarkEnd w:id="2"/>
    </w:p>
    <w:p w14:paraId="23193371" w14:textId="77777777" w:rsidR="001C77DD" w:rsidRPr="00337B4C" w:rsidRDefault="001C77DD" w:rsidP="001C77DD">
      <w:pPr>
        <w:ind w:firstLine="0"/>
        <w:rPr>
          <w:b/>
        </w:rPr>
      </w:pPr>
      <w:r w:rsidRPr="00337B4C">
        <w:rPr>
          <w:b/>
        </w:rPr>
        <w:t>1. Thông tin chung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3"/>
        <w:gridCol w:w="3949"/>
      </w:tblGrid>
      <w:tr w:rsidR="001C77DD" w14:paraId="14062A24" w14:textId="77777777" w:rsidTr="0046767F">
        <w:tc>
          <w:tcPr>
            <w:tcW w:w="4233" w:type="dxa"/>
          </w:tcPr>
          <w:p w14:paraId="18D72B67" w14:textId="77777777" w:rsidR="001C77DD" w:rsidRPr="005B4F51" w:rsidRDefault="001C77DD" w:rsidP="0046767F">
            <w:pPr>
              <w:ind w:firstLine="0"/>
            </w:pPr>
            <w:r>
              <w:t>Tên đề tài</w:t>
            </w:r>
          </w:p>
        </w:tc>
        <w:tc>
          <w:tcPr>
            <w:tcW w:w="3949" w:type="dxa"/>
          </w:tcPr>
          <w:p w14:paraId="11A8CE7C" w14:textId="5CD42551" w:rsidR="001C77DD" w:rsidRPr="00337B4C" w:rsidRDefault="001E4237" w:rsidP="0046767F">
            <w:pPr>
              <w:ind w:firstLine="0"/>
              <w:rPr>
                <w:highlight w:val="yellow"/>
              </w:rPr>
            </w:pPr>
            <w:r>
              <w:rPr>
                <w:highlight w:val="yellow"/>
              </w:rPr>
              <w:t>Xây dựng website tin tức bằng Java Springboot</w:t>
            </w:r>
          </w:p>
        </w:tc>
      </w:tr>
      <w:tr w:rsidR="001C77DD" w14:paraId="71CB13A5" w14:textId="77777777" w:rsidTr="0046767F">
        <w:tc>
          <w:tcPr>
            <w:tcW w:w="4233" w:type="dxa"/>
          </w:tcPr>
          <w:p w14:paraId="4B8B584E" w14:textId="77777777" w:rsidR="001C77DD" w:rsidRDefault="001C77DD" w:rsidP="0046767F">
            <w:pPr>
              <w:ind w:firstLine="0"/>
            </w:pPr>
            <w:r w:rsidRPr="005B4F51">
              <w:t>Họ và tên sinh viên:</w:t>
            </w:r>
          </w:p>
        </w:tc>
        <w:tc>
          <w:tcPr>
            <w:tcW w:w="3949" w:type="dxa"/>
          </w:tcPr>
          <w:p w14:paraId="3BC78F23" w14:textId="195DF816" w:rsidR="001C77DD" w:rsidRPr="00337B4C" w:rsidRDefault="006F7DB0" w:rsidP="0046767F">
            <w:pPr>
              <w:ind w:firstLine="0"/>
              <w:rPr>
                <w:highlight w:val="yellow"/>
              </w:rPr>
            </w:pPr>
            <w:r>
              <w:rPr>
                <w:highlight w:val="yellow"/>
              </w:rPr>
              <w:t>Lại Duy Nghĩa</w:t>
            </w:r>
          </w:p>
        </w:tc>
      </w:tr>
      <w:tr w:rsidR="001C77DD" w14:paraId="426CFB04" w14:textId="77777777" w:rsidTr="0046767F">
        <w:tc>
          <w:tcPr>
            <w:tcW w:w="4233" w:type="dxa"/>
          </w:tcPr>
          <w:p w14:paraId="16BD8A4B" w14:textId="77777777" w:rsidR="001C77DD" w:rsidRDefault="001C77DD" w:rsidP="0046767F">
            <w:pPr>
              <w:ind w:firstLine="0"/>
            </w:pPr>
            <w:r w:rsidRPr="005B4F51">
              <w:t xml:space="preserve">Điện thoại liên lạc: </w:t>
            </w:r>
          </w:p>
        </w:tc>
        <w:tc>
          <w:tcPr>
            <w:tcW w:w="3949" w:type="dxa"/>
          </w:tcPr>
          <w:p w14:paraId="006F21B6" w14:textId="7D9A63DD" w:rsidR="001C77DD" w:rsidRPr="00337B4C" w:rsidRDefault="006F7DB0" w:rsidP="0046767F">
            <w:pPr>
              <w:ind w:firstLine="0"/>
              <w:rPr>
                <w:highlight w:val="yellow"/>
              </w:rPr>
            </w:pPr>
            <w:r>
              <w:rPr>
                <w:highlight w:val="yellow"/>
              </w:rPr>
              <w:t>0368105697</w:t>
            </w:r>
          </w:p>
        </w:tc>
      </w:tr>
      <w:tr w:rsidR="001C77DD" w14:paraId="668B14BE" w14:textId="77777777" w:rsidTr="0046767F">
        <w:tc>
          <w:tcPr>
            <w:tcW w:w="4233" w:type="dxa"/>
          </w:tcPr>
          <w:p w14:paraId="69E68F42" w14:textId="77777777" w:rsidR="001C77DD" w:rsidRDefault="001C77DD" w:rsidP="0046767F">
            <w:pPr>
              <w:ind w:firstLine="0"/>
            </w:pPr>
            <w:r w:rsidRPr="005B4F51">
              <w:t>Email:</w:t>
            </w:r>
          </w:p>
        </w:tc>
        <w:tc>
          <w:tcPr>
            <w:tcW w:w="3949" w:type="dxa"/>
          </w:tcPr>
          <w:p w14:paraId="4D12D53B" w14:textId="257D0BC2" w:rsidR="001C77DD" w:rsidRPr="00337B4C" w:rsidRDefault="006F7DB0" w:rsidP="0046767F">
            <w:pPr>
              <w:ind w:firstLine="0"/>
              <w:rPr>
                <w:highlight w:val="yellow"/>
              </w:rPr>
            </w:pPr>
            <w:r>
              <w:rPr>
                <w:highlight w:val="yellow"/>
              </w:rPr>
              <w:t>laiduynghia21@gmail.com</w:t>
            </w:r>
          </w:p>
        </w:tc>
      </w:tr>
      <w:tr w:rsidR="001C77DD" w14:paraId="41B39DA9" w14:textId="77777777" w:rsidTr="0046767F">
        <w:tc>
          <w:tcPr>
            <w:tcW w:w="4233" w:type="dxa"/>
          </w:tcPr>
          <w:p w14:paraId="00A7B4D7" w14:textId="77777777" w:rsidR="001C77DD" w:rsidRDefault="001C77DD" w:rsidP="0046767F">
            <w:pPr>
              <w:ind w:firstLine="0"/>
            </w:pPr>
            <w:r w:rsidRPr="005B4F51">
              <w:t>Lớp:</w:t>
            </w:r>
          </w:p>
        </w:tc>
        <w:tc>
          <w:tcPr>
            <w:tcW w:w="3949" w:type="dxa"/>
          </w:tcPr>
          <w:p w14:paraId="3CD13A3A" w14:textId="23ACB4D1" w:rsidR="001C77DD" w:rsidRDefault="001C77DD" w:rsidP="0046767F">
            <w:pPr>
              <w:ind w:firstLine="0"/>
            </w:pPr>
            <w:r>
              <w:t>Công Nghệ Phần Mềm K</w:t>
            </w:r>
            <w:r w:rsidR="006F7DB0">
              <w:t>64</w:t>
            </w:r>
          </w:p>
        </w:tc>
      </w:tr>
      <w:tr w:rsidR="001C77DD" w14:paraId="3A60BF73" w14:textId="77777777" w:rsidTr="0046767F">
        <w:tc>
          <w:tcPr>
            <w:tcW w:w="4233" w:type="dxa"/>
          </w:tcPr>
          <w:p w14:paraId="22B4327D" w14:textId="77777777" w:rsidR="001C77DD" w:rsidRDefault="001C77DD" w:rsidP="0046767F">
            <w:pPr>
              <w:ind w:firstLine="0"/>
            </w:pPr>
            <w:r w:rsidRPr="005B4F51">
              <w:t>Hệ đào tạo:</w:t>
            </w:r>
          </w:p>
        </w:tc>
        <w:tc>
          <w:tcPr>
            <w:tcW w:w="3949" w:type="dxa"/>
          </w:tcPr>
          <w:p w14:paraId="7601B3EF" w14:textId="77777777" w:rsidR="001C77DD" w:rsidRDefault="001C77DD" w:rsidP="0046767F">
            <w:pPr>
              <w:ind w:firstLine="0"/>
            </w:pPr>
            <w:r w:rsidRPr="005B4F51">
              <w:t>Đại học chính quy</w:t>
            </w:r>
          </w:p>
        </w:tc>
      </w:tr>
      <w:tr w:rsidR="001C77DD" w14:paraId="391B931F" w14:textId="77777777" w:rsidTr="0046767F">
        <w:tc>
          <w:tcPr>
            <w:tcW w:w="4233" w:type="dxa"/>
          </w:tcPr>
          <w:p w14:paraId="2C9D80B6" w14:textId="77777777" w:rsidR="001C77DD" w:rsidRDefault="001C77DD" w:rsidP="0046767F">
            <w:pPr>
              <w:ind w:firstLine="0"/>
            </w:pPr>
            <w:r w:rsidRPr="005B4F51">
              <w:t>Đồ án tốt nghiệp được thực hiện tại:</w:t>
            </w:r>
          </w:p>
        </w:tc>
        <w:tc>
          <w:tcPr>
            <w:tcW w:w="3949" w:type="dxa"/>
          </w:tcPr>
          <w:p w14:paraId="315F891B" w14:textId="77777777" w:rsidR="001C77DD" w:rsidRDefault="001C77DD" w:rsidP="0046767F">
            <w:pPr>
              <w:ind w:firstLine="0"/>
            </w:pPr>
            <w:r>
              <w:t>Hà Nội</w:t>
            </w:r>
          </w:p>
        </w:tc>
      </w:tr>
      <w:tr w:rsidR="001C77DD" w14:paraId="7440E13F" w14:textId="77777777" w:rsidTr="0046767F">
        <w:tc>
          <w:tcPr>
            <w:tcW w:w="4233" w:type="dxa"/>
          </w:tcPr>
          <w:p w14:paraId="71E7DC95" w14:textId="77777777" w:rsidR="001C77DD" w:rsidRDefault="001C77DD" w:rsidP="0046767F">
            <w:pPr>
              <w:ind w:firstLine="0"/>
            </w:pPr>
            <w:r w:rsidRPr="005B4F51">
              <w:t>Thời gian làm ĐATN:</w:t>
            </w:r>
          </w:p>
        </w:tc>
        <w:tc>
          <w:tcPr>
            <w:tcW w:w="3949" w:type="dxa"/>
          </w:tcPr>
          <w:p w14:paraId="6706358A" w14:textId="01FDC94C" w:rsidR="001C77DD" w:rsidRDefault="006F7DB0" w:rsidP="0046767F">
            <w:pPr>
              <w:ind w:firstLine="0"/>
            </w:pPr>
            <w:r>
              <w:t>2023</w:t>
            </w:r>
          </w:p>
        </w:tc>
      </w:tr>
    </w:tbl>
    <w:p w14:paraId="780E2039" w14:textId="77777777" w:rsidR="001C77DD" w:rsidRPr="00337B4C" w:rsidRDefault="001C77DD" w:rsidP="001C77DD">
      <w:pPr>
        <w:ind w:firstLine="0"/>
        <w:rPr>
          <w:b/>
        </w:rPr>
      </w:pPr>
      <w:r w:rsidRPr="00337B4C">
        <w:rPr>
          <w:b/>
        </w:rPr>
        <w:t>2. Mục tiêu của ĐATN</w:t>
      </w:r>
    </w:p>
    <w:p w14:paraId="4DD4D830" w14:textId="3875ED81" w:rsidR="001C77DD" w:rsidRPr="00A46741" w:rsidRDefault="00A46741" w:rsidP="00A46741">
      <w:pPr>
        <w:ind w:firstLine="720"/>
        <w:rPr>
          <w:szCs w:val="28"/>
        </w:rPr>
      </w:pPr>
      <w:r w:rsidRPr="00A46741">
        <w:rPr>
          <w:szCs w:val="28"/>
        </w:rPr>
        <w:t xml:space="preserve">Áp dụng được ngôn ngữ lập trình Java, Spring Boot, </w:t>
      </w:r>
      <w:r>
        <w:rPr>
          <w:szCs w:val="28"/>
        </w:rPr>
        <w:t>MySQL</w:t>
      </w:r>
      <w:r w:rsidRPr="00A46741">
        <w:rPr>
          <w:szCs w:val="28"/>
        </w:rPr>
        <w:t xml:space="preserve"> và </w:t>
      </w:r>
      <w:r>
        <w:rPr>
          <w:szCs w:val="28"/>
        </w:rPr>
        <w:t>sử dụng template engine của Spring là Thymeleaf để</w:t>
      </w:r>
      <w:r w:rsidRPr="00A46741">
        <w:rPr>
          <w:szCs w:val="28"/>
        </w:rPr>
        <w:t xml:space="preserve"> xây dựng website</w:t>
      </w:r>
      <w:r>
        <w:rPr>
          <w:szCs w:val="28"/>
        </w:rPr>
        <w:t xml:space="preserve"> tin tức</w:t>
      </w:r>
      <w:r w:rsidRPr="00A46741">
        <w:rPr>
          <w:szCs w:val="28"/>
        </w:rPr>
        <w:t xml:space="preserve">. Hoàn thành ứng dụng trong 10 tuần với đầy đủ các chức năng cơ bản của website </w:t>
      </w:r>
      <w:r>
        <w:rPr>
          <w:szCs w:val="28"/>
        </w:rPr>
        <w:t>tin tức online</w:t>
      </w:r>
      <w:r w:rsidRPr="00A46741">
        <w:rPr>
          <w:szCs w:val="28"/>
        </w:rPr>
        <w:t>.</w:t>
      </w:r>
      <w:r w:rsidR="001C77DD">
        <w:rPr>
          <w:szCs w:val="28"/>
        </w:rPr>
        <w:fldChar w:fldCharType="begin"/>
      </w:r>
      <w:r w:rsidR="001C77DD">
        <w:rPr>
          <w:szCs w:val="28"/>
        </w:rPr>
        <w:instrText xml:space="preserve"> </w:instrText>
      </w:r>
      <w:r w:rsidR="001C77DD" w:rsidRPr="00CF0B23">
        <w:rPr>
          <w:szCs w:val="28"/>
          <w:highlight w:val="yellow"/>
        </w:rPr>
        <w:instrText>[</w:instrText>
      </w:r>
      <w:r w:rsidR="001C77DD"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001C77DD" w:rsidRPr="00CF0B23">
        <w:rPr>
          <w:szCs w:val="28"/>
          <w:highlight w:val="yellow"/>
        </w:rPr>
        <w:instrText>]</w:instrText>
      </w:r>
      <w:r w:rsidR="001C77DD">
        <w:rPr>
          <w:szCs w:val="28"/>
        </w:rPr>
        <w:instrText xml:space="preserve"> </w:instrText>
      </w:r>
      <w:r w:rsidR="001C77DD">
        <w:rPr>
          <w:szCs w:val="28"/>
        </w:rPr>
        <w:fldChar w:fldCharType="end"/>
      </w:r>
    </w:p>
    <w:p w14:paraId="79769781" w14:textId="777FADA9" w:rsidR="001C77DD" w:rsidRPr="00337B4C" w:rsidRDefault="001C77DD" w:rsidP="001C77DD">
      <w:pPr>
        <w:ind w:firstLine="0"/>
        <w:rPr>
          <w:b/>
        </w:rPr>
      </w:pPr>
      <w:r w:rsidRPr="00337B4C">
        <w:rPr>
          <w:b/>
        </w:rPr>
        <w:t>3. Các nhiệm vụ cụ thể của ĐATN</w:t>
      </w:r>
    </w:p>
    <w:p w14:paraId="559F298C" w14:textId="77777777" w:rsidR="001C77DD" w:rsidRPr="004563FE" w:rsidRDefault="001C77DD" w:rsidP="007E2AA4">
      <w:r>
        <w:t>Sinh viên trình bày nội dung chính cần nghiên cứu để đạt được mục tiêu đã đặt ra.</w:t>
      </w:r>
      <w:r w:rsidR="007E2AA4">
        <w:t xml:space="preserve"> </w:t>
      </w:r>
      <w:r>
        <w:t>Phần này trả lời câu hỏi “làm như thế nào?” theo mục tiêu đặt ra.</w:t>
      </w:r>
    </w:p>
    <w:p w14:paraId="5609B919" w14:textId="77777777" w:rsidR="001C77DD" w:rsidRPr="00337B4C" w:rsidRDefault="001C77DD" w:rsidP="001C77DD">
      <w:pPr>
        <w:ind w:firstLine="0"/>
        <w:rPr>
          <w:b/>
        </w:rPr>
      </w:pPr>
      <w:r w:rsidRPr="00337B4C">
        <w:rPr>
          <w:b/>
        </w:rPr>
        <w:t>4. Lời cam đoan của sinh viên:</w:t>
      </w:r>
    </w:p>
    <w:p w14:paraId="4E0EDABC" w14:textId="02A44A40" w:rsidR="001C77DD" w:rsidRPr="00D950C8" w:rsidRDefault="001C77DD" w:rsidP="001C77DD">
      <w:r w:rsidRPr="00D950C8">
        <w:t xml:space="preserve">Tôi </w:t>
      </w:r>
      <w:r>
        <w:t>–</w:t>
      </w:r>
      <w:r w:rsidRPr="00D950C8">
        <w:t xml:space="preserve"> </w:t>
      </w:r>
      <w:r w:rsidR="001E4237">
        <w:t>Lại Duy Nghĩa</w:t>
      </w:r>
      <w:r>
        <w:t xml:space="preserve"> – c</w:t>
      </w:r>
      <w:r w:rsidRPr="00D950C8">
        <w:t>am</w:t>
      </w:r>
      <w:r>
        <w:t xml:space="preserve"> </w:t>
      </w:r>
      <w:r w:rsidRPr="00D950C8">
        <w:t xml:space="preserve">kết ĐATN là công trình nghiên cứu của bản </w:t>
      </w:r>
      <w:r>
        <w:t xml:space="preserve">thân tôi dưới sự hướng dẫn của </w:t>
      </w:r>
      <w:r w:rsidR="00A46741">
        <w:t>ThS. Nguyễn Thị Hữu Phương</w:t>
      </w:r>
    </w:p>
    <w:p w14:paraId="2AEA324B" w14:textId="77777777" w:rsidR="001C77DD" w:rsidRPr="00F27DD3" w:rsidRDefault="001C77DD" w:rsidP="001C77DD">
      <w:r w:rsidRPr="00D950C8">
        <w:t>Các kết quả nêu trong ĐATN là trung thực, không phải là sao chép toàn văn của bất kỳ công trình nào khác.</w:t>
      </w:r>
    </w:p>
    <w:tbl>
      <w:tblPr>
        <w:tblW w:w="0" w:type="auto"/>
        <w:tblLook w:val="01E0" w:firstRow="1" w:lastRow="1" w:firstColumn="1" w:lastColumn="1" w:noHBand="0" w:noVBand="0"/>
      </w:tblPr>
      <w:tblGrid>
        <w:gridCol w:w="4381"/>
        <w:gridCol w:w="4407"/>
      </w:tblGrid>
      <w:tr w:rsidR="001C77DD" w:rsidRPr="00CB3FD8" w14:paraId="29BE21B6" w14:textId="77777777" w:rsidTr="0046767F">
        <w:tc>
          <w:tcPr>
            <w:tcW w:w="4502" w:type="dxa"/>
          </w:tcPr>
          <w:p w14:paraId="75983279" w14:textId="77777777" w:rsidR="001C77DD" w:rsidRPr="00CB3FD8" w:rsidRDefault="001C77DD" w:rsidP="0046767F">
            <w:pPr>
              <w:rPr>
                <w:i/>
                <w:iCs/>
              </w:rPr>
            </w:pPr>
          </w:p>
        </w:tc>
        <w:tc>
          <w:tcPr>
            <w:tcW w:w="4502" w:type="dxa"/>
          </w:tcPr>
          <w:p w14:paraId="6AD533E1" w14:textId="77777777"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14:paraId="10343C8C" w14:textId="77777777" w:rsidR="001C77DD" w:rsidRPr="00CB3FD8" w:rsidRDefault="001C77DD" w:rsidP="0046767F">
            <w:pPr>
              <w:jc w:val="center"/>
            </w:pPr>
            <w:r w:rsidRPr="00CB3FD8">
              <w:t>Tác giả ĐATN</w:t>
            </w:r>
          </w:p>
          <w:p w14:paraId="3F037970" w14:textId="69E0B14D" w:rsidR="001C77DD" w:rsidRPr="00CB3FD8" w:rsidRDefault="006F7DB0" w:rsidP="0046767F">
            <w:r>
              <w:t xml:space="preserve">                          </w:t>
            </w:r>
          </w:p>
          <w:p w14:paraId="03568878" w14:textId="3FD586AD" w:rsidR="001C77DD" w:rsidRPr="00CB3FD8" w:rsidRDefault="006F7DB0" w:rsidP="0046767F">
            <w:pPr>
              <w:jc w:val="center"/>
              <w:rPr>
                <w:i/>
                <w:iCs/>
              </w:rPr>
            </w:pPr>
            <w:r>
              <w:t>Lại Duy Nghĩa</w:t>
            </w:r>
          </w:p>
        </w:tc>
      </w:tr>
    </w:tbl>
    <w:p w14:paraId="7E200CD8" w14:textId="6F0C3171" w:rsidR="001C77DD" w:rsidRPr="00337B4C" w:rsidRDefault="001C77DD" w:rsidP="001C77DD">
      <w:pPr>
        <w:ind w:firstLine="0"/>
        <w:rPr>
          <w:b/>
        </w:rPr>
      </w:pPr>
      <w:r w:rsidRPr="00337B4C">
        <w:rPr>
          <w:b/>
        </w:rPr>
        <w:t>5. Xác nhận của giáo viên hướng dẫn về mức độ hoàn thành của ĐATN và cho phép bảo vệ:</w:t>
      </w:r>
    </w:p>
    <w:tbl>
      <w:tblPr>
        <w:tblW w:w="0" w:type="auto"/>
        <w:tblLook w:val="01E0" w:firstRow="1" w:lastRow="1" w:firstColumn="1" w:lastColumn="1" w:noHBand="0" w:noVBand="0"/>
      </w:tblPr>
      <w:tblGrid>
        <w:gridCol w:w="4374"/>
        <w:gridCol w:w="4414"/>
      </w:tblGrid>
      <w:tr w:rsidR="001C77DD" w:rsidRPr="00CB3FD8" w14:paraId="0FA90AAA" w14:textId="77777777" w:rsidTr="0046767F">
        <w:tc>
          <w:tcPr>
            <w:tcW w:w="4501" w:type="dxa"/>
          </w:tcPr>
          <w:p w14:paraId="2E99B07B" w14:textId="77777777" w:rsidR="001C77DD" w:rsidRPr="00CB3FD8" w:rsidRDefault="001C77DD" w:rsidP="0046767F">
            <w:pPr>
              <w:rPr>
                <w:i/>
                <w:iCs/>
              </w:rPr>
            </w:pPr>
          </w:p>
        </w:tc>
        <w:tc>
          <w:tcPr>
            <w:tcW w:w="4502" w:type="dxa"/>
          </w:tcPr>
          <w:p w14:paraId="59143BD1" w14:textId="77777777" w:rsidR="001C77DD" w:rsidRPr="00CB3FD8" w:rsidRDefault="001C77DD" w:rsidP="0046767F">
            <w:pPr>
              <w:jc w:val="center"/>
              <w:rPr>
                <w:i/>
                <w:iCs/>
              </w:rPr>
            </w:pPr>
            <w:r w:rsidRPr="00CB3FD8">
              <w:rPr>
                <w:i/>
                <w:iCs/>
              </w:rPr>
              <w:t xml:space="preserve">Hà Nội, ngày    tháng </w:t>
            </w:r>
            <w:r w:rsidR="00EA1A76">
              <w:rPr>
                <w:i/>
                <w:iCs/>
              </w:rPr>
              <w:t xml:space="preserve">  </w:t>
            </w:r>
            <w:r w:rsidRPr="00CB3FD8">
              <w:rPr>
                <w:i/>
                <w:iCs/>
              </w:rPr>
              <w:t xml:space="preserve"> năm</w:t>
            </w:r>
          </w:p>
          <w:p w14:paraId="7847B8A8" w14:textId="77777777" w:rsidR="001C77DD" w:rsidRPr="00CB3FD8" w:rsidRDefault="001C77DD" w:rsidP="0046767F">
            <w:pPr>
              <w:jc w:val="center"/>
            </w:pPr>
            <w:r>
              <w:lastRenderedPageBreak/>
              <w:t>Cán bộ</w:t>
            </w:r>
            <w:r w:rsidRPr="00CB3FD8">
              <w:t xml:space="preserve"> hướng dẫn</w:t>
            </w:r>
          </w:p>
          <w:p w14:paraId="72840F45" w14:textId="77777777" w:rsidR="001C77DD" w:rsidRPr="00CB3FD8" w:rsidRDefault="001C77DD" w:rsidP="0046767F"/>
          <w:p w14:paraId="4F4ACF37" w14:textId="77777777" w:rsidR="001C77DD" w:rsidRPr="00CB3FD8" w:rsidRDefault="001C77DD" w:rsidP="0046767F"/>
          <w:p w14:paraId="03FC4248" w14:textId="6BFB6620" w:rsidR="001C77DD" w:rsidRPr="00CB3FD8" w:rsidRDefault="006F7DB0" w:rsidP="0046767F">
            <w:pPr>
              <w:jc w:val="center"/>
            </w:pPr>
            <w:r>
              <w:t>Nguyễn Thị Hữu Phương</w:t>
            </w:r>
          </w:p>
          <w:p w14:paraId="7F877AB3" w14:textId="77777777" w:rsidR="001C77DD" w:rsidRPr="00CB3FD8" w:rsidRDefault="001C77DD" w:rsidP="0046767F"/>
          <w:p w14:paraId="0B7B2E39" w14:textId="77777777" w:rsidR="001C77DD" w:rsidRPr="00CB3FD8" w:rsidRDefault="001C77DD" w:rsidP="0046767F">
            <w:pPr>
              <w:rPr>
                <w:i/>
                <w:iCs/>
              </w:rPr>
            </w:pPr>
          </w:p>
        </w:tc>
      </w:tr>
    </w:tbl>
    <w:p w14:paraId="630AD9F2" w14:textId="77777777" w:rsidR="0014594F" w:rsidRDefault="0014594F">
      <w:pPr>
        <w:spacing w:before="0" w:line="240" w:lineRule="auto"/>
        <w:ind w:firstLine="0"/>
        <w:jc w:val="left"/>
        <w:rPr>
          <w:rFonts w:cs="Arial"/>
          <w:b/>
          <w:bCs/>
          <w:kern w:val="32"/>
          <w:sz w:val="32"/>
          <w:szCs w:val="32"/>
        </w:rPr>
      </w:pPr>
      <w:r>
        <w:lastRenderedPageBreak/>
        <w:br w:type="page"/>
      </w:r>
    </w:p>
    <w:p w14:paraId="32580FFA" w14:textId="77777777" w:rsidR="001C77DD" w:rsidRDefault="001C77DD" w:rsidP="006F7DB0">
      <w:pPr>
        <w:pStyle w:val="Heading1"/>
        <w:numPr>
          <w:ilvl w:val="0"/>
          <w:numId w:val="0"/>
        </w:numPr>
      </w:pPr>
      <w:bookmarkStart w:id="3" w:name="_Toc148163885"/>
      <w:r>
        <w:lastRenderedPageBreak/>
        <w:t>TÓM TẮT NỘI DUNG ĐỒ ÁN TỐT NGHIỆP</w:t>
      </w:r>
      <w:bookmarkEnd w:id="3"/>
    </w:p>
    <w:p w14:paraId="7769B558" w14:textId="61D533DF" w:rsidR="001C77DD" w:rsidRDefault="001C77DD" w:rsidP="001C77DD">
      <w:r>
        <w:t>Phần tóm tắt nội dung đồ án tốt nghiệp đ</w:t>
      </w:r>
      <w:r w:rsidRPr="002069E4">
        <w:t xml:space="preserve">ược biên soạn sau khi bản đồ án được hoàn chỉnh, tóm tắt đồ án phản ánh trung thực nội dung chủ yếu của đồ </w:t>
      </w:r>
      <w:r>
        <w:t>án</w:t>
      </w:r>
      <w:r w:rsidRPr="002069E4">
        <w:t>. Yêu cầu của tóm tắt là ngắn gọn, cô đọng, nêu được cấu trúc của đề tài, nêu bật được những nội dung chính của đồ án, nhấn mạnh được những nội dung cần thiết, những kết luận rút ra sau khi nghiên cứu đề tài cùng với các giải pháp, đề xuất, kiến nghị</w:t>
      </w:r>
      <w:r>
        <w:t xml:space="preserve"> (nếu có). Phần tóm tắt nội dung đồ án được viết thành 01 đoạn văn, dài không quá 300 từ. </w:t>
      </w:r>
    </w:p>
    <w:p w14:paraId="7337938A" w14:textId="77777777" w:rsidR="006C0219" w:rsidRDefault="006C0219" w:rsidP="006C0219">
      <w:r>
        <w:t>Website</w:t>
      </w:r>
      <w:r>
        <w:rPr>
          <w:lang w:val="vi-VN"/>
        </w:rPr>
        <w:t xml:space="preserve"> tin tức được xây dưng với mục đích là một trang web báo điện tử giúp mọi người dễ dàng đọc được những tin tức mới nhất một cách nhanh nhất mà không mất quá nhiều thời gian chỉ cần một chiếc điện thoại  hay cái laptop bên cạnh không tốn quá nhiều chi phí để dàng biết được những sự việc xảy ra xung quanh mình</w:t>
      </w:r>
      <w:r>
        <w:t>:</w:t>
      </w:r>
    </w:p>
    <w:p w14:paraId="362400E1" w14:textId="77777777" w:rsidR="006C0219" w:rsidRDefault="006C0219" w:rsidP="00F40D68">
      <w:pPr>
        <w:pStyle w:val="ListParagraph"/>
        <w:numPr>
          <w:ilvl w:val="0"/>
          <w:numId w:val="7"/>
        </w:numPr>
      </w:pPr>
      <w:r>
        <w:t>Giao diện</w:t>
      </w:r>
    </w:p>
    <w:p w14:paraId="1E42995F" w14:textId="77777777" w:rsidR="006C0219" w:rsidRDefault="006C0219" w:rsidP="00F40D68">
      <w:pPr>
        <w:pStyle w:val="ListParagraph"/>
        <w:numPr>
          <w:ilvl w:val="0"/>
          <w:numId w:val="8"/>
        </w:numPr>
      </w:pPr>
      <w:r>
        <w:t xml:space="preserve">Trang chủ </w:t>
      </w:r>
    </w:p>
    <w:p w14:paraId="7C029EFC" w14:textId="77777777" w:rsidR="006C0219" w:rsidRDefault="006C0219" w:rsidP="00F40D68">
      <w:pPr>
        <w:pStyle w:val="ListParagraph"/>
        <w:numPr>
          <w:ilvl w:val="0"/>
          <w:numId w:val="8"/>
        </w:numPr>
      </w:pPr>
      <w:r>
        <w:t>Các</w:t>
      </w:r>
      <w:r>
        <w:rPr>
          <w:lang w:val="vi-VN"/>
        </w:rPr>
        <w:t xml:space="preserve"> mục tin</w:t>
      </w:r>
    </w:p>
    <w:p w14:paraId="0B9A22B6" w14:textId="77777777" w:rsidR="006C0219" w:rsidRPr="00892DE8" w:rsidRDefault="006C0219" w:rsidP="00F40D68">
      <w:pPr>
        <w:pStyle w:val="ListParagraph"/>
        <w:numPr>
          <w:ilvl w:val="0"/>
          <w:numId w:val="8"/>
        </w:numPr>
      </w:pPr>
      <w:r w:rsidRPr="00892DE8">
        <w:t>Xem tin tức chi tiết</w:t>
      </w:r>
      <w:r>
        <w:rPr>
          <w:lang w:val="vi-VN"/>
        </w:rPr>
        <w:t xml:space="preserve"> qua các thể loại</w:t>
      </w:r>
    </w:p>
    <w:p w14:paraId="333248A8" w14:textId="77777777" w:rsidR="006C0219" w:rsidRPr="00892DE8" w:rsidRDefault="006C0219" w:rsidP="00F40D68">
      <w:pPr>
        <w:pStyle w:val="ListParagraph"/>
        <w:numPr>
          <w:ilvl w:val="0"/>
          <w:numId w:val="8"/>
        </w:numPr>
      </w:pPr>
      <w:r>
        <w:rPr>
          <w:lang w:val="vi-VN"/>
        </w:rPr>
        <w:t>Bình luận tin tức</w:t>
      </w:r>
    </w:p>
    <w:p w14:paraId="2B1A12C6" w14:textId="77777777" w:rsidR="006C0219" w:rsidRPr="00FE7DC4" w:rsidRDefault="006C0219" w:rsidP="00F40D68">
      <w:pPr>
        <w:pStyle w:val="ListParagraph"/>
        <w:numPr>
          <w:ilvl w:val="0"/>
          <w:numId w:val="8"/>
        </w:numPr>
      </w:pPr>
      <w:r>
        <w:rPr>
          <w:lang w:val="vi-VN"/>
        </w:rPr>
        <w:t>Xem được số người đã xem</w:t>
      </w:r>
    </w:p>
    <w:p w14:paraId="224F032F" w14:textId="77777777" w:rsidR="006C0219" w:rsidRPr="00FE7DC4" w:rsidRDefault="006C0219" w:rsidP="00F40D68">
      <w:pPr>
        <w:pStyle w:val="ListParagraph"/>
        <w:numPr>
          <w:ilvl w:val="0"/>
          <w:numId w:val="8"/>
        </w:numPr>
      </w:pPr>
      <w:r>
        <w:rPr>
          <w:lang w:val="vi-VN"/>
        </w:rPr>
        <w:t>Banner quảng cáo</w:t>
      </w:r>
    </w:p>
    <w:p w14:paraId="4C39DFF7" w14:textId="77777777" w:rsidR="006C0219" w:rsidRPr="00FE7DC4" w:rsidRDefault="006C0219" w:rsidP="00F40D68">
      <w:pPr>
        <w:pStyle w:val="ListParagraph"/>
        <w:numPr>
          <w:ilvl w:val="0"/>
          <w:numId w:val="8"/>
        </w:numPr>
      </w:pPr>
      <w:r>
        <w:rPr>
          <w:lang w:val="vi-VN"/>
        </w:rPr>
        <w:t>Giới thiệu</w:t>
      </w:r>
    </w:p>
    <w:p w14:paraId="6351E1EB" w14:textId="77777777" w:rsidR="006C0219" w:rsidRPr="00892DE8" w:rsidRDefault="006C0219" w:rsidP="00F40D68">
      <w:pPr>
        <w:pStyle w:val="ListParagraph"/>
        <w:numPr>
          <w:ilvl w:val="0"/>
          <w:numId w:val="8"/>
        </w:numPr>
      </w:pPr>
      <w:r>
        <w:rPr>
          <w:lang w:val="vi-VN"/>
        </w:rPr>
        <w:t>Thông tin liên hệ</w:t>
      </w:r>
    </w:p>
    <w:p w14:paraId="5754D062" w14:textId="77777777" w:rsidR="006C0219" w:rsidRDefault="006C0219" w:rsidP="00F40D68">
      <w:pPr>
        <w:pStyle w:val="ListParagraph"/>
        <w:numPr>
          <w:ilvl w:val="0"/>
          <w:numId w:val="7"/>
        </w:numPr>
      </w:pPr>
      <w:r>
        <w:t>Quản trị</w:t>
      </w:r>
      <w:r>
        <w:rPr>
          <w:lang w:val="vi-VN"/>
        </w:rPr>
        <w:t xml:space="preserve"> website</w:t>
      </w:r>
    </w:p>
    <w:p w14:paraId="6BCB1B89" w14:textId="77777777" w:rsidR="006C0219" w:rsidRPr="008968D7" w:rsidRDefault="006C0219" w:rsidP="00F40D68">
      <w:pPr>
        <w:pStyle w:val="ListParagraph"/>
        <w:numPr>
          <w:ilvl w:val="0"/>
          <w:numId w:val="9"/>
        </w:numPr>
      </w:pPr>
      <w:r w:rsidRPr="008968D7">
        <w:t xml:space="preserve">Đăng nhập, thay đổi mật khẩu, </w:t>
      </w:r>
      <w:r>
        <w:t>thoát</w:t>
      </w:r>
      <w:r>
        <w:rPr>
          <w:lang w:val="vi-VN"/>
        </w:rPr>
        <w:t>,quên mật khẩu</w:t>
      </w:r>
    </w:p>
    <w:p w14:paraId="2A1688B0" w14:textId="77777777" w:rsidR="006C0219" w:rsidRPr="008968D7" w:rsidRDefault="006C0219" w:rsidP="00F40D68">
      <w:pPr>
        <w:pStyle w:val="ListParagraph"/>
        <w:numPr>
          <w:ilvl w:val="0"/>
          <w:numId w:val="9"/>
        </w:numPr>
      </w:pPr>
      <w:r w:rsidRPr="008968D7">
        <w:t>Quản trị tin tức</w:t>
      </w:r>
    </w:p>
    <w:p w14:paraId="3D86883A" w14:textId="77777777" w:rsidR="006C0219" w:rsidRPr="008968D7" w:rsidRDefault="006C0219" w:rsidP="00F40D68">
      <w:pPr>
        <w:pStyle w:val="ListParagraph"/>
        <w:numPr>
          <w:ilvl w:val="0"/>
          <w:numId w:val="9"/>
        </w:numPr>
      </w:pPr>
      <w:r w:rsidRPr="008968D7">
        <w:t>Quản trị banner</w:t>
      </w:r>
    </w:p>
    <w:p w14:paraId="6D24ED10" w14:textId="77777777" w:rsidR="006C0219" w:rsidRPr="008968D7" w:rsidRDefault="006C0219" w:rsidP="00F40D68">
      <w:pPr>
        <w:pStyle w:val="ListParagraph"/>
        <w:numPr>
          <w:ilvl w:val="0"/>
          <w:numId w:val="9"/>
        </w:numPr>
      </w:pPr>
      <w:r w:rsidRPr="008968D7">
        <w:t>Quản trị bình luận</w:t>
      </w:r>
    </w:p>
    <w:p w14:paraId="3CA77068" w14:textId="3113D2C5" w:rsidR="006C0219" w:rsidRPr="008968D7" w:rsidRDefault="006C0219" w:rsidP="00F40D68">
      <w:pPr>
        <w:pStyle w:val="ListParagraph"/>
        <w:numPr>
          <w:ilvl w:val="0"/>
          <w:numId w:val="9"/>
        </w:numPr>
      </w:pPr>
      <w:r w:rsidRPr="008968D7">
        <w:t xml:space="preserve">Giao diện </w:t>
      </w:r>
      <w:r w:rsidR="001E4237">
        <w:t>thân thiện, thuận tiện cho việc</w:t>
      </w:r>
      <w:r w:rsidRPr="008968D7">
        <w:t xml:space="preserve"> sử dụng, quản trị</w:t>
      </w:r>
    </w:p>
    <w:p w14:paraId="7E900757" w14:textId="61B1924A" w:rsidR="006C0219" w:rsidRPr="008968D7" w:rsidRDefault="006C0219" w:rsidP="00F40D68">
      <w:pPr>
        <w:pStyle w:val="ListParagraph"/>
        <w:numPr>
          <w:ilvl w:val="0"/>
          <w:numId w:val="9"/>
        </w:numPr>
      </w:pPr>
      <w:r w:rsidRPr="008968D7">
        <w:t xml:space="preserve">Tích hợp bộ soạn thảo </w:t>
      </w:r>
      <w:r w:rsidR="001E4237">
        <w:t>sử dụng viết dưới dạng markdown</w:t>
      </w:r>
    </w:p>
    <w:p w14:paraId="76769255" w14:textId="77777777" w:rsidR="006C0219" w:rsidRPr="008968D7" w:rsidRDefault="006C0219" w:rsidP="00F40D68">
      <w:pPr>
        <w:pStyle w:val="ListParagraph"/>
        <w:numPr>
          <w:ilvl w:val="0"/>
          <w:numId w:val="9"/>
        </w:numPr>
      </w:pPr>
      <w:r w:rsidRPr="008968D7">
        <w:t>Có thể tinh chỉnh trong Microsoft Word rồi copy ra bài viết.</w:t>
      </w:r>
    </w:p>
    <w:p w14:paraId="3DD8BF4A" w14:textId="77777777" w:rsidR="006C0219" w:rsidRDefault="006C0219" w:rsidP="00F40D68">
      <w:pPr>
        <w:pStyle w:val="ListParagraph"/>
        <w:numPr>
          <w:ilvl w:val="0"/>
          <w:numId w:val="9"/>
        </w:numPr>
      </w:pPr>
      <w:r w:rsidRPr="008968D7">
        <w:t>Quản trị: Tạo, sửa, xóa, cập nhật trạng thái, sắp xếp...</w:t>
      </w:r>
    </w:p>
    <w:p w14:paraId="3F2F4FD3" w14:textId="77777777" w:rsidR="006C0219" w:rsidRDefault="006C0219" w:rsidP="006C0219">
      <w:pPr>
        <w:ind w:firstLine="720"/>
      </w:pPr>
      <w:r>
        <w:t>Sau khi hoàn thành đồ án, em thấy để trang web hoạt động tốt bên cạnh việc phải xây dựng và hoàn thiện các chức năng của trang web thì việc xây dựng trang web làm thế nào để trang web chuẩn SEO cũng là một vấn đề cần giải quyết.</w:t>
      </w:r>
    </w:p>
    <w:p w14:paraId="4B33E34E" w14:textId="77777777" w:rsidR="006C0219" w:rsidRDefault="006C0219" w:rsidP="001C77DD"/>
    <w:p w14:paraId="2D5EF4C5" w14:textId="77777777" w:rsidR="001C77DD" w:rsidRDefault="001C77DD" w:rsidP="006F7DB0">
      <w:pPr>
        <w:pStyle w:val="Heading1"/>
        <w:numPr>
          <w:ilvl w:val="0"/>
          <w:numId w:val="0"/>
        </w:numPr>
      </w:pPr>
      <w:r>
        <w:br w:type="page"/>
      </w:r>
      <w:bookmarkStart w:id="4" w:name="_Toc148163886"/>
      <w:r>
        <w:lastRenderedPageBreak/>
        <w:t>LỜI CẢM ƠN</w:t>
      </w:r>
      <w:bookmarkEnd w:id="4"/>
    </w:p>
    <w:p w14:paraId="2EE0F086" w14:textId="77777777" w:rsidR="001C77DD" w:rsidRDefault="001C77DD" w:rsidP="001C77DD">
      <w:r w:rsidRPr="00505902">
        <w:t>Trong phần</w:t>
      </w:r>
      <w:r>
        <w:t xml:space="preserve"> này, sinh viên ghi lời cảm ơn tới những người đã giúp đỡ về vật chất, tinh thần cũng như về kiến thức cho sinh viên khi hoàn thành đồ án. </w:t>
      </w:r>
    </w:p>
    <w:p w14:paraId="06781F0C" w14:textId="77777777" w:rsidR="001C77DD" w:rsidRDefault="001C77DD" w:rsidP="001C77DD">
      <w:pPr>
        <w:spacing w:before="0" w:line="240" w:lineRule="auto"/>
        <w:ind w:firstLine="0"/>
        <w:jc w:val="left"/>
        <w:rPr>
          <w:rFonts w:cs="Arial"/>
          <w:b/>
          <w:bCs/>
          <w:kern w:val="32"/>
          <w:sz w:val="32"/>
          <w:szCs w:val="32"/>
        </w:rPr>
      </w:pPr>
      <w:r w:rsidRPr="00505902">
        <w:br w:type="page"/>
      </w:r>
    </w:p>
    <w:p w14:paraId="494BC515" w14:textId="77777777" w:rsidR="004B4BF6" w:rsidRDefault="004B4BF6" w:rsidP="006F7DB0">
      <w:pPr>
        <w:pStyle w:val="Heading1"/>
        <w:numPr>
          <w:ilvl w:val="0"/>
          <w:numId w:val="0"/>
        </w:numPr>
      </w:pPr>
      <w:bookmarkStart w:id="5" w:name="_Toc148163887"/>
      <w:r>
        <w:lastRenderedPageBreak/>
        <w:t>MỤC LỤC</w:t>
      </w:r>
      <w:bookmarkEnd w:id="0"/>
      <w:bookmarkEnd w:id="5"/>
    </w:p>
    <w:p w14:paraId="679B3927" w14:textId="3C7BA9C9" w:rsidR="00D37435" w:rsidRDefault="00791320">
      <w:pPr>
        <w:pStyle w:val="TOC1"/>
        <w:rPr>
          <w:rFonts w:asciiTheme="minorHAnsi" w:eastAsiaTheme="minorEastAsia" w:hAnsiTheme="minorHAnsi" w:cstheme="minorBidi"/>
          <w:lang w:val="en-VN"/>
        </w:rPr>
      </w:pPr>
      <w:r>
        <w:rPr>
          <w:b/>
          <w:bCs/>
          <w:sz w:val="28"/>
        </w:rPr>
        <w:fldChar w:fldCharType="begin"/>
      </w:r>
      <w:r w:rsidR="00511681">
        <w:rPr>
          <w:b/>
          <w:bCs/>
          <w:sz w:val="28"/>
        </w:rPr>
        <w:instrText xml:space="preserve"> TOC \o "1-3" \h \z \u </w:instrText>
      </w:r>
      <w:r>
        <w:rPr>
          <w:b/>
          <w:bCs/>
          <w:sz w:val="28"/>
        </w:rPr>
        <w:fldChar w:fldCharType="separate"/>
      </w:r>
      <w:hyperlink w:anchor="_Toc148163884" w:history="1">
        <w:r w:rsidR="00D37435" w:rsidRPr="00674451">
          <w:rPr>
            <w:rStyle w:val="Hyperlink"/>
          </w:rPr>
          <w:t>PHIẾU GIAO NHIỆM VỤ ĐỒ ÁN TỐT NGHIỆP</w:t>
        </w:r>
        <w:r w:rsidR="00D37435">
          <w:rPr>
            <w:webHidden/>
          </w:rPr>
          <w:tab/>
        </w:r>
        <w:r w:rsidR="00D37435">
          <w:rPr>
            <w:webHidden/>
          </w:rPr>
          <w:fldChar w:fldCharType="begin"/>
        </w:r>
        <w:r w:rsidR="00D37435">
          <w:rPr>
            <w:webHidden/>
          </w:rPr>
          <w:instrText xml:space="preserve"> PAGEREF _Toc148163884 \h </w:instrText>
        </w:r>
        <w:r w:rsidR="00D37435">
          <w:rPr>
            <w:webHidden/>
          </w:rPr>
        </w:r>
        <w:r w:rsidR="00D37435">
          <w:rPr>
            <w:webHidden/>
          </w:rPr>
          <w:fldChar w:fldCharType="separate"/>
        </w:r>
        <w:r w:rsidR="00D37435">
          <w:rPr>
            <w:webHidden/>
          </w:rPr>
          <w:t>I</w:t>
        </w:r>
        <w:r w:rsidR="00D37435">
          <w:rPr>
            <w:webHidden/>
          </w:rPr>
          <w:fldChar w:fldCharType="end"/>
        </w:r>
      </w:hyperlink>
    </w:p>
    <w:p w14:paraId="48EC717F" w14:textId="66D22EC0" w:rsidR="00D37435" w:rsidRDefault="00D37435">
      <w:pPr>
        <w:pStyle w:val="TOC1"/>
        <w:rPr>
          <w:rFonts w:asciiTheme="minorHAnsi" w:eastAsiaTheme="minorEastAsia" w:hAnsiTheme="minorHAnsi" w:cstheme="minorBidi"/>
          <w:lang w:val="en-VN"/>
        </w:rPr>
      </w:pPr>
      <w:hyperlink w:anchor="_Toc148163885" w:history="1">
        <w:r w:rsidRPr="00674451">
          <w:rPr>
            <w:rStyle w:val="Hyperlink"/>
          </w:rPr>
          <w:t>TÓM TẮT NỘI DUNG ĐỒ ÁN TỐT NGHIỆP</w:t>
        </w:r>
        <w:r>
          <w:rPr>
            <w:webHidden/>
          </w:rPr>
          <w:tab/>
        </w:r>
        <w:r>
          <w:rPr>
            <w:webHidden/>
          </w:rPr>
          <w:fldChar w:fldCharType="begin"/>
        </w:r>
        <w:r>
          <w:rPr>
            <w:webHidden/>
          </w:rPr>
          <w:instrText xml:space="preserve"> PAGEREF _Toc148163885 \h </w:instrText>
        </w:r>
        <w:r>
          <w:rPr>
            <w:webHidden/>
          </w:rPr>
        </w:r>
        <w:r>
          <w:rPr>
            <w:webHidden/>
          </w:rPr>
          <w:fldChar w:fldCharType="separate"/>
        </w:r>
        <w:r>
          <w:rPr>
            <w:webHidden/>
          </w:rPr>
          <w:t>III</w:t>
        </w:r>
        <w:r>
          <w:rPr>
            <w:webHidden/>
          </w:rPr>
          <w:fldChar w:fldCharType="end"/>
        </w:r>
      </w:hyperlink>
    </w:p>
    <w:p w14:paraId="31CAF74B" w14:textId="1580D0E1" w:rsidR="00D37435" w:rsidRDefault="00D37435">
      <w:pPr>
        <w:pStyle w:val="TOC1"/>
        <w:rPr>
          <w:rFonts w:asciiTheme="minorHAnsi" w:eastAsiaTheme="minorEastAsia" w:hAnsiTheme="minorHAnsi" w:cstheme="minorBidi"/>
          <w:lang w:val="en-VN"/>
        </w:rPr>
      </w:pPr>
      <w:hyperlink w:anchor="_Toc148163886" w:history="1">
        <w:r w:rsidRPr="00674451">
          <w:rPr>
            <w:rStyle w:val="Hyperlink"/>
          </w:rPr>
          <w:t>LỜI CẢM ƠN</w:t>
        </w:r>
        <w:r>
          <w:rPr>
            <w:webHidden/>
          </w:rPr>
          <w:tab/>
        </w:r>
        <w:r>
          <w:rPr>
            <w:webHidden/>
          </w:rPr>
          <w:fldChar w:fldCharType="begin"/>
        </w:r>
        <w:r>
          <w:rPr>
            <w:webHidden/>
          </w:rPr>
          <w:instrText xml:space="preserve"> PAGEREF _Toc148163886 \h </w:instrText>
        </w:r>
        <w:r>
          <w:rPr>
            <w:webHidden/>
          </w:rPr>
        </w:r>
        <w:r>
          <w:rPr>
            <w:webHidden/>
          </w:rPr>
          <w:fldChar w:fldCharType="separate"/>
        </w:r>
        <w:r>
          <w:rPr>
            <w:webHidden/>
          </w:rPr>
          <w:t>IV</w:t>
        </w:r>
        <w:r>
          <w:rPr>
            <w:webHidden/>
          </w:rPr>
          <w:fldChar w:fldCharType="end"/>
        </w:r>
      </w:hyperlink>
    </w:p>
    <w:p w14:paraId="527DD023" w14:textId="5DFC686D" w:rsidR="00D37435" w:rsidRDefault="00D37435">
      <w:pPr>
        <w:pStyle w:val="TOC1"/>
        <w:rPr>
          <w:rFonts w:asciiTheme="minorHAnsi" w:eastAsiaTheme="minorEastAsia" w:hAnsiTheme="minorHAnsi" w:cstheme="minorBidi"/>
          <w:lang w:val="en-VN"/>
        </w:rPr>
      </w:pPr>
      <w:hyperlink w:anchor="_Toc148163887" w:history="1">
        <w:r w:rsidRPr="00674451">
          <w:rPr>
            <w:rStyle w:val="Hyperlink"/>
          </w:rPr>
          <w:t>MỤC LỤC</w:t>
        </w:r>
        <w:r>
          <w:rPr>
            <w:webHidden/>
          </w:rPr>
          <w:tab/>
        </w:r>
        <w:r>
          <w:rPr>
            <w:webHidden/>
          </w:rPr>
          <w:fldChar w:fldCharType="begin"/>
        </w:r>
        <w:r>
          <w:rPr>
            <w:webHidden/>
          </w:rPr>
          <w:instrText xml:space="preserve"> PAGEREF _Toc148163887 \h </w:instrText>
        </w:r>
        <w:r>
          <w:rPr>
            <w:webHidden/>
          </w:rPr>
        </w:r>
        <w:r>
          <w:rPr>
            <w:webHidden/>
          </w:rPr>
          <w:fldChar w:fldCharType="separate"/>
        </w:r>
        <w:r>
          <w:rPr>
            <w:webHidden/>
          </w:rPr>
          <w:t>V</w:t>
        </w:r>
        <w:r>
          <w:rPr>
            <w:webHidden/>
          </w:rPr>
          <w:fldChar w:fldCharType="end"/>
        </w:r>
      </w:hyperlink>
    </w:p>
    <w:p w14:paraId="3FA6AB07" w14:textId="221B04A6" w:rsidR="00D37435" w:rsidRDefault="00D37435">
      <w:pPr>
        <w:pStyle w:val="TOC1"/>
        <w:rPr>
          <w:rFonts w:asciiTheme="minorHAnsi" w:eastAsiaTheme="minorEastAsia" w:hAnsiTheme="minorHAnsi" w:cstheme="minorBidi"/>
          <w:lang w:val="en-VN"/>
        </w:rPr>
      </w:pPr>
      <w:hyperlink w:anchor="_Toc148163888" w:history="1">
        <w:r w:rsidRPr="00674451">
          <w:rPr>
            <w:rStyle w:val="Hyperlink"/>
          </w:rPr>
          <w:t>DANH MỤC CÁC HÌNH VẼ</w:t>
        </w:r>
        <w:r>
          <w:rPr>
            <w:webHidden/>
          </w:rPr>
          <w:tab/>
        </w:r>
        <w:r>
          <w:rPr>
            <w:webHidden/>
          </w:rPr>
          <w:fldChar w:fldCharType="begin"/>
        </w:r>
        <w:r>
          <w:rPr>
            <w:webHidden/>
          </w:rPr>
          <w:instrText xml:space="preserve"> PAGEREF _Toc148163888 \h </w:instrText>
        </w:r>
        <w:r>
          <w:rPr>
            <w:webHidden/>
          </w:rPr>
        </w:r>
        <w:r>
          <w:rPr>
            <w:webHidden/>
          </w:rPr>
          <w:fldChar w:fldCharType="separate"/>
        </w:r>
        <w:r>
          <w:rPr>
            <w:webHidden/>
          </w:rPr>
          <w:t>VII</w:t>
        </w:r>
        <w:r>
          <w:rPr>
            <w:webHidden/>
          </w:rPr>
          <w:fldChar w:fldCharType="end"/>
        </w:r>
      </w:hyperlink>
    </w:p>
    <w:p w14:paraId="77FBFCFD" w14:textId="75DE5FD8" w:rsidR="00D37435" w:rsidRDefault="00D37435">
      <w:pPr>
        <w:pStyle w:val="TOC1"/>
        <w:rPr>
          <w:rFonts w:asciiTheme="minorHAnsi" w:eastAsiaTheme="minorEastAsia" w:hAnsiTheme="minorHAnsi" w:cstheme="minorBidi"/>
          <w:lang w:val="en-VN"/>
        </w:rPr>
      </w:pPr>
      <w:hyperlink w:anchor="_Toc148163889" w:history="1">
        <w:r w:rsidRPr="00674451">
          <w:rPr>
            <w:rStyle w:val="Hyperlink"/>
          </w:rPr>
          <w:t>DANH MỤC CÁC BẢNG BIỂU</w:t>
        </w:r>
        <w:r>
          <w:rPr>
            <w:webHidden/>
          </w:rPr>
          <w:tab/>
        </w:r>
        <w:r>
          <w:rPr>
            <w:webHidden/>
          </w:rPr>
          <w:fldChar w:fldCharType="begin"/>
        </w:r>
        <w:r>
          <w:rPr>
            <w:webHidden/>
          </w:rPr>
          <w:instrText xml:space="preserve"> PAGEREF _Toc148163889 \h </w:instrText>
        </w:r>
        <w:r>
          <w:rPr>
            <w:webHidden/>
          </w:rPr>
        </w:r>
        <w:r>
          <w:rPr>
            <w:webHidden/>
          </w:rPr>
          <w:fldChar w:fldCharType="separate"/>
        </w:r>
        <w:r>
          <w:rPr>
            <w:webHidden/>
          </w:rPr>
          <w:t>VIII</w:t>
        </w:r>
        <w:r>
          <w:rPr>
            <w:webHidden/>
          </w:rPr>
          <w:fldChar w:fldCharType="end"/>
        </w:r>
      </w:hyperlink>
    </w:p>
    <w:p w14:paraId="192560C3" w14:textId="55E39CC6" w:rsidR="00D37435" w:rsidRDefault="00D37435">
      <w:pPr>
        <w:pStyle w:val="TOC1"/>
        <w:rPr>
          <w:rFonts w:asciiTheme="minorHAnsi" w:eastAsiaTheme="minorEastAsia" w:hAnsiTheme="minorHAnsi" w:cstheme="minorBidi"/>
          <w:lang w:val="en-VN"/>
        </w:rPr>
      </w:pPr>
      <w:hyperlink w:anchor="_Toc148163890" w:history="1">
        <w:r w:rsidRPr="00674451">
          <w:rPr>
            <w:rStyle w:val="Hyperlink"/>
          </w:rPr>
          <w:t xml:space="preserve">Danh mục các từ viết </w:t>
        </w:r>
        <w:r w:rsidRPr="00674451">
          <w:rPr>
            <w:rStyle w:val="Hyperlink"/>
          </w:rPr>
          <w:t>t</w:t>
        </w:r>
        <w:r w:rsidRPr="00674451">
          <w:rPr>
            <w:rStyle w:val="Hyperlink"/>
          </w:rPr>
          <w:t>ắt</w:t>
        </w:r>
        <w:r>
          <w:rPr>
            <w:webHidden/>
          </w:rPr>
          <w:tab/>
        </w:r>
        <w:r>
          <w:rPr>
            <w:webHidden/>
          </w:rPr>
          <w:fldChar w:fldCharType="begin"/>
        </w:r>
        <w:r>
          <w:rPr>
            <w:webHidden/>
          </w:rPr>
          <w:instrText xml:space="preserve"> PAGEREF _Toc148163890 \h </w:instrText>
        </w:r>
        <w:r>
          <w:rPr>
            <w:webHidden/>
          </w:rPr>
        </w:r>
        <w:r>
          <w:rPr>
            <w:webHidden/>
          </w:rPr>
          <w:fldChar w:fldCharType="separate"/>
        </w:r>
        <w:r>
          <w:rPr>
            <w:webHidden/>
          </w:rPr>
          <w:t>IX</w:t>
        </w:r>
        <w:r>
          <w:rPr>
            <w:webHidden/>
          </w:rPr>
          <w:fldChar w:fldCharType="end"/>
        </w:r>
      </w:hyperlink>
    </w:p>
    <w:p w14:paraId="49FDCD37" w14:textId="497BBAA0" w:rsidR="00D37435" w:rsidRDefault="00D37435">
      <w:pPr>
        <w:pStyle w:val="TOC1"/>
        <w:rPr>
          <w:rFonts w:asciiTheme="minorHAnsi" w:eastAsiaTheme="minorEastAsia" w:hAnsiTheme="minorHAnsi" w:cstheme="minorBidi"/>
          <w:lang w:val="en-VN"/>
        </w:rPr>
      </w:pPr>
      <w:hyperlink w:anchor="_Toc148163891" w:history="1">
        <w:r w:rsidRPr="00674451">
          <w:rPr>
            <w:rStyle w:val="Hyperlink"/>
          </w:rPr>
          <w:t>MỞ ĐẦU</w:t>
        </w:r>
        <w:r>
          <w:rPr>
            <w:webHidden/>
          </w:rPr>
          <w:tab/>
        </w:r>
        <w:r>
          <w:rPr>
            <w:webHidden/>
          </w:rPr>
          <w:fldChar w:fldCharType="begin"/>
        </w:r>
        <w:r>
          <w:rPr>
            <w:webHidden/>
          </w:rPr>
          <w:instrText xml:space="preserve"> PAGEREF _Toc148163891 \h </w:instrText>
        </w:r>
        <w:r>
          <w:rPr>
            <w:webHidden/>
          </w:rPr>
        </w:r>
        <w:r>
          <w:rPr>
            <w:webHidden/>
          </w:rPr>
          <w:fldChar w:fldCharType="separate"/>
        </w:r>
        <w:r>
          <w:rPr>
            <w:webHidden/>
          </w:rPr>
          <w:t>1</w:t>
        </w:r>
        <w:r>
          <w:rPr>
            <w:webHidden/>
          </w:rPr>
          <w:fldChar w:fldCharType="end"/>
        </w:r>
      </w:hyperlink>
    </w:p>
    <w:p w14:paraId="28B68F8C" w14:textId="40E54719" w:rsidR="00D37435" w:rsidRDefault="00D37435">
      <w:pPr>
        <w:pStyle w:val="TOC1"/>
        <w:rPr>
          <w:rFonts w:asciiTheme="minorHAnsi" w:eastAsiaTheme="minorEastAsia" w:hAnsiTheme="minorHAnsi" w:cstheme="minorBidi"/>
          <w:lang w:val="en-VN"/>
        </w:rPr>
      </w:pPr>
      <w:hyperlink w:anchor="_Toc148163892" w:history="1">
        <w:r w:rsidRPr="00674451">
          <w:rPr>
            <w:rStyle w:val="Hyperlink"/>
          </w:rPr>
          <w:t>CHƯƠNG 1 TỔNG QUAN về đề tài</w:t>
        </w:r>
        <w:r>
          <w:rPr>
            <w:webHidden/>
          </w:rPr>
          <w:tab/>
        </w:r>
        <w:r>
          <w:rPr>
            <w:webHidden/>
          </w:rPr>
          <w:fldChar w:fldCharType="begin"/>
        </w:r>
        <w:r>
          <w:rPr>
            <w:webHidden/>
          </w:rPr>
          <w:instrText xml:space="preserve"> PAGEREF _Toc148163892 \h </w:instrText>
        </w:r>
        <w:r>
          <w:rPr>
            <w:webHidden/>
          </w:rPr>
        </w:r>
        <w:r>
          <w:rPr>
            <w:webHidden/>
          </w:rPr>
          <w:fldChar w:fldCharType="separate"/>
        </w:r>
        <w:r>
          <w:rPr>
            <w:webHidden/>
          </w:rPr>
          <w:t>2</w:t>
        </w:r>
        <w:r>
          <w:rPr>
            <w:webHidden/>
          </w:rPr>
          <w:fldChar w:fldCharType="end"/>
        </w:r>
      </w:hyperlink>
    </w:p>
    <w:p w14:paraId="7EADBC28" w14:textId="25982F5D" w:rsidR="00D37435" w:rsidRDefault="00D37435">
      <w:pPr>
        <w:pStyle w:val="TOC2"/>
        <w:rPr>
          <w:rFonts w:asciiTheme="minorHAnsi" w:eastAsiaTheme="minorEastAsia" w:hAnsiTheme="minorHAnsi" w:cstheme="minorBidi"/>
          <w:noProof/>
          <w:lang w:val="en-VN"/>
        </w:rPr>
      </w:pPr>
      <w:hyperlink w:anchor="_Toc148163893" w:history="1">
        <w:r w:rsidRPr="00674451">
          <w:rPr>
            <w:rStyle w:val="Hyperlink"/>
            <w:noProof/>
          </w:rPr>
          <w:t>1.1 Tổng quan về đề tài</w:t>
        </w:r>
        <w:r>
          <w:rPr>
            <w:noProof/>
            <w:webHidden/>
          </w:rPr>
          <w:tab/>
        </w:r>
        <w:r>
          <w:rPr>
            <w:noProof/>
            <w:webHidden/>
          </w:rPr>
          <w:fldChar w:fldCharType="begin"/>
        </w:r>
        <w:r>
          <w:rPr>
            <w:noProof/>
            <w:webHidden/>
          </w:rPr>
          <w:instrText xml:space="preserve"> PAGEREF _Toc148163893 \h </w:instrText>
        </w:r>
        <w:r>
          <w:rPr>
            <w:noProof/>
            <w:webHidden/>
          </w:rPr>
        </w:r>
        <w:r>
          <w:rPr>
            <w:noProof/>
            <w:webHidden/>
          </w:rPr>
          <w:fldChar w:fldCharType="separate"/>
        </w:r>
        <w:r>
          <w:rPr>
            <w:noProof/>
            <w:webHidden/>
          </w:rPr>
          <w:t>2</w:t>
        </w:r>
        <w:r>
          <w:rPr>
            <w:noProof/>
            <w:webHidden/>
          </w:rPr>
          <w:fldChar w:fldCharType="end"/>
        </w:r>
      </w:hyperlink>
    </w:p>
    <w:p w14:paraId="6A18439D" w14:textId="0A28F9F2" w:rsidR="00D37435" w:rsidRDefault="00D37435">
      <w:pPr>
        <w:pStyle w:val="TOC2"/>
        <w:rPr>
          <w:rFonts w:asciiTheme="minorHAnsi" w:eastAsiaTheme="minorEastAsia" w:hAnsiTheme="minorHAnsi" w:cstheme="minorBidi"/>
          <w:noProof/>
          <w:lang w:val="en-VN"/>
        </w:rPr>
      </w:pPr>
      <w:hyperlink w:anchor="_Toc148163894" w:history="1">
        <w:r w:rsidRPr="00674451">
          <w:rPr>
            <w:rStyle w:val="Hyperlink"/>
            <w:noProof/>
          </w:rPr>
          <w:t>1.2 Lý do chọn đề tài</w:t>
        </w:r>
        <w:r>
          <w:rPr>
            <w:noProof/>
            <w:webHidden/>
          </w:rPr>
          <w:tab/>
        </w:r>
        <w:r>
          <w:rPr>
            <w:noProof/>
            <w:webHidden/>
          </w:rPr>
          <w:fldChar w:fldCharType="begin"/>
        </w:r>
        <w:r>
          <w:rPr>
            <w:noProof/>
            <w:webHidden/>
          </w:rPr>
          <w:instrText xml:space="preserve"> PAGEREF _Toc148163894 \h </w:instrText>
        </w:r>
        <w:r>
          <w:rPr>
            <w:noProof/>
            <w:webHidden/>
          </w:rPr>
        </w:r>
        <w:r>
          <w:rPr>
            <w:noProof/>
            <w:webHidden/>
          </w:rPr>
          <w:fldChar w:fldCharType="separate"/>
        </w:r>
        <w:r>
          <w:rPr>
            <w:noProof/>
            <w:webHidden/>
          </w:rPr>
          <w:t>3</w:t>
        </w:r>
        <w:r>
          <w:rPr>
            <w:noProof/>
            <w:webHidden/>
          </w:rPr>
          <w:fldChar w:fldCharType="end"/>
        </w:r>
      </w:hyperlink>
    </w:p>
    <w:p w14:paraId="3FE6CC41" w14:textId="4EA6154B" w:rsidR="00D37435" w:rsidRDefault="00D37435">
      <w:pPr>
        <w:pStyle w:val="TOC2"/>
        <w:rPr>
          <w:rFonts w:asciiTheme="minorHAnsi" w:eastAsiaTheme="minorEastAsia" w:hAnsiTheme="minorHAnsi" w:cstheme="minorBidi"/>
          <w:noProof/>
          <w:lang w:val="en-VN"/>
        </w:rPr>
      </w:pPr>
      <w:hyperlink w:anchor="_Toc148163895" w:history="1">
        <w:r w:rsidRPr="00674451">
          <w:rPr>
            <w:rStyle w:val="Hyperlink"/>
            <w:noProof/>
          </w:rPr>
          <w:t>1.3 Mục tiêu đề tài</w:t>
        </w:r>
        <w:r>
          <w:rPr>
            <w:noProof/>
            <w:webHidden/>
          </w:rPr>
          <w:tab/>
        </w:r>
        <w:r>
          <w:rPr>
            <w:noProof/>
            <w:webHidden/>
          </w:rPr>
          <w:fldChar w:fldCharType="begin"/>
        </w:r>
        <w:r>
          <w:rPr>
            <w:noProof/>
            <w:webHidden/>
          </w:rPr>
          <w:instrText xml:space="preserve"> PAGEREF _Toc148163895 \h </w:instrText>
        </w:r>
        <w:r>
          <w:rPr>
            <w:noProof/>
            <w:webHidden/>
          </w:rPr>
        </w:r>
        <w:r>
          <w:rPr>
            <w:noProof/>
            <w:webHidden/>
          </w:rPr>
          <w:fldChar w:fldCharType="separate"/>
        </w:r>
        <w:r>
          <w:rPr>
            <w:noProof/>
            <w:webHidden/>
          </w:rPr>
          <w:t>4</w:t>
        </w:r>
        <w:r>
          <w:rPr>
            <w:noProof/>
            <w:webHidden/>
          </w:rPr>
          <w:fldChar w:fldCharType="end"/>
        </w:r>
      </w:hyperlink>
    </w:p>
    <w:p w14:paraId="1436BAE0" w14:textId="2FCC6236" w:rsidR="00D37435" w:rsidRDefault="00D37435">
      <w:pPr>
        <w:pStyle w:val="TOC3"/>
        <w:tabs>
          <w:tab w:val="right" w:leader="dot" w:pos="8778"/>
        </w:tabs>
        <w:rPr>
          <w:rFonts w:asciiTheme="minorHAnsi" w:eastAsiaTheme="minorEastAsia" w:hAnsiTheme="minorHAnsi" w:cstheme="minorBidi"/>
          <w:noProof/>
          <w:lang w:val="en-VN"/>
        </w:rPr>
      </w:pPr>
      <w:hyperlink w:anchor="_Toc148163896" w:history="1">
        <w:r w:rsidRPr="00674451">
          <w:rPr>
            <w:rStyle w:val="Hyperlink"/>
            <w:noProof/>
          </w:rPr>
          <w:t>1.3.1 Nghiên cứu và phân tích thiết kế hệ thống:</w:t>
        </w:r>
        <w:r>
          <w:rPr>
            <w:noProof/>
            <w:webHidden/>
          </w:rPr>
          <w:tab/>
        </w:r>
        <w:r>
          <w:rPr>
            <w:noProof/>
            <w:webHidden/>
          </w:rPr>
          <w:fldChar w:fldCharType="begin"/>
        </w:r>
        <w:r>
          <w:rPr>
            <w:noProof/>
            <w:webHidden/>
          </w:rPr>
          <w:instrText xml:space="preserve"> PAGEREF _Toc148163896 \h </w:instrText>
        </w:r>
        <w:r>
          <w:rPr>
            <w:noProof/>
            <w:webHidden/>
          </w:rPr>
        </w:r>
        <w:r>
          <w:rPr>
            <w:noProof/>
            <w:webHidden/>
          </w:rPr>
          <w:fldChar w:fldCharType="separate"/>
        </w:r>
        <w:r>
          <w:rPr>
            <w:noProof/>
            <w:webHidden/>
          </w:rPr>
          <w:t>4</w:t>
        </w:r>
        <w:r>
          <w:rPr>
            <w:noProof/>
            <w:webHidden/>
          </w:rPr>
          <w:fldChar w:fldCharType="end"/>
        </w:r>
      </w:hyperlink>
    </w:p>
    <w:p w14:paraId="12ABCE03" w14:textId="4A2857A6" w:rsidR="00D37435" w:rsidRDefault="00D37435">
      <w:pPr>
        <w:pStyle w:val="TOC3"/>
        <w:tabs>
          <w:tab w:val="right" w:leader="dot" w:pos="8778"/>
        </w:tabs>
        <w:rPr>
          <w:rFonts w:asciiTheme="minorHAnsi" w:eastAsiaTheme="minorEastAsia" w:hAnsiTheme="minorHAnsi" w:cstheme="minorBidi"/>
          <w:noProof/>
          <w:lang w:val="en-VN"/>
        </w:rPr>
      </w:pPr>
      <w:hyperlink w:anchor="_Toc148163897" w:history="1">
        <w:r w:rsidRPr="00674451">
          <w:rPr>
            <w:rStyle w:val="Hyperlink"/>
            <w:noProof/>
          </w:rPr>
          <w:t>1.3.2 Xây dựng phía Back-end:</w:t>
        </w:r>
        <w:r>
          <w:rPr>
            <w:noProof/>
            <w:webHidden/>
          </w:rPr>
          <w:tab/>
        </w:r>
        <w:r>
          <w:rPr>
            <w:noProof/>
            <w:webHidden/>
          </w:rPr>
          <w:fldChar w:fldCharType="begin"/>
        </w:r>
        <w:r>
          <w:rPr>
            <w:noProof/>
            <w:webHidden/>
          </w:rPr>
          <w:instrText xml:space="preserve"> PAGEREF _Toc148163897 \h </w:instrText>
        </w:r>
        <w:r>
          <w:rPr>
            <w:noProof/>
            <w:webHidden/>
          </w:rPr>
        </w:r>
        <w:r>
          <w:rPr>
            <w:noProof/>
            <w:webHidden/>
          </w:rPr>
          <w:fldChar w:fldCharType="separate"/>
        </w:r>
        <w:r>
          <w:rPr>
            <w:noProof/>
            <w:webHidden/>
          </w:rPr>
          <w:t>4</w:t>
        </w:r>
        <w:r>
          <w:rPr>
            <w:noProof/>
            <w:webHidden/>
          </w:rPr>
          <w:fldChar w:fldCharType="end"/>
        </w:r>
      </w:hyperlink>
    </w:p>
    <w:p w14:paraId="640B0A20" w14:textId="5FF9E58B" w:rsidR="00D37435" w:rsidRDefault="00D37435">
      <w:pPr>
        <w:pStyle w:val="TOC3"/>
        <w:tabs>
          <w:tab w:val="right" w:leader="dot" w:pos="8778"/>
        </w:tabs>
        <w:rPr>
          <w:rFonts w:asciiTheme="minorHAnsi" w:eastAsiaTheme="minorEastAsia" w:hAnsiTheme="minorHAnsi" w:cstheme="minorBidi"/>
          <w:noProof/>
          <w:lang w:val="en-VN"/>
        </w:rPr>
      </w:pPr>
      <w:hyperlink w:anchor="_Toc148163898" w:history="1">
        <w:r w:rsidRPr="00674451">
          <w:rPr>
            <w:rStyle w:val="Hyperlink"/>
            <w:noProof/>
          </w:rPr>
          <w:t>1.3.3 Xây dựng phía Front-end:</w:t>
        </w:r>
        <w:r>
          <w:rPr>
            <w:noProof/>
            <w:webHidden/>
          </w:rPr>
          <w:tab/>
        </w:r>
        <w:r>
          <w:rPr>
            <w:noProof/>
            <w:webHidden/>
          </w:rPr>
          <w:fldChar w:fldCharType="begin"/>
        </w:r>
        <w:r>
          <w:rPr>
            <w:noProof/>
            <w:webHidden/>
          </w:rPr>
          <w:instrText xml:space="preserve"> PAGEREF _Toc148163898 \h </w:instrText>
        </w:r>
        <w:r>
          <w:rPr>
            <w:noProof/>
            <w:webHidden/>
          </w:rPr>
        </w:r>
        <w:r>
          <w:rPr>
            <w:noProof/>
            <w:webHidden/>
          </w:rPr>
          <w:fldChar w:fldCharType="separate"/>
        </w:r>
        <w:r>
          <w:rPr>
            <w:noProof/>
            <w:webHidden/>
          </w:rPr>
          <w:t>4</w:t>
        </w:r>
        <w:r>
          <w:rPr>
            <w:noProof/>
            <w:webHidden/>
          </w:rPr>
          <w:fldChar w:fldCharType="end"/>
        </w:r>
      </w:hyperlink>
    </w:p>
    <w:p w14:paraId="169060F1" w14:textId="18B6630C" w:rsidR="00D37435" w:rsidRDefault="00D37435">
      <w:pPr>
        <w:pStyle w:val="TOC2"/>
        <w:rPr>
          <w:rFonts w:asciiTheme="minorHAnsi" w:eastAsiaTheme="minorEastAsia" w:hAnsiTheme="minorHAnsi" w:cstheme="minorBidi"/>
          <w:noProof/>
          <w:lang w:val="en-VN"/>
        </w:rPr>
      </w:pPr>
      <w:hyperlink w:anchor="_Toc148163899" w:history="1">
        <w:r w:rsidRPr="00674451">
          <w:rPr>
            <w:rStyle w:val="Hyperlink"/>
            <w:noProof/>
          </w:rPr>
          <w:t>1.4 Bố cục đồ án</w:t>
        </w:r>
        <w:r>
          <w:rPr>
            <w:noProof/>
            <w:webHidden/>
          </w:rPr>
          <w:tab/>
        </w:r>
        <w:r>
          <w:rPr>
            <w:noProof/>
            <w:webHidden/>
          </w:rPr>
          <w:fldChar w:fldCharType="begin"/>
        </w:r>
        <w:r>
          <w:rPr>
            <w:noProof/>
            <w:webHidden/>
          </w:rPr>
          <w:instrText xml:space="preserve"> PAGEREF _Toc148163899 \h </w:instrText>
        </w:r>
        <w:r>
          <w:rPr>
            <w:noProof/>
            <w:webHidden/>
          </w:rPr>
        </w:r>
        <w:r>
          <w:rPr>
            <w:noProof/>
            <w:webHidden/>
          </w:rPr>
          <w:fldChar w:fldCharType="separate"/>
        </w:r>
        <w:r>
          <w:rPr>
            <w:noProof/>
            <w:webHidden/>
          </w:rPr>
          <w:t>5</w:t>
        </w:r>
        <w:r>
          <w:rPr>
            <w:noProof/>
            <w:webHidden/>
          </w:rPr>
          <w:fldChar w:fldCharType="end"/>
        </w:r>
      </w:hyperlink>
    </w:p>
    <w:p w14:paraId="3BE3C5EF" w14:textId="06C68D22" w:rsidR="00D37435" w:rsidRDefault="00D37435">
      <w:pPr>
        <w:pStyle w:val="TOC2"/>
        <w:rPr>
          <w:rFonts w:asciiTheme="minorHAnsi" w:eastAsiaTheme="minorEastAsia" w:hAnsiTheme="minorHAnsi" w:cstheme="minorBidi"/>
          <w:noProof/>
          <w:lang w:val="en-VN"/>
        </w:rPr>
      </w:pPr>
      <w:hyperlink w:anchor="_Toc148163900" w:history="1">
        <w:r w:rsidRPr="00674451">
          <w:rPr>
            <w:rStyle w:val="Hyperlink"/>
            <w:noProof/>
          </w:rPr>
          <w:t>1.5 Hướng dẫn sử dụng mẫu đồ án tốt nghiệp (Tiêu đề mục – Style Heading 2)</w:t>
        </w:r>
        <w:r>
          <w:rPr>
            <w:noProof/>
            <w:webHidden/>
          </w:rPr>
          <w:tab/>
        </w:r>
        <w:r>
          <w:rPr>
            <w:noProof/>
            <w:webHidden/>
          </w:rPr>
          <w:fldChar w:fldCharType="begin"/>
        </w:r>
        <w:r>
          <w:rPr>
            <w:noProof/>
            <w:webHidden/>
          </w:rPr>
          <w:instrText xml:space="preserve"> PAGEREF _Toc148163900 \h </w:instrText>
        </w:r>
        <w:r>
          <w:rPr>
            <w:noProof/>
            <w:webHidden/>
          </w:rPr>
        </w:r>
        <w:r>
          <w:rPr>
            <w:noProof/>
            <w:webHidden/>
          </w:rPr>
          <w:fldChar w:fldCharType="separate"/>
        </w:r>
        <w:r>
          <w:rPr>
            <w:noProof/>
            <w:webHidden/>
          </w:rPr>
          <w:t>5</w:t>
        </w:r>
        <w:r>
          <w:rPr>
            <w:noProof/>
            <w:webHidden/>
          </w:rPr>
          <w:fldChar w:fldCharType="end"/>
        </w:r>
      </w:hyperlink>
    </w:p>
    <w:p w14:paraId="2C2D2722" w14:textId="0F7C1A9B" w:rsidR="00D37435" w:rsidRDefault="00D37435">
      <w:pPr>
        <w:pStyle w:val="TOC1"/>
        <w:rPr>
          <w:rFonts w:asciiTheme="minorHAnsi" w:eastAsiaTheme="minorEastAsia" w:hAnsiTheme="minorHAnsi" w:cstheme="minorBidi"/>
          <w:lang w:val="en-VN"/>
        </w:rPr>
      </w:pPr>
      <w:hyperlink w:anchor="_Toc148163901" w:history="1">
        <w:r w:rsidRPr="00674451">
          <w:rPr>
            <w:rStyle w:val="Hyperlink"/>
          </w:rPr>
          <w:t>CHƯƠNG 2 GIỚI THIỆU CHUNG VỀ CHỦ ĐỀ CỦA ĐỒ ÁN</w:t>
        </w:r>
        <w:r>
          <w:rPr>
            <w:webHidden/>
          </w:rPr>
          <w:tab/>
        </w:r>
        <w:r>
          <w:rPr>
            <w:webHidden/>
          </w:rPr>
          <w:fldChar w:fldCharType="begin"/>
        </w:r>
        <w:r>
          <w:rPr>
            <w:webHidden/>
          </w:rPr>
          <w:instrText xml:space="preserve"> PAGEREF _Toc148163901 \h </w:instrText>
        </w:r>
        <w:r>
          <w:rPr>
            <w:webHidden/>
          </w:rPr>
        </w:r>
        <w:r>
          <w:rPr>
            <w:webHidden/>
          </w:rPr>
          <w:fldChar w:fldCharType="separate"/>
        </w:r>
        <w:r>
          <w:rPr>
            <w:webHidden/>
          </w:rPr>
          <w:t>8</w:t>
        </w:r>
        <w:r>
          <w:rPr>
            <w:webHidden/>
          </w:rPr>
          <w:fldChar w:fldCharType="end"/>
        </w:r>
      </w:hyperlink>
    </w:p>
    <w:p w14:paraId="5B431DDD" w14:textId="55765125" w:rsidR="00D37435" w:rsidRDefault="00D37435">
      <w:pPr>
        <w:pStyle w:val="TOC2"/>
        <w:rPr>
          <w:rFonts w:asciiTheme="minorHAnsi" w:eastAsiaTheme="minorEastAsia" w:hAnsiTheme="minorHAnsi" w:cstheme="minorBidi"/>
          <w:noProof/>
          <w:lang w:val="en-VN"/>
        </w:rPr>
      </w:pPr>
      <w:hyperlink w:anchor="_Toc148163902" w:history="1">
        <w:r w:rsidRPr="00674451">
          <w:rPr>
            <w:rStyle w:val="Hyperlink"/>
            <w:noProof/>
          </w:rPr>
          <w:t>2.1 Front-end</w:t>
        </w:r>
        <w:r>
          <w:rPr>
            <w:noProof/>
            <w:webHidden/>
          </w:rPr>
          <w:tab/>
        </w:r>
        <w:r>
          <w:rPr>
            <w:noProof/>
            <w:webHidden/>
          </w:rPr>
          <w:fldChar w:fldCharType="begin"/>
        </w:r>
        <w:r>
          <w:rPr>
            <w:noProof/>
            <w:webHidden/>
          </w:rPr>
          <w:instrText xml:space="preserve"> PAGEREF _Toc148163902 \h </w:instrText>
        </w:r>
        <w:r>
          <w:rPr>
            <w:noProof/>
            <w:webHidden/>
          </w:rPr>
        </w:r>
        <w:r>
          <w:rPr>
            <w:noProof/>
            <w:webHidden/>
          </w:rPr>
          <w:fldChar w:fldCharType="separate"/>
        </w:r>
        <w:r>
          <w:rPr>
            <w:noProof/>
            <w:webHidden/>
          </w:rPr>
          <w:t>8</w:t>
        </w:r>
        <w:r>
          <w:rPr>
            <w:noProof/>
            <w:webHidden/>
          </w:rPr>
          <w:fldChar w:fldCharType="end"/>
        </w:r>
      </w:hyperlink>
    </w:p>
    <w:p w14:paraId="38DD914F" w14:textId="297DCB97" w:rsidR="00D37435" w:rsidRDefault="00D37435">
      <w:pPr>
        <w:pStyle w:val="TOC2"/>
        <w:rPr>
          <w:rFonts w:asciiTheme="minorHAnsi" w:eastAsiaTheme="minorEastAsia" w:hAnsiTheme="minorHAnsi" w:cstheme="minorBidi"/>
          <w:noProof/>
          <w:lang w:val="en-VN"/>
        </w:rPr>
      </w:pPr>
      <w:hyperlink w:anchor="_Toc148163903" w:history="1">
        <w:r w:rsidRPr="00674451">
          <w:rPr>
            <w:rStyle w:val="Hyperlink"/>
            <w:noProof/>
          </w:rPr>
          <w:t>2.2 Back-end</w:t>
        </w:r>
        <w:r>
          <w:rPr>
            <w:noProof/>
            <w:webHidden/>
          </w:rPr>
          <w:tab/>
        </w:r>
        <w:r>
          <w:rPr>
            <w:noProof/>
            <w:webHidden/>
          </w:rPr>
          <w:fldChar w:fldCharType="begin"/>
        </w:r>
        <w:r>
          <w:rPr>
            <w:noProof/>
            <w:webHidden/>
          </w:rPr>
          <w:instrText xml:space="preserve"> PAGEREF _Toc148163903 \h </w:instrText>
        </w:r>
        <w:r>
          <w:rPr>
            <w:noProof/>
            <w:webHidden/>
          </w:rPr>
        </w:r>
        <w:r>
          <w:rPr>
            <w:noProof/>
            <w:webHidden/>
          </w:rPr>
          <w:fldChar w:fldCharType="separate"/>
        </w:r>
        <w:r>
          <w:rPr>
            <w:noProof/>
            <w:webHidden/>
          </w:rPr>
          <w:t>9</w:t>
        </w:r>
        <w:r>
          <w:rPr>
            <w:noProof/>
            <w:webHidden/>
          </w:rPr>
          <w:fldChar w:fldCharType="end"/>
        </w:r>
      </w:hyperlink>
    </w:p>
    <w:p w14:paraId="271C5E5D" w14:textId="3BE08429" w:rsidR="00D37435" w:rsidRDefault="00D37435">
      <w:pPr>
        <w:pStyle w:val="TOC2"/>
        <w:rPr>
          <w:rFonts w:asciiTheme="minorHAnsi" w:eastAsiaTheme="minorEastAsia" w:hAnsiTheme="minorHAnsi" w:cstheme="minorBidi"/>
          <w:noProof/>
          <w:lang w:val="en-VN"/>
        </w:rPr>
      </w:pPr>
      <w:hyperlink w:anchor="_Toc148163904" w:history="1">
        <w:r w:rsidRPr="00674451">
          <w:rPr>
            <w:rStyle w:val="Hyperlink"/>
            <w:noProof/>
          </w:rPr>
          <w:t>2.3 MySQL</w:t>
        </w:r>
        <w:r>
          <w:rPr>
            <w:noProof/>
            <w:webHidden/>
          </w:rPr>
          <w:tab/>
        </w:r>
        <w:r>
          <w:rPr>
            <w:noProof/>
            <w:webHidden/>
          </w:rPr>
          <w:fldChar w:fldCharType="begin"/>
        </w:r>
        <w:r>
          <w:rPr>
            <w:noProof/>
            <w:webHidden/>
          </w:rPr>
          <w:instrText xml:space="preserve"> PAGEREF _Toc148163904 \h </w:instrText>
        </w:r>
        <w:r>
          <w:rPr>
            <w:noProof/>
            <w:webHidden/>
          </w:rPr>
        </w:r>
        <w:r>
          <w:rPr>
            <w:noProof/>
            <w:webHidden/>
          </w:rPr>
          <w:fldChar w:fldCharType="separate"/>
        </w:r>
        <w:r>
          <w:rPr>
            <w:noProof/>
            <w:webHidden/>
          </w:rPr>
          <w:t>11</w:t>
        </w:r>
        <w:r>
          <w:rPr>
            <w:noProof/>
            <w:webHidden/>
          </w:rPr>
          <w:fldChar w:fldCharType="end"/>
        </w:r>
      </w:hyperlink>
    </w:p>
    <w:p w14:paraId="065CE763" w14:textId="5290BF48" w:rsidR="00D37435" w:rsidRDefault="00D37435">
      <w:pPr>
        <w:pStyle w:val="TOC2"/>
        <w:rPr>
          <w:rFonts w:asciiTheme="minorHAnsi" w:eastAsiaTheme="minorEastAsia" w:hAnsiTheme="minorHAnsi" w:cstheme="minorBidi"/>
          <w:noProof/>
          <w:lang w:val="en-VN"/>
        </w:rPr>
      </w:pPr>
      <w:hyperlink w:anchor="_Toc148163905" w:history="1">
        <w:r w:rsidRPr="00674451">
          <w:rPr>
            <w:rStyle w:val="Hyperlink"/>
            <w:noProof/>
          </w:rPr>
          <w:t>2.4 Kết chương</w:t>
        </w:r>
        <w:r>
          <w:rPr>
            <w:noProof/>
            <w:webHidden/>
          </w:rPr>
          <w:tab/>
        </w:r>
        <w:r>
          <w:rPr>
            <w:noProof/>
            <w:webHidden/>
          </w:rPr>
          <w:fldChar w:fldCharType="begin"/>
        </w:r>
        <w:r>
          <w:rPr>
            <w:noProof/>
            <w:webHidden/>
          </w:rPr>
          <w:instrText xml:space="preserve"> PAGEREF _Toc148163905 \h </w:instrText>
        </w:r>
        <w:r>
          <w:rPr>
            <w:noProof/>
            <w:webHidden/>
          </w:rPr>
        </w:r>
        <w:r>
          <w:rPr>
            <w:noProof/>
            <w:webHidden/>
          </w:rPr>
          <w:fldChar w:fldCharType="separate"/>
        </w:r>
        <w:r>
          <w:rPr>
            <w:noProof/>
            <w:webHidden/>
          </w:rPr>
          <w:t>11</w:t>
        </w:r>
        <w:r>
          <w:rPr>
            <w:noProof/>
            <w:webHidden/>
          </w:rPr>
          <w:fldChar w:fldCharType="end"/>
        </w:r>
      </w:hyperlink>
    </w:p>
    <w:p w14:paraId="35256D06" w14:textId="37419DE2" w:rsidR="00D37435" w:rsidRDefault="00D37435">
      <w:pPr>
        <w:pStyle w:val="TOC1"/>
        <w:rPr>
          <w:rFonts w:asciiTheme="minorHAnsi" w:eastAsiaTheme="minorEastAsia" w:hAnsiTheme="minorHAnsi" w:cstheme="minorBidi"/>
          <w:lang w:val="en-VN"/>
        </w:rPr>
      </w:pPr>
      <w:hyperlink w:anchor="_Toc148163906" w:history="1">
        <w:r w:rsidRPr="00674451">
          <w:rPr>
            <w:rStyle w:val="Hyperlink"/>
          </w:rPr>
          <w:t>CHƯƠNG 3 CƠ SỞ LÝ THUYẾT</w:t>
        </w:r>
        <w:r>
          <w:rPr>
            <w:webHidden/>
          </w:rPr>
          <w:tab/>
        </w:r>
        <w:r>
          <w:rPr>
            <w:webHidden/>
          </w:rPr>
          <w:fldChar w:fldCharType="begin"/>
        </w:r>
        <w:r>
          <w:rPr>
            <w:webHidden/>
          </w:rPr>
          <w:instrText xml:space="preserve"> PAGEREF _Toc148163906 \h </w:instrText>
        </w:r>
        <w:r>
          <w:rPr>
            <w:webHidden/>
          </w:rPr>
        </w:r>
        <w:r>
          <w:rPr>
            <w:webHidden/>
          </w:rPr>
          <w:fldChar w:fldCharType="separate"/>
        </w:r>
        <w:r>
          <w:rPr>
            <w:webHidden/>
          </w:rPr>
          <w:t>12</w:t>
        </w:r>
        <w:r>
          <w:rPr>
            <w:webHidden/>
          </w:rPr>
          <w:fldChar w:fldCharType="end"/>
        </w:r>
      </w:hyperlink>
    </w:p>
    <w:p w14:paraId="77D45186" w14:textId="5216D256" w:rsidR="00D37435" w:rsidRDefault="00D37435">
      <w:pPr>
        <w:pStyle w:val="TOC2"/>
        <w:rPr>
          <w:rFonts w:asciiTheme="minorHAnsi" w:eastAsiaTheme="minorEastAsia" w:hAnsiTheme="minorHAnsi" w:cstheme="minorBidi"/>
          <w:noProof/>
          <w:lang w:val="en-VN"/>
        </w:rPr>
      </w:pPr>
      <w:hyperlink w:anchor="_Toc148163907" w:history="1">
        <w:r w:rsidRPr="00674451">
          <w:rPr>
            <w:rStyle w:val="Hyperlink"/>
            <w:noProof/>
          </w:rPr>
          <w:t>3.1 Yêu cầu kĩ thuật:</w:t>
        </w:r>
        <w:r>
          <w:rPr>
            <w:noProof/>
            <w:webHidden/>
          </w:rPr>
          <w:tab/>
        </w:r>
        <w:r>
          <w:rPr>
            <w:noProof/>
            <w:webHidden/>
          </w:rPr>
          <w:fldChar w:fldCharType="begin"/>
        </w:r>
        <w:r>
          <w:rPr>
            <w:noProof/>
            <w:webHidden/>
          </w:rPr>
          <w:instrText xml:space="preserve"> PAGEREF _Toc148163907 \h </w:instrText>
        </w:r>
        <w:r>
          <w:rPr>
            <w:noProof/>
            <w:webHidden/>
          </w:rPr>
        </w:r>
        <w:r>
          <w:rPr>
            <w:noProof/>
            <w:webHidden/>
          </w:rPr>
          <w:fldChar w:fldCharType="separate"/>
        </w:r>
        <w:r>
          <w:rPr>
            <w:noProof/>
            <w:webHidden/>
          </w:rPr>
          <w:t>12</w:t>
        </w:r>
        <w:r>
          <w:rPr>
            <w:noProof/>
            <w:webHidden/>
          </w:rPr>
          <w:fldChar w:fldCharType="end"/>
        </w:r>
      </w:hyperlink>
    </w:p>
    <w:p w14:paraId="2748736C" w14:textId="305504B9" w:rsidR="00D37435" w:rsidRDefault="00D37435">
      <w:pPr>
        <w:pStyle w:val="TOC2"/>
        <w:rPr>
          <w:rFonts w:asciiTheme="minorHAnsi" w:eastAsiaTheme="minorEastAsia" w:hAnsiTheme="minorHAnsi" w:cstheme="minorBidi"/>
          <w:noProof/>
          <w:lang w:val="en-VN"/>
        </w:rPr>
      </w:pPr>
      <w:hyperlink w:anchor="_Toc148163908" w:history="1">
        <w:r w:rsidRPr="00674451">
          <w:rPr>
            <w:rStyle w:val="Hyperlink"/>
            <w:noProof/>
          </w:rPr>
          <w:t>3.2 Cách chèn nhãn cho bảng biểu và hình vẽ</w:t>
        </w:r>
        <w:r>
          <w:rPr>
            <w:noProof/>
            <w:webHidden/>
          </w:rPr>
          <w:tab/>
        </w:r>
        <w:r>
          <w:rPr>
            <w:noProof/>
            <w:webHidden/>
          </w:rPr>
          <w:fldChar w:fldCharType="begin"/>
        </w:r>
        <w:r>
          <w:rPr>
            <w:noProof/>
            <w:webHidden/>
          </w:rPr>
          <w:instrText xml:space="preserve"> PAGEREF _Toc148163908 \h </w:instrText>
        </w:r>
        <w:r>
          <w:rPr>
            <w:noProof/>
            <w:webHidden/>
          </w:rPr>
        </w:r>
        <w:r>
          <w:rPr>
            <w:noProof/>
            <w:webHidden/>
          </w:rPr>
          <w:fldChar w:fldCharType="separate"/>
        </w:r>
        <w:r>
          <w:rPr>
            <w:noProof/>
            <w:webHidden/>
          </w:rPr>
          <w:t>12</w:t>
        </w:r>
        <w:r>
          <w:rPr>
            <w:noProof/>
            <w:webHidden/>
          </w:rPr>
          <w:fldChar w:fldCharType="end"/>
        </w:r>
      </w:hyperlink>
    </w:p>
    <w:p w14:paraId="2180C5E3" w14:textId="3417244F" w:rsidR="00D37435" w:rsidRDefault="00D37435">
      <w:pPr>
        <w:pStyle w:val="TOC2"/>
        <w:rPr>
          <w:rFonts w:asciiTheme="minorHAnsi" w:eastAsiaTheme="minorEastAsia" w:hAnsiTheme="minorHAnsi" w:cstheme="minorBidi"/>
          <w:noProof/>
          <w:lang w:val="en-VN"/>
        </w:rPr>
      </w:pPr>
      <w:hyperlink w:anchor="_Toc148163909" w:history="1">
        <w:r w:rsidRPr="00674451">
          <w:rPr>
            <w:rStyle w:val="Hyperlink"/>
            <w:noProof/>
          </w:rPr>
          <w:t>3.3 Hướng dẫn chèn công thức và nhãn</w:t>
        </w:r>
        <w:r>
          <w:rPr>
            <w:noProof/>
            <w:webHidden/>
          </w:rPr>
          <w:tab/>
        </w:r>
        <w:r>
          <w:rPr>
            <w:noProof/>
            <w:webHidden/>
          </w:rPr>
          <w:fldChar w:fldCharType="begin"/>
        </w:r>
        <w:r>
          <w:rPr>
            <w:noProof/>
            <w:webHidden/>
          </w:rPr>
          <w:instrText xml:space="preserve"> PAGEREF _Toc148163909 \h </w:instrText>
        </w:r>
        <w:r>
          <w:rPr>
            <w:noProof/>
            <w:webHidden/>
          </w:rPr>
        </w:r>
        <w:r>
          <w:rPr>
            <w:noProof/>
            <w:webHidden/>
          </w:rPr>
          <w:fldChar w:fldCharType="separate"/>
        </w:r>
        <w:r>
          <w:rPr>
            <w:noProof/>
            <w:webHidden/>
          </w:rPr>
          <w:t>14</w:t>
        </w:r>
        <w:r>
          <w:rPr>
            <w:noProof/>
            <w:webHidden/>
          </w:rPr>
          <w:fldChar w:fldCharType="end"/>
        </w:r>
      </w:hyperlink>
    </w:p>
    <w:p w14:paraId="64344C29" w14:textId="5A0FA693" w:rsidR="00D37435" w:rsidRDefault="00D37435">
      <w:pPr>
        <w:pStyle w:val="TOC2"/>
        <w:rPr>
          <w:rFonts w:asciiTheme="minorHAnsi" w:eastAsiaTheme="minorEastAsia" w:hAnsiTheme="minorHAnsi" w:cstheme="minorBidi"/>
          <w:noProof/>
          <w:lang w:val="en-VN"/>
        </w:rPr>
      </w:pPr>
      <w:hyperlink w:anchor="_Toc148163910" w:history="1">
        <w:r w:rsidRPr="00674451">
          <w:rPr>
            <w:rStyle w:val="Hyperlink"/>
            <w:noProof/>
          </w:rPr>
          <w:t>3.4 Hướng dẫn chèn tài liệu tham khảo:</w:t>
        </w:r>
        <w:r>
          <w:rPr>
            <w:noProof/>
            <w:webHidden/>
          </w:rPr>
          <w:tab/>
        </w:r>
        <w:r>
          <w:rPr>
            <w:noProof/>
            <w:webHidden/>
          </w:rPr>
          <w:fldChar w:fldCharType="begin"/>
        </w:r>
        <w:r>
          <w:rPr>
            <w:noProof/>
            <w:webHidden/>
          </w:rPr>
          <w:instrText xml:space="preserve"> PAGEREF _Toc148163910 \h </w:instrText>
        </w:r>
        <w:r>
          <w:rPr>
            <w:noProof/>
            <w:webHidden/>
          </w:rPr>
        </w:r>
        <w:r>
          <w:rPr>
            <w:noProof/>
            <w:webHidden/>
          </w:rPr>
          <w:fldChar w:fldCharType="separate"/>
        </w:r>
        <w:r>
          <w:rPr>
            <w:noProof/>
            <w:webHidden/>
          </w:rPr>
          <w:t>14</w:t>
        </w:r>
        <w:r>
          <w:rPr>
            <w:noProof/>
            <w:webHidden/>
          </w:rPr>
          <w:fldChar w:fldCharType="end"/>
        </w:r>
      </w:hyperlink>
    </w:p>
    <w:p w14:paraId="455AB1A9" w14:textId="4F7B2412" w:rsidR="00D37435" w:rsidRDefault="00D37435">
      <w:pPr>
        <w:pStyle w:val="TOC2"/>
        <w:rPr>
          <w:rFonts w:asciiTheme="minorHAnsi" w:eastAsiaTheme="minorEastAsia" w:hAnsiTheme="minorHAnsi" w:cstheme="minorBidi"/>
          <w:noProof/>
          <w:lang w:val="en-VN"/>
        </w:rPr>
      </w:pPr>
      <w:hyperlink w:anchor="_Toc148163911" w:history="1">
        <w:r w:rsidRPr="00674451">
          <w:rPr>
            <w:rStyle w:val="Hyperlink"/>
            <w:noProof/>
          </w:rPr>
          <w:t>3.5 Chèn danh mục tài liệu tham khảo</w:t>
        </w:r>
        <w:r>
          <w:rPr>
            <w:noProof/>
            <w:webHidden/>
          </w:rPr>
          <w:tab/>
        </w:r>
        <w:r>
          <w:rPr>
            <w:noProof/>
            <w:webHidden/>
          </w:rPr>
          <w:fldChar w:fldCharType="begin"/>
        </w:r>
        <w:r>
          <w:rPr>
            <w:noProof/>
            <w:webHidden/>
          </w:rPr>
          <w:instrText xml:space="preserve"> PAGEREF _Toc148163911 \h </w:instrText>
        </w:r>
        <w:r>
          <w:rPr>
            <w:noProof/>
            <w:webHidden/>
          </w:rPr>
        </w:r>
        <w:r>
          <w:rPr>
            <w:noProof/>
            <w:webHidden/>
          </w:rPr>
          <w:fldChar w:fldCharType="separate"/>
        </w:r>
        <w:r>
          <w:rPr>
            <w:noProof/>
            <w:webHidden/>
          </w:rPr>
          <w:t>16</w:t>
        </w:r>
        <w:r>
          <w:rPr>
            <w:noProof/>
            <w:webHidden/>
          </w:rPr>
          <w:fldChar w:fldCharType="end"/>
        </w:r>
      </w:hyperlink>
    </w:p>
    <w:p w14:paraId="435E8865" w14:textId="478140E6" w:rsidR="00D37435" w:rsidRDefault="00D37435">
      <w:pPr>
        <w:pStyle w:val="TOC2"/>
        <w:rPr>
          <w:rFonts w:asciiTheme="minorHAnsi" w:eastAsiaTheme="minorEastAsia" w:hAnsiTheme="minorHAnsi" w:cstheme="minorBidi"/>
          <w:noProof/>
          <w:lang w:val="en-VN"/>
        </w:rPr>
      </w:pPr>
      <w:hyperlink w:anchor="_Toc148163912" w:history="1">
        <w:r w:rsidRPr="00674451">
          <w:rPr>
            <w:rStyle w:val="Hyperlink"/>
            <w:noProof/>
          </w:rPr>
          <w:t>3.6 Kết chương</w:t>
        </w:r>
        <w:r>
          <w:rPr>
            <w:noProof/>
            <w:webHidden/>
          </w:rPr>
          <w:tab/>
        </w:r>
        <w:r>
          <w:rPr>
            <w:noProof/>
            <w:webHidden/>
          </w:rPr>
          <w:fldChar w:fldCharType="begin"/>
        </w:r>
        <w:r>
          <w:rPr>
            <w:noProof/>
            <w:webHidden/>
          </w:rPr>
          <w:instrText xml:space="preserve"> PAGEREF _Toc148163912 \h </w:instrText>
        </w:r>
        <w:r>
          <w:rPr>
            <w:noProof/>
            <w:webHidden/>
          </w:rPr>
        </w:r>
        <w:r>
          <w:rPr>
            <w:noProof/>
            <w:webHidden/>
          </w:rPr>
          <w:fldChar w:fldCharType="separate"/>
        </w:r>
        <w:r>
          <w:rPr>
            <w:noProof/>
            <w:webHidden/>
          </w:rPr>
          <w:t>18</w:t>
        </w:r>
        <w:r>
          <w:rPr>
            <w:noProof/>
            <w:webHidden/>
          </w:rPr>
          <w:fldChar w:fldCharType="end"/>
        </w:r>
      </w:hyperlink>
    </w:p>
    <w:p w14:paraId="1CA36907" w14:textId="1D3A17D0" w:rsidR="00D37435" w:rsidRDefault="00D37435">
      <w:pPr>
        <w:pStyle w:val="TOC1"/>
        <w:rPr>
          <w:rFonts w:asciiTheme="minorHAnsi" w:eastAsiaTheme="minorEastAsia" w:hAnsiTheme="minorHAnsi" w:cstheme="minorBidi"/>
          <w:lang w:val="en-VN"/>
        </w:rPr>
      </w:pPr>
      <w:hyperlink w:anchor="_Toc148163913" w:history="1">
        <w:r w:rsidRPr="00674451">
          <w:rPr>
            <w:rStyle w:val="Hyperlink"/>
          </w:rPr>
          <w:t>CHƯƠNG 4 PHÂN TÍCH THIẾT KẾ HỆ THỐNG</w:t>
        </w:r>
        <w:r>
          <w:rPr>
            <w:webHidden/>
          </w:rPr>
          <w:tab/>
        </w:r>
        <w:r>
          <w:rPr>
            <w:webHidden/>
          </w:rPr>
          <w:fldChar w:fldCharType="begin"/>
        </w:r>
        <w:r>
          <w:rPr>
            <w:webHidden/>
          </w:rPr>
          <w:instrText xml:space="preserve"> PAGEREF _Toc148163913 \h </w:instrText>
        </w:r>
        <w:r>
          <w:rPr>
            <w:webHidden/>
          </w:rPr>
        </w:r>
        <w:r>
          <w:rPr>
            <w:webHidden/>
          </w:rPr>
          <w:fldChar w:fldCharType="separate"/>
        </w:r>
        <w:r>
          <w:rPr>
            <w:webHidden/>
          </w:rPr>
          <w:t>19</w:t>
        </w:r>
        <w:r>
          <w:rPr>
            <w:webHidden/>
          </w:rPr>
          <w:fldChar w:fldCharType="end"/>
        </w:r>
      </w:hyperlink>
    </w:p>
    <w:p w14:paraId="4400FF52" w14:textId="7F5DECCC" w:rsidR="00D37435" w:rsidRDefault="00D37435">
      <w:pPr>
        <w:pStyle w:val="TOC2"/>
        <w:rPr>
          <w:rFonts w:asciiTheme="minorHAnsi" w:eastAsiaTheme="minorEastAsia" w:hAnsiTheme="minorHAnsi" w:cstheme="minorBidi"/>
          <w:noProof/>
          <w:lang w:val="en-VN"/>
        </w:rPr>
      </w:pPr>
      <w:hyperlink w:anchor="_Toc148163914" w:history="1">
        <w:r w:rsidRPr="00674451">
          <w:rPr>
            <w:rStyle w:val="Hyperlink"/>
            <w:noProof/>
          </w:rPr>
          <w:t>4.1 Tiêu đề mục</w:t>
        </w:r>
        <w:r>
          <w:rPr>
            <w:noProof/>
            <w:webHidden/>
          </w:rPr>
          <w:tab/>
        </w:r>
        <w:r>
          <w:rPr>
            <w:noProof/>
            <w:webHidden/>
          </w:rPr>
          <w:fldChar w:fldCharType="begin"/>
        </w:r>
        <w:r>
          <w:rPr>
            <w:noProof/>
            <w:webHidden/>
          </w:rPr>
          <w:instrText xml:space="preserve"> PAGEREF _Toc148163914 \h </w:instrText>
        </w:r>
        <w:r>
          <w:rPr>
            <w:noProof/>
            <w:webHidden/>
          </w:rPr>
        </w:r>
        <w:r>
          <w:rPr>
            <w:noProof/>
            <w:webHidden/>
          </w:rPr>
          <w:fldChar w:fldCharType="separate"/>
        </w:r>
        <w:r>
          <w:rPr>
            <w:noProof/>
            <w:webHidden/>
          </w:rPr>
          <w:t>19</w:t>
        </w:r>
        <w:r>
          <w:rPr>
            <w:noProof/>
            <w:webHidden/>
          </w:rPr>
          <w:fldChar w:fldCharType="end"/>
        </w:r>
      </w:hyperlink>
    </w:p>
    <w:p w14:paraId="754FB518" w14:textId="2A47CE91" w:rsidR="00D37435" w:rsidRDefault="00D37435">
      <w:pPr>
        <w:pStyle w:val="TOC3"/>
        <w:tabs>
          <w:tab w:val="right" w:leader="dot" w:pos="8778"/>
        </w:tabs>
        <w:rPr>
          <w:rFonts w:asciiTheme="minorHAnsi" w:eastAsiaTheme="minorEastAsia" w:hAnsiTheme="minorHAnsi" w:cstheme="minorBidi"/>
          <w:noProof/>
          <w:lang w:val="en-VN"/>
        </w:rPr>
      </w:pPr>
      <w:hyperlink w:anchor="_Toc148163915" w:history="1">
        <w:r w:rsidRPr="00674451">
          <w:rPr>
            <w:rStyle w:val="Hyperlink"/>
            <w:noProof/>
          </w:rPr>
          <w:t>4.1.1 Tiêu đề tiểu mục</w:t>
        </w:r>
        <w:r>
          <w:rPr>
            <w:noProof/>
            <w:webHidden/>
          </w:rPr>
          <w:tab/>
        </w:r>
        <w:r>
          <w:rPr>
            <w:noProof/>
            <w:webHidden/>
          </w:rPr>
          <w:fldChar w:fldCharType="begin"/>
        </w:r>
        <w:r>
          <w:rPr>
            <w:noProof/>
            <w:webHidden/>
          </w:rPr>
          <w:instrText xml:space="preserve"> PAGEREF _Toc148163915 \h </w:instrText>
        </w:r>
        <w:r>
          <w:rPr>
            <w:noProof/>
            <w:webHidden/>
          </w:rPr>
        </w:r>
        <w:r>
          <w:rPr>
            <w:noProof/>
            <w:webHidden/>
          </w:rPr>
          <w:fldChar w:fldCharType="separate"/>
        </w:r>
        <w:r>
          <w:rPr>
            <w:noProof/>
            <w:webHidden/>
          </w:rPr>
          <w:t>19</w:t>
        </w:r>
        <w:r>
          <w:rPr>
            <w:noProof/>
            <w:webHidden/>
          </w:rPr>
          <w:fldChar w:fldCharType="end"/>
        </w:r>
      </w:hyperlink>
    </w:p>
    <w:p w14:paraId="0DE33E6D" w14:textId="0D6BD174" w:rsidR="00D37435" w:rsidRDefault="00D37435">
      <w:pPr>
        <w:pStyle w:val="TOC3"/>
        <w:tabs>
          <w:tab w:val="right" w:leader="dot" w:pos="8778"/>
        </w:tabs>
        <w:rPr>
          <w:rFonts w:asciiTheme="minorHAnsi" w:eastAsiaTheme="minorEastAsia" w:hAnsiTheme="minorHAnsi" w:cstheme="minorBidi"/>
          <w:noProof/>
          <w:lang w:val="en-VN"/>
        </w:rPr>
      </w:pPr>
      <w:hyperlink w:anchor="_Toc148163916" w:history="1">
        <w:r w:rsidRPr="00674451">
          <w:rPr>
            <w:rStyle w:val="Hyperlink"/>
            <w:noProof/>
          </w:rPr>
          <w:t>4.1.2 Tiêu đề tiểu mục</w:t>
        </w:r>
        <w:r>
          <w:rPr>
            <w:noProof/>
            <w:webHidden/>
          </w:rPr>
          <w:tab/>
        </w:r>
        <w:r>
          <w:rPr>
            <w:noProof/>
            <w:webHidden/>
          </w:rPr>
          <w:fldChar w:fldCharType="begin"/>
        </w:r>
        <w:r>
          <w:rPr>
            <w:noProof/>
            <w:webHidden/>
          </w:rPr>
          <w:instrText xml:space="preserve"> PAGEREF _Toc148163916 \h </w:instrText>
        </w:r>
        <w:r>
          <w:rPr>
            <w:noProof/>
            <w:webHidden/>
          </w:rPr>
        </w:r>
        <w:r>
          <w:rPr>
            <w:noProof/>
            <w:webHidden/>
          </w:rPr>
          <w:fldChar w:fldCharType="separate"/>
        </w:r>
        <w:r>
          <w:rPr>
            <w:noProof/>
            <w:webHidden/>
          </w:rPr>
          <w:t>19</w:t>
        </w:r>
        <w:r>
          <w:rPr>
            <w:noProof/>
            <w:webHidden/>
          </w:rPr>
          <w:fldChar w:fldCharType="end"/>
        </w:r>
      </w:hyperlink>
    </w:p>
    <w:p w14:paraId="61DE93DE" w14:textId="10DDC328" w:rsidR="00D37435" w:rsidRDefault="00D37435">
      <w:pPr>
        <w:pStyle w:val="TOC2"/>
        <w:rPr>
          <w:rFonts w:asciiTheme="minorHAnsi" w:eastAsiaTheme="minorEastAsia" w:hAnsiTheme="minorHAnsi" w:cstheme="minorBidi"/>
          <w:noProof/>
          <w:lang w:val="en-VN"/>
        </w:rPr>
      </w:pPr>
      <w:hyperlink w:anchor="_Toc148163917" w:history="1">
        <w:r w:rsidRPr="00674451">
          <w:rPr>
            <w:rStyle w:val="Hyperlink"/>
            <w:noProof/>
          </w:rPr>
          <w:t>4.2 Tiêu đề mục</w:t>
        </w:r>
        <w:r>
          <w:rPr>
            <w:noProof/>
            <w:webHidden/>
          </w:rPr>
          <w:tab/>
        </w:r>
        <w:r>
          <w:rPr>
            <w:noProof/>
            <w:webHidden/>
          </w:rPr>
          <w:fldChar w:fldCharType="begin"/>
        </w:r>
        <w:r>
          <w:rPr>
            <w:noProof/>
            <w:webHidden/>
          </w:rPr>
          <w:instrText xml:space="preserve"> PAGEREF _Toc148163917 \h </w:instrText>
        </w:r>
        <w:r>
          <w:rPr>
            <w:noProof/>
            <w:webHidden/>
          </w:rPr>
        </w:r>
        <w:r>
          <w:rPr>
            <w:noProof/>
            <w:webHidden/>
          </w:rPr>
          <w:fldChar w:fldCharType="separate"/>
        </w:r>
        <w:r>
          <w:rPr>
            <w:noProof/>
            <w:webHidden/>
          </w:rPr>
          <w:t>20</w:t>
        </w:r>
        <w:r>
          <w:rPr>
            <w:noProof/>
            <w:webHidden/>
          </w:rPr>
          <w:fldChar w:fldCharType="end"/>
        </w:r>
      </w:hyperlink>
    </w:p>
    <w:p w14:paraId="32DB954C" w14:textId="3607FB52" w:rsidR="00D37435" w:rsidRDefault="00D37435">
      <w:pPr>
        <w:pStyle w:val="TOC3"/>
        <w:tabs>
          <w:tab w:val="right" w:leader="dot" w:pos="8778"/>
        </w:tabs>
        <w:rPr>
          <w:rFonts w:asciiTheme="minorHAnsi" w:eastAsiaTheme="minorEastAsia" w:hAnsiTheme="minorHAnsi" w:cstheme="minorBidi"/>
          <w:noProof/>
          <w:lang w:val="en-VN"/>
        </w:rPr>
      </w:pPr>
      <w:hyperlink w:anchor="_Toc148163918" w:history="1">
        <w:r w:rsidRPr="00674451">
          <w:rPr>
            <w:rStyle w:val="Hyperlink"/>
            <w:noProof/>
          </w:rPr>
          <w:t>4.2.1 Tiêu đề tiểu mục</w:t>
        </w:r>
        <w:r>
          <w:rPr>
            <w:noProof/>
            <w:webHidden/>
          </w:rPr>
          <w:tab/>
        </w:r>
        <w:r>
          <w:rPr>
            <w:noProof/>
            <w:webHidden/>
          </w:rPr>
          <w:fldChar w:fldCharType="begin"/>
        </w:r>
        <w:r>
          <w:rPr>
            <w:noProof/>
            <w:webHidden/>
          </w:rPr>
          <w:instrText xml:space="preserve"> PAGEREF _Toc148163918 \h </w:instrText>
        </w:r>
        <w:r>
          <w:rPr>
            <w:noProof/>
            <w:webHidden/>
          </w:rPr>
        </w:r>
        <w:r>
          <w:rPr>
            <w:noProof/>
            <w:webHidden/>
          </w:rPr>
          <w:fldChar w:fldCharType="separate"/>
        </w:r>
        <w:r>
          <w:rPr>
            <w:noProof/>
            <w:webHidden/>
          </w:rPr>
          <w:t>20</w:t>
        </w:r>
        <w:r>
          <w:rPr>
            <w:noProof/>
            <w:webHidden/>
          </w:rPr>
          <w:fldChar w:fldCharType="end"/>
        </w:r>
      </w:hyperlink>
    </w:p>
    <w:p w14:paraId="2CFB62CC" w14:textId="7FD11166" w:rsidR="00D37435" w:rsidRDefault="00D37435">
      <w:pPr>
        <w:pStyle w:val="TOC3"/>
        <w:tabs>
          <w:tab w:val="right" w:leader="dot" w:pos="8778"/>
        </w:tabs>
        <w:rPr>
          <w:rFonts w:asciiTheme="minorHAnsi" w:eastAsiaTheme="minorEastAsia" w:hAnsiTheme="minorHAnsi" w:cstheme="minorBidi"/>
          <w:noProof/>
          <w:lang w:val="en-VN"/>
        </w:rPr>
      </w:pPr>
      <w:hyperlink w:anchor="_Toc148163919" w:history="1">
        <w:r w:rsidRPr="00674451">
          <w:rPr>
            <w:rStyle w:val="Hyperlink"/>
            <w:noProof/>
          </w:rPr>
          <w:t>4.2.2 Tiêu đề tiểu mục</w:t>
        </w:r>
        <w:r>
          <w:rPr>
            <w:noProof/>
            <w:webHidden/>
          </w:rPr>
          <w:tab/>
        </w:r>
        <w:r>
          <w:rPr>
            <w:noProof/>
            <w:webHidden/>
          </w:rPr>
          <w:fldChar w:fldCharType="begin"/>
        </w:r>
        <w:r>
          <w:rPr>
            <w:noProof/>
            <w:webHidden/>
          </w:rPr>
          <w:instrText xml:space="preserve"> PAGEREF _Toc148163919 \h </w:instrText>
        </w:r>
        <w:r>
          <w:rPr>
            <w:noProof/>
            <w:webHidden/>
          </w:rPr>
        </w:r>
        <w:r>
          <w:rPr>
            <w:noProof/>
            <w:webHidden/>
          </w:rPr>
          <w:fldChar w:fldCharType="separate"/>
        </w:r>
        <w:r>
          <w:rPr>
            <w:noProof/>
            <w:webHidden/>
          </w:rPr>
          <w:t>20</w:t>
        </w:r>
        <w:r>
          <w:rPr>
            <w:noProof/>
            <w:webHidden/>
          </w:rPr>
          <w:fldChar w:fldCharType="end"/>
        </w:r>
      </w:hyperlink>
    </w:p>
    <w:p w14:paraId="4309EBF3" w14:textId="162DB91B" w:rsidR="00D37435" w:rsidRDefault="00D37435">
      <w:pPr>
        <w:pStyle w:val="TOC2"/>
        <w:rPr>
          <w:rFonts w:asciiTheme="minorHAnsi" w:eastAsiaTheme="minorEastAsia" w:hAnsiTheme="minorHAnsi" w:cstheme="minorBidi"/>
          <w:noProof/>
          <w:lang w:val="en-VN"/>
        </w:rPr>
      </w:pPr>
      <w:hyperlink w:anchor="_Toc148163920" w:history="1">
        <w:r w:rsidRPr="00674451">
          <w:rPr>
            <w:rStyle w:val="Hyperlink"/>
            <w:noProof/>
          </w:rPr>
          <w:t>4.3 Kết chương</w:t>
        </w:r>
        <w:r>
          <w:rPr>
            <w:noProof/>
            <w:webHidden/>
          </w:rPr>
          <w:tab/>
        </w:r>
        <w:r>
          <w:rPr>
            <w:noProof/>
            <w:webHidden/>
          </w:rPr>
          <w:fldChar w:fldCharType="begin"/>
        </w:r>
        <w:r>
          <w:rPr>
            <w:noProof/>
            <w:webHidden/>
          </w:rPr>
          <w:instrText xml:space="preserve"> PAGEREF _Toc148163920 \h </w:instrText>
        </w:r>
        <w:r>
          <w:rPr>
            <w:noProof/>
            <w:webHidden/>
          </w:rPr>
        </w:r>
        <w:r>
          <w:rPr>
            <w:noProof/>
            <w:webHidden/>
          </w:rPr>
          <w:fldChar w:fldCharType="separate"/>
        </w:r>
        <w:r>
          <w:rPr>
            <w:noProof/>
            <w:webHidden/>
          </w:rPr>
          <w:t>20</w:t>
        </w:r>
        <w:r>
          <w:rPr>
            <w:noProof/>
            <w:webHidden/>
          </w:rPr>
          <w:fldChar w:fldCharType="end"/>
        </w:r>
      </w:hyperlink>
    </w:p>
    <w:p w14:paraId="6EAD99D3" w14:textId="133587E2" w:rsidR="00D37435" w:rsidRDefault="00D37435">
      <w:pPr>
        <w:pStyle w:val="TOC1"/>
        <w:rPr>
          <w:rFonts w:asciiTheme="minorHAnsi" w:eastAsiaTheme="minorEastAsia" w:hAnsiTheme="minorHAnsi" w:cstheme="minorBidi"/>
          <w:lang w:val="en-VN"/>
        </w:rPr>
      </w:pPr>
      <w:hyperlink w:anchor="_Toc148163921" w:history="1">
        <w:r w:rsidRPr="00674451">
          <w:rPr>
            <w:rStyle w:val="Hyperlink"/>
          </w:rPr>
          <w:t>CHƯƠNG 5 KẾT QUẢ CÀI ĐẶT, THỬ NGHIỆM  HOẶC KẾT QUẢ NGHIÊN CỨU</w:t>
        </w:r>
        <w:r>
          <w:rPr>
            <w:webHidden/>
          </w:rPr>
          <w:tab/>
        </w:r>
        <w:r>
          <w:rPr>
            <w:webHidden/>
          </w:rPr>
          <w:fldChar w:fldCharType="begin"/>
        </w:r>
        <w:r>
          <w:rPr>
            <w:webHidden/>
          </w:rPr>
          <w:instrText xml:space="preserve"> PAGEREF _Toc148163921 \h </w:instrText>
        </w:r>
        <w:r>
          <w:rPr>
            <w:webHidden/>
          </w:rPr>
        </w:r>
        <w:r>
          <w:rPr>
            <w:webHidden/>
          </w:rPr>
          <w:fldChar w:fldCharType="separate"/>
        </w:r>
        <w:r>
          <w:rPr>
            <w:webHidden/>
          </w:rPr>
          <w:t>21</w:t>
        </w:r>
        <w:r>
          <w:rPr>
            <w:webHidden/>
          </w:rPr>
          <w:fldChar w:fldCharType="end"/>
        </w:r>
      </w:hyperlink>
    </w:p>
    <w:p w14:paraId="14F3179C" w14:textId="73D5F563" w:rsidR="00D37435" w:rsidRDefault="00D37435">
      <w:pPr>
        <w:pStyle w:val="TOC2"/>
        <w:rPr>
          <w:rFonts w:asciiTheme="minorHAnsi" w:eastAsiaTheme="minorEastAsia" w:hAnsiTheme="minorHAnsi" w:cstheme="minorBidi"/>
          <w:noProof/>
          <w:lang w:val="en-VN"/>
        </w:rPr>
      </w:pPr>
      <w:hyperlink w:anchor="_Toc148163922" w:history="1">
        <w:r w:rsidRPr="00674451">
          <w:rPr>
            <w:rStyle w:val="Hyperlink"/>
            <w:noProof/>
          </w:rPr>
          <w:t>5.1 Tiêu đề mục</w:t>
        </w:r>
        <w:r>
          <w:rPr>
            <w:noProof/>
            <w:webHidden/>
          </w:rPr>
          <w:tab/>
        </w:r>
        <w:r>
          <w:rPr>
            <w:noProof/>
            <w:webHidden/>
          </w:rPr>
          <w:fldChar w:fldCharType="begin"/>
        </w:r>
        <w:r>
          <w:rPr>
            <w:noProof/>
            <w:webHidden/>
          </w:rPr>
          <w:instrText xml:space="preserve"> PAGEREF _Toc148163922 \h </w:instrText>
        </w:r>
        <w:r>
          <w:rPr>
            <w:noProof/>
            <w:webHidden/>
          </w:rPr>
        </w:r>
        <w:r>
          <w:rPr>
            <w:noProof/>
            <w:webHidden/>
          </w:rPr>
          <w:fldChar w:fldCharType="separate"/>
        </w:r>
        <w:r>
          <w:rPr>
            <w:noProof/>
            <w:webHidden/>
          </w:rPr>
          <w:t>21</w:t>
        </w:r>
        <w:r>
          <w:rPr>
            <w:noProof/>
            <w:webHidden/>
          </w:rPr>
          <w:fldChar w:fldCharType="end"/>
        </w:r>
      </w:hyperlink>
    </w:p>
    <w:p w14:paraId="4CDD7B23" w14:textId="67D4E7C9" w:rsidR="00D37435" w:rsidRDefault="00D37435">
      <w:pPr>
        <w:pStyle w:val="TOC3"/>
        <w:tabs>
          <w:tab w:val="right" w:leader="dot" w:pos="8778"/>
        </w:tabs>
        <w:rPr>
          <w:rFonts w:asciiTheme="minorHAnsi" w:eastAsiaTheme="minorEastAsia" w:hAnsiTheme="minorHAnsi" w:cstheme="minorBidi"/>
          <w:noProof/>
          <w:lang w:val="en-VN"/>
        </w:rPr>
      </w:pPr>
      <w:hyperlink w:anchor="_Toc148163923" w:history="1">
        <w:r w:rsidRPr="00674451">
          <w:rPr>
            <w:rStyle w:val="Hyperlink"/>
            <w:noProof/>
          </w:rPr>
          <w:t>5.1.1 Tiêu đề tiểu mục</w:t>
        </w:r>
        <w:r>
          <w:rPr>
            <w:noProof/>
            <w:webHidden/>
          </w:rPr>
          <w:tab/>
        </w:r>
        <w:r>
          <w:rPr>
            <w:noProof/>
            <w:webHidden/>
          </w:rPr>
          <w:fldChar w:fldCharType="begin"/>
        </w:r>
        <w:r>
          <w:rPr>
            <w:noProof/>
            <w:webHidden/>
          </w:rPr>
          <w:instrText xml:space="preserve"> PAGEREF _Toc148163923 \h </w:instrText>
        </w:r>
        <w:r>
          <w:rPr>
            <w:noProof/>
            <w:webHidden/>
          </w:rPr>
        </w:r>
        <w:r>
          <w:rPr>
            <w:noProof/>
            <w:webHidden/>
          </w:rPr>
          <w:fldChar w:fldCharType="separate"/>
        </w:r>
        <w:r>
          <w:rPr>
            <w:noProof/>
            <w:webHidden/>
          </w:rPr>
          <w:t>21</w:t>
        </w:r>
        <w:r>
          <w:rPr>
            <w:noProof/>
            <w:webHidden/>
          </w:rPr>
          <w:fldChar w:fldCharType="end"/>
        </w:r>
      </w:hyperlink>
    </w:p>
    <w:p w14:paraId="67C9C1C8" w14:textId="3556BEED" w:rsidR="00D37435" w:rsidRDefault="00D37435">
      <w:pPr>
        <w:pStyle w:val="TOC3"/>
        <w:tabs>
          <w:tab w:val="right" w:leader="dot" w:pos="8778"/>
        </w:tabs>
        <w:rPr>
          <w:rFonts w:asciiTheme="minorHAnsi" w:eastAsiaTheme="minorEastAsia" w:hAnsiTheme="minorHAnsi" w:cstheme="minorBidi"/>
          <w:noProof/>
          <w:lang w:val="en-VN"/>
        </w:rPr>
      </w:pPr>
      <w:hyperlink w:anchor="_Toc148163924" w:history="1">
        <w:r w:rsidRPr="00674451">
          <w:rPr>
            <w:rStyle w:val="Hyperlink"/>
            <w:noProof/>
          </w:rPr>
          <w:t>5.1.2 Tiêu đề tiểu mục</w:t>
        </w:r>
        <w:r>
          <w:rPr>
            <w:noProof/>
            <w:webHidden/>
          </w:rPr>
          <w:tab/>
        </w:r>
        <w:r>
          <w:rPr>
            <w:noProof/>
            <w:webHidden/>
          </w:rPr>
          <w:fldChar w:fldCharType="begin"/>
        </w:r>
        <w:r>
          <w:rPr>
            <w:noProof/>
            <w:webHidden/>
          </w:rPr>
          <w:instrText xml:space="preserve"> PAGEREF _Toc148163924 \h </w:instrText>
        </w:r>
        <w:r>
          <w:rPr>
            <w:noProof/>
            <w:webHidden/>
          </w:rPr>
        </w:r>
        <w:r>
          <w:rPr>
            <w:noProof/>
            <w:webHidden/>
          </w:rPr>
          <w:fldChar w:fldCharType="separate"/>
        </w:r>
        <w:r>
          <w:rPr>
            <w:noProof/>
            <w:webHidden/>
          </w:rPr>
          <w:t>21</w:t>
        </w:r>
        <w:r>
          <w:rPr>
            <w:noProof/>
            <w:webHidden/>
          </w:rPr>
          <w:fldChar w:fldCharType="end"/>
        </w:r>
      </w:hyperlink>
    </w:p>
    <w:p w14:paraId="421C0E37" w14:textId="0F18A901" w:rsidR="00D37435" w:rsidRDefault="00D37435">
      <w:pPr>
        <w:pStyle w:val="TOC2"/>
        <w:rPr>
          <w:rFonts w:asciiTheme="minorHAnsi" w:eastAsiaTheme="minorEastAsia" w:hAnsiTheme="minorHAnsi" w:cstheme="minorBidi"/>
          <w:noProof/>
          <w:lang w:val="en-VN"/>
        </w:rPr>
      </w:pPr>
      <w:hyperlink w:anchor="_Toc148163925" w:history="1">
        <w:r w:rsidRPr="00674451">
          <w:rPr>
            <w:rStyle w:val="Hyperlink"/>
            <w:noProof/>
          </w:rPr>
          <w:t>5.2 Tiêu đề mục</w:t>
        </w:r>
        <w:r>
          <w:rPr>
            <w:noProof/>
            <w:webHidden/>
          </w:rPr>
          <w:tab/>
        </w:r>
        <w:r>
          <w:rPr>
            <w:noProof/>
            <w:webHidden/>
          </w:rPr>
          <w:fldChar w:fldCharType="begin"/>
        </w:r>
        <w:r>
          <w:rPr>
            <w:noProof/>
            <w:webHidden/>
          </w:rPr>
          <w:instrText xml:space="preserve"> PAGEREF _Toc148163925 \h </w:instrText>
        </w:r>
        <w:r>
          <w:rPr>
            <w:noProof/>
            <w:webHidden/>
          </w:rPr>
        </w:r>
        <w:r>
          <w:rPr>
            <w:noProof/>
            <w:webHidden/>
          </w:rPr>
          <w:fldChar w:fldCharType="separate"/>
        </w:r>
        <w:r>
          <w:rPr>
            <w:noProof/>
            <w:webHidden/>
          </w:rPr>
          <w:t>22</w:t>
        </w:r>
        <w:r>
          <w:rPr>
            <w:noProof/>
            <w:webHidden/>
          </w:rPr>
          <w:fldChar w:fldCharType="end"/>
        </w:r>
      </w:hyperlink>
    </w:p>
    <w:p w14:paraId="495A37C9" w14:textId="61829367" w:rsidR="00D37435" w:rsidRDefault="00D37435">
      <w:pPr>
        <w:pStyle w:val="TOC3"/>
        <w:tabs>
          <w:tab w:val="right" w:leader="dot" w:pos="8778"/>
        </w:tabs>
        <w:rPr>
          <w:rFonts w:asciiTheme="minorHAnsi" w:eastAsiaTheme="minorEastAsia" w:hAnsiTheme="minorHAnsi" w:cstheme="minorBidi"/>
          <w:noProof/>
          <w:lang w:val="en-VN"/>
        </w:rPr>
      </w:pPr>
      <w:hyperlink w:anchor="_Toc148163926" w:history="1">
        <w:r w:rsidRPr="00674451">
          <w:rPr>
            <w:rStyle w:val="Hyperlink"/>
            <w:noProof/>
          </w:rPr>
          <w:t>5.2.1 Tiêu đề tiểu mục</w:t>
        </w:r>
        <w:r>
          <w:rPr>
            <w:noProof/>
            <w:webHidden/>
          </w:rPr>
          <w:tab/>
        </w:r>
        <w:r>
          <w:rPr>
            <w:noProof/>
            <w:webHidden/>
          </w:rPr>
          <w:fldChar w:fldCharType="begin"/>
        </w:r>
        <w:r>
          <w:rPr>
            <w:noProof/>
            <w:webHidden/>
          </w:rPr>
          <w:instrText xml:space="preserve"> PAGEREF _Toc148163926 \h </w:instrText>
        </w:r>
        <w:r>
          <w:rPr>
            <w:noProof/>
            <w:webHidden/>
          </w:rPr>
        </w:r>
        <w:r>
          <w:rPr>
            <w:noProof/>
            <w:webHidden/>
          </w:rPr>
          <w:fldChar w:fldCharType="separate"/>
        </w:r>
        <w:r>
          <w:rPr>
            <w:noProof/>
            <w:webHidden/>
          </w:rPr>
          <w:t>22</w:t>
        </w:r>
        <w:r>
          <w:rPr>
            <w:noProof/>
            <w:webHidden/>
          </w:rPr>
          <w:fldChar w:fldCharType="end"/>
        </w:r>
      </w:hyperlink>
    </w:p>
    <w:p w14:paraId="251AF1C3" w14:textId="27406F0F" w:rsidR="00D37435" w:rsidRDefault="00D37435">
      <w:pPr>
        <w:pStyle w:val="TOC3"/>
        <w:tabs>
          <w:tab w:val="right" w:leader="dot" w:pos="8778"/>
        </w:tabs>
        <w:rPr>
          <w:rFonts w:asciiTheme="minorHAnsi" w:eastAsiaTheme="minorEastAsia" w:hAnsiTheme="minorHAnsi" w:cstheme="minorBidi"/>
          <w:noProof/>
          <w:lang w:val="en-VN"/>
        </w:rPr>
      </w:pPr>
      <w:hyperlink w:anchor="_Toc148163927" w:history="1">
        <w:r w:rsidRPr="00674451">
          <w:rPr>
            <w:rStyle w:val="Hyperlink"/>
            <w:noProof/>
          </w:rPr>
          <w:t>5.2.2 Tiêu đề tiểu mục</w:t>
        </w:r>
        <w:r>
          <w:rPr>
            <w:noProof/>
            <w:webHidden/>
          </w:rPr>
          <w:tab/>
        </w:r>
        <w:r>
          <w:rPr>
            <w:noProof/>
            <w:webHidden/>
          </w:rPr>
          <w:fldChar w:fldCharType="begin"/>
        </w:r>
        <w:r>
          <w:rPr>
            <w:noProof/>
            <w:webHidden/>
          </w:rPr>
          <w:instrText xml:space="preserve"> PAGEREF _Toc148163927 \h </w:instrText>
        </w:r>
        <w:r>
          <w:rPr>
            <w:noProof/>
            <w:webHidden/>
          </w:rPr>
        </w:r>
        <w:r>
          <w:rPr>
            <w:noProof/>
            <w:webHidden/>
          </w:rPr>
          <w:fldChar w:fldCharType="separate"/>
        </w:r>
        <w:r>
          <w:rPr>
            <w:noProof/>
            <w:webHidden/>
          </w:rPr>
          <w:t>22</w:t>
        </w:r>
        <w:r>
          <w:rPr>
            <w:noProof/>
            <w:webHidden/>
          </w:rPr>
          <w:fldChar w:fldCharType="end"/>
        </w:r>
      </w:hyperlink>
    </w:p>
    <w:p w14:paraId="15B99438" w14:textId="5CCC026E" w:rsidR="00D37435" w:rsidRDefault="00D37435">
      <w:pPr>
        <w:pStyle w:val="TOC2"/>
        <w:rPr>
          <w:rFonts w:asciiTheme="minorHAnsi" w:eastAsiaTheme="minorEastAsia" w:hAnsiTheme="minorHAnsi" w:cstheme="minorBidi"/>
          <w:noProof/>
          <w:lang w:val="en-VN"/>
        </w:rPr>
      </w:pPr>
      <w:hyperlink w:anchor="_Toc148163928" w:history="1">
        <w:r w:rsidRPr="00674451">
          <w:rPr>
            <w:rStyle w:val="Hyperlink"/>
            <w:noProof/>
          </w:rPr>
          <w:t>5.3 Kết chương</w:t>
        </w:r>
        <w:r>
          <w:rPr>
            <w:noProof/>
            <w:webHidden/>
          </w:rPr>
          <w:tab/>
        </w:r>
        <w:r>
          <w:rPr>
            <w:noProof/>
            <w:webHidden/>
          </w:rPr>
          <w:fldChar w:fldCharType="begin"/>
        </w:r>
        <w:r>
          <w:rPr>
            <w:noProof/>
            <w:webHidden/>
          </w:rPr>
          <w:instrText xml:space="preserve"> PAGEREF _Toc148163928 \h </w:instrText>
        </w:r>
        <w:r>
          <w:rPr>
            <w:noProof/>
            <w:webHidden/>
          </w:rPr>
        </w:r>
        <w:r>
          <w:rPr>
            <w:noProof/>
            <w:webHidden/>
          </w:rPr>
          <w:fldChar w:fldCharType="separate"/>
        </w:r>
        <w:r>
          <w:rPr>
            <w:noProof/>
            <w:webHidden/>
          </w:rPr>
          <w:t>22</w:t>
        </w:r>
        <w:r>
          <w:rPr>
            <w:noProof/>
            <w:webHidden/>
          </w:rPr>
          <w:fldChar w:fldCharType="end"/>
        </w:r>
      </w:hyperlink>
    </w:p>
    <w:p w14:paraId="0B77DBAC" w14:textId="184AC9F9" w:rsidR="00D37435" w:rsidRDefault="00D37435">
      <w:pPr>
        <w:pStyle w:val="TOC1"/>
        <w:rPr>
          <w:rFonts w:asciiTheme="minorHAnsi" w:eastAsiaTheme="minorEastAsia" w:hAnsiTheme="minorHAnsi" w:cstheme="minorBidi"/>
          <w:lang w:val="en-VN"/>
        </w:rPr>
      </w:pPr>
      <w:hyperlink w:anchor="_Toc148163929" w:history="1">
        <w:r w:rsidRPr="00674451">
          <w:rPr>
            <w:rStyle w:val="Hyperlink"/>
          </w:rPr>
          <w:t>KẾT LUẬN VÀ HƯỚNG PHÁT TRIỂN</w:t>
        </w:r>
        <w:r>
          <w:rPr>
            <w:webHidden/>
          </w:rPr>
          <w:tab/>
        </w:r>
        <w:r>
          <w:rPr>
            <w:webHidden/>
          </w:rPr>
          <w:fldChar w:fldCharType="begin"/>
        </w:r>
        <w:r>
          <w:rPr>
            <w:webHidden/>
          </w:rPr>
          <w:instrText xml:space="preserve"> PAGEREF _Toc148163929 \h </w:instrText>
        </w:r>
        <w:r>
          <w:rPr>
            <w:webHidden/>
          </w:rPr>
        </w:r>
        <w:r>
          <w:rPr>
            <w:webHidden/>
          </w:rPr>
          <w:fldChar w:fldCharType="separate"/>
        </w:r>
        <w:r>
          <w:rPr>
            <w:webHidden/>
          </w:rPr>
          <w:t>23</w:t>
        </w:r>
        <w:r>
          <w:rPr>
            <w:webHidden/>
          </w:rPr>
          <w:fldChar w:fldCharType="end"/>
        </w:r>
      </w:hyperlink>
    </w:p>
    <w:p w14:paraId="10331939" w14:textId="0B5E4530" w:rsidR="00D37435" w:rsidRDefault="00D37435">
      <w:pPr>
        <w:pStyle w:val="TOC1"/>
        <w:rPr>
          <w:rFonts w:asciiTheme="minorHAnsi" w:eastAsiaTheme="minorEastAsia" w:hAnsiTheme="minorHAnsi" w:cstheme="minorBidi"/>
          <w:lang w:val="en-VN"/>
        </w:rPr>
      </w:pPr>
      <w:hyperlink w:anchor="_Toc148163930" w:history="1">
        <w:r w:rsidRPr="00674451">
          <w:rPr>
            <w:rStyle w:val="Hyperlink"/>
          </w:rPr>
          <w:t>PHỤ LỤC</w:t>
        </w:r>
        <w:r>
          <w:rPr>
            <w:webHidden/>
          </w:rPr>
          <w:tab/>
        </w:r>
        <w:r>
          <w:rPr>
            <w:webHidden/>
          </w:rPr>
          <w:fldChar w:fldCharType="begin"/>
        </w:r>
        <w:r>
          <w:rPr>
            <w:webHidden/>
          </w:rPr>
          <w:instrText xml:space="preserve"> PAGEREF _Toc148163930 \h </w:instrText>
        </w:r>
        <w:r>
          <w:rPr>
            <w:webHidden/>
          </w:rPr>
        </w:r>
        <w:r>
          <w:rPr>
            <w:webHidden/>
          </w:rPr>
          <w:fldChar w:fldCharType="separate"/>
        </w:r>
        <w:r>
          <w:rPr>
            <w:webHidden/>
          </w:rPr>
          <w:t>25</w:t>
        </w:r>
        <w:r>
          <w:rPr>
            <w:webHidden/>
          </w:rPr>
          <w:fldChar w:fldCharType="end"/>
        </w:r>
      </w:hyperlink>
    </w:p>
    <w:p w14:paraId="17A57D01" w14:textId="135B5AFA" w:rsidR="00FE5128" w:rsidRDefault="00791320" w:rsidP="00E6081B">
      <w:pPr>
        <w:rPr>
          <w:noProof/>
        </w:rPr>
      </w:pPr>
      <w:r>
        <w:rPr>
          <w:noProof/>
        </w:rPr>
        <w:fldChar w:fldCharType="end"/>
      </w:r>
    </w:p>
    <w:p w14:paraId="42B94BE8" w14:textId="77777777" w:rsidR="00FE5128" w:rsidRDefault="00FE5128" w:rsidP="00FE5128">
      <w:pPr>
        <w:rPr>
          <w:noProof/>
        </w:rPr>
      </w:pPr>
      <w:r>
        <w:rPr>
          <w:noProof/>
        </w:rPr>
        <w:br w:type="page"/>
      </w:r>
    </w:p>
    <w:p w14:paraId="59A1D421" w14:textId="77777777" w:rsidR="00B43BD0" w:rsidRDefault="00511681" w:rsidP="006F7DB0">
      <w:pPr>
        <w:pStyle w:val="Heading1"/>
        <w:numPr>
          <w:ilvl w:val="0"/>
          <w:numId w:val="0"/>
        </w:numPr>
      </w:pPr>
      <w:bookmarkStart w:id="6" w:name="_Toc148163888"/>
      <w:r>
        <w:lastRenderedPageBreak/>
        <w:t>DANH MỤC CÁC HÌNH VẼ</w:t>
      </w:r>
      <w:bookmarkEnd w:id="6"/>
    </w:p>
    <w:p w14:paraId="3053CF74" w14:textId="77777777" w:rsidR="007E2AA4"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511117950" w:history="1">
        <w:r w:rsidR="007E2AA4" w:rsidRPr="00925C11">
          <w:rPr>
            <w:rStyle w:val="Hyperlink"/>
            <w:noProof/>
          </w:rPr>
          <w:t>Hình 1</w:t>
        </w:r>
        <w:r w:rsidR="007E2AA4" w:rsidRPr="00925C11">
          <w:rPr>
            <w:rStyle w:val="Hyperlink"/>
            <w:noProof/>
          </w:rPr>
          <w:noBreakHyphen/>
          <w:t>1 Thao tác cập nhật mục lục</w:t>
        </w:r>
        <w:r w:rsidR="007E2AA4">
          <w:rPr>
            <w:noProof/>
            <w:webHidden/>
          </w:rPr>
          <w:tab/>
        </w:r>
        <w:r w:rsidR="007E2AA4">
          <w:rPr>
            <w:noProof/>
            <w:webHidden/>
          </w:rPr>
          <w:fldChar w:fldCharType="begin"/>
        </w:r>
        <w:r w:rsidR="007E2AA4">
          <w:rPr>
            <w:noProof/>
            <w:webHidden/>
          </w:rPr>
          <w:instrText xml:space="preserve"> PAGEREF _Toc511117950 \h </w:instrText>
        </w:r>
        <w:r w:rsidR="007E2AA4">
          <w:rPr>
            <w:noProof/>
            <w:webHidden/>
          </w:rPr>
        </w:r>
        <w:r w:rsidR="007E2AA4">
          <w:rPr>
            <w:noProof/>
            <w:webHidden/>
          </w:rPr>
          <w:fldChar w:fldCharType="separate"/>
        </w:r>
        <w:r w:rsidR="007E2AA4">
          <w:rPr>
            <w:noProof/>
            <w:webHidden/>
          </w:rPr>
          <w:t>3</w:t>
        </w:r>
        <w:r w:rsidR="007E2AA4">
          <w:rPr>
            <w:noProof/>
            <w:webHidden/>
          </w:rPr>
          <w:fldChar w:fldCharType="end"/>
        </w:r>
      </w:hyperlink>
    </w:p>
    <w:p w14:paraId="1A4A6A56" w14:textId="77777777" w:rsidR="007E2AA4" w:rsidRDefault="005E5210">
      <w:pPr>
        <w:pStyle w:val="TableofFigures"/>
        <w:tabs>
          <w:tab w:val="right" w:leader="dot" w:pos="8778"/>
        </w:tabs>
        <w:rPr>
          <w:rFonts w:asciiTheme="minorHAnsi" w:eastAsiaTheme="minorEastAsia" w:hAnsiTheme="minorHAnsi" w:cstheme="minorBidi"/>
          <w:noProof/>
          <w:sz w:val="22"/>
          <w:szCs w:val="22"/>
        </w:rPr>
      </w:pPr>
      <w:hyperlink w:anchor="_Toc511117951" w:history="1">
        <w:r w:rsidR="007E2AA4" w:rsidRPr="00925C11">
          <w:rPr>
            <w:rStyle w:val="Hyperlink"/>
            <w:noProof/>
          </w:rPr>
          <w:t>Hình 2</w:t>
        </w:r>
        <w:r w:rsidR="007E2AA4" w:rsidRPr="00925C11">
          <w:rPr>
            <w:rStyle w:val="Hyperlink"/>
            <w:noProof/>
          </w:rPr>
          <w:noBreakHyphen/>
          <w:t>1 Cách chèn nhãn cho hình</w:t>
        </w:r>
        <w:r w:rsidR="007E2AA4">
          <w:rPr>
            <w:noProof/>
            <w:webHidden/>
          </w:rPr>
          <w:tab/>
        </w:r>
        <w:r w:rsidR="007E2AA4">
          <w:rPr>
            <w:noProof/>
            <w:webHidden/>
          </w:rPr>
          <w:fldChar w:fldCharType="begin"/>
        </w:r>
        <w:r w:rsidR="007E2AA4">
          <w:rPr>
            <w:noProof/>
            <w:webHidden/>
          </w:rPr>
          <w:instrText xml:space="preserve"> PAGEREF _Toc511117951 \h </w:instrText>
        </w:r>
        <w:r w:rsidR="007E2AA4">
          <w:rPr>
            <w:noProof/>
            <w:webHidden/>
          </w:rPr>
        </w:r>
        <w:r w:rsidR="007E2AA4">
          <w:rPr>
            <w:noProof/>
            <w:webHidden/>
          </w:rPr>
          <w:fldChar w:fldCharType="separate"/>
        </w:r>
        <w:r w:rsidR="007E2AA4">
          <w:rPr>
            <w:noProof/>
            <w:webHidden/>
          </w:rPr>
          <w:t>5</w:t>
        </w:r>
        <w:r w:rsidR="007E2AA4">
          <w:rPr>
            <w:noProof/>
            <w:webHidden/>
          </w:rPr>
          <w:fldChar w:fldCharType="end"/>
        </w:r>
      </w:hyperlink>
    </w:p>
    <w:p w14:paraId="33DE2CE0" w14:textId="77777777" w:rsidR="007E2AA4" w:rsidRDefault="005E5210">
      <w:pPr>
        <w:pStyle w:val="TableofFigures"/>
        <w:tabs>
          <w:tab w:val="right" w:leader="dot" w:pos="8778"/>
        </w:tabs>
        <w:rPr>
          <w:rFonts w:asciiTheme="minorHAnsi" w:eastAsiaTheme="minorEastAsia" w:hAnsiTheme="minorHAnsi" w:cstheme="minorBidi"/>
          <w:noProof/>
          <w:sz w:val="22"/>
          <w:szCs w:val="22"/>
        </w:rPr>
      </w:pPr>
      <w:hyperlink w:anchor="_Toc511117952" w:history="1">
        <w:r w:rsidR="007E2AA4" w:rsidRPr="00925C11">
          <w:rPr>
            <w:rStyle w:val="Hyperlink"/>
            <w:noProof/>
          </w:rPr>
          <w:t>Hình 2</w:t>
        </w:r>
        <w:r w:rsidR="007E2AA4" w:rsidRPr="00925C11">
          <w:rPr>
            <w:rStyle w:val="Hyperlink"/>
            <w:noProof/>
          </w:rPr>
          <w:noBreakHyphen/>
          <w:t>2 Cách tạo một nhãn mới</w:t>
        </w:r>
        <w:r w:rsidR="007E2AA4">
          <w:rPr>
            <w:noProof/>
            <w:webHidden/>
          </w:rPr>
          <w:tab/>
        </w:r>
        <w:r w:rsidR="007E2AA4">
          <w:rPr>
            <w:noProof/>
            <w:webHidden/>
          </w:rPr>
          <w:fldChar w:fldCharType="begin"/>
        </w:r>
        <w:r w:rsidR="007E2AA4">
          <w:rPr>
            <w:noProof/>
            <w:webHidden/>
          </w:rPr>
          <w:instrText xml:space="preserve"> PAGEREF _Toc511117952 \h </w:instrText>
        </w:r>
        <w:r w:rsidR="007E2AA4">
          <w:rPr>
            <w:noProof/>
            <w:webHidden/>
          </w:rPr>
        </w:r>
        <w:r w:rsidR="007E2AA4">
          <w:rPr>
            <w:noProof/>
            <w:webHidden/>
          </w:rPr>
          <w:fldChar w:fldCharType="separate"/>
        </w:r>
        <w:r w:rsidR="007E2AA4">
          <w:rPr>
            <w:noProof/>
            <w:webHidden/>
          </w:rPr>
          <w:t>6</w:t>
        </w:r>
        <w:r w:rsidR="007E2AA4">
          <w:rPr>
            <w:noProof/>
            <w:webHidden/>
          </w:rPr>
          <w:fldChar w:fldCharType="end"/>
        </w:r>
      </w:hyperlink>
    </w:p>
    <w:p w14:paraId="6D6C59B9" w14:textId="77777777" w:rsidR="007E2AA4" w:rsidRDefault="005E5210">
      <w:pPr>
        <w:pStyle w:val="TableofFigures"/>
        <w:tabs>
          <w:tab w:val="right" w:leader="dot" w:pos="8778"/>
        </w:tabs>
        <w:rPr>
          <w:rFonts w:asciiTheme="minorHAnsi" w:eastAsiaTheme="minorEastAsia" w:hAnsiTheme="minorHAnsi" w:cstheme="minorBidi"/>
          <w:noProof/>
          <w:sz w:val="22"/>
          <w:szCs w:val="22"/>
        </w:rPr>
      </w:pPr>
      <w:hyperlink w:anchor="_Toc511117953" w:history="1">
        <w:r w:rsidR="007E2AA4" w:rsidRPr="00925C11">
          <w:rPr>
            <w:rStyle w:val="Hyperlink"/>
            <w:noProof/>
          </w:rPr>
          <w:t>Hình 2</w:t>
        </w:r>
        <w:r w:rsidR="007E2AA4" w:rsidRPr="00925C11">
          <w:rPr>
            <w:rStyle w:val="Hyperlink"/>
            <w:noProof/>
          </w:rPr>
          <w:noBreakHyphen/>
          <w:t>3 Cách tham chiếu đến một nhãn</w:t>
        </w:r>
        <w:r w:rsidR="007E2AA4">
          <w:rPr>
            <w:noProof/>
            <w:webHidden/>
          </w:rPr>
          <w:tab/>
        </w:r>
        <w:r w:rsidR="007E2AA4">
          <w:rPr>
            <w:noProof/>
            <w:webHidden/>
          </w:rPr>
          <w:fldChar w:fldCharType="begin"/>
        </w:r>
        <w:r w:rsidR="007E2AA4">
          <w:rPr>
            <w:noProof/>
            <w:webHidden/>
          </w:rPr>
          <w:instrText xml:space="preserve"> PAGEREF _Toc511117953 \h </w:instrText>
        </w:r>
        <w:r w:rsidR="007E2AA4">
          <w:rPr>
            <w:noProof/>
            <w:webHidden/>
          </w:rPr>
        </w:r>
        <w:r w:rsidR="007E2AA4">
          <w:rPr>
            <w:noProof/>
            <w:webHidden/>
          </w:rPr>
          <w:fldChar w:fldCharType="separate"/>
        </w:r>
        <w:r w:rsidR="007E2AA4">
          <w:rPr>
            <w:noProof/>
            <w:webHidden/>
          </w:rPr>
          <w:t>6</w:t>
        </w:r>
        <w:r w:rsidR="007E2AA4">
          <w:rPr>
            <w:noProof/>
            <w:webHidden/>
          </w:rPr>
          <w:fldChar w:fldCharType="end"/>
        </w:r>
      </w:hyperlink>
    </w:p>
    <w:p w14:paraId="70BB11EE" w14:textId="77777777" w:rsidR="007E2AA4" w:rsidRDefault="005E5210">
      <w:pPr>
        <w:pStyle w:val="TableofFigures"/>
        <w:tabs>
          <w:tab w:val="right" w:leader="dot" w:pos="8778"/>
        </w:tabs>
        <w:rPr>
          <w:rFonts w:asciiTheme="minorHAnsi" w:eastAsiaTheme="minorEastAsia" w:hAnsiTheme="minorHAnsi" w:cstheme="minorBidi"/>
          <w:noProof/>
          <w:sz w:val="22"/>
          <w:szCs w:val="22"/>
        </w:rPr>
      </w:pPr>
      <w:hyperlink w:anchor="_Toc511117954" w:history="1">
        <w:r w:rsidR="007E2AA4" w:rsidRPr="00925C11">
          <w:rPr>
            <w:rStyle w:val="Hyperlink"/>
            <w:noProof/>
          </w:rPr>
          <w:t>Hình 2</w:t>
        </w:r>
        <w:r w:rsidR="007E2AA4" w:rsidRPr="00925C11">
          <w:rPr>
            <w:rStyle w:val="Hyperlink"/>
            <w:noProof/>
          </w:rPr>
          <w:noBreakHyphen/>
          <w:t>4 Quản lý tài liệu tham khảo</w:t>
        </w:r>
        <w:r w:rsidR="007E2AA4">
          <w:rPr>
            <w:noProof/>
            <w:webHidden/>
          </w:rPr>
          <w:tab/>
        </w:r>
        <w:r w:rsidR="007E2AA4">
          <w:rPr>
            <w:noProof/>
            <w:webHidden/>
          </w:rPr>
          <w:fldChar w:fldCharType="begin"/>
        </w:r>
        <w:r w:rsidR="007E2AA4">
          <w:rPr>
            <w:noProof/>
            <w:webHidden/>
          </w:rPr>
          <w:instrText xml:space="preserve"> PAGEREF _Toc511117954 \h </w:instrText>
        </w:r>
        <w:r w:rsidR="007E2AA4">
          <w:rPr>
            <w:noProof/>
            <w:webHidden/>
          </w:rPr>
        </w:r>
        <w:r w:rsidR="007E2AA4">
          <w:rPr>
            <w:noProof/>
            <w:webHidden/>
          </w:rPr>
          <w:fldChar w:fldCharType="separate"/>
        </w:r>
        <w:r w:rsidR="007E2AA4">
          <w:rPr>
            <w:noProof/>
            <w:webHidden/>
          </w:rPr>
          <w:t>7</w:t>
        </w:r>
        <w:r w:rsidR="007E2AA4">
          <w:rPr>
            <w:noProof/>
            <w:webHidden/>
          </w:rPr>
          <w:fldChar w:fldCharType="end"/>
        </w:r>
      </w:hyperlink>
    </w:p>
    <w:p w14:paraId="53ABBDE3" w14:textId="77777777" w:rsidR="007E2AA4" w:rsidRDefault="005E5210">
      <w:pPr>
        <w:pStyle w:val="TableofFigures"/>
        <w:tabs>
          <w:tab w:val="right" w:leader="dot" w:pos="8778"/>
        </w:tabs>
        <w:rPr>
          <w:rFonts w:asciiTheme="minorHAnsi" w:eastAsiaTheme="minorEastAsia" w:hAnsiTheme="minorHAnsi" w:cstheme="minorBidi"/>
          <w:noProof/>
          <w:sz w:val="22"/>
          <w:szCs w:val="22"/>
        </w:rPr>
      </w:pPr>
      <w:hyperlink w:anchor="_Toc511117955" w:history="1">
        <w:r w:rsidR="007E2AA4" w:rsidRPr="00925C11">
          <w:rPr>
            <w:rStyle w:val="Hyperlink"/>
            <w:noProof/>
          </w:rPr>
          <w:t>Hình 2</w:t>
        </w:r>
        <w:r w:rsidR="007E2AA4" w:rsidRPr="00925C11">
          <w:rPr>
            <w:rStyle w:val="Hyperlink"/>
            <w:noProof/>
          </w:rPr>
          <w:noBreakHyphen/>
          <w:t>5 Tạo mới một tài liệu tham khảo</w:t>
        </w:r>
        <w:r w:rsidR="007E2AA4">
          <w:rPr>
            <w:noProof/>
            <w:webHidden/>
          </w:rPr>
          <w:tab/>
        </w:r>
        <w:r w:rsidR="007E2AA4">
          <w:rPr>
            <w:noProof/>
            <w:webHidden/>
          </w:rPr>
          <w:fldChar w:fldCharType="begin"/>
        </w:r>
        <w:r w:rsidR="007E2AA4">
          <w:rPr>
            <w:noProof/>
            <w:webHidden/>
          </w:rPr>
          <w:instrText xml:space="preserve"> PAGEREF _Toc511117955 \h </w:instrText>
        </w:r>
        <w:r w:rsidR="007E2AA4">
          <w:rPr>
            <w:noProof/>
            <w:webHidden/>
          </w:rPr>
        </w:r>
        <w:r w:rsidR="007E2AA4">
          <w:rPr>
            <w:noProof/>
            <w:webHidden/>
          </w:rPr>
          <w:fldChar w:fldCharType="separate"/>
        </w:r>
        <w:r w:rsidR="007E2AA4">
          <w:rPr>
            <w:noProof/>
            <w:webHidden/>
          </w:rPr>
          <w:t>7</w:t>
        </w:r>
        <w:r w:rsidR="007E2AA4">
          <w:rPr>
            <w:noProof/>
            <w:webHidden/>
          </w:rPr>
          <w:fldChar w:fldCharType="end"/>
        </w:r>
      </w:hyperlink>
    </w:p>
    <w:p w14:paraId="7EA092FD" w14:textId="77777777" w:rsidR="007E2AA4" w:rsidRDefault="005E5210">
      <w:pPr>
        <w:pStyle w:val="TableofFigures"/>
        <w:tabs>
          <w:tab w:val="right" w:leader="dot" w:pos="8778"/>
        </w:tabs>
        <w:rPr>
          <w:rFonts w:asciiTheme="minorHAnsi" w:eastAsiaTheme="minorEastAsia" w:hAnsiTheme="minorHAnsi" w:cstheme="minorBidi"/>
          <w:noProof/>
          <w:sz w:val="22"/>
          <w:szCs w:val="22"/>
        </w:rPr>
      </w:pPr>
      <w:hyperlink w:anchor="_Toc511117956" w:history="1">
        <w:r w:rsidR="007E2AA4" w:rsidRPr="00925C11">
          <w:rPr>
            <w:rStyle w:val="Hyperlink"/>
            <w:noProof/>
          </w:rPr>
          <w:t>Hình 2</w:t>
        </w:r>
        <w:r w:rsidR="007E2AA4" w:rsidRPr="00925C11">
          <w:rPr>
            <w:rStyle w:val="Hyperlink"/>
            <w:noProof/>
          </w:rPr>
          <w:noBreakHyphen/>
          <w:t>6 Thêm chi tiết tài liệu tham khảo</w:t>
        </w:r>
        <w:r w:rsidR="007E2AA4">
          <w:rPr>
            <w:noProof/>
            <w:webHidden/>
          </w:rPr>
          <w:tab/>
        </w:r>
        <w:r w:rsidR="007E2AA4">
          <w:rPr>
            <w:noProof/>
            <w:webHidden/>
          </w:rPr>
          <w:fldChar w:fldCharType="begin"/>
        </w:r>
        <w:r w:rsidR="007E2AA4">
          <w:rPr>
            <w:noProof/>
            <w:webHidden/>
          </w:rPr>
          <w:instrText xml:space="preserve"> PAGEREF _Toc511117956 \h </w:instrText>
        </w:r>
        <w:r w:rsidR="007E2AA4">
          <w:rPr>
            <w:noProof/>
            <w:webHidden/>
          </w:rPr>
        </w:r>
        <w:r w:rsidR="007E2AA4">
          <w:rPr>
            <w:noProof/>
            <w:webHidden/>
          </w:rPr>
          <w:fldChar w:fldCharType="separate"/>
        </w:r>
        <w:r w:rsidR="007E2AA4">
          <w:rPr>
            <w:noProof/>
            <w:webHidden/>
          </w:rPr>
          <w:t>8</w:t>
        </w:r>
        <w:r w:rsidR="007E2AA4">
          <w:rPr>
            <w:noProof/>
            <w:webHidden/>
          </w:rPr>
          <w:fldChar w:fldCharType="end"/>
        </w:r>
      </w:hyperlink>
    </w:p>
    <w:p w14:paraId="7133F8D5" w14:textId="77777777" w:rsidR="007E2AA4" w:rsidRDefault="005E5210">
      <w:pPr>
        <w:pStyle w:val="TableofFigures"/>
        <w:tabs>
          <w:tab w:val="right" w:leader="dot" w:pos="8778"/>
        </w:tabs>
        <w:rPr>
          <w:rFonts w:asciiTheme="minorHAnsi" w:eastAsiaTheme="minorEastAsia" w:hAnsiTheme="minorHAnsi" w:cstheme="minorBidi"/>
          <w:noProof/>
          <w:sz w:val="22"/>
          <w:szCs w:val="22"/>
        </w:rPr>
      </w:pPr>
      <w:hyperlink w:anchor="_Toc511117957" w:history="1">
        <w:r w:rsidR="007E2AA4" w:rsidRPr="00925C11">
          <w:rPr>
            <w:rStyle w:val="Hyperlink"/>
            <w:noProof/>
          </w:rPr>
          <w:t>Hình 2</w:t>
        </w:r>
        <w:r w:rsidR="007E2AA4" w:rsidRPr="00925C11">
          <w:rPr>
            <w:rStyle w:val="Hyperlink"/>
            <w:noProof/>
          </w:rPr>
          <w:noBreakHyphen/>
          <w:t>7 Thêm tài liệu tham khảo vào danh sách</w:t>
        </w:r>
        <w:r w:rsidR="007E2AA4">
          <w:rPr>
            <w:noProof/>
            <w:webHidden/>
          </w:rPr>
          <w:tab/>
        </w:r>
        <w:r w:rsidR="007E2AA4">
          <w:rPr>
            <w:noProof/>
            <w:webHidden/>
          </w:rPr>
          <w:fldChar w:fldCharType="begin"/>
        </w:r>
        <w:r w:rsidR="007E2AA4">
          <w:rPr>
            <w:noProof/>
            <w:webHidden/>
          </w:rPr>
          <w:instrText xml:space="preserve"> PAGEREF _Toc511117957 \h </w:instrText>
        </w:r>
        <w:r w:rsidR="007E2AA4">
          <w:rPr>
            <w:noProof/>
            <w:webHidden/>
          </w:rPr>
        </w:r>
        <w:r w:rsidR="007E2AA4">
          <w:rPr>
            <w:noProof/>
            <w:webHidden/>
          </w:rPr>
          <w:fldChar w:fldCharType="separate"/>
        </w:r>
        <w:r w:rsidR="007E2AA4">
          <w:rPr>
            <w:noProof/>
            <w:webHidden/>
          </w:rPr>
          <w:t>8</w:t>
        </w:r>
        <w:r w:rsidR="007E2AA4">
          <w:rPr>
            <w:noProof/>
            <w:webHidden/>
          </w:rPr>
          <w:fldChar w:fldCharType="end"/>
        </w:r>
      </w:hyperlink>
    </w:p>
    <w:p w14:paraId="71DDE635" w14:textId="77777777" w:rsidR="007E2AA4" w:rsidRDefault="005E5210">
      <w:pPr>
        <w:pStyle w:val="TableofFigures"/>
        <w:tabs>
          <w:tab w:val="right" w:leader="dot" w:pos="8778"/>
        </w:tabs>
        <w:rPr>
          <w:rFonts w:asciiTheme="minorHAnsi" w:eastAsiaTheme="minorEastAsia" w:hAnsiTheme="minorHAnsi" w:cstheme="minorBidi"/>
          <w:noProof/>
          <w:sz w:val="22"/>
          <w:szCs w:val="22"/>
        </w:rPr>
      </w:pPr>
      <w:hyperlink w:anchor="_Toc511117958" w:history="1">
        <w:r w:rsidR="007E2AA4" w:rsidRPr="00925C11">
          <w:rPr>
            <w:rStyle w:val="Hyperlink"/>
            <w:noProof/>
          </w:rPr>
          <w:t>Hình 2</w:t>
        </w:r>
        <w:r w:rsidR="007E2AA4" w:rsidRPr="00925C11">
          <w:rPr>
            <w:rStyle w:val="Hyperlink"/>
            <w:noProof/>
          </w:rPr>
          <w:noBreakHyphen/>
          <w:t>8 Chọn kiểu hiển thị tài liệu tham khảo</w:t>
        </w:r>
        <w:r w:rsidR="007E2AA4">
          <w:rPr>
            <w:noProof/>
            <w:webHidden/>
          </w:rPr>
          <w:tab/>
        </w:r>
        <w:r w:rsidR="007E2AA4">
          <w:rPr>
            <w:noProof/>
            <w:webHidden/>
          </w:rPr>
          <w:fldChar w:fldCharType="begin"/>
        </w:r>
        <w:r w:rsidR="007E2AA4">
          <w:rPr>
            <w:noProof/>
            <w:webHidden/>
          </w:rPr>
          <w:instrText xml:space="preserve"> PAGEREF _Toc511117958 \h </w:instrText>
        </w:r>
        <w:r w:rsidR="007E2AA4">
          <w:rPr>
            <w:noProof/>
            <w:webHidden/>
          </w:rPr>
        </w:r>
        <w:r w:rsidR="007E2AA4">
          <w:rPr>
            <w:noProof/>
            <w:webHidden/>
          </w:rPr>
          <w:fldChar w:fldCharType="separate"/>
        </w:r>
        <w:r w:rsidR="007E2AA4">
          <w:rPr>
            <w:noProof/>
            <w:webHidden/>
          </w:rPr>
          <w:t>9</w:t>
        </w:r>
        <w:r w:rsidR="007E2AA4">
          <w:rPr>
            <w:noProof/>
            <w:webHidden/>
          </w:rPr>
          <w:fldChar w:fldCharType="end"/>
        </w:r>
      </w:hyperlink>
    </w:p>
    <w:p w14:paraId="68D56F92" w14:textId="77777777" w:rsidR="007E2AA4" w:rsidRDefault="005E5210">
      <w:pPr>
        <w:pStyle w:val="TableofFigures"/>
        <w:tabs>
          <w:tab w:val="right" w:leader="dot" w:pos="8778"/>
        </w:tabs>
        <w:rPr>
          <w:rFonts w:asciiTheme="minorHAnsi" w:eastAsiaTheme="minorEastAsia" w:hAnsiTheme="minorHAnsi" w:cstheme="minorBidi"/>
          <w:noProof/>
          <w:sz w:val="22"/>
          <w:szCs w:val="22"/>
        </w:rPr>
      </w:pPr>
      <w:hyperlink w:anchor="_Toc511117959" w:history="1">
        <w:r w:rsidR="007E2AA4" w:rsidRPr="00925C11">
          <w:rPr>
            <w:rStyle w:val="Hyperlink"/>
            <w:noProof/>
          </w:rPr>
          <w:t>Hình 2</w:t>
        </w:r>
        <w:r w:rsidR="007E2AA4" w:rsidRPr="00925C11">
          <w:rPr>
            <w:rStyle w:val="Hyperlink"/>
            <w:noProof/>
          </w:rPr>
          <w:noBreakHyphen/>
          <w:t>9 Thêm một tài liệu tham khảo vào văn bản.</w:t>
        </w:r>
        <w:r w:rsidR="007E2AA4">
          <w:rPr>
            <w:noProof/>
            <w:webHidden/>
          </w:rPr>
          <w:tab/>
        </w:r>
        <w:r w:rsidR="007E2AA4">
          <w:rPr>
            <w:noProof/>
            <w:webHidden/>
          </w:rPr>
          <w:fldChar w:fldCharType="begin"/>
        </w:r>
        <w:r w:rsidR="007E2AA4">
          <w:rPr>
            <w:noProof/>
            <w:webHidden/>
          </w:rPr>
          <w:instrText xml:space="preserve"> PAGEREF _Toc511117959 \h </w:instrText>
        </w:r>
        <w:r w:rsidR="007E2AA4">
          <w:rPr>
            <w:noProof/>
            <w:webHidden/>
          </w:rPr>
        </w:r>
        <w:r w:rsidR="007E2AA4">
          <w:rPr>
            <w:noProof/>
            <w:webHidden/>
          </w:rPr>
          <w:fldChar w:fldCharType="separate"/>
        </w:r>
        <w:r w:rsidR="007E2AA4">
          <w:rPr>
            <w:noProof/>
            <w:webHidden/>
          </w:rPr>
          <w:t>9</w:t>
        </w:r>
        <w:r w:rsidR="007E2AA4">
          <w:rPr>
            <w:noProof/>
            <w:webHidden/>
          </w:rPr>
          <w:fldChar w:fldCharType="end"/>
        </w:r>
      </w:hyperlink>
    </w:p>
    <w:p w14:paraId="5F2618AB" w14:textId="77777777" w:rsidR="007E2AA4" w:rsidRDefault="005E5210">
      <w:pPr>
        <w:pStyle w:val="TableofFigures"/>
        <w:tabs>
          <w:tab w:val="right" w:leader="dot" w:pos="8778"/>
        </w:tabs>
        <w:rPr>
          <w:rFonts w:asciiTheme="minorHAnsi" w:eastAsiaTheme="minorEastAsia" w:hAnsiTheme="minorHAnsi" w:cstheme="minorBidi"/>
          <w:noProof/>
          <w:sz w:val="22"/>
          <w:szCs w:val="22"/>
        </w:rPr>
      </w:pPr>
      <w:hyperlink w:anchor="_Toc511117960" w:history="1">
        <w:r w:rsidR="007E2AA4" w:rsidRPr="00925C11">
          <w:rPr>
            <w:rStyle w:val="Hyperlink"/>
            <w:noProof/>
          </w:rPr>
          <w:t>Hình 2</w:t>
        </w:r>
        <w:r w:rsidR="007E2AA4" w:rsidRPr="00925C11">
          <w:rPr>
            <w:rStyle w:val="Hyperlink"/>
            <w:noProof/>
          </w:rPr>
          <w:noBreakHyphen/>
          <w:t>10 Thêm danh sách các tài liệu tham khảo</w:t>
        </w:r>
        <w:r w:rsidR="007E2AA4">
          <w:rPr>
            <w:noProof/>
            <w:webHidden/>
          </w:rPr>
          <w:tab/>
        </w:r>
        <w:r w:rsidR="007E2AA4">
          <w:rPr>
            <w:noProof/>
            <w:webHidden/>
          </w:rPr>
          <w:fldChar w:fldCharType="begin"/>
        </w:r>
        <w:r w:rsidR="007E2AA4">
          <w:rPr>
            <w:noProof/>
            <w:webHidden/>
          </w:rPr>
          <w:instrText xml:space="preserve"> PAGEREF _Toc511117960 \h </w:instrText>
        </w:r>
        <w:r w:rsidR="007E2AA4">
          <w:rPr>
            <w:noProof/>
            <w:webHidden/>
          </w:rPr>
        </w:r>
        <w:r w:rsidR="007E2AA4">
          <w:rPr>
            <w:noProof/>
            <w:webHidden/>
          </w:rPr>
          <w:fldChar w:fldCharType="separate"/>
        </w:r>
        <w:r w:rsidR="007E2AA4">
          <w:rPr>
            <w:noProof/>
            <w:webHidden/>
          </w:rPr>
          <w:t>10</w:t>
        </w:r>
        <w:r w:rsidR="007E2AA4">
          <w:rPr>
            <w:noProof/>
            <w:webHidden/>
          </w:rPr>
          <w:fldChar w:fldCharType="end"/>
        </w:r>
      </w:hyperlink>
    </w:p>
    <w:p w14:paraId="538D2FC9" w14:textId="77777777" w:rsidR="007E2AA4" w:rsidRDefault="005E5210">
      <w:pPr>
        <w:pStyle w:val="TableofFigures"/>
        <w:tabs>
          <w:tab w:val="right" w:leader="dot" w:pos="8778"/>
        </w:tabs>
        <w:rPr>
          <w:rFonts w:asciiTheme="minorHAnsi" w:eastAsiaTheme="minorEastAsia" w:hAnsiTheme="minorHAnsi" w:cstheme="minorBidi"/>
          <w:noProof/>
          <w:sz w:val="22"/>
          <w:szCs w:val="22"/>
        </w:rPr>
      </w:pPr>
      <w:hyperlink w:anchor="_Toc511117961" w:history="1">
        <w:r w:rsidR="007E2AA4" w:rsidRPr="00925C11">
          <w:rPr>
            <w:rStyle w:val="Hyperlink"/>
            <w:noProof/>
          </w:rPr>
          <w:t>Hình 2</w:t>
        </w:r>
        <w:r w:rsidR="007E2AA4" w:rsidRPr="00925C11">
          <w:rPr>
            <w:rStyle w:val="Hyperlink"/>
            <w:noProof/>
          </w:rPr>
          <w:noBreakHyphen/>
          <w:t>11 Cập nhật danh sách tài liệu tham khảo</w:t>
        </w:r>
        <w:r w:rsidR="007E2AA4">
          <w:rPr>
            <w:noProof/>
            <w:webHidden/>
          </w:rPr>
          <w:tab/>
        </w:r>
        <w:r w:rsidR="007E2AA4">
          <w:rPr>
            <w:noProof/>
            <w:webHidden/>
          </w:rPr>
          <w:fldChar w:fldCharType="begin"/>
        </w:r>
        <w:r w:rsidR="007E2AA4">
          <w:rPr>
            <w:noProof/>
            <w:webHidden/>
          </w:rPr>
          <w:instrText xml:space="preserve"> PAGEREF _Toc511117961 \h </w:instrText>
        </w:r>
        <w:r w:rsidR="007E2AA4">
          <w:rPr>
            <w:noProof/>
            <w:webHidden/>
          </w:rPr>
        </w:r>
        <w:r w:rsidR="007E2AA4">
          <w:rPr>
            <w:noProof/>
            <w:webHidden/>
          </w:rPr>
          <w:fldChar w:fldCharType="separate"/>
        </w:r>
        <w:r w:rsidR="007E2AA4">
          <w:rPr>
            <w:noProof/>
            <w:webHidden/>
          </w:rPr>
          <w:t>10</w:t>
        </w:r>
        <w:r w:rsidR="007E2AA4">
          <w:rPr>
            <w:noProof/>
            <w:webHidden/>
          </w:rPr>
          <w:fldChar w:fldCharType="end"/>
        </w:r>
      </w:hyperlink>
    </w:p>
    <w:p w14:paraId="6A6F1FCA" w14:textId="77777777" w:rsidR="007E2AA4" w:rsidRDefault="005E5210">
      <w:pPr>
        <w:pStyle w:val="TableofFigures"/>
        <w:tabs>
          <w:tab w:val="right" w:leader="dot" w:pos="8778"/>
        </w:tabs>
        <w:rPr>
          <w:rFonts w:asciiTheme="minorHAnsi" w:eastAsiaTheme="minorEastAsia" w:hAnsiTheme="minorHAnsi" w:cstheme="minorBidi"/>
          <w:noProof/>
          <w:sz w:val="22"/>
          <w:szCs w:val="22"/>
        </w:rPr>
      </w:pPr>
      <w:hyperlink w:anchor="_Toc511117962" w:history="1">
        <w:r w:rsidR="007E2AA4" w:rsidRPr="00925C11">
          <w:rPr>
            <w:rStyle w:val="Hyperlink"/>
            <w:noProof/>
          </w:rPr>
          <w:t>Hình 2</w:t>
        </w:r>
        <w:r w:rsidR="007E2AA4" w:rsidRPr="00925C11">
          <w:rPr>
            <w:rStyle w:val="Hyperlink"/>
            <w:noProof/>
          </w:rPr>
          <w:noBreakHyphen/>
          <w:t>12 Chỉnh sửa định dạng hiển thị danh sách các tài liệu tham khảo</w:t>
        </w:r>
        <w:r w:rsidR="007E2AA4">
          <w:rPr>
            <w:noProof/>
            <w:webHidden/>
          </w:rPr>
          <w:tab/>
        </w:r>
        <w:r w:rsidR="007E2AA4">
          <w:rPr>
            <w:noProof/>
            <w:webHidden/>
          </w:rPr>
          <w:fldChar w:fldCharType="begin"/>
        </w:r>
        <w:r w:rsidR="007E2AA4">
          <w:rPr>
            <w:noProof/>
            <w:webHidden/>
          </w:rPr>
          <w:instrText xml:space="preserve"> PAGEREF _Toc511117962 \h </w:instrText>
        </w:r>
        <w:r w:rsidR="007E2AA4">
          <w:rPr>
            <w:noProof/>
            <w:webHidden/>
          </w:rPr>
        </w:r>
        <w:r w:rsidR="007E2AA4">
          <w:rPr>
            <w:noProof/>
            <w:webHidden/>
          </w:rPr>
          <w:fldChar w:fldCharType="separate"/>
        </w:r>
        <w:r w:rsidR="007E2AA4">
          <w:rPr>
            <w:noProof/>
            <w:webHidden/>
          </w:rPr>
          <w:t>10</w:t>
        </w:r>
        <w:r w:rsidR="007E2AA4">
          <w:rPr>
            <w:noProof/>
            <w:webHidden/>
          </w:rPr>
          <w:fldChar w:fldCharType="end"/>
        </w:r>
      </w:hyperlink>
    </w:p>
    <w:p w14:paraId="44236631" w14:textId="77777777" w:rsidR="00511681" w:rsidRDefault="00791320" w:rsidP="00511681">
      <w:r>
        <w:fldChar w:fldCharType="end"/>
      </w:r>
    </w:p>
    <w:p w14:paraId="1D144F87" w14:textId="77777777" w:rsidR="005A3C28" w:rsidRDefault="005A3C28">
      <w:pPr>
        <w:spacing w:before="0" w:line="240" w:lineRule="auto"/>
        <w:ind w:firstLine="0"/>
        <w:jc w:val="left"/>
        <w:rPr>
          <w:rFonts w:cs="Arial"/>
          <w:b/>
          <w:bCs/>
          <w:kern w:val="32"/>
          <w:sz w:val="30"/>
          <w:szCs w:val="32"/>
        </w:rPr>
      </w:pPr>
      <w:r>
        <w:br w:type="page"/>
      </w:r>
    </w:p>
    <w:p w14:paraId="2F3BACD6" w14:textId="77777777" w:rsidR="00511681" w:rsidRPr="00511681" w:rsidRDefault="00511681" w:rsidP="006F7DB0">
      <w:pPr>
        <w:pStyle w:val="Heading1"/>
        <w:numPr>
          <w:ilvl w:val="0"/>
          <w:numId w:val="0"/>
        </w:numPr>
      </w:pPr>
      <w:bookmarkStart w:id="7" w:name="_Toc148163889"/>
      <w:r>
        <w:lastRenderedPageBreak/>
        <w:t>DANH MỤC CÁC BẢNG BIỂU</w:t>
      </w:r>
      <w:bookmarkEnd w:id="7"/>
    </w:p>
    <w:p w14:paraId="1F624976" w14:textId="77777777" w:rsidR="007E2AA4"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511117963" w:history="1">
        <w:r w:rsidR="007E2AA4" w:rsidRPr="004F635F">
          <w:rPr>
            <w:rStyle w:val="Hyperlink"/>
            <w:noProof/>
          </w:rPr>
          <w:t>Bảng 2</w:t>
        </w:r>
        <w:r w:rsidR="007E2AA4" w:rsidRPr="004F635F">
          <w:rPr>
            <w:rStyle w:val="Hyperlink"/>
            <w:noProof/>
          </w:rPr>
          <w:noBreakHyphen/>
          <w:t>1 Tên bảng</w:t>
        </w:r>
        <w:r w:rsidR="007E2AA4">
          <w:rPr>
            <w:noProof/>
            <w:webHidden/>
          </w:rPr>
          <w:tab/>
        </w:r>
        <w:r w:rsidR="007E2AA4">
          <w:rPr>
            <w:noProof/>
            <w:webHidden/>
          </w:rPr>
          <w:fldChar w:fldCharType="begin"/>
        </w:r>
        <w:r w:rsidR="007E2AA4">
          <w:rPr>
            <w:noProof/>
            <w:webHidden/>
          </w:rPr>
          <w:instrText xml:space="preserve"> PAGEREF _Toc511117963 \h </w:instrText>
        </w:r>
        <w:r w:rsidR="007E2AA4">
          <w:rPr>
            <w:noProof/>
            <w:webHidden/>
          </w:rPr>
        </w:r>
        <w:r w:rsidR="007E2AA4">
          <w:rPr>
            <w:noProof/>
            <w:webHidden/>
          </w:rPr>
          <w:fldChar w:fldCharType="separate"/>
        </w:r>
        <w:r w:rsidR="007E2AA4">
          <w:rPr>
            <w:noProof/>
            <w:webHidden/>
          </w:rPr>
          <w:t>6</w:t>
        </w:r>
        <w:r w:rsidR="007E2AA4">
          <w:rPr>
            <w:noProof/>
            <w:webHidden/>
          </w:rPr>
          <w:fldChar w:fldCharType="end"/>
        </w:r>
      </w:hyperlink>
    </w:p>
    <w:p w14:paraId="18A904CB" w14:textId="1309BDCC" w:rsidR="003F5546" w:rsidRDefault="00791320" w:rsidP="00531F29">
      <w:r>
        <w:fldChar w:fldCharType="end"/>
      </w:r>
      <w:bookmarkStart w:id="8" w:name="_Ref262310752"/>
    </w:p>
    <w:p w14:paraId="77C2E43E" w14:textId="77777777" w:rsidR="003F5546" w:rsidRDefault="003F5546">
      <w:pPr>
        <w:spacing w:before="0" w:line="240" w:lineRule="auto"/>
        <w:ind w:firstLine="0"/>
        <w:jc w:val="left"/>
      </w:pPr>
      <w:r>
        <w:br w:type="page"/>
      </w:r>
    </w:p>
    <w:p w14:paraId="15CE21CE" w14:textId="50CF95EE" w:rsidR="00531F29" w:rsidRDefault="00D37435" w:rsidP="006F7DB0">
      <w:pPr>
        <w:pStyle w:val="Heading1"/>
        <w:numPr>
          <w:ilvl w:val="0"/>
          <w:numId w:val="0"/>
        </w:numPr>
      </w:pPr>
      <w:r>
        <w:lastRenderedPageBreak/>
        <w:t>DANH MỤC CÁC TỪ VIẾT T</w:t>
      </w:r>
    </w:p>
    <w:tbl>
      <w:tblPr>
        <w:tblStyle w:val="TableGrid"/>
        <w:tblW w:w="0" w:type="auto"/>
        <w:tblLook w:val="04A0" w:firstRow="1" w:lastRow="0" w:firstColumn="1" w:lastColumn="0" w:noHBand="0" w:noVBand="1"/>
      </w:tblPr>
      <w:tblGrid>
        <w:gridCol w:w="541"/>
        <w:gridCol w:w="1111"/>
        <w:gridCol w:w="3163"/>
        <w:gridCol w:w="2835"/>
      </w:tblGrid>
      <w:tr w:rsidR="00C63B19" w14:paraId="68193822" w14:textId="77777777" w:rsidTr="00C61E4C">
        <w:tc>
          <w:tcPr>
            <w:tcW w:w="0" w:type="auto"/>
          </w:tcPr>
          <w:p w14:paraId="05F75111" w14:textId="68ED7781" w:rsidR="00C63B19" w:rsidRDefault="00C63B19" w:rsidP="00531F29">
            <w:pPr>
              <w:ind w:firstLine="0"/>
            </w:pPr>
            <w:r>
              <w:t>STT</w:t>
            </w:r>
          </w:p>
        </w:tc>
        <w:tc>
          <w:tcPr>
            <w:tcW w:w="0" w:type="auto"/>
          </w:tcPr>
          <w:p w14:paraId="7BEDAE99" w14:textId="41F72417" w:rsidR="00C63B19" w:rsidRDefault="00C63B19" w:rsidP="00531F29">
            <w:pPr>
              <w:ind w:firstLine="0"/>
            </w:pPr>
            <w:r>
              <w:t>Từ viết tắt</w:t>
            </w:r>
          </w:p>
        </w:tc>
        <w:tc>
          <w:tcPr>
            <w:tcW w:w="3163" w:type="dxa"/>
          </w:tcPr>
          <w:p w14:paraId="685010FA" w14:textId="6FCA8E00" w:rsidR="00C63B19" w:rsidRDefault="00C63B19" w:rsidP="00531F29">
            <w:pPr>
              <w:ind w:firstLine="0"/>
            </w:pPr>
            <w:r>
              <w:t>Từ tiếng Anh</w:t>
            </w:r>
          </w:p>
        </w:tc>
        <w:tc>
          <w:tcPr>
            <w:tcW w:w="2835" w:type="dxa"/>
          </w:tcPr>
          <w:p w14:paraId="62A82826" w14:textId="015DD55F" w:rsidR="00C63B19" w:rsidRDefault="00C63B19" w:rsidP="00531F29">
            <w:pPr>
              <w:ind w:firstLine="0"/>
            </w:pPr>
            <w:r>
              <w:t>Từ và nghĩa tiếng Việt</w:t>
            </w:r>
          </w:p>
        </w:tc>
      </w:tr>
      <w:tr w:rsidR="00C63B19" w14:paraId="20AF9833" w14:textId="77777777" w:rsidTr="000708E5">
        <w:tc>
          <w:tcPr>
            <w:tcW w:w="0" w:type="auto"/>
          </w:tcPr>
          <w:p w14:paraId="2A8B53A2" w14:textId="73224655" w:rsidR="00C63B19" w:rsidRDefault="00E97568" w:rsidP="000708E5">
            <w:pPr>
              <w:ind w:firstLine="0"/>
              <w:jc w:val="center"/>
            </w:pPr>
            <w:r>
              <w:t>1</w:t>
            </w:r>
          </w:p>
        </w:tc>
        <w:tc>
          <w:tcPr>
            <w:tcW w:w="0" w:type="auto"/>
          </w:tcPr>
          <w:p w14:paraId="3E143B2E" w14:textId="1992431F" w:rsidR="00C63B19" w:rsidRDefault="00521310" w:rsidP="000708E5">
            <w:pPr>
              <w:ind w:firstLine="0"/>
              <w:jc w:val="center"/>
            </w:pPr>
            <w:r>
              <w:t>CSDL</w:t>
            </w:r>
          </w:p>
        </w:tc>
        <w:tc>
          <w:tcPr>
            <w:tcW w:w="3163" w:type="dxa"/>
          </w:tcPr>
          <w:p w14:paraId="292F1892" w14:textId="4644046B" w:rsidR="00C63B19" w:rsidRDefault="001E4237" w:rsidP="000708E5">
            <w:pPr>
              <w:ind w:firstLine="0"/>
              <w:jc w:val="left"/>
            </w:pPr>
            <w:r>
              <w:t>Database</w:t>
            </w:r>
          </w:p>
        </w:tc>
        <w:tc>
          <w:tcPr>
            <w:tcW w:w="2835" w:type="dxa"/>
          </w:tcPr>
          <w:p w14:paraId="0ECE701C" w14:textId="4922BA1B" w:rsidR="00C63B19" w:rsidRDefault="00521310" w:rsidP="000708E5">
            <w:pPr>
              <w:ind w:firstLine="0"/>
              <w:jc w:val="left"/>
            </w:pPr>
            <w:r>
              <w:t>Cơ sở dữ liệu</w:t>
            </w:r>
          </w:p>
        </w:tc>
      </w:tr>
      <w:tr w:rsidR="00C63B19" w14:paraId="0C384A82" w14:textId="77777777" w:rsidTr="000708E5">
        <w:tc>
          <w:tcPr>
            <w:tcW w:w="0" w:type="auto"/>
          </w:tcPr>
          <w:p w14:paraId="0B6E8E95" w14:textId="544A6D9B" w:rsidR="00C63B19" w:rsidRDefault="00521310" w:rsidP="000708E5">
            <w:pPr>
              <w:ind w:firstLine="0"/>
              <w:jc w:val="center"/>
            </w:pPr>
            <w:r>
              <w:t>2</w:t>
            </w:r>
          </w:p>
        </w:tc>
        <w:tc>
          <w:tcPr>
            <w:tcW w:w="0" w:type="auto"/>
          </w:tcPr>
          <w:p w14:paraId="2B60AA7E" w14:textId="48A09EDC" w:rsidR="00C63B19" w:rsidRDefault="00521310" w:rsidP="000708E5">
            <w:pPr>
              <w:ind w:firstLine="0"/>
              <w:jc w:val="center"/>
            </w:pPr>
            <w:r>
              <w:t>DB</w:t>
            </w:r>
          </w:p>
        </w:tc>
        <w:tc>
          <w:tcPr>
            <w:tcW w:w="3163" w:type="dxa"/>
          </w:tcPr>
          <w:p w14:paraId="36797EBD" w14:textId="66498858" w:rsidR="00C63B19" w:rsidRDefault="00521310" w:rsidP="000708E5">
            <w:pPr>
              <w:ind w:firstLine="0"/>
              <w:jc w:val="left"/>
            </w:pPr>
            <w:r>
              <w:t>Database</w:t>
            </w:r>
          </w:p>
        </w:tc>
        <w:tc>
          <w:tcPr>
            <w:tcW w:w="2835" w:type="dxa"/>
          </w:tcPr>
          <w:p w14:paraId="6DFFDFC4" w14:textId="441024F7" w:rsidR="00C63B19" w:rsidRDefault="00521310" w:rsidP="000708E5">
            <w:pPr>
              <w:ind w:firstLine="0"/>
              <w:jc w:val="left"/>
            </w:pPr>
            <w:r>
              <w:t>Cơ sở dữ liệu</w:t>
            </w:r>
          </w:p>
        </w:tc>
      </w:tr>
      <w:tr w:rsidR="00C63B19" w14:paraId="29161022" w14:textId="77777777" w:rsidTr="000708E5">
        <w:tc>
          <w:tcPr>
            <w:tcW w:w="0" w:type="auto"/>
          </w:tcPr>
          <w:p w14:paraId="668F0AB5" w14:textId="0BA2BF34" w:rsidR="00C63B19" w:rsidRDefault="006C0219" w:rsidP="000708E5">
            <w:pPr>
              <w:ind w:firstLine="0"/>
              <w:jc w:val="center"/>
            </w:pPr>
            <w:r>
              <w:t>3</w:t>
            </w:r>
          </w:p>
        </w:tc>
        <w:tc>
          <w:tcPr>
            <w:tcW w:w="0" w:type="auto"/>
          </w:tcPr>
          <w:p w14:paraId="189AA569" w14:textId="44EBCD14" w:rsidR="00C63B19" w:rsidRDefault="006C0219" w:rsidP="000708E5">
            <w:pPr>
              <w:ind w:firstLine="0"/>
              <w:jc w:val="center"/>
            </w:pPr>
            <w:r>
              <w:t>UC</w:t>
            </w:r>
          </w:p>
        </w:tc>
        <w:tc>
          <w:tcPr>
            <w:tcW w:w="3163" w:type="dxa"/>
          </w:tcPr>
          <w:p w14:paraId="7FC876F2" w14:textId="089DAA90" w:rsidR="00C63B19" w:rsidRDefault="006C0219" w:rsidP="000708E5">
            <w:pPr>
              <w:ind w:firstLine="0"/>
              <w:jc w:val="left"/>
            </w:pPr>
            <w:r>
              <w:t>Usecase diagram</w:t>
            </w:r>
          </w:p>
        </w:tc>
        <w:tc>
          <w:tcPr>
            <w:tcW w:w="2835" w:type="dxa"/>
          </w:tcPr>
          <w:p w14:paraId="48881EE5" w14:textId="478841AC" w:rsidR="00C63B19" w:rsidRDefault="006C0219" w:rsidP="000708E5">
            <w:pPr>
              <w:ind w:firstLine="0"/>
              <w:jc w:val="left"/>
            </w:pPr>
            <w:r>
              <w:t>Biểu đồ usecase</w:t>
            </w:r>
          </w:p>
        </w:tc>
      </w:tr>
      <w:tr w:rsidR="00C63B19" w14:paraId="51F07688" w14:textId="77777777" w:rsidTr="000708E5">
        <w:tc>
          <w:tcPr>
            <w:tcW w:w="0" w:type="auto"/>
          </w:tcPr>
          <w:p w14:paraId="4E75B321" w14:textId="514C3DC6" w:rsidR="00C63B19" w:rsidRDefault="006C0219" w:rsidP="000708E5">
            <w:pPr>
              <w:ind w:firstLine="0"/>
              <w:jc w:val="center"/>
            </w:pPr>
            <w:r>
              <w:t>4</w:t>
            </w:r>
          </w:p>
        </w:tc>
        <w:tc>
          <w:tcPr>
            <w:tcW w:w="0" w:type="auto"/>
          </w:tcPr>
          <w:p w14:paraId="1465DD78" w14:textId="698A7562" w:rsidR="00C63B19" w:rsidRDefault="006C0219" w:rsidP="000708E5">
            <w:pPr>
              <w:ind w:firstLine="0"/>
              <w:jc w:val="center"/>
            </w:pPr>
            <w:r>
              <w:t>SE</w:t>
            </w:r>
          </w:p>
        </w:tc>
        <w:tc>
          <w:tcPr>
            <w:tcW w:w="3163" w:type="dxa"/>
          </w:tcPr>
          <w:p w14:paraId="22EE0E53" w14:textId="7A3C913E" w:rsidR="00C63B19" w:rsidRDefault="006C0219" w:rsidP="000708E5">
            <w:pPr>
              <w:ind w:firstLine="0"/>
              <w:jc w:val="left"/>
            </w:pPr>
            <w:r>
              <w:t>Sequence diagram</w:t>
            </w:r>
          </w:p>
        </w:tc>
        <w:tc>
          <w:tcPr>
            <w:tcW w:w="2835" w:type="dxa"/>
          </w:tcPr>
          <w:p w14:paraId="21A855CE" w14:textId="259B2FBE" w:rsidR="00C63B19" w:rsidRDefault="006C0219" w:rsidP="000708E5">
            <w:pPr>
              <w:ind w:firstLine="0"/>
              <w:jc w:val="left"/>
            </w:pPr>
            <w:r>
              <w:t>Biểu đồ sequence</w:t>
            </w:r>
          </w:p>
        </w:tc>
      </w:tr>
      <w:tr w:rsidR="00C63B19" w14:paraId="2732B30C" w14:textId="77777777" w:rsidTr="000708E5">
        <w:tc>
          <w:tcPr>
            <w:tcW w:w="0" w:type="auto"/>
          </w:tcPr>
          <w:p w14:paraId="1100302D" w14:textId="4D8358F9" w:rsidR="00C63B19" w:rsidRDefault="006C0219" w:rsidP="000708E5">
            <w:pPr>
              <w:ind w:firstLine="0"/>
              <w:jc w:val="center"/>
            </w:pPr>
            <w:r>
              <w:t>5</w:t>
            </w:r>
          </w:p>
        </w:tc>
        <w:tc>
          <w:tcPr>
            <w:tcW w:w="0" w:type="auto"/>
          </w:tcPr>
          <w:p w14:paraId="4F44EFFC" w14:textId="6DC78B32" w:rsidR="00C63B19" w:rsidRDefault="006C0219" w:rsidP="000708E5">
            <w:pPr>
              <w:ind w:firstLine="0"/>
              <w:jc w:val="center"/>
            </w:pPr>
            <w:r>
              <w:t>AC</w:t>
            </w:r>
          </w:p>
        </w:tc>
        <w:tc>
          <w:tcPr>
            <w:tcW w:w="3163" w:type="dxa"/>
          </w:tcPr>
          <w:p w14:paraId="22B774E2" w14:textId="1425A771" w:rsidR="00C63B19" w:rsidRDefault="006C0219" w:rsidP="000708E5">
            <w:pPr>
              <w:ind w:firstLine="0"/>
              <w:jc w:val="left"/>
            </w:pPr>
            <w:r>
              <w:t>Activity diagram</w:t>
            </w:r>
          </w:p>
        </w:tc>
        <w:tc>
          <w:tcPr>
            <w:tcW w:w="2835" w:type="dxa"/>
          </w:tcPr>
          <w:p w14:paraId="730BCFE0" w14:textId="40878453" w:rsidR="00C63B19" w:rsidRDefault="006C0219" w:rsidP="000708E5">
            <w:pPr>
              <w:ind w:firstLine="0"/>
              <w:jc w:val="left"/>
            </w:pPr>
            <w:r>
              <w:t>Biểu dồ activity</w:t>
            </w:r>
          </w:p>
        </w:tc>
      </w:tr>
      <w:tr w:rsidR="00C63B19" w14:paraId="79785147" w14:textId="77777777" w:rsidTr="000708E5">
        <w:tc>
          <w:tcPr>
            <w:tcW w:w="0" w:type="auto"/>
          </w:tcPr>
          <w:p w14:paraId="5F0B91C6" w14:textId="78F9FA56" w:rsidR="00C63B19" w:rsidRDefault="000708E5" w:rsidP="000708E5">
            <w:pPr>
              <w:ind w:firstLine="0"/>
              <w:jc w:val="center"/>
            </w:pPr>
            <w:r>
              <w:t>6</w:t>
            </w:r>
          </w:p>
        </w:tc>
        <w:tc>
          <w:tcPr>
            <w:tcW w:w="0" w:type="auto"/>
          </w:tcPr>
          <w:p w14:paraId="59E43E88" w14:textId="77B134C9" w:rsidR="00C63B19" w:rsidRDefault="000708E5" w:rsidP="000708E5">
            <w:pPr>
              <w:ind w:firstLine="0"/>
              <w:jc w:val="center"/>
            </w:pPr>
            <w:r>
              <w:t>JPA</w:t>
            </w:r>
          </w:p>
        </w:tc>
        <w:tc>
          <w:tcPr>
            <w:tcW w:w="3163" w:type="dxa"/>
          </w:tcPr>
          <w:p w14:paraId="243FCCF0" w14:textId="72B6F799" w:rsidR="00C63B19" w:rsidRDefault="000708E5" w:rsidP="000708E5">
            <w:pPr>
              <w:ind w:firstLine="0"/>
              <w:jc w:val="left"/>
            </w:pPr>
            <w:r>
              <w:t>Java Persistence API</w:t>
            </w:r>
          </w:p>
        </w:tc>
        <w:tc>
          <w:tcPr>
            <w:tcW w:w="2835" w:type="dxa"/>
          </w:tcPr>
          <w:p w14:paraId="3EA5CB62" w14:textId="77777777" w:rsidR="00C63B19" w:rsidRDefault="00C63B19" w:rsidP="000708E5">
            <w:pPr>
              <w:ind w:firstLine="0"/>
              <w:jc w:val="left"/>
            </w:pPr>
          </w:p>
        </w:tc>
      </w:tr>
      <w:tr w:rsidR="00C63B19" w14:paraId="73DAD893" w14:textId="77777777" w:rsidTr="000708E5">
        <w:tc>
          <w:tcPr>
            <w:tcW w:w="0" w:type="auto"/>
          </w:tcPr>
          <w:p w14:paraId="17D31977" w14:textId="70459586" w:rsidR="00C63B19" w:rsidRDefault="000708E5" w:rsidP="000708E5">
            <w:pPr>
              <w:ind w:firstLine="0"/>
              <w:jc w:val="center"/>
            </w:pPr>
            <w:r>
              <w:t>7</w:t>
            </w:r>
          </w:p>
        </w:tc>
        <w:tc>
          <w:tcPr>
            <w:tcW w:w="0" w:type="auto"/>
          </w:tcPr>
          <w:p w14:paraId="1884A9B3" w14:textId="0A04BF12" w:rsidR="00C63B19" w:rsidRDefault="000708E5" w:rsidP="000708E5">
            <w:pPr>
              <w:ind w:firstLine="0"/>
              <w:jc w:val="center"/>
            </w:pPr>
            <w:r>
              <w:t>API</w:t>
            </w:r>
          </w:p>
        </w:tc>
        <w:tc>
          <w:tcPr>
            <w:tcW w:w="3163" w:type="dxa"/>
          </w:tcPr>
          <w:p w14:paraId="346EE5BC" w14:textId="2D2D828E" w:rsidR="00C63B19" w:rsidRDefault="000708E5" w:rsidP="000708E5">
            <w:pPr>
              <w:ind w:firstLine="0"/>
              <w:jc w:val="left"/>
            </w:pPr>
            <w:r>
              <w:t>Application Programming Inteface</w:t>
            </w:r>
          </w:p>
        </w:tc>
        <w:tc>
          <w:tcPr>
            <w:tcW w:w="2835" w:type="dxa"/>
          </w:tcPr>
          <w:p w14:paraId="1D702F7F" w14:textId="1238EEA9" w:rsidR="00C63B19" w:rsidRDefault="000708E5" w:rsidP="000708E5">
            <w:pPr>
              <w:ind w:firstLine="0"/>
              <w:jc w:val="left"/>
            </w:pPr>
            <w:r w:rsidRPr="000708E5">
              <w:t>Phương thức trung gian kết nối các ứng dụng và thư viện khác nhau</w:t>
            </w:r>
          </w:p>
        </w:tc>
      </w:tr>
    </w:tbl>
    <w:p w14:paraId="7C599082" w14:textId="7E8A2C30" w:rsidR="00C63B19" w:rsidRDefault="00C63B19" w:rsidP="00531F29">
      <w:pPr>
        <w:sectPr w:rsidR="00C63B19" w:rsidSect="00E419C2">
          <w:headerReference w:type="default" r:id="rId8"/>
          <w:footerReference w:type="even" r:id="rId9"/>
          <w:footerReference w:type="default" r:id="rId10"/>
          <w:pgSz w:w="11907" w:h="16840" w:code="9"/>
          <w:pgMar w:top="1701" w:right="1134" w:bottom="1701" w:left="1985" w:header="709" w:footer="709" w:gutter="0"/>
          <w:pgNumType w:fmt="upperRoman"/>
          <w:cols w:space="708"/>
          <w:docGrid w:linePitch="360"/>
        </w:sectPr>
      </w:pPr>
    </w:p>
    <w:p w14:paraId="272999D1" w14:textId="77777777" w:rsidR="00E800F6" w:rsidRDefault="0077247B" w:rsidP="006F7DB0">
      <w:pPr>
        <w:pStyle w:val="Heading1"/>
        <w:numPr>
          <w:ilvl w:val="0"/>
          <w:numId w:val="0"/>
        </w:numPr>
      </w:pPr>
      <w:bookmarkStart w:id="9" w:name="_Toc148163891"/>
      <w:r w:rsidRPr="00597ACF">
        <w:lastRenderedPageBreak/>
        <w:t>MỞ</w:t>
      </w:r>
      <w:r>
        <w:t xml:space="preserve"> ĐẦU</w:t>
      </w:r>
      <w:bookmarkEnd w:id="1"/>
      <w:bookmarkEnd w:id="8"/>
      <w:bookmarkEnd w:id="9"/>
    </w:p>
    <w:p w14:paraId="01FEB801" w14:textId="77777777" w:rsidR="00916D44" w:rsidRPr="00916D44" w:rsidRDefault="001D730B" w:rsidP="001D730B">
      <w:pPr>
        <w:pStyle w:val="Like-Numbering"/>
      </w:pPr>
      <w:r>
        <w:t xml:space="preserve">1. </w:t>
      </w:r>
      <w:r w:rsidR="00916D44">
        <w:t>T</w:t>
      </w:r>
      <w:r w:rsidR="004B4BF6">
        <w:t>ổng quan tình hình nghiên cứu thuộc lĩnh vực của đề tài</w:t>
      </w:r>
    </w:p>
    <w:p w14:paraId="23E5A002" w14:textId="77777777" w:rsidR="00E76491" w:rsidRPr="001A225F" w:rsidRDefault="00E76491" w:rsidP="00E76491">
      <w:pPr>
        <w:rPr>
          <w:szCs w:val="26"/>
        </w:rPr>
      </w:pPr>
      <w:r w:rsidRPr="001D509A">
        <w:rPr>
          <w:szCs w:val="26"/>
          <w:lang w:val="vi-VN"/>
        </w:rPr>
        <w:t>Hiện nay, cuộc sống ngày càng nhộn nhịp và hối hả. Chúng ta đều luôn muốn có thể làm nhiều việc cùng một lúc. Bạn nghĩ sao nếu chúng ta không cần đến siêu thị mà vẫn có thể mua đồ dùng cho cả gia đình? Trước kia với việc đó là không thể, nhưng bây giờ với sự phát triển của khoa học công nghệ điều đó sẽ trở nên dễ dàng hơn rất nhiều nếu chúng ta có trên tay một chiếc smartphone.</w:t>
      </w:r>
    </w:p>
    <w:p w14:paraId="3B38358F" w14:textId="77777777" w:rsidR="00E76491" w:rsidRPr="001D509A" w:rsidRDefault="00E76491" w:rsidP="00E76491">
      <w:pPr>
        <w:rPr>
          <w:szCs w:val="26"/>
          <w:lang w:val="vi-VN"/>
        </w:rPr>
      </w:pPr>
      <w:r w:rsidRPr="001D509A">
        <w:rPr>
          <w:szCs w:val="26"/>
          <w:lang w:val="vi-VN"/>
        </w:rPr>
        <w:t>Hàng ngày chúng ta bắt đầu với hàng tá công việc như đi làm, dọn dẹp, chăm sóc gia đình,...và những kế hoạch khác. Mỗi lần siêu thị mua đồ chiếm khá nhiều thời gian vì phải đi lại chọn đồ và hãy thử nghĩ xem nếu chúng ta không ở gần siêu thị đó chúng ta sẽ vất vả như thế nào cho mỗi lần đi siêu thị. Hiện nay hầu hết các siêu thị đã xây dựng những trang web riêng cho mình để khách hàng có thể tiện lợi trong việc mua hàng hóa qua mạng mà không cần đến tận nơi. Nhưng có thể thấy những năm gần đây dường như là kỷ nguyên của thiết bị di động thông minh, nó phát triển một cách nhanh chóng và bất cứ nơi đầu ta cũng có thể thấy sự xuất hiện của nó, nhất là những chiếc điện thoại thông minh. Không ai muốn bỏ cả công việc, cuộc hẹn,...để đến tận nơi mua đồ hay dành thời gian với chiếc máy tính để đặt hàng trong khi có thể làm mọi việc cùng một lúc. Cái họ cần là một thiết bị cầm tay tiện lợi, giúp họ có thể trải nghiệm tìm kiếm thông tin, mua bán mọi lúc mọi nơi.</w:t>
      </w:r>
    </w:p>
    <w:p w14:paraId="766B8EB4" w14:textId="77777777" w:rsidR="004B4BF6" w:rsidRDefault="001D730B" w:rsidP="001D730B">
      <w:pPr>
        <w:pStyle w:val="Like-Numbering"/>
      </w:pPr>
      <w:r>
        <w:t xml:space="preserve">2. </w:t>
      </w:r>
      <w:r w:rsidR="00243BE7" w:rsidRPr="00243BE7">
        <w:t>Tính cấp thiết, ý nghĩa khoa học và thực tiễn của đề tài</w:t>
      </w:r>
    </w:p>
    <w:p w14:paraId="174E94D7" w14:textId="77777777" w:rsidR="00E76491" w:rsidRPr="001D509A" w:rsidRDefault="00E76491" w:rsidP="00E76491">
      <w:pPr>
        <w:rPr>
          <w:szCs w:val="26"/>
          <w:lang w:val="vi-VN"/>
        </w:rPr>
      </w:pPr>
      <w:r w:rsidRPr="001D509A">
        <w:rPr>
          <w:szCs w:val="26"/>
          <w:lang w:val="vi-VN"/>
        </w:rPr>
        <w:t>Từ những phân tích trên, ý tưởng cho một ứng dụng mua bán trên di động hình thành nhằm mục đích giúp cho người sử dụng cũng như các doanh nghiệp thuận tiện hơn trong việc trao đổi mua bán và giới thiệu sản phẩm tới người sử dụng.</w:t>
      </w:r>
    </w:p>
    <w:p w14:paraId="3CB0C2EA" w14:textId="77777777" w:rsidR="00E76491" w:rsidRDefault="00E76491" w:rsidP="00E76491">
      <w:pPr>
        <w:rPr>
          <w:szCs w:val="26"/>
          <w:lang w:val="vi-VN"/>
        </w:rPr>
      </w:pPr>
      <w:r w:rsidRPr="001D509A">
        <w:rPr>
          <w:szCs w:val="26"/>
          <w:lang w:val="vi-VN"/>
        </w:rPr>
        <w:t>Trong báo cáo đồ án này sẽ tập trung trình bày những nghiên cứu kiến thức cơ bản về lập trình di động, đi sâu vào nền tảng Android. Triển khai các bước thiết kế, xây dựng ứng dụng giúp người dùng tra cứu thông tin, mua hàng, tìm kiếm, áp dụng công nghệ bản đồ hỗ trợ hiển thị các địa điểm, giúp người dùng tra cứu tiện lợi.</w:t>
      </w:r>
    </w:p>
    <w:p w14:paraId="6432576F" w14:textId="77777777" w:rsidR="001C77DD" w:rsidRDefault="00E76491" w:rsidP="001561B7">
      <w:r>
        <w:rPr>
          <w:szCs w:val="26"/>
          <w:lang w:val="vi-VN"/>
        </w:rPr>
        <w:t>Đây là ứng dụng thực tế khá hay trên điện thoại, tuy không phải là mới nhưng do kinh nghiệm của em chưa nhiều và còn nhiều hạn chế cũng như sai sót mong thầy cô và các bạn đóng góp ý kiến để đề tài được hoàn thiện hơn.</w:t>
      </w:r>
      <w:r w:rsidR="00F962C7">
        <w:br w:type="page"/>
      </w:r>
    </w:p>
    <w:p w14:paraId="7A5121A6" w14:textId="77777777" w:rsidR="00505902" w:rsidRDefault="00505902">
      <w:pPr>
        <w:spacing w:before="0" w:line="240" w:lineRule="auto"/>
        <w:ind w:firstLine="0"/>
        <w:jc w:val="left"/>
      </w:pPr>
    </w:p>
    <w:p w14:paraId="1584E5D4" w14:textId="5E257CB3" w:rsidR="003510E3" w:rsidRDefault="00E76491" w:rsidP="006F7DB0">
      <w:pPr>
        <w:pStyle w:val="Heading1"/>
      </w:pPr>
      <w:r>
        <w:t xml:space="preserve"> </w:t>
      </w:r>
      <w:r w:rsidR="00D37435">
        <w:t>TỔNG QUAN VỀ ĐỀ TÀI</w:t>
      </w:r>
    </w:p>
    <w:p w14:paraId="7EC6B95D" w14:textId="6025ECEB" w:rsidR="002B5600" w:rsidRDefault="00EE0588" w:rsidP="002B5600">
      <w:pPr>
        <w:pStyle w:val="Heading2"/>
      </w:pPr>
      <w:bookmarkStart w:id="10" w:name="_Toc148163893"/>
      <w:r>
        <w:t xml:space="preserve">Tổng quan về </w:t>
      </w:r>
      <w:r w:rsidR="002A77B1">
        <w:t>đề tài</w:t>
      </w:r>
      <w:bookmarkEnd w:id="10"/>
    </w:p>
    <w:p w14:paraId="7641F5BF" w14:textId="77777777" w:rsidR="0014570C" w:rsidRDefault="00A80623" w:rsidP="006B4076">
      <w:r>
        <w:t xml:space="preserve">Tin tức là gì? Tin tức có thể hiểu là các thông tin mà chúng ta được tiếp nhận hàng ngày nó có thể là tin tức liên quan đến con người, liên quan đến các hiện tượng, sự vật, sự việc xung quanh </w:t>
      </w:r>
      <w:r w:rsidR="0013648E">
        <w:t xml:space="preserve">chúng ta. Tin tức từ lâu đã trở thành một thứ tất yếu trong cuộc sống của con người, không có tin tức chúng ta sẽ không thể biết được mọi thứ xung quanh chúng ta đang xảy ra, diễn biến như nào. Nhờ có tin tức mà con người có thể </w:t>
      </w:r>
      <w:r w:rsidR="0014570C">
        <w:t>cập nhật thông tin để phục vụ cho nhiều mục đích khác nhau (giải trí, thời sự, kiến thức,…).</w:t>
      </w:r>
    </w:p>
    <w:p w14:paraId="44339139" w14:textId="496ECFF2" w:rsidR="009E59F6" w:rsidRDefault="0014570C" w:rsidP="006B4076">
      <w:r>
        <w:t>Tin tức là thành phần tất</w:t>
      </w:r>
      <w:r w:rsidR="0013648E">
        <w:t xml:space="preserve"> </w:t>
      </w:r>
      <w:r>
        <w:t xml:space="preserve">yếu không thể thiếu trong cuộc sống vậy nên các cách thức để cung cấp, lan truyền thông tin tin tức cũng có rất nhiều hình thức. Trong thời đại hiện nay, khi mà khoa học kỹ thuật phát triển, các hạ tầng kỹ thuật cũng rất hiện đại thì việc cung cấp thông tin </w:t>
      </w:r>
      <w:r w:rsidR="009E59F6">
        <w:t>thông qua các phương tiện</w:t>
      </w:r>
      <w:r w:rsidR="002A77B1">
        <w:t xml:space="preserve"> điện tử,</w:t>
      </w:r>
      <w:r w:rsidR="009E59F6">
        <w:t xml:space="preserve"> truyền thông phát triển rất mạnh và phổ biến.</w:t>
      </w:r>
    </w:p>
    <w:p w14:paraId="7F9C383C" w14:textId="4E9AE920" w:rsidR="00040FC0" w:rsidRDefault="0013648E" w:rsidP="006B4076">
      <w:r>
        <w:t xml:space="preserve"> </w:t>
      </w:r>
      <w:r w:rsidR="009E59F6">
        <w:t xml:space="preserve">Trước khi nói về hình thức cung cấp thông tin tin tức thông qua các phương tiện truyền thông thì ta sẽ đi qua một vài hình thức cung cấp thông tin mà ở trong các khoảng thời gian về trước đã sử dụng. Theo nhiều nguồn tài liệu thì tin tức được cho là có nguồn gốc từ Trung Quốc và tin tức lúc đó được </w:t>
      </w:r>
      <w:r w:rsidR="00E6552D">
        <w:t>cung cấp và lan truyền dưới hình thức là giấy viết và giấy in. Đây chính là tiền đề cho sự phát triển bùng nổ của hình thức cung cấp tin tức thông tin dưới dạng báo chí(báo in). Hình thức sử dụng báo in để cung cấp tin tức rất phổ biến trên khắp thế giới từ rất lâu và cho đến nay – dù việc cung cấp thông tin qua các phương tiện điện tử truyền thông đã phát triển mạnh và</w:t>
      </w:r>
      <w:r w:rsidR="002A77B1">
        <w:t xml:space="preserve"> rất phổ biến nhưng </w:t>
      </w:r>
      <w:r w:rsidR="00E6552D">
        <w:t>hình thức</w:t>
      </w:r>
      <w:r w:rsidR="002A77B1">
        <w:t xml:space="preserve"> báo chí truyền thống</w:t>
      </w:r>
      <w:r w:rsidR="00E6552D">
        <w:t xml:space="preserve"> này vẫn </w:t>
      </w:r>
      <w:r w:rsidR="002A77B1">
        <w:t>giữ được vị trí nhất định trên thị trường cung cấp tin tức.</w:t>
      </w:r>
    </w:p>
    <w:p w14:paraId="48BC44E5" w14:textId="47E9CFF7" w:rsidR="00EE1785" w:rsidRDefault="002A77B1" w:rsidP="00EE1785">
      <w:r>
        <w:t xml:space="preserve">Với sự bùng nổ của thời đại Internet, việc cung cấp thông tin qua các </w:t>
      </w:r>
      <w:r w:rsidR="00D861C7">
        <w:t xml:space="preserve">phương tiện điện tử, truyền thông là vô cùng phù hợp với xu hướng phát triển và quan trọng,  đặc biệt là  cung cấp chúng qua các nền tảng trang thông tin trực tuyến. Trái với báo chí truyền thống là sự hạn chế về tính thuận tiện, tính thời sự trong viêc cập nhật tin tức thì nền tảng trang thông tin trực tuyến đã sử lí được các yếu điểm đó. Người dùng sẽ có được sự chủ động, dễ dàng cập nhật thông tin ở mọi lúc mọi nơi chỉ với một thiết bị điện tử có thể truy cập vào mạng internet (trước đây khi mà intenet chưa dần trở nên phổ biến như hiện nay thì việc này cũng là </w:t>
      </w:r>
      <w:r w:rsidR="00EE1785">
        <w:t xml:space="preserve">một trở ngại cho người dùng khi muốn xem các thông tin tin tức, nên hình thức báo chí truyền thống vẫn được nhiều người đón nhận sử dụng hơn là hình thức trang tin trực tuyến). Còn về phía những người cung cấp thông tin thì họ cũng có thể chủ động hơn, dễ dàng cập </w:t>
      </w:r>
      <w:r w:rsidR="00EE1785">
        <w:lastRenderedPageBreak/>
        <w:t>nhật, chia sẻ thông mà họ có được cho người dùng hơn.Vậy nên việc cung cấp tin tức, thông tin qua các trang thông tin trực tuyến là điều cần thiết và phù hợp trong thời đại hiện nay.</w:t>
      </w:r>
    </w:p>
    <w:p w14:paraId="6FDC16F0" w14:textId="73703EF9" w:rsidR="00AE5827" w:rsidRDefault="00AE5827" w:rsidP="00EE1785">
      <w:r>
        <w:t>Một số trang tin trực tuyến hiện nay: (mục này em sẽ thêm hình ảnh cũng như thoogn tin về các trang sau - do em chwua làm kpj nen chỉ để tạm các đề mục như này)</w:t>
      </w:r>
    </w:p>
    <w:p w14:paraId="24892C8A" w14:textId="7ADBA004" w:rsidR="00AE5827" w:rsidRDefault="00AE5827" w:rsidP="00F40D68">
      <w:pPr>
        <w:pStyle w:val="ListParagraph"/>
        <w:numPr>
          <w:ilvl w:val="0"/>
          <w:numId w:val="7"/>
        </w:numPr>
        <w:ind w:left="993" w:hanging="426"/>
      </w:pPr>
      <w:r>
        <w:t>VnExpress</w:t>
      </w:r>
    </w:p>
    <w:p w14:paraId="5696B143" w14:textId="3E057E4A" w:rsidR="00AE5827" w:rsidRDefault="00AE5827" w:rsidP="00F40D68">
      <w:pPr>
        <w:pStyle w:val="ListParagraph"/>
        <w:numPr>
          <w:ilvl w:val="0"/>
          <w:numId w:val="7"/>
        </w:numPr>
        <w:ind w:left="993" w:hanging="426"/>
      </w:pPr>
      <w:r>
        <w:t>Dân trí</w:t>
      </w:r>
    </w:p>
    <w:p w14:paraId="73CAA3B0" w14:textId="1DC8F449" w:rsidR="00AE5827" w:rsidRDefault="00AE5827" w:rsidP="00AE5827">
      <w:pPr>
        <w:ind w:left="840" w:firstLine="153"/>
      </w:pPr>
      <w:r>
        <w:t>…</w:t>
      </w:r>
    </w:p>
    <w:p w14:paraId="131206E9" w14:textId="5D2334DD" w:rsidR="00EE0588" w:rsidRDefault="00EE0588" w:rsidP="00EE1785">
      <w:pPr>
        <w:pStyle w:val="Heading2"/>
      </w:pPr>
      <w:bookmarkStart w:id="11" w:name="_Toc148163894"/>
      <w:r>
        <w:t>Lý do chọn đề tài</w:t>
      </w:r>
      <w:bookmarkEnd w:id="11"/>
      <w:r>
        <w:t xml:space="preserve"> </w:t>
      </w:r>
    </w:p>
    <w:p w14:paraId="4FFECD7F" w14:textId="77777777" w:rsidR="00EE0588" w:rsidRPr="006B4076" w:rsidRDefault="00EE0588" w:rsidP="00EE0588">
      <w:r>
        <w:t xml:space="preserve"> </w:t>
      </w:r>
      <w:r w:rsidRPr="006B4076">
        <w:t xml:space="preserve">Trong thời đại công nghệ thông tin phát triển mạnh mẽ, internet đã trở thành một nguồn thông tin quan trọng và không thể thiếu trong cuộc sống của mỗi người. Website tin tức là một trong những nền tảng cung cấp thông tin trực tuyến phổ biến nhất hiện nay. Bên cạnh sự phát triển của các trang mạng xã hội hiện nay đang đem lại nguồn thông tin lớn cho người dùng thì các trang thông tin, tin tức điện tử uy tín và lớn mạnh vẫn có một chỗ đứng nhất định trong thị trường cung cấp tin tức cho các độc giả với tính chính xác, độ tin cậy cao hơn so với những trang tin báo sai sự thật, báo lá cải trên nền tảng mạng xã hội. </w:t>
      </w:r>
    </w:p>
    <w:p w14:paraId="7D1E5DAB" w14:textId="78D20146" w:rsidR="00EE0588" w:rsidRPr="006B4076" w:rsidRDefault="00EE0588" w:rsidP="00EE0588">
      <w:r w:rsidRPr="006B4076">
        <w:t>So với sử dụng các bài báo truyền thống như : báo giấy, bảng tin,… thì tin tức trực tuyến sẽ giúp cho thông tin đến được với người đọc nhanh hơn, có tính cập nhật hơn. Ngoài ra cũng giúp cho phía những người cung cấp thông tin, nhà báo, … có thể thuận tiện hơn trong việc đăng bài, viết bài, cập nhật những thông tin, tin tức nóng hổi mang tính thời sự đến với người dân một cách nhanh chóng và thuận tiện nhất. Nhờ tính nhanh chóng như vậy con người mới có được thông tin kịp thời về tình hình chính trị xã hội, an ninh an toàn cũng như các dự báo về thời tiết, thiên tai để có thể kịp thời xử lý, đề phòng, chuẩn bị về mọi mặt với mỗi tình huống cụ thể. Bên cạnh đó việc xây dựng 1 trang tin tổng hợp các tin tức có nguồn tin chính thống, có độ tin cậy cao cũng rất quan trọng trong thời điểm hiện nay để có thể giúp cho người đọc, người nghe có được thông tin, cái nhìn đúng đắn nhất với thông tin mà họ thu được từ các bài viết, tránh được các tin tức đăng sai thông tin sự thật gây ra cho người đọc nhiều sự hoang mang, hiểu lầm, mất niềm tin vào báo chí. Nhận thấy được thông tin là thứ tất yếu và quan trọng trong đời sống thực tiễn, vậy nên việc xây dựng 1 trang tin điện tử có tính chính xác, độ tin cậy cao là vô cùng hợp lý và cần thiết trong bối cảnh</w:t>
      </w:r>
      <w:r w:rsidR="007D28F5">
        <w:t xml:space="preserve"> và xu hướng phát triển của</w:t>
      </w:r>
      <w:r w:rsidRPr="006B4076">
        <w:t xml:space="preserve"> xã hội hiện tại.</w:t>
      </w:r>
    </w:p>
    <w:p w14:paraId="42578328" w14:textId="10FC75D7" w:rsidR="00EE0588" w:rsidRPr="00040FC0" w:rsidRDefault="00EE0588" w:rsidP="00EE0588">
      <w:r w:rsidRPr="006B4076">
        <w:t xml:space="preserve">Bên cạnh tính thực tiễn với đời sống thì việc chọn đề tài là Xây dựng website tin tức bằng Java Spring Boot cũng sẽ cho thấy được việc triển khai các kiến thức cũng như kỹ năng em đã học được trong thời gian học tập tại trường. Nó bao gồm nhiều kỹ năng như kỹ năng phân tích thiết kế hệ thống, xây dựng hệ thống cơ sở dữ liệu, xây dựng giao diện người dùng, xây dựng phía backend của hệ thống. Qua đó sẽ giúp ích cho việc tổng hợp lại các kiến thức </w:t>
      </w:r>
      <w:r w:rsidRPr="006B4076">
        <w:lastRenderedPageBreak/>
        <w:t>đã được học trong suốt thời gian vừa qua cũng như sẽ là bước đà để phát triển thêm các kỹ năng trong môi trường làm việc thực tế.</w:t>
      </w:r>
    </w:p>
    <w:p w14:paraId="745E9A53" w14:textId="74BD8C81" w:rsidR="002B5600" w:rsidRDefault="002B5600" w:rsidP="002B5600">
      <w:pPr>
        <w:pStyle w:val="Heading2"/>
      </w:pPr>
      <w:bookmarkStart w:id="12" w:name="_Toc148163895"/>
      <w:r>
        <w:t>Mục tiêu đề tài</w:t>
      </w:r>
      <w:bookmarkEnd w:id="12"/>
    </w:p>
    <w:p w14:paraId="26C43830" w14:textId="622049E4" w:rsidR="006B4076" w:rsidRPr="004E583D" w:rsidRDefault="006B4076" w:rsidP="006B4076">
      <w:r w:rsidRPr="004E583D">
        <w:t>Xây dựng trang thông tin, tin tức có khả năng cung cấp các thông tin cho người đọc, bên cạnh đó giao diện tương tác của trang phải dễ sử dụng, thân thiện với người dùng. Bên cạnh đó phía quản trị cũng sẽ cung cấp cho người đăng bài các chức năng cần thiết trong hệ thống và dễ sử dụng.</w:t>
      </w:r>
    </w:p>
    <w:p w14:paraId="50B4B867" w14:textId="77777777" w:rsidR="004E583D" w:rsidRPr="004E583D" w:rsidRDefault="004E583D" w:rsidP="004E583D">
      <w:pPr>
        <w:pStyle w:val="Heading3"/>
        <w:rPr>
          <w:szCs w:val="24"/>
        </w:rPr>
      </w:pPr>
      <w:bookmarkStart w:id="13" w:name="_Toc148163896"/>
      <w:r w:rsidRPr="004E583D">
        <w:rPr>
          <w:szCs w:val="24"/>
        </w:rPr>
        <w:t>Nghiên cứu và phân tích thiết kế hệ thống:</w:t>
      </w:r>
      <w:bookmarkEnd w:id="13"/>
    </w:p>
    <w:p w14:paraId="40131771" w14:textId="77777777" w:rsidR="004E583D" w:rsidRPr="004E583D" w:rsidRDefault="004E583D" w:rsidP="00F40D68">
      <w:pPr>
        <w:pStyle w:val="ListParagraph"/>
        <w:numPr>
          <w:ilvl w:val="0"/>
          <w:numId w:val="10"/>
        </w:numPr>
        <w:spacing w:before="0" w:after="160" w:line="259" w:lineRule="auto"/>
      </w:pPr>
      <w:r w:rsidRPr="004E583D">
        <w:t>Xác định các chức năng cần thiết cần có trong hệ thống.</w:t>
      </w:r>
    </w:p>
    <w:p w14:paraId="37772397" w14:textId="77777777" w:rsidR="004E583D" w:rsidRPr="004E583D" w:rsidRDefault="004E583D" w:rsidP="00F40D68">
      <w:pPr>
        <w:pStyle w:val="ListParagraph"/>
        <w:numPr>
          <w:ilvl w:val="0"/>
          <w:numId w:val="10"/>
        </w:numPr>
        <w:spacing w:before="0" w:after="160" w:line="259" w:lineRule="auto"/>
      </w:pPr>
      <w:r w:rsidRPr="004E583D">
        <w:t>Tiến hành phân tích thiết kế hệ thống theo hướng đối tượng.</w:t>
      </w:r>
    </w:p>
    <w:p w14:paraId="709D3404" w14:textId="77777777" w:rsidR="004E583D" w:rsidRPr="004E583D" w:rsidRDefault="004E583D" w:rsidP="00F40D68">
      <w:pPr>
        <w:pStyle w:val="ListParagraph"/>
        <w:numPr>
          <w:ilvl w:val="0"/>
          <w:numId w:val="10"/>
        </w:numPr>
        <w:spacing w:before="0" w:after="160" w:line="259" w:lineRule="auto"/>
      </w:pPr>
      <w:r w:rsidRPr="004E583D">
        <w:t>Xây dựng, thiết kế cơ sở dữ liệu cho hệ thống.</w:t>
      </w:r>
    </w:p>
    <w:p w14:paraId="59E16753" w14:textId="77777777" w:rsidR="004E583D" w:rsidRPr="004E583D" w:rsidRDefault="004E583D" w:rsidP="00F40D68">
      <w:pPr>
        <w:pStyle w:val="ListParagraph"/>
        <w:numPr>
          <w:ilvl w:val="0"/>
          <w:numId w:val="10"/>
        </w:numPr>
        <w:spacing w:before="0" w:after="160" w:line="259" w:lineRule="auto"/>
      </w:pPr>
      <w:r w:rsidRPr="004E583D">
        <w:t>Thiết kế các bản mockup cho giao diện.</w:t>
      </w:r>
    </w:p>
    <w:p w14:paraId="3745CE51" w14:textId="77777777" w:rsidR="004E583D" w:rsidRPr="004E583D" w:rsidRDefault="004E583D" w:rsidP="004E583D">
      <w:pPr>
        <w:pStyle w:val="Heading3"/>
        <w:rPr>
          <w:szCs w:val="24"/>
        </w:rPr>
      </w:pPr>
      <w:bookmarkStart w:id="14" w:name="_Toc148163897"/>
      <w:r w:rsidRPr="004E583D">
        <w:rPr>
          <w:szCs w:val="24"/>
        </w:rPr>
        <w:t>Xây dựng phía Back-end:</w:t>
      </w:r>
      <w:bookmarkEnd w:id="14"/>
    </w:p>
    <w:p w14:paraId="0C08DA3D" w14:textId="77777777" w:rsidR="004E583D" w:rsidRPr="004E583D" w:rsidRDefault="004E583D" w:rsidP="00F40D68">
      <w:pPr>
        <w:pStyle w:val="ListParagraph"/>
        <w:numPr>
          <w:ilvl w:val="0"/>
          <w:numId w:val="11"/>
        </w:numPr>
        <w:spacing w:before="0" w:after="160" w:line="259" w:lineRule="auto"/>
      </w:pPr>
      <w:r w:rsidRPr="004E583D">
        <w:t>Thiết lập kết nối với cơ sở dữ liệu của hệ thống.</w:t>
      </w:r>
    </w:p>
    <w:p w14:paraId="4AA8FD59" w14:textId="77777777" w:rsidR="004E583D" w:rsidRPr="004E583D" w:rsidRDefault="004E583D" w:rsidP="00F40D68">
      <w:pPr>
        <w:pStyle w:val="ListParagraph"/>
        <w:numPr>
          <w:ilvl w:val="0"/>
          <w:numId w:val="11"/>
        </w:numPr>
        <w:spacing w:before="0" w:after="160" w:line="259" w:lineRule="auto"/>
      </w:pPr>
      <w:r w:rsidRPr="004E583D">
        <w:t>Tạo các thực thể có trong hệ thống như ở bước phân tích thiết kế hệ thống.</w:t>
      </w:r>
    </w:p>
    <w:p w14:paraId="500C1918" w14:textId="77777777" w:rsidR="004E583D" w:rsidRPr="004E583D" w:rsidRDefault="004E583D" w:rsidP="00F40D68">
      <w:pPr>
        <w:pStyle w:val="ListParagraph"/>
        <w:numPr>
          <w:ilvl w:val="0"/>
          <w:numId w:val="11"/>
        </w:numPr>
        <w:spacing w:before="0" w:after="160" w:line="259" w:lineRule="auto"/>
      </w:pPr>
      <w:r w:rsidRPr="004E583D">
        <w:t>Xây dựng các phép xử lý logic cho các chức năng trong hệ thống:</w:t>
      </w:r>
    </w:p>
    <w:p w14:paraId="7B2B9EC8" w14:textId="77777777" w:rsidR="004E583D" w:rsidRPr="004E583D" w:rsidRDefault="004E583D" w:rsidP="00F40D68">
      <w:pPr>
        <w:pStyle w:val="ListParagraph"/>
        <w:numPr>
          <w:ilvl w:val="1"/>
          <w:numId w:val="11"/>
        </w:numPr>
        <w:spacing w:before="0" w:after="160" w:line="259" w:lineRule="auto"/>
        <w:ind w:left="1843"/>
      </w:pPr>
      <w:r w:rsidRPr="004E583D">
        <w:t xml:space="preserve">Về phía quản trị: </w:t>
      </w:r>
    </w:p>
    <w:p w14:paraId="53776287" w14:textId="77777777" w:rsidR="004E583D" w:rsidRPr="004E583D" w:rsidRDefault="004E583D" w:rsidP="00F40D68">
      <w:pPr>
        <w:pStyle w:val="ListParagraph"/>
        <w:numPr>
          <w:ilvl w:val="2"/>
          <w:numId w:val="11"/>
        </w:numPr>
        <w:spacing w:before="0" w:after="160" w:line="259" w:lineRule="auto"/>
        <w:ind w:left="2410"/>
      </w:pPr>
      <w:r w:rsidRPr="004E583D">
        <w:t>Quản lý danh sách các bài viết có trong hệ thống, danh sách các bài biết của tôi.</w:t>
      </w:r>
    </w:p>
    <w:p w14:paraId="260BC942" w14:textId="77777777" w:rsidR="004E583D" w:rsidRPr="004E583D" w:rsidRDefault="004E583D" w:rsidP="00F40D68">
      <w:pPr>
        <w:pStyle w:val="ListParagraph"/>
        <w:numPr>
          <w:ilvl w:val="2"/>
          <w:numId w:val="11"/>
        </w:numPr>
        <w:spacing w:before="0" w:after="160" w:line="259" w:lineRule="auto"/>
        <w:ind w:left="2410"/>
      </w:pPr>
      <w:r w:rsidRPr="004E583D">
        <w:t>Quản lý các danh mục thể loại bài viết.</w:t>
      </w:r>
    </w:p>
    <w:p w14:paraId="2D34B841" w14:textId="77777777" w:rsidR="004E583D" w:rsidRPr="004E583D" w:rsidRDefault="004E583D" w:rsidP="00F40D68">
      <w:pPr>
        <w:pStyle w:val="ListParagraph"/>
        <w:numPr>
          <w:ilvl w:val="2"/>
          <w:numId w:val="11"/>
        </w:numPr>
        <w:spacing w:before="0" w:after="160" w:line="259" w:lineRule="auto"/>
        <w:ind w:left="2410"/>
      </w:pPr>
      <w:r w:rsidRPr="004E583D">
        <w:t>Quản lý các tag bài viết.</w:t>
      </w:r>
    </w:p>
    <w:p w14:paraId="5A8D4FD5" w14:textId="77777777" w:rsidR="004E583D" w:rsidRPr="004E583D" w:rsidRDefault="004E583D" w:rsidP="00F40D68">
      <w:pPr>
        <w:pStyle w:val="ListParagraph"/>
        <w:numPr>
          <w:ilvl w:val="2"/>
          <w:numId w:val="11"/>
        </w:numPr>
        <w:spacing w:before="0" w:after="160" w:line="259" w:lineRule="auto"/>
        <w:ind w:left="2410"/>
      </w:pPr>
      <w:r w:rsidRPr="004E583D">
        <w:t>Quản lý các hình ảnh quảng cáo trên trang web.</w:t>
      </w:r>
    </w:p>
    <w:p w14:paraId="7A3C7D62" w14:textId="77777777" w:rsidR="004E583D" w:rsidRPr="004E583D" w:rsidRDefault="004E583D" w:rsidP="00F40D68">
      <w:pPr>
        <w:pStyle w:val="ListParagraph"/>
        <w:numPr>
          <w:ilvl w:val="2"/>
          <w:numId w:val="11"/>
        </w:numPr>
        <w:spacing w:before="0" w:after="160" w:line="259" w:lineRule="auto"/>
        <w:ind w:left="2410"/>
      </w:pPr>
      <w:r w:rsidRPr="004E583D">
        <w:t>Quản lý comment.</w:t>
      </w:r>
    </w:p>
    <w:p w14:paraId="7DA32517" w14:textId="77777777" w:rsidR="004E583D" w:rsidRPr="004E583D" w:rsidRDefault="004E583D" w:rsidP="00F40D68">
      <w:pPr>
        <w:pStyle w:val="ListParagraph"/>
        <w:numPr>
          <w:ilvl w:val="2"/>
          <w:numId w:val="11"/>
        </w:numPr>
        <w:spacing w:before="0" w:after="160" w:line="259" w:lineRule="auto"/>
        <w:ind w:left="2410"/>
      </w:pPr>
      <w:r w:rsidRPr="004E583D">
        <w:t>Quản lý tài khoản người dùng, phân quyền tài khoản.</w:t>
      </w:r>
    </w:p>
    <w:p w14:paraId="76D2D35F" w14:textId="77777777" w:rsidR="004E583D" w:rsidRPr="004E583D" w:rsidRDefault="004E583D" w:rsidP="00F40D68">
      <w:pPr>
        <w:pStyle w:val="ListParagraph"/>
        <w:numPr>
          <w:ilvl w:val="1"/>
          <w:numId w:val="11"/>
        </w:numPr>
        <w:spacing w:before="0" w:after="160" w:line="259" w:lineRule="auto"/>
        <w:ind w:left="1843"/>
      </w:pPr>
      <w:r w:rsidRPr="004E583D">
        <w:t>Về phía người dùng:</w:t>
      </w:r>
    </w:p>
    <w:p w14:paraId="1103D2A2" w14:textId="77777777" w:rsidR="004E583D" w:rsidRPr="004E583D" w:rsidRDefault="004E583D" w:rsidP="00F40D68">
      <w:pPr>
        <w:pStyle w:val="ListParagraph"/>
        <w:numPr>
          <w:ilvl w:val="2"/>
          <w:numId w:val="11"/>
        </w:numPr>
        <w:spacing w:before="0" w:after="160" w:line="259" w:lineRule="auto"/>
        <w:ind w:left="2410"/>
      </w:pPr>
      <w:r w:rsidRPr="004E583D">
        <w:t>Xem danh sách các bài viết được hiển thị trên trang tin</w:t>
      </w:r>
    </w:p>
    <w:p w14:paraId="5AB452B6" w14:textId="77777777" w:rsidR="004E583D" w:rsidRPr="004E583D" w:rsidRDefault="004E583D" w:rsidP="00F40D68">
      <w:pPr>
        <w:pStyle w:val="ListParagraph"/>
        <w:numPr>
          <w:ilvl w:val="2"/>
          <w:numId w:val="11"/>
        </w:numPr>
        <w:spacing w:before="0" w:after="160" w:line="259" w:lineRule="auto"/>
        <w:ind w:left="2410"/>
      </w:pPr>
      <w:r w:rsidRPr="004E583D">
        <w:t>Xem chi tiết các bài viết.</w:t>
      </w:r>
    </w:p>
    <w:p w14:paraId="52D6035B" w14:textId="77777777" w:rsidR="004E583D" w:rsidRPr="004E583D" w:rsidRDefault="004E583D" w:rsidP="00F40D68">
      <w:pPr>
        <w:pStyle w:val="ListParagraph"/>
        <w:numPr>
          <w:ilvl w:val="2"/>
          <w:numId w:val="11"/>
        </w:numPr>
        <w:spacing w:before="0" w:after="160" w:line="259" w:lineRule="auto"/>
        <w:ind w:left="2410"/>
      </w:pPr>
      <w:r w:rsidRPr="004E583D">
        <w:t>Bình luận bài viết.</w:t>
      </w:r>
    </w:p>
    <w:p w14:paraId="774BA1D5" w14:textId="77777777" w:rsidR="004E583D" w:rsidRPr="004E583D" w:rsidRDefault="004E583D" w:rsidP="00F40D68">
      <w:pPr>
        <w:pStyle w:val="ListParagraph"/>
        <w:numPr>
          <w:ilvl w:val="2"/>
          <w:numId w:val="11"/>
        </w:numPr>
        <w:spacing w:before="0" w:after="160" w:line="259" w:lineRule="auto"/>
        <w:ind w:left="2410"/>
      </w:pPr>
      <w:r w:rsidRPr="004E583D">
        <w:t>Tìm kiếm bài viết.</w:t>
      </w:r>
    </w:p>
    <w:p w14:paraId="2B8C582C" w14:textId="77777777" w:rsidR="004E583D" w:rsidRPr="004E583D" w:rsidRDefault="004E583D" w:rsidP="00F40D68">
      <w:pPr>
        <w:pStyle w:val="ListParagraph"/>
        <w:numPr>
          <w:ilvl w:val="2"/>
          <w:numId w:val="11"/>
        </w:numPr>
        <w:spacing w:before="0" w:after="160" w:line="259" w:lineRule="auto"/>
        <w:ind w:left="2410"/>
      </w:pPr>
      <w:r w:rsidRPr="004E583D">
        <w:t>Lọc bài biết theo chủ đề, tag, ngày đăng.</w:t>
      </w:r>
    </w:p>
    <w:p w14:paraId="421F6A20" w14:textId="77777777" w:rsidR="004E583D" w:rsidRPr="004E583D" w:rsidRDefault="004E583D" w:rsidP="00F40D68">
      <w:pPr>
        <w:pStyle w:val="ListParagraph"/>
        <w:numPr>
          <w:ilvl w:val="2"/>
          <w:numId w:val="11"/>
        </w:numPr>
        <w:spacing w:before="0" w:after="160" w:line="259" w:lineRule="auto"/>
        <w:ind w:left="2410"/>
      </w:pPr>
      <w:r w:rsidRPr="004E583D">
        <w:t>Đăng ký (gửi email để xác nhận), Đăng nhập.</w:t>
      </w:r>
    </w:p>
    <w:p w14:paraId="4A3714CE" w14:textId="77777777" w:rsidR="004E583D" w:rsidRPr="004E583D" w:rsidRDefault="004E583D" w:rsidP="00F40D68">
      <w:pPr>
        <w:pStyle w:val="ListParagraph"/>
        <w:numPr>
          <w:ilvl w:val="2"/>
          <w:numId w:val="11"/>
        </w:numPr>
        <w:spacing w:before="0" w:after="160" w:line="259" w:lineRule="auto"/>
        <w:ind w:left="2410"/>
      </w:pPr>
      <w:r w:rsidRPr="004E583D">
        <w:t>Quên mật khẩu (gửi email để xác nhận).</w:t>
      </w:r>
    </w:p>
    <w:p w14:paraId="3E26121B" w14:textId="77777777" w:rsidR="004E583D" w:rsidRPr="004E583D" w:rsidRDefault="004E583D" w:rsidP="00F40D68">
      <w:pPr>
        <w:pStyle w:val="ListParagraph"/>
        <w:numPr>
          <w:ilvl w:val="2"/>
          <w:numId w:val="11"/>
        </w:numPr>
        <w:spacing w:before="0" w:after="160" w:line="259" w:lineRule="auto"/>
        <w:ind w:left="2410"/>
      </w:pPr>
      <w:r w:rsidRPr="004E583D">
        <w:t>Thay đổi thông tin cá nhân.</w:t>
      </w:r>
    </w:p>
    <w:p w14:paraId="55916588" w14:textId="77777777" w:rsidR="004E583D" w:rsidRPr="004E583D" w:rsidRDefault="004E583D" w:rsidP="00F40D68">
      <w:pPr>
        <w:pStyle w:val="ListParagraph"/>
        <w:numPr>
          <w:ilvl w:val="2"/>
          <w:numId w:val="11"/>
        </w:numPr>
        <w:spacing w:before="0" w:after="160" w:line="259" w:lineRule="auto"/>
        <w:ind w:left="2410"/>
      </w:pPr>
      <w:r w:rsidRPr="004E583D">
        <w:t>Thêm bài viết vào danh sách lưu.</w:t>
      </w:r>
    </w:p>
    <w:p w14:paraId="45F0F66F" w14:textId="77777777" w:rsidR="004E583D" w:rsidRPr="004E583D" w:rsidRDefault="004E583D" w:rsidP="00F40D68">
      <w:pPr>
        <w:pStyle w:val="ListParagraph"/>
        <w:numPr>
          <w:ilvl w:val="2"/>
          <w:numId w:val="11"/>
        </w:numPr>
        <w:spacing w:before="0" w:after="160" w:line="259" w:lineRule="auto"/>
        <w:ind w:left="2410"/>
      </w:pPr>
      <w:r w:rsidRPr="004E583D">
        <w:t>Xem danh sách bài viết đã lưu.</w:t>
      </w:r>
    </w:p>
    <w:p w14:paraId="482AECF8" w14:textId="77777777" w:rsidR="004E583D" w:rsidRPr="004E583D" w:rsidRDefault="004E583D" w:rsidP="00F40D68">
      <w:pPr>
        <w:pStyle w:val="ListParagraph"/>
        <w:numPr>
          <w:ilvl w:val="0"/>
          <w:numId w:val="11"/>
        </w:numPr>
        <w:spacing w:before="0" w:after="160" w:line="259" w:lineRule="auto"/>
      </w:pPr>
      <w:r w:rsidRPr="004E583D">
        <w:t>Tạo các API cho từng chức năng.</w:t>
      </w:r>
    </w:p>
    <w:p w14:paraId="31D1CE78" w14:textId="77777777" w:rsidR="004E583D" w:rsidRPr="004E583D" w:rsidRDefault="004E583D" w:rsidP="004E583D">
      <w:pPr>
        <w:pStyle w:val="Heading3"/>
        <w:rPr>
          <w:szCs w:val="24"/>
        </w:rPr>
      </w:pPr>
      <w:bookmarkStart w:id="15" w:name="_Toc148163898"/>
      <w:r w:rsidRPr="004E583D">
        <w:rPr>
          <w:szCs w:val="24"/>
        </w:rPr>
        <w:t>Xây dựng phía Front-end:</w:t>
      </w:r>
      <w:bookmarkEnd w:id="15"/>
    </w:p>
    <w:p w14:paraId="58EAAC68" w14:textId="77777777" w:rsidR="004E583D" w:rsidRPr="004E583D" w:rsidRDefault="004E583D" w:rsidP="00F40D68">
      <w:pPr>
        <w:pStyle w:val="ListParagraph"/>
        <w:numPr>
          <w:ilvl w:val="0"/>
          <w:numId w:val="12"/>
        </w:numPr>
        <w:spacing w:before="0" w:after="160" w:line="259" w:lineRule="auto"/>
      </w:pPr>
      <w:r w:rsidRPr="004E583D">
        <w:t>Xây dựng giao diện phía người dùng: cung cấp các bài báo có thông tin cụ thể, dễ nhìn, thuận tiện cho việc sử dụng cũng như tương tác với các chức năng trong hệ thống.</w:t>
      </w:r>
    </w:p>
    <w:p w14:paraId="0BBF9B47" w14:textId="2A83D747" w:rsidR="004E583D" w:rsidRPr="004E583D" w:rsidRDefault="004E583D" w:rsidP="00F40D68">
      <w:pPr>
        <w:pStyle w:val="ListParagraph"/>
        <w:numPr>
          <w:ilvl w:val="0"/>
          <w:numId w:val="12"/>
        </w:numPr>
        <w:rPr>
          <w:sz w:val="26"/>
          <w:szCs w:val="26"/>
        </w:rPr>
      </w:pPr>
      <w:r w:rsidRPr="004E583D">
        <w:lastRenderedPageBreak/>
        <w:t>Xây dựng giao diện phía quản trị dựa trên trang AdminLTE3.</w:t>
      </w:r>
    </w:p>
    <w:p w14:paraId="06F39D70" w14:textId="20410B30" w:rsidR="004E583D" w:rsidRPr="004E583D" w:rsidRDefault="004E583D" w:rsidP="004E583D"/>
    <w:p w14:paraId="545CC9A8" w14:textId="4A03F7DF" w:rsidR="002B5600" w:rsidRDefault="00484E8B" w:rsidP="002B5600">
      <w:pPr>
        <w:pStyle w:val="Heading2"/>
      </w:pPr>
      <w:bookmarkStart w:id="16" w:name="_Toc148163899"/>
      <w:r>
        <w:t>Bố cục đồ án</w:t>
      </w:r>
      <w:bookmarkEnd w:id="16"/>
    </w:p>
    <w:p w14:paraId="1548F24B" w14:textId="0FD19237" w:rsidR="004E583D" w:rsidRDefault="004E583D" w:rsidP="00F40D68">
      <w:pPr>
        <w:pStyle w:val="ListParagraph"/>
        <w:numPr>
          <w:ilvl w:val="0"/>
          <w:numId w:val="13"/>
        </w:numPr>
      </w:pPr>
      <w:r>
        <w:t>Chương 1: Tổng quan – giới thiệu về đề tài website tin tức (tổng quan đề tiafaif, lý do chọn đề tài, mục tiêu)</w:t>
      </w:r>
    </w:p>
    <w:p w14:paraId="75E30D70" w14:textId="2E78E872" w:rsidR="004E583D" w:rsidRDefault="004E583D" w:rsidP="00F40D68">
      <w:pPr>
        <w:pStyle w:val="ListParagraph"/>
        <w:numPr>
          <w:ilvl w:val="0"/>
          <w:numId w:val="13"/>
        </w:numPr>
      </w:pPr>
      <w:r>
        <w:t xml:space="preserve">Chương 2: </w:t>
      </w:r>
      <w:r w:rsidR="004527DC">
        <w:t>Cơ sở lý thuyết – trình bày về các công nghệ sử dụng trong đồ án</w:t>
      </w:r>
    </w:p>
    <w:p w14:paraId="6F7A287D" w14:textId="132FBB8D" w:rsidR="004527DC" w:rsidRDefault="004527DC" w:rsidP="00F40D68">
      <w:pPr>
        <w:pStyle w:val="ListParagraph"/>
        <w:numPr>
          <w:ilvl w:val="0"/>
          <w:numId w:val="13"/>
        </w:numPr>
      </w:pPr>
      <w:r>
        <w:t>Chương 3: Phân tích thiết kế hệ thống.</w:t>
      </w:r>
    </w:p>
    <w:p w14:paraId="293ACAAB" w14:textId="5789C4F1" w:rsidR="004527DC" w:rsidRPr="004E583D" w:rsidRDefault="004527DC" w:rsidP="00F40D68">
      <w:pPr>
        <w:pStyle w:val="ListParagraph"/>
        <w:numPr>
          <w:ilvl w:val="0"/>
          <w:numId w:val="13"/>
        </w:numPr>
      </w:pPr>
      <w:r>
        <w:t xml:space="preserve">Chương 4: </w:t>
      </w:r>
    </w:p>
    <w:p w14:paraId="713B1B8C" w14:textId="77777777" w:rsidR="003510E3" w:rsidRDefault="00213E4E" w:rsidP="002B5600">
      <w:pPr>
        <w:pStyle w:val="Heading2"/>
      </w:pPr>
      <w:bookmarkStart w:id="17" w:name="_Toc148163900"/>
      <w:r>
        <w:t>Hướng dẫn sử dụng mẫu đồ án tốt nghiệp</w:t>
      </w:r>
      <w:r w:rsidR="00832E9E">
        <w:t xml:space="preserve"> (</w:t>
      </w:r>
      <w:bookmarkStart w:id="18" w:name="_Toc169424240"/>
      <w:r w:rsidR="00832E9E">
        <w:t>Tiêu đề mục</w:t>
      </w:r>
      <w:bookmarkEnd w:id="18"/>
      <w:r w:rsidR="00832E9E">
        <w:t xml:space="preserve"> – Style Heading 2)</w:t>
      </w:r>
      <w:bookmarkEnd w:id="17"/>
    </w:p>
    <w:p w14:paraId="039CB96E" w14:textId="77777777" w:rsidR="00796B5B" w:rsidRDefault="00796B5B" w:rsidP="00E36664">
      <w:r w:rsidRPr="008F0A40">
        <w:rPr>
          <w:b/>
          <w:color w:val="FF0000"/>
          <w:u w:val="single"/>
        </w:rPr>
        <w:t>Sinh viên lưu ý:</w:t>
      </w:r>
      <w:r>
        <w:t xml:space="preserve"> </w:t>
      </w:r>
      <w:r w:rsidRPr="00266945">
        <w:t xml:space="preserve">Việc lựa chọ font Unicode </w:t>
      </w:r>
      <w:r w:rsidR="006354F5">
        <w:t>trong mẫu này</w:t>
      </w:r>
      <w:r w:rsidRPr="00266945">
        <w:t xml:space="preserve"> là </w:t>
      </w:r>
      <w:r w:rsidR="006354F5">
        <w:t xml:space="preserve">bắt buộc từ năm 2010. </w:t>
      </w:r>
      <w:r w:rsidRPr="00266945">
        <w:t>Nội dung trong tài liệu này chỉ là gợi ý</w:t>
      </w:r>
      <w:r>
        <w:t xml:space="preserve"> và một số hướng dẫn soạn thảo văn bản WORD theo </w:t>
      </w:r>
      <w:r w:rsidR="00F962C7">
        <w:t>phong cách chuyên nghiệp</w:t>
      </w:r>
      <w:r w:rsidRPr="00266945">
        <w:t>.</w:t>
      </w:r>
    </w:p>
    <w:p w14:paraId="2E827645" w14:textId="77777777" w:rsidR="00796B5B" w:rsidRDefault="00796B5B" w:rsidP="00E36664">
      <w:r>
        <w:t>Quy định về sử dụng các Style (3 cấp) trong văn bản thuyết minh đồ án là bắt buộc (giống như trong tài liệu này).</w:t>
      </w:r>
    </w:p>
    <w:p w14:paraId="5E000F94" w14:textId="77777777" w:rsidR="003C1390" w:rsidRDefault="003C1390" w:rsidP="00E36664">
      <w:r>
        <w:t>Trong file mẫu này, chúng tôi đã thiết kế khá đầy đủ các cấu trúc, các style</w:t>
      </w:r>
      <w:r w:rsidR="00691AA0">
        <w:t>. Sinh viên chỉ cần làm theo hướng dẫn trong phần này sẽ có được bản thuyết minh đồ án một cách bài bản.</w:t>
      </w:r>
    </w:p>
    <w:p w14:paraId="43628ACA" w14:textId="77777777" w:rsidR="00C11DED" w:rsidRDefault="00C11DED" w:rsidP="00D14CD1">
      <w:r>
        <w:t xml:space="preserve">Paragraph mặc định có style là Normal (phím tắt </w:t>
      </w:r>
      <w:r w:rsidRPr="00C11DED">
        <w:rPr>
          <w:b/>
        </w:rPr>
        <w:t>Ctrl+Shift+N</w:t>
      </w:r>
      <w:r>
        <w:t>)</w:t>
      </w:r>
      <w:r w:rsidR="00FF0FE8">
        <w:t xml:space="preserve">. Khi sử dụng </w:t>
      </w:r>
      <w:r w:rsidR="003918B2">
        <w:t xml:space="preserve">trên 2 lần </w:t>
      </w:r>
      <w:r w:rsidR="00FF0FE8">
        <w:t>một paragraph có style khác với style Normal</w:t>
      </w:r>
      <w:r w:rsidR="003918B2">
        <w:t xml:space="preserve"> hoặc style đó chưa được thiết kế</w:t>
      </w:r>
      <w:r w:rsidR="00FF0FE8">
        <w:t xml:space="preserve"> thì nên thiết kế mới một style. Hạn chế tối đa định dạng thủ công.</w:t>
      </w:r>
      <w:r w:rsidR="00B37CF8">
        <w:t xml:space="preserve"> Việc thiết kế văn bản mẫu (Document Template) và quản lý sử dụng các style trong văn bản mẫu một cách tối ưu sẽ làm cho file có dung lượng nhỏ hơn, ít lỗi hơn, và thay đổi định dạng v</w:t>
      </w:r>
      <w:r w:rsidR="0018354F">
        <w:t>ăn bản nhanh hơn, các nhãn hình, bảng biểu, công thức, mục lục, danh mục hình vẽ và bảng biểu được thực hiện một cách tự động, không sợ bị nhảy số.</w:t>
      </w:r>
    </w:p>
    <w:p w14:paraId="3673420C" w14:textId="77777777" w:rsidR="00F658C7" w:rsidRDefault="00F658C7" w:rsidP="00E36664">
      <w:r>
        <w:t>MỤC LỤC</w:t>
      </w:r>
      <w:r w:rsidR="004A3046">
        <w:t>, DANH MỤC CÁC HÌNH VẼ, DANH MỤC CÁC BẢNG BIỂU</w:t>
      </w:r>
      <w:r>
        <w:t xml:space="preserve"> - </w:t>
      </w:r>
      <w:r w:rsidR="004A3046">
        <w:t>ở những trang đầu</w:t>
      </w:r>
      <w:r>
        <w:t xml:space="preserve"> được cập nhật tự động</w:t>
      </w:r>
      <w:r w:rsidR="002A3C11">
        <w:t xml:space="preserve"> phụ thuộc vào các style có trong file này</w:t>
      </w:r>
      <w:r>
        <w:t xml:space="preserve">. Vì thế, sinh viên không cần chỉnh sửa </w:t>
      </w:r>
      <w:r w:rsidR="002A3C11">
        <w:t>mục lục</w:t>
      </w:r>
      <w:r w:rsidR="00B11C20">
        <w:t>, danh mục các hình vẽ, danh mục các bảng biểu,</w:t>
      </w:r>
      <w:r w:rsidR="002A3C11">
        <w:t xml:space="preserve"> </w:t>
      </w:r>
      <w:r>
        <w:t>mà chỉ cần click chuột phải vào danh mục của mục lục</w:t>
      </w:r>
      <w:r w:rsidR="00E16E41">
        <w:t>, danh mục các hình vẽ hay danh mục các bảng biểu</w:t>
      </w:r>
      <w:r>
        <w:t xml:space="preserve"> rồi chọn Update Fi</w:t>
      </w:r>
      <w:r w:rsidR="00E37D4D">
        <w:t>e</w:t>
      </w:r>
      <w:r>
        <w:t>ld</w:t>
      </w:r>
      <w:r w:rsidR="007C28B3">
        <w:t xml:space="preserve"> sau đó chọn Update entire table </w:t>
      </w:r>
      <w:r w:rsidR="007C28B3">
        <w:sym w:font="Wingdings" w:char="F0E0"/>
      </w:r>
      <w:r w:rsidR="007C28B3">
        <w:t xml:space="preserve"> OK</w:t>
      </w:r>
      <w:r w:rsidR="00E16E41">
        <w:t xml:space="preserve"> như ở </w:t>
      </w:r>
      <w:r w:rsidR="00791320">
        <w:fldChar w:fldCharType="begin"/>
      </w:r>
      <w:r w:rsidR="00E16E41">
        <w:instrText xml:space="preserve"> REF _Ref262306637 \h </w:instrText>
      </w:r>
      <w:r w:rsidR="00791320">
        <w:fldChar w:fldCharType="separate"/>
      </w:r>
      <w:r w:rsidR="007E2AA4">
        <w:rPr>
          <w:b/>
          <w:bCs/>
        </w:rPr>
        <w:t>Error! Reference source not found.</w:t>
      </w:r>
      <w:r w:rsidR="00791320">
        <w:fldChar w:fldCharType="end"/>
      </w:r>
      <w:r w:rsidR="00E16E41">
        <w:t>.</w:t>
      </w:r>
      <w:r w:rsidR="00E37D4D">
        <w:t xml:space="preserve"> </w:t>
      </w:r>
    </w:p>
    <w:p w14:paraId="7EB997F4" w14:textId="77777777" w:rsidR="00B11C20" w:rsidRDefault="0022666D" w:rsidP="00F60826">
      <w:pPr>
        <w:ind w:firstLine="0"/>
      </w:pPr>
      <w:r>
        <w:rPr>
          <w:b/>
          <w:noProof/>
        </w:rPr>
        <w:lastRenderedPageBreak/>
        <mc:AlternateContent>
          <mc:Choice Requires="wps">
            <w:drawing>
              <wp:inline distT="0" distB="0" distL="0" distR="0" wp14:anchorId="3F7EEAE3" wp14:editId="0305DBAA">
                <wp:extent cx="5572125" cy="1209675"/>
                <wp:effectExtent l="9525" t="9525" r="9525" b="9525"/>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72125" cy="1209675"/>
                        </a:xfrm>
                        <a:prstGeom prst="foldedCorner">
                          <a:avLst>
                            <a:gd name="adj" fmla="val 12500"/>
                          </a:avLst>
                        </a:prstGeom>
                        <a:solidFill>
                          <a:schemeClr val="accent2">
                            <a:lumMod val="75000"/>
                            <a:lumOff val="25000"/>
                            <a:alpha val="30000"/>
                          </a:schemeClr>
                        </a:solidFill>
                        <a:ln w="6350">
                          <a:solidFill>
                            <a:srgbClr val="969696"/>
                          </a:solidFill>
                          <a:round/>
                          <a:headEnd/>
                          <a:tailEnd/>
                        </a:ln>
                      </wps:spPr>
                      <wps:txbx>
                        <w:txbxContent>
                          <w:p w14:paraId="22ACF1E1" w14:textId="77777777" w:rsidR="00BB37A7" w:rsidRPr="00F60826" w:rsidRDefault="00BB37A7" w:rsidP="00F6082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wps:txbx>
                      <wps:bodyPr rot="0" vert="horz" wrap="square" lIns="137160" tIns="91440" rIns="137160" bIns="45720" anchor="t" anchorCtr="0" upright="1">
                        <a:noAutofit/>
                      </wps:bodyPr>
                    </wps:wsp>
                  </a:graphicData>
                </a:graphic>
              </wp:inline>
            </w:drawing>
          </mc:Choice>
          <mc:Fallback>
            <w:pict>
              <v:shapetype w14:anchorId="3F7EEAE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8" o:spid="_x0000_s1026" type="#_x0000_t65" style="width:438.7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" fillcolor="#cf7b79 [2421]" strokecolor="#969696" strokeweight=".5pt">
                <v:fill opacity="19789f"/>
                <v:textbox inset="10.8pt,7.2pt,10.8pt">
                  <w:txbxContent>
                    <w:p w14:paraId="22ACF1E1" w14:textId="77777777" w:rsidR="00BB37A7" w:rsidRPr="00F60826" w:rsidRDefault="00BB37A7" w:rsidP="00F60826">
                      <w:pPr>
                        <w:spacing w:line="240" w:lineRule="auto"/>
                        <w:ind w:firstLine="0"/>
                        <w:rPr>
                          <w:rFonts w:eastAsiaTheme="majorEastAsia"/>
                          <w:i/>
                          <w:iCs/>
                          <w:color w:val="5A5A5A" w:themeColor="text1" w:themeTint="A5"/>
                        </w:rPr>
                      </w:pPr>
                      <w:r>
                        <w:rPr>
                          <w:rFonts w:asciiTheme="majorHAnsi" w:eastAsiaTheme="majorEastAsia" w:hAnsiTheme="majorHAnsi" w:cstheme="majorBidi"/>
                          <w:i/>
                          <w:iCs/>
                          <w:color w:val="5A5A5A" w:themeColor="text1" w:themeTint="A5"/>
                        </w:rPr>
                        <w:t>Sinh viên nên vi</w:t>
                      </w:r>
                      <w:r>
                        <w:rPr>
                          <w:rFonts w:eastAsiaTheme="majorEastAsia"/>
                          <w:i/>
                          <w:iCs/>
                          <w:color w:val="5A5A5A" w:themeColor="text1" w:themeTint="A5"/>
                        </w:rPr>
                        <w:t>ết hoàn chỉnh nội dung phần PHIẾU GIAO NHIỆM VỤ ĐỒ ÁN TỐT NGHIỆP và MỞ ĐẦU, nhập tên tất cả các chương, mục, tiểu mục sau đó cập nhật lại mục lục rồi in cho cán bộ hướng dẫn xem trước các trang từ 1 đến hết phần MỞ ĐẦU. Sau khi CBHD chỉnh sửa thông tin, bố cục bản thuyết minh thì cập nhật lại và bắt tay vào viết nội dung.</w:t>
                      </w:r>
                    </w:p>
                  </w:txbxContent>
                </v:textbox>
                <w10:anchorlock/>
              </v:shape>
            </w:pict>
          </mc:Fallback>
        </mc:AlternateContent>
      </w:r>
    </w:p>
    <w:p w14:paraId="3107646D" w14:textId="77777777" w:rsidR="00F658C7" w:rsidRDefault="00976214" w:rsidP="00F658C7">
      <w:pPr>
        <w:ind w:firstLine="0"/>
        <w:jc w:val="center"/>
      </w:pPr>
      <w:r>
        <w:rPr>
          <w:noProof/>
        </w:rPr>
        <w:drawing>
          <wp:inline distT="0" distB="0" distL="0" distR="0" wp14:anchorId="12C8AA07" wp14:editId="372F9AE6">
            <wp:extent cx="4171950" cy="245618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2145" cy="2456297"/>
                    </a:xfrm>
                    <a:prstGeom prst="rect">
                      <a:avLst/>
                    </a:prstGeom>
                    <a:noFill/>
                    <a:ln>
                      <a:noFill/>
                    </a:ln>
                  </pic:spPr>
                </pic:pic>
              </a:graphicData>
            </a:graphic>
          </wp:inline>
        </w:drawing>
      </w:r>
    </w:p>
    <w:p w14:paraId="03A47BF3" w14:textId="77777777" w:rsidR="00417928" w:rsidRDefault="005E5210" w:rsidP="00417928">
      <w:pPr>
        <w:keepNext/>
        <w:ind w:firstLine="0"/>
        <w:jc w:val="center"/>
      </w:pPr>
      <w:r>
        <w:rPr>
          <w:noProof/>
        </w:rPr>
        <w:object w:dxaOrig="4186" w:dyaOrig="2175" w14:anchorId="69211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209.65pt;height:108.7pt;mso-width-percent:0;mso-height-percent:0;mso-width-percent:0;mso-height-percent:0" o:ole="">
            <v:imagedata r:id="rId12" o:title=""/>
          </v:shape>
          <o:OLEObject Type="Embed" ProgID="PBrush" ShapeID="_x0000_i1029" DrawAspect="Content" ObjectID="_1758777726" r:id="rId13"/>
        </w:object>
      </w:r>
    </w:p>
    <w:p w14:paraId="5833BE4A" w14:textId="77777777" w:rsidR="00F658C7" w:rsidRDefault="00417928" w:rsidP="00D27418">
      <w:pPr>
        <w:pStyle w:val="Captions"/>
      </w:pPr>
      <w:bookmarkStart w:id="19" w:name="_Toc511117950"/>
      <w:r>
        <w:t xml:space="preserve">Hình </w:t>
      </w:r>
      <w:r w:rsidR="00F40D68">
        <w:fldChar w:fldCharType="begin"/>
      </w:r>
      <w:r w:rsidR="00F40D68">
        <w:instrText xml:space="preserve"> STYLEREF 1 \s </w:instrText>
      </w:r>
      <w:r w:rsidR="00F40D68">
        <w:fldChar w:fldCharType="separate"/>
      </w:r>
      <w:r w:rsidR="005F6451">
        <w:rPr>
          <w:noProof/>
        </w:rPr>
        <w:t>1</w:t>
      </w:r>
      <w:r w:rsidR="00F40D68">
        <w:rPr>
          <w:noProof/>
        </w:rPr>
        <w:fldChar w:fldCharType="end"/>
      </w:r>
      <w:r w:rsidR="005F6451">
        <w:noBreakHyphen/>
      </w:r>
      <w:r w:rsidR="00F40D68">
        <w:fldChar w:fldCharType="begin"/>
      </w:r>
      <w:r w:rsidR="00F40D68">
        <w:instrText xml:space="preserve"> SEQ Hình \* ARABIC \s 1 </w:instrText>
      </w:r>
      <w:r w:rsidR="00F40D68">
        <w:fldChar w:fldCharType="separate"/>
      </w:r>
      <w:r w:rsidR="005F6451">
        <w:rPr>
          <w:noProof/>
        </w:rPr>
        <w:t>1</w:t>
      </w:r>
      <w:r w:rsidR="00F40D68">
        <w:rPr>
          <w:noProof/>
        </w:rPr>
        <w:fldChar w:fldCharType="end"/>
      </w:r>
      <w:r w:rsidR="00B3755E">
        <w:t xml:space="preserve"> </w:t>
      </w:r>
      <w:r w:rsidR="0026378F">
        <w:t>Thao tác c</w:t>
      </w:r>
      <w:r w:rsidR="00B3755E">
        <w:t>ập nhật mục lục</w:t>
      </w:r>
      <w:bookmarkEnd w:id="19"/>
    </w:p>
    <w:p w14:paraId="541812BE" w14:textId="77777777" w:rsidR="00674E7A" w:rsidRDefault="00674E7A" w:rsidP="00674E7A">
      <w:r>
        <w:t>Phần Header không chỉnh sửa</w:t>
      </w:r>
    </w:p>
    <w:p w14:paraId="3A93F883" w14:textId="77777777" w:rsidR="00674E7A" w:rsidRDefault="00674E7A" w:rsidP="00674E7A">
      <w:r>
        <w:t xml:space="preserve">Phần Footer – </w:t>
      </w:r>
      <w:r w:rsidR="00EA1A76">
        <w:t>Sinh viên chỉnh sửa lại cho đúng với thông tin của mình (Không ghi tên đề tài ở mục này)</w:t>
      </w:r>
    </w:p>
    <w:p w14:paraId="59B18C3C" w14:textId="77777777" w:rsidR="00C1658A" w:rsidRDefault="00C1658A" w:rsidP="00674E7A">
      <w:r>
        <w:t>THÔNG TIN KẾT QUẢ NGHIÊN CỨU – Phần này bắt buộc phải có, các tiêu đề mục được giữ nguyên, nội dung của các mục phải viết cho đúng với thông tin của sinh viên, dựa vào hướng dẫn trong từng mục để viết nội dung.</w:t>
      </w:r>
    </w:p>
    <w:p w14:paraId="0B5DC10D" w14:textId="77777777" w:rsidR="005C29A7" w:rsidRDefault="005C29A7" w:rsidP="00674E7A">
      <w:r>
        <w:t>MỞ ĐẦU – Phần này bắt buộc phải có, các tiêu đề mục giữ nguyên, nội dung viết theo hướng dẫn</w:t>
      </w:r>
    </w:p>
    <w:p w14:paraId="26C3CEBD" w14:textId="77777777" w:rsidR="00796B5B" w:rsidRDefault="00796B5B" w:rsidP="00E36664">
      <w:r w:rsidRPr="00C80DA8">
        <w:rPr>
          <w:b/>
        </w:rPr>
        <w:t>Heading 1</w:t>
      </w:r>
      <w:r>
        <w:t xml:space="preserve"> là tiêu đề gốc (cấp 1), thường sử dụng để định nghĩa cho tiêu đề của </w:t>
      </w:r>
      <w:r w:rsidRPr="00C80DA8">
        <w:t>MỤC LỤC</w:t>
      </w:r>
      <w:r>
        <w:t xml:space="preserve">, tiêu đề </w:t>
      </w:r>
      <w:r w:rsidRPr="00C80DA8">
        <w:t>CHƯƠNG</w:t>
      </w:r>
      <w:r>
        <w:t xml:space="preserve">, tiêu đề </w:t>
      </w:r>
      <w:r w:rsidRPr="00C80DA8">
        <w:t>KẾT LUẬN</w:t>
      </w:r>
      <w:r>
        <w:t xml:space="preserve">, tiêu đề </w:t>
      </w:r>
      <w:r w:rsidRPr="00C80DA8">
        <w:t>TÀI LIỆU THAM KHẢO</w:t>
      </w:r>
      <w:r>
        <w:t xml:space="preserve">, tiêu đề </w:t>
      </w:r>
      <w:r w:rsidRPr="00C80DA8">
        <w:t>PHỤ LỤC</w:t>
      </w:r>
      <w:r>
        <w:t xml:space="preserve"> và một số tiêu đề cùng cấp khác (nếu có).</w:t>
      </w:r>
    </w:p>
    <w:p w14:paraId="40DEF949" w14:textId="77777777" w:rsidR="00796B5B" w:rsidRDefault="00796B5B" w:rsidP="00E36664">
      <w:r>
        <w:lastRenderedPageBreak/>
        <w:t>Để định nghĩa một đoạn văn bản theo Style nào đó chỉ cần gõ đoạn văn bản đó rồi chọn style. Trong một Style nếu muốn cắt dòng thì đưa con trỏ đến vị trí cần cắt rồi nhấn SHIFT+ENTER thay vì nhấn ENTER.</w:t>
      </w:r>
    </w:p>
    <w:p w14:paraId="450E2A14" w14:textId="7DE9A2C0" w:rsidR="00EA1A76" w:rsidRDefault="00796B5B" w:rsidP="00E36664">
      <w:r>
        <w:t>Style cấp 1 được đánh số mặc định là C</w:t>
      </w:r>
      <w:r w:rsidR="00F41E08">
        <w:t>HƯƠNG</w:t>
      </w:r>
      <w:r>
        <w:t xml:space="preserve"> và số chương. Nếu sử dụng style Heading 1 cho tiêu đề Mục lục thì gõ chữ “mục lục” sau đó chọn style Heading 1. Lúc này đoạn văn sẽ thành “</w:t>
      </w:r>
      <w:r w:rsidRPr="002254C6">
        <w:t>CHƯƠNG 1 MỤC LỤC</w:t>
      </w:r>
      <w:r>
        <w:t>” sau đó phải xóa phần số</w:t>
      </w:r>
      <w:r w:rsidR="00F41E08">
        <w:t xml:space="preserve"> và CHƯƠNG</w:t>
      </w:r>
      <w:r>
        <w:t xml:space="preserve"> đi bằng cách đưa con trỏ đến đầu chữ Mục lục và nhấn Backspace. Nếu sử dụng style Heading 1 cho tiêu đề Chương thì gõ nội dung của tiêu đề chương VD “</w:t>
      </w:r>
      <w:r w:rsidR="006354F5" w:rsidRPr="002254C6">
        <w:t>GIỚI THIỆU CHUNG VỀ CHỦ ĐỀ CỦA ĐỒ ÁN</w:t>
      </w:r>
      <w:r>
        <w:t>” sau đó chọn style Heading 1. Lúc này đoạn văn sẽ thành</w:t>
      </w:r>
    </w:p>
    <w:p w14:paraId="071589DA" w14:textId="60562B76" w:rsidR="002C2C87" w:rsidRDefault="002C2C87" w:rsidP="00E36664"/>
    <w:p w14:paraId="64CE41B4" w14:textId="57BB8F8C" w:rsidR="002C2C87" w:rsidRDefault="002C2C87" w:rsidP="00E36664"/>
    <w:p w14:paraId="517EE30C" w14:textId="0BD92080" w:rsidR="002C2C87" w:rsidRDefault="002C2C87" w:rsidP="00E36664"/>
    <w:p w14:paraId="23C07983" w14:textId="2A02541C" w:rsidR="002C2C87" w:rsidRDefault="002C2C87" w:rsidP="00E36664"/>
    <w:p w14:paraId="36616E85" w14:textId="52D9AE92" w:rsidR="002C2C87" w:rsidRDefault="002C2C87" w:rsidP="00E36664"/>
    <w:p w14:paraId="040AF11B" w14:textId="32D05906" w:rsidR="002C2C87" w:rsidRDefault="002C2C87" w:rsidP="00E36664"/>
    <w:p w14:paraId="7DF40834" w14:textId="15EBA89B" w:rsidR="002C2C87" w:rsidRDefault="002C2C87" w:rsidP="00E36664"/>
    <w:p w14:paraId="0CB00393" w14:textId="5785D9E5" w:rsidR="002C2C87" w:rsidRDefault="002C2C87" w:rsidP="00E36664"/>
    <w:p w14:paraId="45050893" w14:textId="6D26B5D5" w:rsidR="002C2C87" w:rsidRDefault="002C2C87" w:rsidP="00E36664"/>
    <w:p w14:paraId="011AA2B2" w14:textId="75E032F2" w:rsidR="002C2C87" w:rsidRDefault="002C2C87" w:rsidP="00E36664"/>
    <w:p w14:paraId="350F552B" w14:textId="28431D2D" w:rsidR="002C2C87" w:rsidRDefault="002C2C87" w:rsidP="00E36664"/>
    <w:p w14:paraId="31C316EC" w14:textId="245331D4" w:rsidR="002C2C87" w:rsidRDefault="002C2C87" w:rsidP="00E36664"/>
    <w:p w14:paraId="26AB608B" w14:textId="17A375C3" w:rsidR="002C2C87" w:rsidRDefault="002C2C87" w:rsidP="00E36664"/>
    <w:p w14:paraId="74E97554" w14:textId="3B472043" w:rsidR="002C2C87" w:rsidRDefault="002C2C87" w:rsidP="00E36664"/>
    <w:p w14:paraId="32AD70D9" w14:textId="42CF0BC0" w:rsidR="002C2C87" w:rsidRDefault="002C2C87" w:rsidP="00E36664"/>
    <w:p w14:paraId="1C029334" w14:textId="29D5EC30" w:rsidR="002C2C87" w:rsidRDefault="002C2C87" w:rsidP="00E36664"/>
    <w:p w14:paraId="0ED2AD0E" w14:textId="4345ADBB" w:rsidR="002C2C87" w:rsidRDefault="002C2C87" w:rsidP="00E36664"/>
    <w:p w14:paraId="6326A8E3" w14:textId="5D29F104" w:rsidR="002C2C87" w:rsidRDefault="002C2C87" w:rsidP="00E36664"/>
    <w:p w14:paraId="2D101D84" w14:textId="5E491C7B" w:rsidR="002C2C87" w:rsidRDefault="002C2C87" w:rsidP="00E36664"/>
    <w:p w14:paraId="35D6781F" w14:textId="7FCB0424" w:rsidR="002C2C87" w:rsidRDefault="002C2C87" w:rsidP="00E36664"/>
    <w:p w14:paraId="2A6AD2D7" w14:textId="5F273C06" w:rsidR="002C2C87" w:rsidRDefault="002C2C87" w:rsidP="00E36664"/>
    <w:p w14:paraId="40EBBFA9" w14:textId="77777777" w:rsidR="002C2C87" w:rsidRDefault="002C2C87" w:rsidP="00E36664"/>
    <w:p w14:paraId="6FFDCF83" w14:textId="1DEF3C51" w:rsidR="004527DC" w:rsidRDefault="006F7DB0" w:rsidP="00F40D68">
      <w:pPr>
        <w:pStyle w:val="Heading1"/>
      </w:pPr>
      <w:r>
        <w:t xml:space="preserve"> </w:t>
      </w:r>
      <w:bookmarkStart w:id="20" w:name="_Toc148163901"/>
      <w:r w:rsidR="00EA1A76" w:rsidRPr="002254C6">
        <w:t>GIỚI THIỆU CHUNG VỀ CHỦ ĐỀ CỦA ĐỒ ÁN</w:t>
      </w:r>
      <w:bookmarkEnd w:id="20"/>
    </w:p>
    <w:p w14:paraId="31195045" w14:textId="77777777" w:rsidR="002C2C87" w:rsidRPr="002C2C87" w:rsidRDefault="002C2C87" w:rsidP="002C2C87">
      <w:r w:rsidRPr="002C2C87">
        <w:t>Để thực hiện đề tài này, nhóm đã sử dụng các công nghệ sau để thực hiện: ngôn ngữ Java, HTML, CSS, JS , framework Springboot, hệ quản trị cơ sở dữ liệu MySQL.</w:t>
      </w:r>
    </w:p>
    <w:p w14:paraId="33293FDC" w14:textId="77777777" w:rsidR="002C2C87" w:rsidRPr="002C2C87" w:rsidRDefault="002C2C87" w:rsidP="002C2C87">
      <w:pPr>
        <w:pStyle w:val="Heading2"/>
      </w:pPr>
      <w:bookmarkStart w:id="21" w:name="_Toc138198516"/>
      <w:bookmarkStart w:id="22" w:name="_Toc148163902"/>
      <w:r w:rsidRPr="002C2C87">
        <w:t>Front-end</w:t>
      </w:r>
      <w:bookmarkEnd w:id="21"/>
      <w:bookmarkEnd w:id="22"/>
    </w:p>
    <w:p w14:paraId="508397C3" w14:textId="77777777" w:rsidR="002C2C87" w:rsidRPr="002C2C87" w:rsidRDefault="002C2C87" w:rsidP="00F40D68">
      <w:pPr>
        <w:numPr>
          <w:ilvl w:val="2"/>
          <w:numId w:val="1"/>
        </w:numPr>
        <w:rPr>
          <w:b/>
          <w:bCs/>
          <w:i/>
        </w:rPr>
      </w:pPr>
      <w:bookmarkStart w:id="23" w:name="_Toc138198517"/>
      <w:r w:rsidRPr="002C2C87">
        <w:rPr>
          <w:b/>
          <w:bCs/>
          <w:i/>
        </w:rPr>
        <w:t>Front-end là gì ?</w:t>
      </w:r>
      <w:bookmarkEnd w:id="23"/>
    </w:p>
    <w:p w14:paraId="6362008F" w14:textId="77777777" w:rsidR="002C2C87" w:rsidRPr="002C2C87" w:rsidRDefault="002C2C87" w:rsidP="002C2C87">
      <w:r w:rsidRPr="002C2C87">
        <w:t>Front end (còn được biết đến như client-side) là một phần của một website ở đó người dùng có thể tương tác để sử dụng, tất cả những gì mà bạn nhìn thấy trên một website bao gồm: font chữ, màu sắc, danh mục sản phẩm, menu, thanh trượt, v.v. đều là sự kết hợp hoàn hảo giữa HTML, CSS và Javascript.</w:t>
      </w:r>
      <w:sdt>
        <w:sdtPr>
          <w:id w:val="1300043359"/>
          <w:citation/>
        </w:sdtPr>
        <w:sdtEndPr/>
        <w:sdtContent>
          <w:r w:rsidRPr="002C2C87">
            <w:fldChar w:fldCharType="begin"/>
          </w:r>
          <w:r w:rsidRPr="002C2C87">
            <w:instrText xml:space="preserve"> CITATION Gli221 \l 1033 </w:instrText>
          </w:r>
          <w:r w:rsidRPr="002C2C87">
            <w:fldChar w:fldCharType="separate"/>
          </w:r>
          <w:r w:rsidRPr="002C2C87">
            <w:t xml:space="preserve"> [1]</w:t>
          </w:r>
          <w:r w:rsidRPr="002C2C87">
            <w:fldChar w:fldCharType="end"/>
          </w:r>
        </w:sdtContent>
      </w:sdt>
    </w:p>
    <w:p w14:paraId="41BC5D4B" w14:textId="77777777" w:rsidR="002C2C87" w:rsidRPr="002C2C87" w:rsidRDefault="002C2C87" w:rsidP="00F40D68">
      <w:pPr>
        <w:numPr>
          <w:ilvl w:val="2"/>
          <w:numId w:val="1"/>
        </w:numPr>
        <w:rPr>
          <w:b/>
          <w:bCs/>
          <w:i/>
        </w:rPr>
      </w:pPr>
      <w:bookmarkStart w:id="24" w:name="_Toc138198518"/>
      <w:r w:rsidRPr="002C2C87">
        <w:rPr>
          <w:b/>
          <w:bCs/>
          <w:i/>
        </w:rPr>
        <w:t>HTML</w:t>
      </w:r>
      <w:bookmarkEnd w:id="24"/>
      <w:r w:rsidRPr="002C2C87">
        <w:rPr>
          <w:b/>
          <w:bCs/>
          <w:i/>
        </w:rPr>
        <w:t xml:space="preserve"> </w:t>
      </w:r>
    </w:p>
    <w:p w14:paraId="7253DCEF" w14:textId="77777777" w:rsidR="002C2C87" w:rsidRPr="002C2C87" w:rsidRDefault="002C2C87" w:rsidP="002C2C87">
      <w:r w:rsidRPr="002C2C87">
        <w:t>HTML là viết tắt của cụm từ Hypertext Markup Language (tạm dịch là Ngôn ngữ đánh dấu siêu văn bản). HTML được sử dụng để tạo và cấu trúc các thành phần trong trang web hoặc ứng dụng, phân chia các đoạn văn, heading, titles, blockquotes… và HTML không phải là ngôn ngữ lập trình.</w:t>
      </w:r>
      <w:sdt>
        <w:sdtPr>
          <w:id w:val="1277447995"/>
          <w:citation/>
        </w:sdtPr>
        <w:sdtEndPr/>
        <w:sdtContent>
          <w:r w:rsidRPr="002C2C87">
            <w:fldChar w:fldCharType="begin"/>
          </w:r>
          <w:r w:rsidRPr="002C2C87">
            <w:instrText xml:space="preserve"> CITATION Top23 \l 1033 </w:instrText>
          </w:r>
          <w:r w:rsidRPr="002C2C87">
            <w:fldChar w:fldCharType="separate"/>
          </w:r>
          <w:r w:rsidRPr="002C2C87">
            <w:t xml:space="preserve"> [2]</w:t>
          </w:r>
          <w:r w:rsidRPr="002C2C87">
            <w:fldChar w:fldCharType="end"/>
          </w:r>
        </w:sdtContent>
      </w:sdt>
    </w:p>
    <w:p w14:paraId="164FC319" w14:textId="77777777" w:rsidR="002C2C87" w:rsidRPr="002C2C87" w:rsidRDefault="002C2C87" w:rsidP="00F40D68">
      <w:pPr>
        <w:numPr>
          <w:ilvl w:val="2"/>
          <w:numId w:val="1"/>
        </w:numPr>
        <w:rPr>
          <w:b/>
          <w:bCs/>
          <w:i/>
        </w:rPr>
      </w:pPr>
      <w:bookmarkStart w:id="25" w:name="_Toc138198519"/>
      <w:r w:rsidRPr="002C2C87">
        <w:rPr>
          <w:b/>
          <w:bCs/>
          <w:i/>
        </w:rPr>
        <w:t>CSS</w:t>
      </w:r>
      <w:bookmarkEnd w:id="25"/>
      <w:r w:rsidRPr="002C2C87">
        <w:rPr>
          <w:b/>
          <w:bCs/>
          <w:i/>
        </w:rPr>
        <w:t xml:space="preserve"> </w:t>
      </w:r>
    </w:p>
    <w:p w14:paraId="0CFC5CBE" w14:textId="77777777" w:rsidR="002C2C87" w:rsidRPr="002C2C87" w:rsidRDefault="002C2C87" w:rsidP="002C2C87">
      <w:r w:rsidRPr="002C2C87">
        <w:t>CSS xử lý một phần giao diện của trang web. Sử dụng CSS, bạn có thể kiểm soát màu sắc của văn bản, kiểu phông chữ, khoảng cách giữa các đoạn văn, cách các cột được đặt kích thước và bố cục, hình ảnh hoặc màu nền nào được sử dụng, thiết kế bố cục, các biến thể hiển thị cho các thiết bị và kích thước màn hình khác nhau cũng như hàng loạt các hiệu ứng khác. Cách CSS hoạt động đó chính là tìm kiếm dựa trên vùng chọn chẳng hạn như thẻ HTML, ID, class, v.v. Sau đó, nó sẽ áp dụng những thuộc tính buộc phải thay đổi lên các vùng đã chọn. CSS rất dễ học và dễ hiểu nhưng nó cung cấp khả năng kiểm soát mạnh mẽ việc trình bày tài liệu HTML. Thông thường nhất, CSS được kết hợp với các ngôn ngữ đánh dấu HTML hoặc XHTML. HTML và CSS có mối quan hệ gắn bó mật thiết với nhau. Nếu HTML là nền tảng của một trang web thì CSS là tất cả tính thẩm mỹ của toàn bộ trang web đó.</w:t>
      </w:r>
      <w:sdt>
        <w:sdtPr>
          <w:id w:val="1691178174"/>
          <w:citation/>
        </w:sdtPr>
        <w:sdtEndPr/>
        <w:sdtContent>
          <w:r w:rsidRPr="002C2C87">
            <w:fldChar w:fldCharType="begin"/>
          </w:r>
          <w:r w:rsidRPr="002C2C87">
            <w:instrText xml:space="preserve"> CITATION Gli222 \l 1033 </w:instrText>
          </w:r>
          <w:r w:rsidRPr="002C2C87">
            <w:fldChar w:fldCharType="separate"/>
          </w:r>
          <w:r w:rsidRPr="002C2C87">
            <w:t xml:space="preserve"> [3]</w:t>
          </w:r>
          <w:r w:rsidRPr="002C2C87">
            <w:fldChar w:fldCharType="end"/>
          </w:r>
        </w:sdtContent>
      </w:sdt>
    </w:p>
    <w:p w14:paraId="487EA383" w14:textId="77777777" w:rsidR="002C2C87" w:rsidRPr="002C2C87" w:rsidRDefault="002C2C87" w:rsidP="00F40D68">
      <w:pPr>
        <w:numPr>
          <w:ilvl w:val="2"/>
          <w:numId w:val="1"/>
        </w:numPr>
        <w:rPr>
          <w:b/>
          <w:bCs/>
          <w:i/>
        </w:rPr>
      </w:pPr>
      <w:bookmarkStart w:id="26" w:name="_Toc138198520"/>
      <w:r w:rsidRPr="002C2C87">
        <w:rPr>
          <w:b/>
          <w:bCs/>
          <w:i/>
        </w:rPr>
        <w:t>JS</w:t>
      </w:r>
      <w:bookmarkEnd w:id="26"/>
    </w:p>
    <w:p w14:paraId="3D53C529" w14:textId="77777777" w:rsidR="002C2C87" w:rsidRPr="002C2C87" w:rsidRDefault="002C2C87" w:rsidP="002C2C87">
      <w:r w:rsidRPr="002C2C87">
        <w:t>JavaScript là ngôn ngữ lập trình phổ biến dùng để tạo ra các trang web tương tác. Được tích hợp và nhúng vào HTML giúp website trở nên sống động hơn. JavaScript đóng vai trò như một phần của trang web, thực thi cho phép Client-Side Script từ phía người dùng cũng như phía máy chủ (Nodejs) tạo ra các trang web động</w:t>
      </w:r>
      <w:sdt>
        <w:sdtPr>
          <w:id w:val="-1051924328"/>
          <w:citation/>
        </w:sdtPr>
        <w:sdtEndPr/>
        <w:sdtContent>
          <w:r w:rsidRPr="002C2C87">
            <w:fldChar w:fldCharType="begin"/>
          </w:r>
          <w:r w:rsidRPr="002C2C87">
            <w:instrText xml:space="preserve"> CITATION Ngu21 \l 1033 </w:instrText>
          </w:r>
          <w:r w:rsidRPr="002C2C87">
            <w:fldChar w:fldCharType="separate"/>
          </w:r>
          <w:r w:rsidRPr="002C2C87">
            <w:t xml:space="preserve"> [4]</w:t>
          </w:r>
          <w:r w:rsidRPr="002C2C87">
            <w:fldChar w:fldCharType="end"/>
          </w:r>
        </w:sdtContent>
      </w:sdt>
    </w:p>
    <w:p w14:paraId="51BF974D" w14:textId="77777777" w:rsidR="002C2C87" w:rsidRPr="002C2C87" w:rsidRDefault="002C2C87" w:rsidP="002C2C87">
      <w:pPr>
        <w:pStyle w:val="Heading2"/>
      </w:pPr>
      <w:bookmarkStart w:id="27" w:name="_Toc138198521"/>
      <w:bookmarkStart w:id="28" w:name="_Toc148163903"/>
      <w:r w:rsidRPr="002C2C87">
        <w:lastRenderedPageBreak/>
        <w:t>Back-end</w:t>
      </w:r>
      <w:bookmarkEnd w:id="27"/>
      <w:bookmarkEnd w:id="28"/>
      <w:r w:rsidRPr="002C2C87">
        <w:t xml:space="preserve"> </w:t>
      </w:r>
    </w:p>
    <w:p w14:paraId="3E1C43E8" w14:textId="77777777" w:rsidR="002C2C87" w:rsidRPr="002C2C87" w:rsidRDefault="002C2C87" w:rsidP="00F40D68">
      <w:pPr>
        <w:numPr>
          <w:ilvl w:val="2"/>
          <w:numId w:val="1"/>
        </w:numPr>
        <w:rPr>
          <w:b/>
          <w:bCs/>
          <w:i/>
        </w:rPr>
      </w:pPr>
      <w:bookmarkStart w:id="29" w:name="_Toc138198522"/>
      <w:r w:rsidRPr="002C2C87">
        <w:rPr>
          <w:b/>
          <w:bCs/>
          <w:i/>
        </w:rPr>
        <w:t>Back-end là gì ?</w:t>
      </w:r>
      <w:bookmarkEnd w:id="29"/>
    </w:p>
    <w:p w14:paraId="5D65FA70" w14:textId="77777777" w:rsidR="002C2C87" w:rsidRPr="002C2C87" w:rsidRDefault="002C2C87" w:rsidP="002C2C87">
      <w:r w:rsidRPr="002C2C87">
        <w:t>Backend chính là một phần của trang web bao gồm một máy chủ, một ứng ứng và một cơ sở dữ liệu. Nếu front end developer là người chịu trách nhiệm chính trong việc tạo ra một giao diện trang web đẹp với đầy đủ tính năng cần thiết, thì back end developer chính là người có trách nhiệm xử lý các nghiệp vụ phức tạp ở phía sau một cách logic. Họ đảm bảo rằng hệ thống của trang web hoạt động được trơn tru khi đưa vào sử dụng. Các dữ liệu quan trọng của người dùng, thuật toán phân tích, v.v. đều nằm ở phần back-end. Hiểu một cách đơn giản và ngắn gọn thì Backend developer là người nắm giữ vị trí quan trọng trong việc đưa ra quyết định cho cách thức vận hành của một website.</w:t>
      </w:r>
      <w:sdt>
        <w:sdtPr>
          <w:id w:val="828099452"/>
          <w:citation/>
        </w:sdtPr>
        <w:sdtEndPr/>
        <w:sdtContent>
          <w:r w:rsidRPr="002C2C87">
            <w:fldChar w:fldCharType="begin"/>
          </w:r>
          <w:r w:rsidRPr="002C2C87">
            <w:instrText xml:space="preserve"> CITATION Gli221 \l 1033 </w:instrText>
          </w:r>
          <w:r w:rsidRPr="002C2C87">
            <w:fldChar w:fldCharType="separate"/>
          </w:r>
          <w:r w:rsidRPr="002C2C87">
            <w:t xml:space="preserve"> [1]</w:t>
          </w:r>
          <w:r w:rsidRPr="002C2C87">
            <w:fldChar w:fldCharType="end"/>
          </w:r>
        </w:sdtContent>
      </w:sdt>
    </w:p>
    <w:p w14:paraId="2C458EC1" w14:textId="77777777" w:rsidR="002C2C87" w:rsidRPr="002C2C87" w:rsidRDefault="002C2C87" w:rsidP="00F40D68">
      <w:pPr>
        <w:numPr>
          <w:ilvl w:val="2"/>
          <w:numId w:val="1"/>
        </w:numPr>
        <w:rPr>
          <w:b/>
          <w:bCs/>
          <w:i/>
        </w:rPr>
      </w:pPr>
      <w:bookmarkStart w:id="30" w:name="_Toc138198523"/>
      <w:r w:rsidRPr="002C2C87">
        <w:rPr>
          <w:b/>
          <w:bCs/>
          <w:i/>
        </w:rPr>
        <w:t>Java</w:t>
      </w:r>
      <w:bookmarkEnd w:id="30"/>
    </w:p>
    <w:p w14:paraId="03824374" w14:textId="3019D144" w:rsidR="002C2C87" w:rsidRDefault="002C2C87" w:rsidP="002C2C87">
      <w:r w:rsidRPr="002C2C87">
        <w:t>Java được biết đến là ngôn ngữ lập trình bậc cao, hướng đối tượng và giúp bảo mật mạnh mẽ, và còn được định nghĩa là một Platform. Java được phát triển bởi Sun Microsystems, do James Gosling khởi xướng và ra mắt năm 1995. Java hoạt động trên rất nhiều nền tảng như Windows, Mac và các phiên bản khác nhau của UNIX. Java là ngôn ngữ lập trình có mục đích, hướng đối tượng được phát triển cho môi trường phân tán và phát triển phần mềm. Ngôn ngữ này độc lập với nền tảng, không có giới hạn đối với bất kỳ phần cứng hay hệ điều hành cụ thể nào. Nó cung cấp cho người dùng cơ sở để có thể “viết một lần, chạy ở mọi nơi”.</w:t>
      </w:r>
      <w:sdt>
        <w:sdtPr>
          <w:id w:val="1811124720"/>
          <w:citation/>
        </w:sdtPr>
        <w:sdtEndPr/>
        <w:sdtContent>
          <w:r w:rsidRPr="002C2C87">
            <w:fldChar w:fldCharType="begin"/>
          </w:r>
          <w:r w:rsidRPr="002C2C87">
            <w:instrText xml:space="preserve">CITATION Ngu \l 1033 </w:instrText>
          </w:r>
          <w:r w:rsidRPr="002C2C87">
            <w:fldChar w:fldCharType="separate"/>
          </w:r>
          <w:r w:rsidRPr="002C2C87">
            <w:t xml:space="preserve"> [5]</w:t>
          </w:r>
          <w:r w:rsidRPr="002C2C87">
            <w:fldChar w:fldCharType="end"/>
          </w:r>
        </w:sdtContent>
      </w:sdt>
      <w:r w:rsidR="00327033" w:rsidRPr="00327033">
        <w:rPr>
          <w:sz w:val="26"/>
        </w:rPr>
        <w:t xml:space="preserve"> </w:t>
      </w:r>
      <w:r w:rsidR="00327033" w:rsidRPr="00327033">
        <w:t xml:space="preserve">Java được tạo ra với tiêu chí </w:t>
      </w:r>
      <w:r w:rsidR="00327033" w:rsidRPr="00327033">
        <w:rPr>
          <w:i/>
          <w:iCs/>
        </w:rPr>
        <w:t>“</w:t>
      </w:r>
      <w:r w:rsidR="00327033" w:rsidRPr="00327033">
        <w:t>Viết (code) một lần, thực thi khắp nơi</w:t>
      </w:r>
      <w:r w:rsidR="00327033" w:rsidRPr="00327033">
        <w:rPr>
          <w:i/>
          <w:iCs/>
        </w:rPr>
        <w:t>”</w:t>
      </w:r>
      <w:r w:rsidR="00327033" w:rsidRPr="00327033">
        <w:t xml:space="preserve">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14:paraId="697DFD62" w14:textId="4A16E743" w:rsidR="00327033" w:rsidRDefault="00327033" w:rsidP="00327033">
      <w:r w:rsidRPr="00327033">
        <w:t xml:space="preserve">Theo TopDev </w:t>
      </w:r>
      <w:sdt>
        <w:sdtPr>
          <w:id w:val="469797229"/>
          <w:citation/>
        </w:sdtPr>
        <w:sdtEndPr/>
        <w:sdtContent>
          <w:r w:rsidRPr="00327033">
            <w:fldChar w:fldCharType="begin"/>
          </w:r>
          <w:r w:rsidRPr="00327033">
            <w:instrText xml:space="preserve"> CITATION TOP22 \l 1033 </w:instrText>
          </w:r>
          <w:r w:rsidRPr="00327033">
            <w:fldChar w:fldCharType="separate"/>
          </w:r>
          <w:r w:rsidRPr="00327033">
            <w:t>[7]</w:t>
          </w:r>
          <w:r w:rsidRPr="00327033">
            <w:fldChar w:fldCharType="end"/>
          </w:r>
        </w:sdtContent>
      </w:sdt>
      <w:r w:rsidRPr="00327033">
        <w:t>, khi tạo ra các đối tượng trong Java, JRE sẽ tự động cấp phát không gian bộ nhớ cho các đối tượng ở trên heap.Với ngôn ngữ như C \ C++, bạn sẽ phải yêu cầu hủy vùng nhớ mà bạn đã cấp phát, để tránh việc thất thoát vùng nhớ. Tuy nhiên vì một lý do nào đó, bạn không hủy một vài vùng nhớ, dẫn đến việc thất thoát và làm giảm hiệu năng chương trình.Ngôn ngữ lập trình Java hỗ trợ cho bạn điều đó, nghĩa là bạn không phải tự gọi hủy các vùng nhớ. Bộ thu dọn rác của Java sẽ theo vết các tài nguyên đã được cấp. Khi không có tham chiếu nào đến vùng nhớ, bộ thu dọn rác sẽ tiến hành thu hồi vùng nhớ đã được cấp phát.</w:t>
      </w:r>
      <w:r>
        <w:t xml:space="preserve"> J</w:t>
      </w:r>
      <w:r w:rsidRPr="00327033">
        <w:t>ava hỗ trợ lập trình đa tiến trình (multithread) để thực thi các công việc đồng thời. Đồng thời cũng cung cấp giải pháp đồng bộ giữa các tiến trình (giải pháp sử dụng priority…).</w:t>
      </w:r>
    </w:p>
    <w:p w14:paraId="5555F1CF" w14:textId="77777777" w:rsidR="00327033" w:rsidRPr="002C2C87" w:rsidRDefault="00327033" w:rsidP="002C2C87"/>
    <w:p w14:paraId="37627B9A" w14:textId="77777777" w:rsidR="002C2C87" w:rsidRPr="002C2C87" w:rsidRDefault="002C2C87" w:rsidP="00F40D68">
      <w:pPr>
        <w:numPr>
          <w:ilvl w:val="2"/>
          <w:numId w:val="1"/>
        </w:numPr>
        <w:rPr>
          <w:b/>
          <w:bCs/>
          <w:i/>
        </w:rPr>
      </w:pPr>
      <w:bookmarkStart w:id="31" w:name="_Toc138198524"/>
      <w:r w:rsidRPr="002C2C87">
        <w:rPr>
          <w:b/>
          <w:bCs/>
          <w:i/>
        </w:rPr>
        <w:t>Springboot</w:t>
      </w:r>
      <w:bookmarkEnd w:id="31"/>
    </w:p>
    <w:p w14:paraId="582CA134" w14:textId="77777777" w:rsidR="002C2C87" w:rsidRPr="002C2C87" w:rsidRDefault="002C2C87" w:rsidP="002C2C87">
      <w:r w:rsidRPr="002C2C87">
        <w:lastRenderedPageBreak/>
        <w:t>Spring framework là một framework ứng dụng hay Java platform có mã nguồn mở cho nền tảng Java. Được hàng triệu các lập trình viên tin tưởng lựa chọn sử dụng. Spring có kích thước rất nhỏ, trong suốt và nhẹ trong quá trình chạy.</w:t>
      </w:r>
    </w:p>
    <w:p w14:paraId="43313510" w14:textId="77777777" w:rsidR="002C2C87" w:rsidRPr="002C2C87" w:rsidRDefault="002C2C87" w:rsidP="002C2C87">
      <w:r w:rsidRPr="002C2C87">
        <w:t>Spring Boot là một extension của Spring Framework giúp các lập trình viên loại bỏ các bước cấu hình phức tạp mà Spring bắt buộc. Spring Boot là dự án phát triển bởi ngôn ngữ Java (JAV) trong hệ sinh thái Spring framework.</w:t>
      </w:r>
    </w:p>
    <w:p w14:paraId="51CD733D" w14:textId="3C661453" w:rsidR="002C2C87" w:rsidRDefault="002C2C87" w:rsidP="002C2C87">
      <w:r w:rsidRPr="002C2C87">
        <w:t>Một số tính năng nổi bật của Spring Boot đó là: Tạo ra các ứng dụng Spring mang tính độc lập, nhúng trực tiếp Tomcat, Jetty hoặc Undertow mà không cần phải triển khai ra file WAR, Starter dependency giúp cho việc chạy cấu hình Maven trở nên đơn giản hơn, tự động chạy cấu hình Spring khi cần thiết, không sinh code cấu hình, đồng thời không yêu cầu phải cấu hình bằng XML.</w:t>
      </w:r>
      <w:sdt>
        <w:sdtPr>
          <w:id w:val="-1349778670"/>
          <w:citation/>
        </w:sdtPr>
        <w:sdtEndPr/>
        <w:sdtContent>
          <w:r w:rsidRPr="002C2C87">
            <w:fldChar w:fldCharType="begin"/>
          </w:r>
          <w:r w:rsidRPr="002C2C87">
            <w:instrText xml:space="preserve"> CITATION Ngu22 \l 1033 </w:instrText>
          </w:r>
          <w:r w:rsidRPr="002C2C87">
            <w:fldChar w:fldCharType="separate"/>
          </w:r>
          <w:r w:rsidRPr="002C2C87">
            <w:t xml:space="preserve"> [6]</w:t>
          </w:r>
          <w:r w:rsidRPr="002C2C87">
            <w:fldChar w:fldCharType="end"/>
          </w:r>
        </w:sdtContent>
      </w:sdt>
    </w:p>
    <w:p w14:paraId="6A8EA226" w14:textId="77777777" w:rsidR="008F0652" w:rsidRPr="008F0652" w:rsidRDefault="008F0652" w:rsidP="008F0652">
      <w:r w:rsidRPr="008F0652">
        <w:t>Spring khá mạnh mẽ nhưng việc cấu hình nghecũng thấy rắc rối. Do đó Spring boot ra đời, với các ưu điểm:</w:t>
      </w:r>
    </w:p>
    <w:p w14:paraId="7CEF7D05" w14:textId="77777777" w:rsidR="008F0652" w:rsidRPr="008F0652" w:rsidRDefault="008F0652" w:rsidP="00F40D68">
      <w:pPr>
        <w:numPr>
          <w:ilvl w:val="0"/>
          <w:numId w:val="14"/>
        </w:numPr>
      </w:pPr>
      <w:r w:rsidRPr="008F0652">
        <w:t>Auto config: tự động cấu hình thay cho người dùng, chỉ cần bắt đầu code và chạy là được.</w:t>
      </w:r>
    </w:p>
    <w:p w14:paraId="0A9C1444" w14:textId="77777777" w:rsidR="008F0652" w:rsidRPr="008F0652" w:rsidRDefault="008F0652" w:rsidP="00F40D68">
      <w:pPr>
        <w:numPr>
          <w:ilvl w:val="0"/>
          <w:numId w:val="14"/>
        </w:numPr>
      </w:pPr>
      <w:r w:rsidRPr="008F0652">
        <w:t>Xây dựng các bean dựa trên annotation thay vì XML.</w:t>
      </w:r>
    </w:p>
    <w:p w14:paraId="20C23A77" w14:textId="77777777" w:rsidR="008F0652" w:rsidRPr="008F0652" w:rsidRDefault="008F0652" w:rsidP="00F40D68">
      <w:pPr>
        <w:numPr>
          <w:ilvl w:val="0"/>
          <w:numId w:val="14"/>
        </w:numPr>
      </w:pPr>
      <w:r w:rsidRPr="008F0652">
        <w:t>Server Tomcat được nhúng ngay trong file JAR build ra, chỉ cần chạy ở bất kì đâu java chạy được.</w:t>
      </w:r>
    </w:p>
    <w:p w14:paraId="56499ED4" w14:textId="77777777" w:rsidR="008F0652" w:rsidRPr="008F0652" w:rsidRDefault="008F0652" w:rsidP="008F0652">
      <w:r w:rsidRPr="008F0652">
        <w:t>So sánh với Spring, thì Spring Boot chỉ cần:</w:t>
      </w:r>
    </w:p>
    <w:p w14:paraId="615EFC50" w14:textId="77777777" w:rsidR="008F0652" w:rsidRPr="008F0652" w:rsidRDefault="008F0652" w:rsidP="00F40D68">
      <w:pPr>
        <w:numPr>
          <w:ilvl w:val="0"/>
          <w:numId w:val="15"/>
        </w:numPr>
      </w:pPr>
      <w:r w:rsidRPr="008F0652">
        <w:t>Dùng Spring Initializr, nhập các info của project, chọn thư viện rồi down code về.</w:t>
      </w:r>
    </w:p>
    <w:p w14:paraId="140265FA" w14:textId="77777777" w:rsidR="008F0652" w:rsidRPr="008F0652" w:rsidRDefault="008F0652" w:rsidP="00F40D68">
      <w:pPr>
        <w:numPr>
          <w:ilvl w:val="0"/>
          <w:numId w:val="15"/>
        </w:numPr>
      </w:pPr>
      <w:r w:rsidRPr="008F0652">
        <w:t>Mở source code ra và bắt đầu code.</w:t>
      </w:r>
    </w:p>
    <w:p w14:paraId="3B0EE44A" w14:textId="77777777" w:rsidR="008F0652" w:rsidRPr="008F0652" w:rsidRDefault="008F0652" w:rsidP="00F40D68">
      <w:pPr>
        <w:numPr>
          <w:ilvl w:val="0"/>
          <w:numId w:val="15"/>
        </w:numPr>
      </w:pPr>
      <w:r w:rsidRPr="008F0652">
        <w:t>Chạy ngay trong IDE, hoặc build thành file JAR để chạy được ngay, không cần cấu hình server.</w:t>
      </w:r>
    </w:p>
    <w:p w14:paraId="4558B4C3" w14:textId="77777777" w:rsidR="008F0652" w:rsidRPr="008F0652" w:rsidRDefault="008F0652" w:rsidP="008F0652">
      <w:r w:rsidRPr="008F0652">
        <w:t>Khi code Spring Boot người dung sẽ tập trung nhiều hơn vào business logic.</w:t>
      </w:r>
    </w:p>
    <w:p w14:paraId="771B7A6C" w14:textId="77777777" w:rsidR="008F0652" w:rsidRPr="008F0652" w:rsidRDefault="008F0652" w:rsidP="008F0652">
      <w:r w:rsidRPr="008F0652">
        <w:t>Với Node.js, do nó quá linh hoạt nên người dùng sẽ phải tập trung nhiều vào code hơn, thay vì mục đích của code. Kiểu như bạn phải tìm "best practice", "cách tốt nhất" để code điều gì đó.</w:t>
      </w:r>
    </w:p>
    <w:p w14:paraId="3326884C" w14:textId="74347C6A" w:rsidR="008F0652" w:rsidRPr="002C2C87" w:rsidRDefault="008F0652" w:rsidP="008F0652">
      <w:r w:rsidRPr="008F0652">
        <w:t>Nhưng với Spring boot thì khác, có nhiều thư viện có sẵn và cấu trúc code cũng thành chuẩn mực rồi, nên người dùng không cần quá quan tâm phải viết code thế nào cho tốt nữa, thay vào đó sẽ tập trung vào logic hơn.</w:t>
      </w:r>
    </w:p>
    <w:p w14:paraId="51CACF7D" w14:textId="77777777" w:rsidR="002C2C87" w:rsidRPr="002C2C87" w:rsidRDefault="002C2C87" w:rsidP="002C2C87">
      <w:pPr>
        <w:pStyle w:val="Heading2"/>
      </w:pPr>
      <w:bookmarkStart w:id="32" w:name="_Toc138198525"/>
      <w:bookmarkStart w:id="33" w:name="_Toc148163904"/>
      <w:r w:rsidRPr="002C2C87">
        <w:lastRenderedPageBreak/>
        <w:t>MySQL</w:t>
      </w:r>
      <w:bookmarkEnd w:id="32"/>
      <w:bookmarkEnd w:id="33"/>
    </w:p>
    <w:p w14:paraId="6C86D090" w14:textId="77777777" w:rsidR="002C2C87" w:rsidRPr="002C2C87" w:rsidRDefault="002C2C87" w:rsidP="002C2C87">
      <w:r w:rsidRPr="002C2C87">
        <w:t xml:space="preserve">MySQL là một hệ thống quản trị cơ sở dữ liệu mã nguồn mở viết tắt RDBMS phổ biến nhất thế giới và được các nhà phát triển rất ưa chuộng trong quá trình phát triển ứng dụng. Hoạt động theo mô hình Client – Server. MySQL quản lý dữ liệu thông qua các cơ sở dữ liệu và mỗi cơ sở dữ liệu có nhiều bảng quan hệ chứa dữ liệu. </w:t>
      </w:r>
    </w:p>
    <w:p w14:paraId="2968B5F5" w14:textId="0AFC2292" w:rsidR="002C2C87" w:rsidRPr="002C2C87" w:rsidRDefault="002C2C87" w:rsidP="002C2C87">
      <w:r w:rsidRPr="002C2C87">
        <w:t>MySQL là một hệ quản trị cơ sở dữ liệu cho phép bạn quản lý cơ sở dữ liệu liên quan. Nó là phần mềm mã nguồn mở được hỗ trợ bởi Oracle. Nó có nghĩa là bạn có thể sử dụng MySQL mà không phải trả phí. Ngoài ra, bạn có thể thay đổi mã nguồn của nó để phù hợp với nhu cầu của mình.</w:t>
      </w:r>
      <w:sdt>
        <w:sdtPr>
          <w:id w:val="-1811539452"/>
          <w:citation/>
        </w:sdtPr>
        <w:sdtEndPr/>
        <w:sdtContent>
          <w:r w:rsidRPr="002C2C87">
            <w:fldChar w:fldCharType="begin"/>
          </w:r>
          <w:r w:rsidRPr="002C2C87">
            <w:instrText xml:space="preserve"> CITATION Ngu211 \l 1033 </w:instrText>
          </w:r>
          <w:r w:rsidRPr="002C2C87">
            <w:fldChar w:fldCharType="separate"/>
          </w:r>
          <w:r w:rsidRPr="002C2C87">
            <w:t xml:space="preserve"> [7]</w:t>
          </w:r>
          <w:r w:rsidRPr="002C2C87">
            <w:fldChar w:fldCharType="end"/>
          </w:r>
        </w:sdtContent>
      </w:sdt>
    </w:p>
    <w:p w14:paraId="4E51BF29" w14:textId="77777777" w:rsidR="006A0F8F" w:rsidRDefault="006A0F8F" w:rsidP="006A0F8F">
      <w:pPr>
        <w:pStyle w:val="Heading2"/>
      </w:pPr>
      <w:bookmarkStart w:id="34" w:name="_Toc148163905"/>
      <w:r>
        <w:t>Kết chương</w:t>
      </w:r>
      <w:bookmarkEnd w:id="34"/>
    </w:p>
    <w:p w14:paraId="311F5ED0" w14:textId="77777777" w:rsidR="00417928" w:rsidRDefault="006A0F8F" w:rsidP="00BB37A7">
      <w:pPr>
        <w:pStyle w:val="Heading4"/>
      </w:pPr>
      <w:r>
        <w:t>Đoạn này nêu tóm tắt về nội dung của chương vừa viết và viết một vài câu ngắn về nội dung sẽ có trong chương tiếp theo.</w:t>
      </w:r>
      <w:r w:rsidR="00417928">
        <w:br w:type="page"/>
      </w:r>
    </w:p>
    <w:p w14:paraId="5FA026A3" w14:textId="57C61ABB" w:rsidR="006F7DB0" w:rsidRDefault="006F7DB0" w:rsidP="006F7DB0">
      <w:pPr>
        <w:pStyle w:val="Heading1"/>
      </w:pPr>
      <w:r>
        <w:lastRenderedPageBreak/>
        <w:t xml:space="preserve"> </w:t>
      </w:r>
      <w:bookmarkStart w:id="35" w:name="_Toc148163906"/>
      <w:r w:rsidR="006C0219">
        <w:t>CƠ SỞ LÝ THUYẾT</w:t>
      </w:r>
      <w:bookmarkEnd w:id="35"/>
    </w:p>
    <w:p w14:paraId="5D29F3BF" w14:textId="0A7185FC" w:rsidR="0088297A" w:rsidRDefault="00A541E7" w:rsidP="00437C26">
      <w:r>
        <w:t>Trong chương này sẽ nói về lý thuyết về công nghệ đ</w:t>
      </w:r>
      <w:r w:rsidRPr="00A541E7">
        <w:t>ể thực hiện đề tài này</w:t>
      </w:r>
      <w:r>
        <w:t xml:space="preserve"> bao gồm</w:t>
      </w:r>
      <w:r w:rsidRPr="00A541E7">
        <w:t xml:space="preserve"> ngôn ngữ</w:t>
      </w:r>
      <w:r w:rsidR="00437C26">
        <w:t xml:space="preserve"> lập trình</w:t>
      </w:r>
      <w:r w:rsidRPr="00A541E7">
        <w:t xml:space="preserve"> Java, HTML, CSS, JS</w:t>
      </w:r>
      <w:r w:rsidR="00437C26">
        <w:t xml:space="preserve">, </w:t>
      </w:r>
      <w:r w:rsidRPr="00A541E7">
        <w:t>Springboot, hệ quản trị cơ sở dữ liệu MySQL</w:t>
      </w:r>
      <w:r w:rsidR="00437C26">
        <w:t>(8.0.31)</w:t>
      </w:r>
      <w:r w:rsidRPr="00A541E7">
        <w:t>.</w:t>
      </w:r>
    </w:p>
    <w:p w14:paraId="2D78CC5E" w14:textId="3D93CB3F" w:rsidR="002D5C16" w:rsidRDefault="00437C26" w:rsidP="002D5C16">
      <w:pPr>
        <w:pStyle w:val="Heading2"/>
      </w:pPr>
      <w:bookmarkStart w:id="36" w:name="_Toc148163907"/>
      <w:r>
        <w:t>Yêu cầu kĩ thuật:</w:t>
      </w:r>
      <w:bookmarkEnd w:id="36"/>
    </w:p>
    <w:p w14:paraId="0E44EDCB" w14:textId="77777777" w:rsidR="00796B5B" w:rsidRDefault="00796B5B" w:rsidP="00E36664">
      <w:r>
        <w:t>Nếu muốn</w:t>
      </w:r>
      <w:r w:rsidR="002546A5">
        <w:t xml:space="preserve"> trình bày </w:t>
      </w:r>
      <w:r w:rsidR="00710E61" w:rsidRPr="00710E61">
        <w:rPr>
          <w:b/>
        </w:rPr>
        <w:t>Heading 1</w:t>
      </w:r>
      <w:r>
        <w:t xml:space="preserve"> thành hai dòng như trình bày ở chương này thì đưa con trỏ đến đầu chữ </w:t>
      </w:r>
      <w:r w:rsidR="002D5C16">
        <w:t>dòng cần xuống</w:t>
      </w:r>
      <w:r>
        <w:t xml:space="preserve"> rồi nhấn SHIFT+ENTER.</w:t>
      </w:r>
    </w:p>
    <w:p w14:paraId="05634EB4" w14:textId="77777777" w:rsidR="00796B5B" w:rsidRDefault="00796B5B" w:rsidP="00E36664">
      <w:r w:rsidRPr="00927237">
        <w:rPr>
          <w:b/>
        </w:rPr>
        <w:t xml:space="preserve">Heading 2 </w:t>
      </w:r>
      <w:r>
        <w:t>là tiêu đề con (cấp 2)</w:t>
      </w:r>
    </w:p>
    <w:p w14:paraId="4DCF0D95" w14:textId="77777777" w:rsidR="00796B5B" w:rsidRDefault="00796B5B" w:rsidP="00E36664">
      <w:r w:rsidRPr="00D22FAE">
        <w:rPr>
          <w:b/>
        </w:rPr>
        <w:t>Heading 3</w:t>
      </w:r>
      <w:r>
        <w:t xml:space="preserve"> là tiêu đề cấp 3</w:t>
      </w:r>
    </w:p>
    <w:p w14:paraId="1B48DDD4" w14:textId="77777777" w:rsidR="00796B5B" w:rsidRDefault="00796B5B" w:rsidP="00E36664">
      <w:r>
        <w:t>Đối với nhãn của bảng biểu, hình vẽ và công thức nên tạo như sau:</w:t>
      </w:r>
    </w:p>
    <w:p w14:paraId="5572D98B" w14:textId="77777777" w:rsidR="00832E9E" w:rsidRDefault="00832E9E" w:rsidP="002D5C16">
      <w:pPr>
        <w:pStyle w:val="Heading2"/>
      </w:pPr>
      <w:bookmarkStart w:id="37" w:name="_Toc148163908"/>
      <w:r>
        <w:t>Cách chèn nhãn cho bảng biểu</w:t>
      </w:r>
      <w:r w:rsidR="008C2D3B">
        <w:t xml:space="preserve"> và hình vẽ</w:t>
      </w:r>
      <w:bookmarkEnd w:id="37"/>
    </w:p>
    <w:p w14:paraId="321086EF" w14:textId="77777777" w:rsidR="00796B5B" w:rsidRDefault="00796B5B" w:rsidP="00D1641A">
      <w:r>
        <w:t>Để tạo nhãn bảng</w:t>
      </w:r>
      <w:r w:rsidR="005D68FF">
        <w:t xml:space="preserve">, xem kết quả ở </w:t>
      </w:r>
      <w:r w:rsidR="005F6451">
        <w:fldChar w:fldCharType="begin"/>
      </w:r>
      <w:r w:rsidR="005F6451">
        <w:instrText xml:space="preserve"> REF _Ref511122872 \h </w:instrText>
      </w:r>
      <w:r w:rsidR="005F6451">
        <w:fldChar w:fldCharType="separate"/>
      </w:r>
      <w:r w:rsidR="005F6451">
        <w:t xml:space="preserve">Hình </w:t>
      </w:r>
      <w:r w:rsidR="005F6451">
        <w:rPr>
          <w:noProof/>
        </w:rPr>
        <w:t>2</w:t>
      </w:r>
      <w:r w:rsidR="005F6451">
        <w:noBreakHyphen/>
      </w:r>
      <w:r w:rsidR="005F6451">
        <w:rPr>
          <w:noProof/>
        </w:rPr>
        <w:t>1</w:t>
      </w:r>
      <w:r w:rsidR="005F6451">
        <w:fldChar w:fldCharType="end"/>
      </w:r>
      <w:r w:rsidR="005F6451">
        <w:t xml:space="preserve">: </w:t>
      </w:r>
      <w:r>
        <w:t>Chọn bảng cần gán nhãn, Click chuột phải chọn Insert Caption và chọn mẫu của nhãn (nếu chưa có thì tạo mới và thiết lập kiểu hiển thị và kiểu đánh số)</w:t>
      </w:r>
    </w:p>
    <w:p w14:paraId="3F1545B5" w14:textId="77777777" w:rsidR="005F6451" w:rsidRDefault="005E5210" w:rsidP="005F6451">
      <w:pPr>
        <w:keepNext/>
        <w:ind w:firstLine="0"/>
        <w:jc w:val="center"/>
      </w:pPr>
      <w:r>
        <w:rPr>
          <w:noProof/>
        </w:rPr>
        <w:object w:dxaOrig="8834" w:dyaOrig="6884" w14:anchorId="533AC7B3">
          <v:shape id="_x0000_i1028" type="#_x0000_t75" alt="" style="width:359.3pt;height:278.8pt;mso-width-percent:0;mso-height-percent:0;mso-width-percent:0;mso-height-percent:0" o:ole="">
            <v:imagedata r:id="rId14" o:title=""/>
          </v:shape>
          <o:OLEObject Type="Embed" ProgID="PBrush" ShapeID="_x0000_i1028" DrawAspect="Content" ObjectID="_1758777727" r:id="rId15"/>
        </w:object>
      </w:r>
    </w:p>
    <w:p w14:paraId="2E200427" w14:textId="77777777" w:rsidR="00C06CF1" w:rsidRDefault="005F6451" w:rsidP="00C06CF1">
      <w:pPr>
        <w:pStyle w:val="Caption"/>
      </w:pPr>
      <w:bookmarkStart w:id="38" w:name="_Ref511122872"/>
      <w:r>
        <w:t xml:space="preserve">Hình </w:t>
      </w:r>
      <w:r w:rsidR="00F40D68">
        <w:fldChar w:fldCharType="begin"/>
      </w:r>
      <w:r w:rsidR="00F40D68">
        <w:instrText xml:space="preserve"> STYLEREF 1 \s </w:instrText>
      </w:r>
      <w:r w:rsidR="00F40D68">
        <w:fldChar w:fldCharType="separate"/>
      </w:r>
      <w:r>
        <w:rPr>
          <w:noProof/>
        </w:rPr>
        <w:t>2</w:t>
      </w:r>
      <w:r w:rsidR="00F40D68">
        <w:rPr>
          <w:noProof/>
        </w:rPr>
        <w:fldChar w:fldCharType="end"/>
      </w:r>
      <w:r>
        <w:noBreakHyphen/>
      </w:r>
      <w:r w:rsidR="00F40D68">
        <w:fldChar w:fldCharType="begin"/>
      </w:r>
      <w:r w:rsidR="00F40D68">
        <w:instrText xml:space="preserve"> SEQ Hình \* ARABIC \s 1 </w:instrText>
      </w:r>
      <w:r w:rsidR="00F40D68">
        <w:fldChar w:fldCharType="separate"/>
      </w:r>
      <w:r>
        <w:rPr>
          <w:noProof/>
        </w:rPr>
        <w:t>1</w:t>
      </w:r>
      <w:r w:rsidR="00F40D68">
        <w:rPr>
          <w:noProof/>
        </w:rPr>
        <w:fldChar w:fldCharType="end"/>
      </w:r>
      <w:bookmarkStart w:id="39" w:name="_Toc511117951"/>
      <w:bookmarkEnd w:id="38"/>
      <w:r w:rsidR="00C06CF1">
        <w:t xml:space="preserve"> Cách chèn nhãn cho </w:t>
      </w:r>
      <w:r w:rsidR="00A14D85">
        <w:t>hình</w:t>
      </w:r>
      <w:bookmarkEnd w:id="39"/>
    </w:p>
    <w:p w14:paraId="1D4C0604" w14:textId="77777777" w:rsidR="00526DC0" w:rsidRPr="00526DC0" w:rsidRDefault="00526DC0" w:rsidP="009E7E43">
      <w:r w:rsidRPr="00526DC0">
        <w:t xml:space="preserve">Nếu </w:t>
      </w:r>
      <w:r w:rsidR="009E7E43">
        <w:t>chưa có nhãn Bảng thì thì chọn New Label rồi làm như hình dưới đây</w:t>
      </w:r>
    </w:p>
    <w:p w14:paraId="088F83A0" w14:textId="77777777" w:rsidR="00A14D85" w:rsidRDefault="005E5210" w:rsidP="00A14D85">
      <w:pPr>
        <w:keepNext/>
        <w:ind w:firstLine="0"/>
        <w:jc w:val="center"/>
      </w:pPr>
      <w:r>
        <w:rPr>
          <w:noProof/>
        </w:rPr>
        <w:object w:dxaOrig="4619" w:dyaOrig="3661" w14:anchorId="4A6F3126">
          <v:shape id="_x0000_i1027" type="#_x0000_t75" alt="" style="width:230.8pt;height:182.8pt;mso-width-percent:0;mso-height-percent:0;mso-width-percent:0;mso-height-percent:0" o:ole="">
            <v:imagedata r:id="rId16" o:title=""/>
          </v:shape>
          <o:OLEObject Type="Embed" ProgID="PBrush" ShapeID="_x0000_i1027" DrawAspect="Content" ObjectID="_1758777728" r:id="rId17"/>
        </w:object>
      </w:r>
    </w:p>
    <w:p w14:paraId="04B93F23" w14:textId="77777777" w:rsidR="00526DC0" w:rsidRDefault="00A14D85" w:rsidP="00A14D85">
      <w:pPr>
        <w:pStyle w:val="Caption"/>
      </w:pPr>
      <w:bookmarkStart w:id="40" w:name="_Toc511117952"/>
      <w:r>
        <w:t xml:space="preserve">Hình </w:t>
      </w:r>
      <w:r w:rsidR="00F40D68">
        <w:fldChar w:fldCharType="begin"/>
      </w:r>
      <w:r w:rsidR="00F40D68">
        <w:instrText xml:space="preserve"> STYLEREF 1 \s </w:instrText>
      </w:r>
      <w:r w:rsidR="00F40D68">
        <w:fldChar w:fldCharType="separate"/>
      </w:r>
      <w:r w:rsidR="005F6451">
        <w:rPr>
          <w:noProof/>
        </w:rPr>
        <w:t>2</w:t>
      </w:r>
      <w:r w:rsidR="00F40D68">
        <w:rPr>
          <w:noProof/>
        </w:rPr>
        <w:fldChar w:fldCharType="end"/>
      </w:r>
      <w:r w:rsidR="005F6451">
        <w:noBreakHyphen/>
      </w:r>
      <w:r w:rsidR="00F40D68">
        <w:fldChar w:fldCharType="begin"/>
      </w:r>
      <w:r w:rsidR="00F40D68">
        <w:instrText xml:space="preserve"> SEQ Hình \* ARABIC \s 1 </w:instrText>
      </w:r>
      <w:r w:rsidR="00F40D68">
        <w:fldChar w:fldCharType="separate"/>
      </w:r>
      <w:r w:rsidR="005F6451">
        <w:rPr>
          <w:noProof/>
        </w:rPr>
        <w:t>3</w:t>
      </w:r>
      <w:r w:rsidR="00F40D68">
        <w:rPr>
          <w:noProof/>
        </w:rPr>
        <w:fldChar w:fldCharType="end"/>
      </w:r>
      <w:r>
        <w:t xml:space="preserve"> Cách tạo một nhãn mới</w:t>
      </w:r>
      <w:bookmarkEnd w:id="40"/>
    </w:p>
    <w:p w14:paraId="51B7C30F" w14:textId="77777777" w:rsidR="00796B5B" w:rsidRDefault="00796B5B" w:rsidP="00E36664">
      <w:r>
        <w:t xml:space="preserve">Để </w:t>
      </w:r>
      <w:r w:rsidR="003C7DF3">
        <w:t>tham chiếu</w:t>
      </w:r>
      <w:r>
        <w:t xml:space="preserve"> đến nhãn của bảng nào đó thì chọn Insert-&gt;Cross preference và chọn đến nhãn bảng cần liên kết</w:t>
      </w:r>
      <w:r w:rsidR="005D68FF">
        <w:t xml:space="preserve"> xem</w:t>
      </w:r>
      <w:r w:rsidR="00B25F15">
        <w:t xml:space="preserve"> </w:t>
      </w:r>
      <w:r w:rsidR="00B25F15">
        <w:fldChar w:fldCharType="begin"/>
      </w:r>
      <w:r w:rsidR="00B25F15">
        <w:instrText xml:space="preserve"> REF _Ref387321763 \h </w:instrText>
      </w:r>
      <w:r w:rsidR="00B25F15">
        <w:fldChar w:fldCharType="separate"/>
      </w:r>
      <w:r w:rsidR="005F6451">
        <w:t xml:space="preserve">Bảng </w:t>
      </w:r>
      <w:r w:rsidR="005F6451">
        <w:rPr>
          <w:noProof/>
        </w:rPr>
        <w:t>2</w:t>
      </w:r>
      <w:r w:rsidR="005F6451">
        <w:noBreakHyphen/>
      </w:r>
      <w:r w:rsidR="005F6451">
        <w:rPr>
          <w:noProof/>
        </w:rPr>
        <w:t>1</w:t>
      </w:r>
      <w:r w:rsidR="00B25F15">
        <w:fldChar w:fldCharType="end"/>
      </w:r>
      <w:r w:rsidR="008F4ADB">
        <w:t>, chú ý phần “Insert reference to:” chọn “Only label and number”</w:t>
      </w:r>
      <w:r>
        <w:t>.</w:t>
      </w:r>
      <w:r w:rsidR="00B25F15">
        <w:t xml:space="preserve"> </w:t>
      </w:r>
      <w:r w:rsidR="003C7DF3">
        <w:t>Cách làm tương tự với hình vẽ</w:t>
      </w:r>
      <w:r w:rsidR="00841662">
        <w:t>,</w:t>
      </w:r>
      <w:r w:rsidR="003C7DF3">
        <w:t xml:space="preserve"> công thức</w:t>
      </w:r>
      <w:r w:rsidR="00841662">
        <w:t>, mục, tài liệu tham khảo</w:t>
      </w:r>
      <w:r w:rsidR="003C7DF3">
        <w:t xml:space="preserve">. </w:t>
      </w:r>
    </w:p>
    <w:p w14:paraId="11C2E9C6" w14:textId="77777777" w:rsidR="005D68FF" w:rsidRDefault="005E5210" w:rsidP="005D68FF">
      <w:pPr>
        <w:keepNext/>
        <w:ind w:firstLine="0"/>
        <w:jc w:val="center"/>
      </w:pPr>
      <w:r>
        <w:rPr>
          <w:noProof/>
        </w:rPr>
        <w:object w:dxaOrig="7109" w:dyaOrig="5594" w14:anchorId="614D275A">
          <v:shape id="_x0000_i1026" type="#_x0000_t75" alt="" style="width:357.2pt;height:280.25pt;mso-width-percent:0;mso-height-percent:0;mso-width-percent:0;mso-height-percent:0" o:ole="">
            <v:imagedata r:id="rId18" o:title=""/>
          </v:shape>
          <o:OLEObject Type="Embed" ProgID="PBrush" ShapeID="_x0000_i1026" DrawAspect="Content" ObjectID="_1758777729" r:id="rId19"/>
        </w:object>
      </w:r>
    </w:p>
    <w:p w14:paraId="7D8F03CD" w14:textId="77777777" w:rsidR="005D68FF" w:rsidRDefault="005D68FF" w:rsidP="005D68FF">
      <w:pPr>
        <w:pStyle w:val="Caption"/>
      </w:pPr>
      <w:bookmarkStart w:id="41" w:name="_Toc511117953"/>
      <w:r>
        <w:t xml:space="preserve">Hình </w:t>
      </w:r>
      <w:r w:rsidR="00F40D68">
        <w:fldChar w:fldCharType="begin"/>
      </w:r>
      <w:r w:rsidR="00F40D68">
        <w:instrText xml:space="preserve"> STYLEREF 1 \s </w:instrText>
      </w:r>
      <w:r w:rsidR="00F40D68">
        <w:fldChar w:fldCharType="separate"/>
      </w:r>
      <w:r w:rsidR="005F6451">
        <w:rPr>
          <w:noProof/>
        </w:rPr>
        <w:t>2</w:t>
      </w:r>
      <w:r w:rsidR="00F40D68">
        <w:rPr>
          <w:noProof/>
        </w:rPr>
        <w:fldChar w:fldCharType="end"/>
      </w:r>
      <w:r w:rsidR="005F6451">
        <w:noBreakHyphen/>
      </w:r>
      <w:r w:rsidR="00F40D68">
        <w:fldChar w:fldCharType="begin"/>
      </w:r>
      <w:r w:rsidR="00F40D68">
        <w:instrText xml:space="preserve"> SEQ Hình \* ARABIC \s 1 </w:instrText>
      </w:r>
      <w:r w:rsidR="00F40D68">
        <w:fldChar w:fldCharType="separate"/>
      </w:r>
      <w:r w:rsidR="005F6451">
        <w:rPr>
          <w:noProof/>
        </w:rPr>
        <w:t>4</w:t>
      </w:r>
      <w:r w:rsidR="00F40D68">
        <w:rPr>
          <w:noProof/>
        </w:rPr>
        <w:fldChar w:fldCharType="end"/>
      </w:r>
      <w:r>
        <w:t xml:space="preserve"> Cách </w:t>
      </w:r>
      <w:r w:rsidR="00292141">
        <w:t>tham chiếu</w:t>
      </w:r>
      <w:r>
        <w:t xml:space="preserve"> đến một nhãn</w:t>
      </w:r>
      <w:bookmarkEnd w:id="41"/>
    </w:p>
    <w:tbl>
      <w:tblPr>
        <w:tblStyle w:val="TableGrid"/>
        <w:tblW w:w="0" w:type="auto"/>
        <w:tblLook w:val="04A0" w:firstRow="1" w:lastRow="0" w:firstColumn="1" w:lastColumn="0" w:noHBand="0" w:noVBand="1"/>
      </w:tblPr>
      <w:tblGrid>
        <w:gridCol w:w="4389"/>
        <w:gridCol w:w="4389"/>
      </w:tblGrid>
      <w:tr w:rsidR="00B41A05" w14:paraId="6CC4CFD3" w14:textId="77777777" w:rsidTr="00B41A05">
        <w:tc>
          <w:tcPr>
            <w:tcW w:w="4451" w:type="dxa"/>
          </w:tcPr>
          <w:p w14:paraId="7291DC7C" w14:textId="77777777" w:rsidR="00B41A05" w:rsidRDefault="00B41A05" w:rsidP="00E36664">
            <w:pPr>
              <w:ind w:firstLine="0"/>
            </w:pPr>
          </w:p>
        </w:tc>
        <w:tc>
          <w:tcPr>
            <w:tcW w:w="4451" w:type="dxa"/>
          </w:tcPr>
          <w:p w14:paraId="60C47B8E" w14:textId="77777777" w:rsidR="00B41A05" w:rsidRDefault="00B41A05" w:rsidP="00E36664">
            <w:pPr>
              <w:ind w:firstLine="0"/>
            </w:pPr>
          </w:p>
        </w:tc>
      </w:tr>
      <w:tr w:rsidR="00B41A05" w14:paraId="0454B3DA" w14:textId="77777777" w:rsidTr="00B41A05">
        <w:tc>
          <w:tcPr>
            <w:tcW w:w="4451" w:type="dxa"/>
          </w:tcPr>
          <w:p w14:paraId="5565B84E" w14:textId="77777777" w:rsidR="00B41A05" w:rsidRDefault="00B41A05" w:rsidP="00E36664">
            <w:pPr>
              <w:ind w:firstLine="0"/>
            </w:pPr>
          </w:p>
        </w:tc>
        <w:tc>
          <w:tcPr>
            <w:tcW w:w="4451" w:type="dxa"/>
          </w:tcPr>
          <w:p w14:paraId="3A5C5C7B" w14:textId="77777777" w:rsidR="00B41A05" w:rsidRDefault="00B41A05" w:rsidP="00E36664">
            <w:pPr>
              <w:ind w:firstLine="0"/>
            </w:pPr>
          </w:p>
        </w:tc>
      </w:tr>
      <w:tr w:rsidR="00B41A05" w14:paraId="0DA0A065" w14:textId="77777777" w:rsidTr="00B41A05">
        <w:tc>
          <w:tcPr>
            <w:tcW w:w="4451" w:type="dxa"/>
          </w:tcPr>
          <w:p w14:paraId="40846B84" w14:textId="77777777" w:rsidR="00B41A05" w:rsidRDefault="00B41A05" w:rsidP="00E36664">
            <w:pPr>
              <w:ind w:firstLine="0"/>
            </w:pPr>
          </w:p>
        </w:tc>
        <w:tc>
          <w:tcPr>
            <w:tcW w:w="4451" w:type="dxa"/>
          </w:tcPr>
          <w:p w14:paraId="331D7F12" w14:textId="77777777" w:rsidR="00B41A05" w:rsidRDefault="00B41A05" w:rsidP="005F6451">
            <w:pPr>
              <w:keepNext/>
              <w:ind w:firstLine="0"/>
            </w:pPr>
          </w:p>
        </w:tc>
      </w:tr>
    </w:tbl>
    <w:p w14:paraId="663607C6" w14:textId="77777777" w:rsidR="00A64047" w:rsidRDefault="005F6451" w:rsidP="007F2B91">
      <w:pPr>
        <w:pStyle w:val="Caption"/>
      </w:pPr>
      <w:bookmarkStart w:id="42" w:name="_Ref387321763"/>
      <w:bookmarkStart w:id="43" w:name="_Toc511117963"/>
      <w:bookmarkStart w:id="44" w:name="_Toc169424241"/>
      <w:r>
        <w:t xml:space="preserve">Bảng </w:t>
      </w:r>
      <w:r w:rsidR="00F40D68">
        <w:fldChar w:fldCharType="begin"/>
      </w:r>
      <w:r w:rsidR="00F40D68">
        <w:instrText xml:space="preserve"> STYLEREF 1 \s </w:instrText>
      </w:r>
      <w:r w:rsidR="00F40D68">
        <w:fldChar w:fldCharType="separate"/>
      </w:r>
      <w:r>
        <w:rPr>
          <w:noProof/>
        </w:rPr>
        <w:t>2</w:t>
      </w:r>
      <w:r w:rsidR="00F40D68">
        <w:rPr>
          <w:noProof/>
        </w:rPr>
        <w:fldChar w:fldCharType="end"/>
      </w:r>
      <w:r>
        <w:noBreakHyphen/>
      </w:r>
      <w:r w:rsidR="00F40D68">
        <w:fldChar w:fldCharType="begin"/>
      </w:r>
      <w:r w:rsidR="00F40D68">
        <w:instrText xml:space="preserve"> SEQ Bảng \* ARABIC \s 1 </w:instrText>
      </w:r>
      <w:r w:rsidR="00F40D68">
        <w:fldChar w:fldCharType="separate"/>
      </w:r>
      <w:r>
        <w:rPr>
          <w:noProof/>
        </w:rPr>
        <w:t>1</w:t>
      </w:r>
      <w:r w:rsidR="00F40D68">
        <w:rPr>
          <w:noProof/>
        </w:rPr>
        <w:fldChar w:fldCharType="end"/>
      </w:r>
      <w:bookmarkEnd w:id="42"/>
      <w:r w:rsidR="007F2B91" w:rsidRPr="007F2B91">
        <w:t xml:space="preserve"> </w:t>
      </w:r>
      <w:r w:rsidR="007F2B91">
        <w:t>Tên bảng</w:t>
      </w:r>
      <w:bookmarkEnd w:id="43"/>
    </w:p>
    <w:p w14:paraId="41D522E7" w14:textId="77777777" w:rsidR="00A16910" w:rsidRPr="00A16910" w:rsidRDefault="00A33BF0" w:rsidP="002D5C16">
      <w:pPr>
        <w:pStyle w:val="Heading2"/>
      </w:pPr>
      <w:bookmarkStart w:id="45" w:name="_Toc148163909"/>
      <w:bookmarkEnd w:id="44"/>
      <w:r>
        <w:lastRenderedPageBreak/>
        <w:t>H</w:t>
      </w:r>
      <w:r w:rsidR="003C1390">
        <w:t>ướng dẫn chèn công thức và nhãn</w:t>
      </w:r>
      <w:bookmarkEnd w:id="4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6"/>
        <w:gridCol w:w="762"/>
      </w:tblGrid>
      <w:tr w:rsidR="000968D4" w14:paraId="40F34884" w14:textId="77777777" w:rsidTr="000968D4">
        <w:tc>
          <w:tcPr>
            <w:tcW w:w="8137" w:type="dxa"/>
          </w:tcPr>
          <w:p w14:paraId="28A8C7F1" w14:textId="77777777" w:rsidR="000968D4" w:rsidRDefault="005E5210" w:rsidP="000968D4">
            <w:pPr>
              <w:spacing w:before="60" w:beforeAutospacing="0" w:after="0" w:afterAutospacing="0" w:line="240" w:lineRule="auto"/>
            </w:pPr>
            <w:r w:rsidRPr="000968D4">
              <w:rPr>
                <w:noProof/>
                <w:position w:val="-30"/>
              </w:rPr>
              <w:object w:dxaOrig="1219" w:dyaOrig="720" w14:anchorId="47BECE32">
                <v:shape id="_x0000_i1025" type="#_x0000_t75" alt="" style="width:60.7pt;height:36pt;mso-width-percent:0;mso-height-percent:0;mso-width-percent:0;mso-height-percent:0" o:ole="">
                  <v:imagedata r:id="rId20" o:title=""/>
                </v:shape>
                <o:OLEObject Type="Embed" ProgID="Equation.DSMT4" ShapeID="_x0000_i1025" DrawAspect="Content" ObjectID="_1758777730" r:id="rId21"/>
              </w:object>
            </w:r>
          </w:p>
        </w:tc>
        <w:tc>
          <w:tcPr>
            <w:tcW w:w="765" w:type="dxa"/>
          </w:tcPr>
          <w:p w14:paraId="6E0B4216" w14:textId="77777777" w:rsidR="000968D4" w:rsidRDefault="000968D4" w:rsidP="000968D4">
            <w:pPr>
              <w:keepNext/>
              <w:spacing w:before="60" w:beforeAutospacing="0" w:after="0" w:afterAutospacing="0" w:line="240" w:lineRule="auto"/>
              <w:ind w:firstLine="0"/>
              <w:jc w:val="right"/>
            </w:pPr>
            <w:bookmarkStart w:id="46" w:name="_Ref262309719"/>
            <w:r>
              <w:t>(</w:t>
            </w:r>
            <w:r w:rsidR="00F40D68">
              <w:fldChar w:fldCharType="begin"/>
            </w:r>
            <w:r w:rsidR="00F40D68">
              <w:instrText xml:space="preserve"> STYLEREF 1 \s </w:instrText>
            </w:r>
            <w:r w:rsidR="00F40D68">
              <w:fldChar w:fldCharType="separate"/>
            </w:r>
            <w:r w:rsidR="007E2AA4">
              <w:rPr>
                <w:noProof/>
              </w:rPr>
              <w:t>2</w:t>
            </w:r>
            <w:r w:rsidR="00F40D68">
              <w:rPr>
                <w:noProof/>
              </w:rPr>
              <w:fldChar w:fldCharType="end"/>
            </w:r>
            <w:r>
              <w:t>.</w:t>
            </w:r>
            <w:r w:rsidR="00F40D68">
              <w:fldChar w:fldCharType="begin"/>
            </w:r>
            <w:r w:rsidR="00F40D68">
              <w:instrText xml:space="preserve"> SEQ Công_thức \* ARABIC \s 1 </w:instrText>
            </w:r>
            <w:r w:rsidR="00F40D68">
              <w:fldChar w:fldCharType="separate"/>
            </w:r>
            <w:r w:rsidR="005F6451">
              <w:rPr>
                <w:noProof/>
              </w:rPr>
              <w:t>1</w:t>
            </w:r>
            <w:r w:rsidR="00F40D68">
              <w:rPr>
                <w:noProof/>
              </w:rPr>
              <w:fldChar w:fldCharType="end"/>
            </w:r>
            <w:r>
              <w:t>)</w:t>
            </w:r>
            <w:bookmarkEnd w:id="46"/>
          </w:p>
        </w:tc>
      </w:tr>
    </w:tbl>
    <w:p w14:paraId="5031D9FA" w14:textId="77777777" w:rsidR="00A33BF0" w:rsidRDefault="00A33BF0" w:rsidP="000968D4">
      <w:r>
        <w:t>Cũng tương tự như cách chèn nhãn của hình vẽ và bảng biểu, chèn nhãn cho công thức có phần hơi phức tạp.</w:t>
      </w:r>
      <w:r w:rsidR="001028A1">
        <w:t xml:space="preserve"> Trong văn bản này, giải pháp đơn giản là tạo một bảng có 2 cột, cột 1 là công thức, cột 2 là nhãn công thức.</w:t>
      </w:r>
    </w:p>
    <w:p w14:paraId="2384267C" w14:textId="77777777" w:rsidR="00C25E15" w:rsidRDefault="001028A1" w:rsidP="00253413">
      <w:r>
        <w:t xml:space="preserve">Khi thêm công thức mới chỉ cần </w:t>
      </w:r>
      <w:r w:rsidR="00BD079D">
        <w:t>cut</w:t>
      </w:r>
      <w:r>
        <w:t xml:space="preserve"> nhãn đã tạo ở công thức mẫu </w:t>
      </w:r>
      <w:r w:rsidR="00791320">
        <w:fldChar w:fldCharType="begin"/>
      </w:r>
      <w:r>
        <w:instrText xml:space="preserve"> REF _Ref262309719 \h </w:instrText>
      </w:r>
      <w:r w:rsidR="00791320">
        <w:fldChar w:fldCharType="separate"/>
      </w:r>
      <w:r w:rsidR="007E2AA4">
        <w:t>(</w:t>
      </w:r>
      <w:r w:rsidR="007E2AA4">
        <w:rPr>
          <w:noProof/>
        </w:rPr>
        <w:t>2</w:t>
      </w:r>
      <w:r w:rsidR="007E2AA4">
        <w:t>.</w:t>
      </w:r>
      <w:r w:rsidR="007E2AA4">
        <w:rPr>
          <w:noProof/>
        </w:rPr>
        <w:t>1</w:t>
      </w:r>
      <w:r w:rsidR="007E2AA4">
        <w:t>)</w:t>
      </w:r>
      <w:r w:rsidR="00791320">
        <w:fldChar w:fldCharType="end"/>
      </w:r>
      <w:r>
        <w:t xml:space="preserve"> rồi paste và o cộ</w:t>
      </w:r>
      <w:r w:rsidR="006D1040">
        <w:t>t thứ 2 của bảng chứa công thức, nhãn công thức sẽ tự động cập n</w:t>
      </w:r>
      <w:r w:rsidR="005F6451">
        <w:t>h</w:t>
      </w:r>
      <w:r w:rsidR="006D1040">
        <w:t>ật khi in hoặc có thể click chuột phải vào số cần cập nhật rồi chọn Update Field</w:t>
      </w:r>
    </w:p>
    <w:p w14:paraId="1FC534A5" w14:textId="77777777" w:rsidR="00D530AC" w:rsidRDefault="00C25E15" w:rsidP="00AE0BCE">
      <w:pPr>
        <w:pStyle w:val="Heading2"/>
      </w:pPr>
      <w:r>
        <w:t xml:space="preserve"> </w:t>
      </w:r>
      <w:bookmarkStart w:id="47" w:name="_Toc148163910"/>
      <w:r>
        <w:t xml:space="preserve">Hướng dẫn chèn </w:t>
      </w:r>
      <w:r w:rsidR="00D530AC">
        <w:t>tài liệu tham khảo:</w:t>
      </w:r>
      <w:bookmarkEnd w:id="47"/>
    </w:p>
    <w:p w14:paraId="6B81705C" w14:textId="77777777" w:rsidR="00495AE5" w:rsidRDefault="00495AE5" w:rsidP="00C25E15">
      <w:r>
        <w:t>Để chèn một tài liệu tham khảo, không sử dụng phần mềm bên ngoài (Ví dụ: Endnote) có thể làm trực tiếp trong Microsoft</w:t>
      </w:r>
      <w:r w:rsidR="00976214">
        <w:t xml:space="preserve"> Word </w:t>
      </w:r>
      <w:r w:rsidR="003A4ACB">
        <w:t>như</w:t>
      </w:r>
      <w:r w:rsidR="00976214">
        <w:t xml:space="preserve"> sau:</w:t>
      </w:r>
    </w:p>
    <w:p w14:paraId="5FC07221" w14:textId="77777777" w:rsidR="00EB0E56" w:rsidRDefault="00976214" w:rsidP="00FC3C43">
      <w:pPr>
        <w:keepNext/>
        <w:jc w:val="center"/>
      </w:pPr>
      <w:r>
        <w:rPr>
          <w:noProof/>
        </w:rPr>
        <w:drawing>
          <wp:inline distT="0" distB="0" distL="0" distR="0" wp14:anchorId="2344FA09" wp14:editId="2838E87D">
            <wp:extent cx="3514477" cy="161734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6048" cy="1618064"/>
                    </a:xfrm>
                    <a:prstGeom prst="rect">
                      <a:avLst/>
                    </a:prstGeom>
                    <a:noFill/>
                    <a:ln>
                      <a:noFill/>
                    </a:ln>
                  </pic:spPr>
                </pic:pic>
              </a:graphicData>
            </a:graphic>
          </wp:inline>
        </w:drawing>
      </w:r>
    </w:p>
    <w:p w14:paraId="74E74DCD" w14:textId="77777777" w:rsidR="00976214" w:rsidRPr="00D27418" w:rsidRDefault="00EB0E56" w:rsidP="00EB0E56">
      <w:pPr>
        <w:pStyle w:val="Caption"/>
        <w:rPr>
          <w:sz w:val="24"/>
        </w:rPr>
      </w:pPr>
      <w:bookmarkStart w:id="48" w:name="_Ref387329294"/>
      <w:bookmarkStart w:id="49" w:name="_Toc511117954"/>
      <w:r w:rsidRPr="00D27418">
        <w:rPr>
          <w:sz w:val="24"/>
        </w:rPr>
        <w:t xml:space="preserve">Hình </w:t>
      </w:r>
      <w:r w:rsidR="007A1443" w:rsidRPr="00D27418">
        <w:rPr>
          <w:sz w:val="24"/>
        </w:rPr>
        <w:fldChar w:fldCharType="begin"/>
      </w:r>
      <w:r w:rsidR="007A1443" w:rsidRPr="00D27418">
        <w:rPr>
          <w:sz w:val="24"/>
        </w:rPr>
        <w:instrText xml:space="preserve"> STYLEREF 1 \s </w:instrText>
      </w:r>
      <w:r w:rsidR="007A1443" w:rsidRPr="00D27418">
        <w:rPr>
          <w:sz w:val="24"/>
        </w:rPr>
        <w:fldChar w:fldCharType="separate"/>
      </w:r>
      <w:r w:rsidR="005F6451" w:rsidRPr="00D27418">
        <w:rPr>
          <w:noProof/>
          <w:sz w:val="24"/>
        </w:rPr>
        <w:t>2</w:t>
      </w:r>
      <w:r w:rsidR="007A1443" w:rsidRPr="00D27418">
        <w:rPr>
          <w:noProof/>
          <w:sz w:val="24"/>
        </w:rPr>
        <w:fldChar w:fldCharType="end"/>
      </w:r>
      <w:r w:rsidR="005F6451" w:rsidRPr="00D27418">
        <w:rPr>
          <w:sz w:val="24"/>
        </w:rPr>
        <w:noBreakHyphen/>
      </w:r>
      <w:r w:rsidR="007A1443" w:rsidRPr="00D27418">
        <w:rPr>
          <w:sz w:val="24"/>
        </w:rPr>
        <w:fldChar w:fldCharType="begin"/>
      </w:r>
      <w:r w:rsidR="007A1443" w:rsidRPr="00D27418">
        <w:rPr>
          <w:sz w:val="24"/>
        </w:rPr>
        <w:instrText xml:space="preserve"> SEQ Hình \* ARABIC \s 1 </w:instrText>
      </w:r>
      <w:r w:rsidR="007A1443" w:rsidRPr="00D27418">
        <w:rPr>
          <w:sz w:val="24"/>
        </w:rPr>
        <w:fldChar w:fldCharType="separate"/>
      </w:r>
      <w:r w:rsidR="005F6451" w:rsidRPr="00D27418">
        <w:rPr>
          <w:noProof/>
          <w:sz w:val="24"/>
        </w:rPr>
        <w:t>5</w:t>
      </w:r>
      <w:r w:rsidR="007A1443" w:rsidRPr="00D27418">
        <w:rPr>
          <w:noProof/>
          <w:sz w:val="24"/>
        </w:rPr>
        <w:fldChar w:fldCharType="end"/>
      </w:r>
      <w:bookmarkEnd w:id="48"/>
      <w:r w:rsidRPr="00D27418">
        <w:rPr>
          <w:sz w:val="24"/>
        </w:rPr>
        <w:t xml:space="preserve"> </w:t>
      </w:r>
      <w:r w:rsidR="003A4ACB" w:rsidRPr="00D27418">
        <w:rPr>
          <w:sz w:val="24"/>
        </w:rPr>
        <w:t>Quản lý</w:t>
      </w:r>
      <w:r w:rsidRPr="00D27418">
        <w:rPr>
          <w:sz w:val="24"/>
        </w:rPr>
        <w:t xml:space="preserve"> tài liệu tham khảo</w:t>
      </w:r>
      <w:bookmarkEnd w:id="49"/>
    </w:p>
    <w:p w14:paraId="68A0AE4D" w14:textId="77777777" w:rsidR="00976214" w:rsidRDefault="00976214" w:rsidP="00976214">
      <w:r>
        <w:t>Chọn References-&gt;Manage Sources</w:t>
      </w:r>
      <w:r w:rsidR="00FC3C43">
        <w:t xml:space="preserve">, xem </w:t>
      </w:r>
      <w:r w:rsidR="00FC3C43">
        <w:fldChar w:fldCharType="begin"/>
      </w:r>
      <w:r w:rsidR="00FC3C43">
        <w:instrText xml:space="preserve"> REF _Ref387329294 \h </w:instrText>
      </w:r>
      <w:r w:rsidR="00FC3C43">
        <w:fldChar w:fldCharType="separate"/>
      </w:r>
      <w:r w:rsidR="007E2AA4">
        <w:t xml:space="preserve">Hình </w:t>
      </w:r>
      <w:r w:rsidR="007E2AA4">
        <w:rPr>
          <w:noProof/>
        </w:rPr>
        <w:t>2</w:t>
      </w:r>
      <w:r w:rsidR="007E2AA4">
        <w:noBreakHyphen/>
      </w:r>
      <w:r w:rsidR="007E2AA4">
        <w:rPr>
          <w:noProof/>
        </w:rPr>
        <w:t>4</w:t>
      </w:r>
      <w:r w:rsidR="00FC3C43">
        <w:fldChar w:fldCharType="end"/>
      </w:r>
      <w:r w:rsidR="00FC3C43">
        <w:t>. Sau khi hoàn tất bước này, có 2 trường hợp xảy ra. Trường hợ</w:t>
      </w:r>
      <w:r w:rsidR="00D62E59">
        <w:t>p 1, chưa có tài liệu tham khảo cần đến</w:t>
      </w:r>
      <w:r w:rsidR="00FC3C43">
        <w:t xml:space="preserve"> trong cơ sở dữ liệu</w:t>
      </w:r>
      <w:r w:rsidR="00D62E59">
        <w:t>, ta cần phải tạo ra tài liệu đó trong Source Manager</w:t>
      </w:r>
      <w:r w:rsidR="00FC3C43">
        <w:t>:</w:t>
      </w:r>
    </w:p>
    <w:p w14:paraId="774BB17C" w14:textId="77777777" w:rsidR="00FC3C43" w:rsidRDefault="00FC3C43" w:rsidP="003A4ACB">
      <w:pPr>
        <w:keepNext/>
        <w:jc w:val="center"/>
      </w:pPr>
      <w:r>
        <w:rPr>
          <w:noProof/>
        </w:rPr>
        <w:drawing>
          <wp:inline distT="0" distB="0" distL="0" distR="0" wp14:anchorId="2A3BC63F" wp14:editId="523139A0">
            <wp:extent cx="3681454" cy="209530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7246" cy="2098596"/>
                    </a:xfrm>
                    <a:prstGeom prst="rect">
                      <a:avLst/>
                    </a:prstGeom>
                    <a:noFill/>
                    <a:ln>
                      <a:noFill/>
                    </a:ln>
                  </pic:spPr>
                </pic:pic>
              </a:graphicData>
            </a:graphic>
          </wp:inline>
        </w:drawing>
      </w:r>
    </w:p>
    <w:p w14:paraId="2DE4E95E" w14:textId="77777777" w:rsidR="00FC3C43" w:rsidRDefault="00FC3C43" w:rsidP="003A4ACB">
      <w:pPr>
        <w:pStyle w:val="Caption"/>
      </w:pPr>
      <w:bookmarkStart w:id="50" w:name="_Ref387664116"/>
      <w:bookmarkStart w:id="51" w:name="_Toc511117955"/>
      <w:r>
        <w:t xml:space="preserve">Hình </w:t>
      </w:r>
      <w:r w:rsidR="00F40D68">
        <w:fldChar w:fldCharType="begin"/>
      </w:r>
      <w:r w:rsidR="00F40D68">
        <w:instrText xml:space="preserve"> STYLEREF 1 \s </w:instrText>
      </w:r>
      <w:r w:rsidR="00F40D68">
        <w:fldChar w:fldCharType="separate"/>
      </w:r>
      <w:r w:rsidR="005F6451">
        <w:rPr>
          <w:noProof/>
        </w:rPr>
        <w:t>2</w:t>
      </w:r>
      <w:r w:rsidR="00F40D68">
        <w:rPr>
          <w:noProof/>
        </w:rPr>
        <w:fldChar w:fldCharType="end"/>
      </w:r>
      <w:r w:rsidR="005F6451">
        <w:noBreakHyphen/>
      </w:r>
      <w:r w:rsidR="00F40D68">
        <w:fldChar w:fldCharType="begin"/>
      </w:r>
      <w:r w:rsidR="00F40D68">
        <w:instrText xml:space="preserve"> SEQ Hình \* ARABIC \s 1 </w:instrText>
      </w:r>
      <w:r w:rsidR="00F40D68">
        <w:fldChar w:fldCharType="separate"/>
      </w:r>
      <w:r w:rsidR="005F6451">
        <w:rPr>
          <w:noProof/>
        </w:rPr>
        <w:t>6</w:t>
      </w:r>
      <w:r w:rsidR="00F40D68">
        <w:rPr>
          <w:noProof/>
        </w:rPr>
        <w:fldChar w:fldCharType="end"/>
      </w:r>
      <w:bookmarkEnd w:id="50"/>
      <w:r w:rsidRPr="00FC3C43">
        <w:t xml:space="preserve"> </w:t>
      </w:r>
      <w:r w:rsidR="00D62E59">
        <w:t>Tạo mới một tài liệu tham khảo</w:t>
      </w:r>
      <w:bookmarkEnd w:id="51"/>
    </w:p>
    <w:p w14:paraId="41D996C9" w14:textId="77777777" w:rsidR="00D62E59" w:rsidRPr="00D62E59" w:rsidRDefault="003A4ACB" w:rsidP="00D62E59">
      <w:r>
        <w:lastRenderedPageBreak/>
        <w:t>Sau khi bấm vào nút</w:t>
      </w:r>
      <w:r w:rsidR="00D62E59">
        <w:t xml:space="preserve"> “New...” như trong </w:t>
      </w:r>
      <w:r w:rsidR="00D62E59">
        <w:fldChar w:fldCharType="begin"/>
      </w:r>
      <w:r w:rsidR="00D62E59">
        <w:instrText xml:space="preserve"> REF _Ref387664116 \h </w:instrText>
      </w:r>
      <w:r w:rsidR="00D62E59">
        <w:fldChar w:fldCharType="separate"/>
      </w:r>
      <w:r w:rsidR="007E2AA4">
        <w:t xml:space="preserve">Hình </w:t>
      </w:r>
      <w:r w:rsidR="007E2AA4">
        <w:rPr>
          <w:noProof/>
        </w:rPr>
        <w:t>2</w:t>
      </w:r>
      <w:r w:rsidR="007E2AA4">
        <w:noBreakHyphen/>
      </w:r>
      <w:r w:rsidR="007E2AA4">
        <w:rPr>
          <w:noProof/>
        </w:rPr>
        <w:t>5</w:t>
      </w:r>
      <w:r w:rsidR="00D62E59">
        <w:fldChar w:fldCharType="end"/>
      </w:r>
      <w:r w:rsidR="00D62E59">
        <w:t>. Sau đó thêm nội dung của tài liệu tham khảo vào như: Loại tài liệu</w:t>
      </w:r>
      <w:r w:rsidR="00301729">
        <w:t>, tên tác giả, tên đồng tác giả, tiêu đề, năm xuất bản, thành phố, nhà xuất bản...</w:t>
      </w:r>
      <w:r w:rsidR="00D62E59">
        <w:t xml:space="preserve"> (xem </w:t>
      </w:r>
      <w:r w:rsidR="00D62E59">
        <w:fldChar w:fldCharType="begin"/>
      </w:r>
      <w:r w:rsidR="00D62E59">
        <w:instrText xml:space="preserve"> REF _Ref387664182 \h </w:instrText>
      </w:r>
      <w:r w:rsidR="00D62E59">
        <w:fldChar w:fldCharType="separate"/>
      </w:r>
      <w:r w:rsidR="007E2AA4">
        <w:t xml:space="preserve">Hình </w:t>
      </w:r>
      <w:r w:rsidR="007E2AA4">
        <w:rPr>
          <w:noProof/>
        </w:rPr>
        <w:t>2</w:t>
      </w:r>
      <w:r w:rsidR="007E2AA4">
        <w:noBreakHyphen/>
      </w:r>
      <w:r w:rsidR="007E2AA4">
        <w:rPr>
          <w:noProof/>
        </w:rPr>
        <w:t>6</w:t>
      </w:r>
      <w:r w:rsidR="00D62E59">
        <w:fldChar w:fldCharType="end"/>
      </w:r>
      <w:r w:rsidR="00301729">
        <w:t>, với trường hợp chọn loại tài liệu là Book - sách</w:t>
      </w:r>
      <w:r w:rsidR="00D62E59">
        <w:t xml:space="preserve">).  </w:t>
      </w:r>
    </w:p>
    <w:p w14:paraId="537A7C7A" w14:textId="77777777" w:rsidR="00EB0E56" w:rsidRDefault="00051BFA" w:rsidP="003A4ACB">
      <w:pPr>
        <w:keepNext/>
        <w:jc w:val="center"/>
      </w:pPr>
      <w:r>
        <w:rPr>
          <w:noProof/>
        </w:rPr>
        <w:drawing>
          <wp:inline distT="0" distB="0" distL="0" distR="0" wp14:anchorId="457C87B1" wp14:editId="556E5F9A">
            <wp:extent cx="4169391" cy="2043903"/>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69179" cy="2043799"/>
                    </a:xfrm>
                    <a:prstGeom prst="rect">
                      <a:avLst/>
                    </a:prstGeom>
                    <a:noFill/>
                    <a:ln>
                      <a:noFill/>
                    </a:ln>
                  </pic:spPr>
                </pic:pic>
              </a:graphicData>
            </a:graphic>
          </wp:inline>
        </w:drawing>
      </w:r>
    </w:p>
    <w:p w14:paraId="1D063DE6" w14:textId="77777777" w:rsidR="00051BFA" w:rsidRDefault="00EB0E56" w:rsidP="003A4ACB">
      <w:pPr>
        <w:pStyle w:val="Caption"/>
      </w:pPr>
      <w:bookmarkStart w:id="52" w:name="_Ref387664182"/>
      <w:bookmarkStart w:id="53" w:name="_Toc511117956"/>
      <w:r>
        <w:t xml:space="preserve">Hình </w:t>
      </w:r>
      <w:r w:rsidR="00F40D68">
        <w:fldChar w:fldCharType="begin"/>
      </w:r>
      <w:r w:rsidR="00F40D68">
        <w:instrText xml:space="preserve"> STYLEREF 1 \s </w:instrText>
      </w:r>
      <w:r w:rsidR="00F40D68">
        <w:fldChar w:fldCharType="separate"/>
      </w:r>
      <w:r w:rsidR="005F6451">
        <w:rPr>
          <w:noProof/>
        </w:rPr>
        <w:t>2</w:t>
      </w:r>
      <w:r w:rsidR="00F40D68">
        <w:rPr>
          <w:noProof/>
        </w:rPr>
        <w:fldChar w:fldCharType="end"/>
      </w:r>
      <w:r w:rsidR="005F6451">
        <w:noBreakHyphen/>
      </w:r>
      <w:r w:rsidR="00F40D68">
        <w:fldChar w:fldCharType="begin"/>
      </w:r>
      <w:r w:rsidR="00F40D68">
        <w:instrText xml:space="preserve"> SEQ Hình \* ARABIC \s 1 </w:instrText>
      </w:r>
      <w:r w:rsidR="00F40D68">
        <w:fldChar w:fldCharType="separate"/>
      </w:r>
      <w:r w:rsidR="005F6451">
        <w:rPr>
          <w:noProof/>
        </w:rPr>
        <w:t>7</w:t>
      </w:r>
      <w:r w:rsidR="00F40D68">
        <w:rPr>
          <w:noProof/>
        </w:rPr>
        <w:fldChar w:fldCharType="end"/>
      </w:r>
      <w:bookmarkEnd w:id="52"/>
      <w:r>
        <w:t xml:space="preserve"> </w:t>
      </w:r>
      <w:r w:rsidR="003A4ACB">
        <w:t>Thêm chi tiết tài liệu tham khảo</w:t>
      </w:r>
      <w:bookmarkEnd w:id="53"/>
    </w:p>
    <w:p w14:paraId="13815169" w14:textId="77777777" w:rsidR="00D530AC" w:rsidRDefault="00301729" w:rsidP="00C25E15">
      <w:bookmarkStart w:id="54" w:name="_Toc169424247"/>
      <w:r>
        <w:t>Kết thúc quá trình nhập, bấm “OK” sẽ tạo ra nguồn trích dẫn của một tài liệu mới.</w:t>
      </w:r>
    </w:p>
    <w:p w14:paraId="631CED1A" w14:textId="77777777" w:rsidR="00301729" w:rsidRDefault="00301729" w:rsidP="00C25E15">
      <w:r>
        <w:t>Trường hợp 2, đã có tài liệu tham khảo</w:t>
      </w:r>
      <w:r w:rsidR="004044A0">
        <w:t xml:space="preserve">. Ta chỉ việc chọn những tài liệu cần thiết trong danh sách tài liệu có sẵn - “Master List” rồi bấm “Copy </w:t>
      </w:r>
      <w:r w:rsidR="004044A0" w:rsidRPr="004044A0">
        <w:rPr>
          <w:rFonts w:ascii="Cordia New" w:hAnsi="Cordia New" w:cs="Cordia New"/>
          <w:b/>
          <w:sz w:val="28"/>
        </w:rPr>
        <w:t>-&gt;</w:t>
      </w:r>
      <w:r w:rsidR="004044A0">
        <w:t>” để đưa tài liệu trong danh sách tài liệu có sẵn vào danh sách tài liệu của văn bản đang soạn thảo.</w:t>
      </w:r>
    </w:p>
    <w:p w14:paraId="67C0F4FB" w14:textId="77777777" w:rsidR="004044A0" w:rsidRDefault="00301729" w:rsidP="004044A0">
      <w:pPr>
        <w:keepNext/>
        <w:spacing w:before="0" w:line="240" w:lineRule="auto"/>
        <w:ind w:firstLine="0"/>
        <w:jc w:val="center"/>
      </w:pPr>
      <w:r>
        <w:rPr>
          <w:noProof/>
        </w:rPr>
        <w:drawing>
          <wp:inline distT="0" distB="0" distL="0" distR="0" wp14:anchorId="065669AC" wp14:editId="3C208CFA">
            <wp:extent cx="5574030" cy="315658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4030" cy="3156585"/>
                    </a:xfrm>
                    <a:prstGeom prst="rect">
                      <a:avLst/>
                    </a:prstGeom>
                    <a:noFill/>
                    <a:ln>
                      <a:noFill/>
                    </a:ln>
                  </pic:spPr>
                </pic:pic>
              </a:graphicData>
            </a:graphic>
          </wp:inline>
        </w:drawing>
      </w:r>
    </w:p>
    <w:p w14:paraId="708328A8" w14:textId="77777777" w:rsidR="004044A0" w:rsidRDefault="004044A0" w:rsidP="004044A0">
      <w:pPr>
        <w:pStyle w:val="Caption"/>
      </w:pPr>
      <w:bookmarkStart w:id="55" w:name="_Toc511117957"/>
      <w:r>
        <w:t xml:space="preserve">Hình </w:t>
      </w:r>
      <w:r w:rsidR="00F40D68">
        <w:fldChar w:fldCharType="begin"/>
      </w:r>
      <w:r w:rsidR="00F40D68">
        <w:instrText xml:space="preserve"> STYLEREF 1 \s </w:instrText>
      </w:r>
      <w:r w:rsidR="00F40D68">
        <w:fldChar w:fldCharType="separate"/>
      </w:r>
      <w:r w:rsidR="005F6451">
        <w:rPr>
          <w:noProof/>
        </w:rPr>
        <w:t>2</w:t>
      </w:r>
      <w:r w:rsidR="00F40D68">
        <w:rPr>
          <w:noProof/>
        </w:rPr>
        <w:fldChar w:fldCharType="end"/>
      </w:r>
      <w:r w:rsidR="005F6451">
        <w:noBreakHyphen/>
      </w:r>
      <w:r w:rsidR="00F40D68">
        <w:fldChar w:fldCharType="begin"/>
      </w:r>
      <w:r w:rsidR="00F40D68">
        <w:instrText xml:space="preserve"> SEQ Hình \* ARABIC \s 1 </w:instrText>
      </w:r>
      <w:r w:rsidR="00F40D68">
        <w:fldChar w:fldCharType="separate"/>
      </w:r>
      <w:r w:rsidR="005F6451">
        <w:rPr>
          <w:noProof/>
        </w:rPr>
        <w:t>8</w:t>
      </w:r>
      <w:r w:rsidR="00F40D68">
        <w:rPr>
          <w:noProof/>
        </w:rPr>
        <w:fldChar w:fldCharType="end"/>
      </w:r>
      <w:r>
        <w:t xml:space="preserve"> Thêm tài liệu tham khảo vào danh sách</w:t>
      </w:r>
      <w:bookmarkEnd w:id="55"/>
    </w:p>
    <w:p w14:paraId="72BBAF50" w14:textId="77777777" w:rsidR="004044A0" w:rsidRDefault="004044A0" w:rsidP="004044A0">
      <w:r>
        <w:t>Sau khi đã có danh sách các tài liệu để sử dụng, ta cần chọn kiểu hiển thị tài liệu tham khảo. Trong đồ án tốt nghiệp dành cho sinh viên CNPM, bộ môn thống nhất sử dụng kiểu IEEE</w:t>
      </w:r>
      <w:r w:rsidR="00E37A6B">
        <w:t xml:space="preserve"> như hình </w:t>
      </w:r>
      <w:r w:rsidR="00E37A6B">
        <w:fldChar w:fldCharType="begin"/>
      </w:r>
      <w:r w:rsidR="00E37A6B">
        <w:instrText xml:space="preserve"> REF _Ref387742298 \h </w:instrText>
      </w:r>
      <w:r w:rsidR="00E37A6B">
        <w:fldChar w:fldCharType="separate"/>
      </w:r>
      <w:r w:rsidR="007E2AA4">
        <w:t xml:space="preserve">Hình </w:t>
      </w:r>
      <w:r w:rsidR="007E2AA4">
        <w:rPr>
          <w:noProof/>
        </w:rPr>
        <w:t>2</w:t>
      </w:r>
      <w:r w:rsidR="007E2AA4">
        <w:noBreakHyphen/>
      </w:r>
      <w:r w:rsidR="007E2AA4">
        <w:rPr>
          <w:noProof/>
        </w:rPr>
        <w:t>8</w:t>
      </w:r>
      <w:r w:rsidR="00E37A6B">
        <w:fldChar w:fldCharType="end"/>
      </w:r>
      <w:r>
        <w:t xml:space="preserve">, tức là hiển thị dưới dạng [số].  </w:t>
      </w:r>
    </w:p>
    <w:p w14:paraId="25417AB0" w14:textId="77777777" w:rsidR="004044A0" w:rsidRDefault="004044A0" w:rsidP="004044A0">
      <w:pPr>
        <w:keepNext/>
        <w:jc w:val="center"/>
      </w:pPr>
      <w:r>
        <w:rPr>
          <w:noProof/>
        </w:rPr>
        <w:lastRenderedPageBreak/>
        <w:drawing>
          <wp:inline distT="0" distB="0" distL="0" distR="0" wp14:anchorId="47CD3414" wp14:editId="2653B444">
            <wp:extent cx="3991555" cy="2163570"/>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1674" cy="2163634"/>
                    </a:xfrm>
                    <a:prstGeom prst="rect">
                      <a:avLst/>
                    </a:prstGeom>
                    <a:noFill/>
                    <a:ln>
                      <a:noFill/>
                    </a:ln>
                  </pic:spPr>
                </pic:pic>
              </a:graphicData>
            </a:graphic>
          </wp:inline>
        </w:drawing>
      </w:r>
    </w:p>
    <w:p w14:paraId="5C0C77B2" w14:textId="77777777" w:rsidR="004044A0" w:rsidRDefault="004044A0" w:rsidP="004044A0">
      <w:pPr>
        <w:pStyle w:val="Caption"/>
      </w:pPr>
      <w:bookmarkStart w:id="56" w:name="_Ref387742298"/>
      <w:bookmarkStart w:id="57" w:name="_Toc511117958"/>
      <w:r>
        <w:t xml:space="preserve">Hình </w:t>
      </w:r>
      <w:r w:rsidR="00F40D68">
        <w:fldChar w:fldCharType="begin"/>
      </w:r>
      <w:r w:rsidR="00F40D68">
        <w:instrText xml:space="preserve"> STYLEREF 1 \s </w:instrText>
      </w:r>
      <w:r w:rsidR="00F40D68">
        <w:fldChar w:fldCharType="separate"/>
      </w:r>
      <w:r w:rsidR="005F6451">
        <w:rPr>
          <w:noProof/>
        </w:rPr>
        <w:t>2</w:t>
      </w:r>
      <w:r w:rsidR="00F40D68">
        <w:rPr>
          <w:noProof/>
        </w:rPr>
        <w:fldChar w:fldCharType="end"/>
      </w:r>
      <w:r w:rsidR="005F6451">
        <w:noBreakHyphen/>
      </w:r>
      <w:r w:rsidR="00F40D68">
        <w:fldChar w:fldCharType="begin"/>
      </w:r>
      <w:r w:rsidR="00F40D68">
        <w:instrText xml:space="preserve"> SEQ Hình \* ARABIC \s 1 </w:instrText>
      </w:r>
      <w:r w:rsidR="00F40D68">
        <w:fldChar w:fldCharType="separate"/>
      </w:r>
      <w:r w:rsidR="005F6451">
        <w:rPr>
          <w:noProof/>
        </w:rPr>
        <w:t>9</w:t>
      </w:r>
      <w:r w:rsidR="00F40D68">
        <w:rPr>
          <w:noProof/>
        </w:rPr>
        <w:fldChar w:fldCharType="end"/>
      </w:r>
      <w:bookmarkEnd w:id="56"/>
      <w:r>
        <w:t xml:space="preserve"> Chọn kiểu hiển thị tài liệu tham khảo</w:t>
      </w:r>
      <w:bookmarkEnd w:id="57"/>
    </w:p>
    <w:p w14:paraId="6558C59F" w14:textId="77777777" w:rsidR="004044A0" w:rsidRDefault="004044A0" w:rsidP="004044A0">
      <w:r>
        <w:t>Tiếp theo, khi muốn thêm một tài liệu tham khảo vào vị trí nào, ta chỉ việc chọn mục References-&gt; Insert Citation</w:t>
      </w:r>
      <w:r w:rsidR="00E37A6B">
        <w:t xml:space="preserve"> như </w:t>
      </w:r>
      <w:r w:rsidR="00E37A6B">
        <w:fldChar w:fldCharType="begin"/>
      </w:r>
      <w:r w:rsidR="00E37A6B">
        <w:instrText xml:space="preserve"> REF _Ref387742306 \h </w:instrText>
      </w:r>
      <w:r w:rsidR="00E37A6B">
        <w:fldChar w:fldCharType="separate"/>
      </w:r>
      <w:r w:rsidR="007E2AA4">
        <w:t xml:space="preserve">Hình </w:t>
      </w:r>
      <w:r w:rsidR="007E2AA4">
        <w:rPr>
          <w:noProof/>
        </w:rPr>
        <w:t>2</w:t>
      </w:r>
      <w:r w:rsidR="007E2AA4">
        <w:noBreakHyphen/>
      </w:r>
      <w:r w:rsidR="007E2AA4">
        <w:rPr>
          <w:noProof/>
        </w:rPr>
        <w:t>9</w:t>
      </w:r>
      <w:r w:rsidR="00E37A6B">
        <w:fldChar w:fldCharType="end"/>
      </w:r>
      <w:r>
        <w:t xml:space="preserve"> rồi chọn tài liệu cần thêm vào vị trí cần thiết, ví dụ:</w:t>
      </w:r>
    </w:p>
    <w:p w14:paraId="19A25C6D" w14:textId="7A4F6F62" w:rsidR="004044A0" w:rsidRPr="004044A0" w:rsidRDefault="005E5210" w:rsidP="00E37A6B">
      <w:sdt>
        <w:sdtPr>
          <w:id w:val="-1743017292"/>
          <w:citation/>
        </w:sdtPr>
        <w:sdtEndPr/>
        <w:sdtContent>
          <w:r w:rsidR="004044A0">
            <w:fldChar w:fldCharType="begin"/>
          </w:r>
          <w:r w:rsidR="004044A0">
            <w:instrText xml:space="preserve"> CITATION And06 \l 1033 </w:instrText>
          </w:r>
          <w:r w:rsidR="004044A0">
            <w:fldChar w:fldCharType="separate"/>
          </w:r>
          <w:r w:rsidR="000375B5">
            <w:rPr>
              <w:noProof/>
            </w:rPr>
            <w:t>[1]</w:t>
          </w:r>
          <w:r w:rsidR="004044A0">
            <w:fldChar w:fldCharType="end"/>
          </w:r>
        </w:sdtContent>
      </w:sdt>
      <w:r w:rsidR="00A03E3D">
        <w:t xml:space="preserve"> </w:t>
      </w:r>
      <w:r w:rsidR="004044A0">
        <w:t>defines ‘neogeography’ as a ‘new geography’ and it consists of a set of techniques and tools that fall outside the realm of traditional GIS (Geographic Information Systems). Neogeography combines the complex techniques of cartography and GIS and places them within the reach of users and developers.</w:t>
      </w:r>
      <w:r w:rsidR="00A03E3D">
        <w:t xml:space="preserve"> </w:t>
      </w:r>
      <w:sdt>
        <w:sdtPr>
          <w:id w:val="1839271292"/>
          <w:citation/>
        </w:sdtPr>
        <w:sdtEndPr/>
        <w:sdtContent>
          <w:r w:rsidR="00A03E3D">
            <w:fldChar w:fldCharType="begin"/>
          </w:r>
          <w:r w:rsidR="00A03E3D">
            <w:instrText xml:space="preserve"> CITATION And06 \l 1033 </w:instrText>
          </w:r>
          <w:r w:rsidR="00A03E3D">
            <w:fldChar w:fldCharType="separate"/>
          </w:r>
          <w:r w:rsidR="000375B5">
            <w:rPr>
              <w:noProof/>
            </w:rPr>
            <w:t>[1]</w:t>
          </w:r>
          <w:r w:rsidR="00A03E3D">
            <w:fldChar w:fldCharType="end"/>
          </w:r>
        </w:sdtContent>
      </w:sdt>
      <w:r w:rsidR="004044A0">
        <w:t xml:space="preserve"> says that “neogeography is about people using and creating their own maps, on their own terms and by combining elements of an existing toolset”.</w:t>
      </w:r>
    </w:p>
    <w:p w14:paraId="04C07826" w14:textId="77777777" w:rsidR="00E37A6B" w:rsidRDefault="004044A0" w:rsidP="00E37A6B">
      <w:pPr>
        <w:keepNext/>
        <w:jc w:val="center"/>
      </w:pPr>
      <w:r>
        <w:rPr>
          <w:noProof/>
        </w:rPr>
        <w:drawing>
          <wp:inline distT="0" distB="0" distL="0" distR="0" wp14:anchorId="743755BD" wp14:editId="09E126FA">
            <wp:extent cx="3951250" cy="171063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1730" cy="1710846"/>
                    </a:xfrm>
                    <a:prstGeom prst="rect">
                      <a:avLst/>
                    </a:prstGeom>
                    <a:noFill/>
                    <a:ln>
                      <a:noFill/>
                    </a:ln>
                  </pic:spPr>
                </pic:pic>
              </a:graphicData>
            </a:graphic>
          </wp:inline>
        </w:drawing>
      </w:r>
    </w:p>
    <w:p w14:paraId="66CE0645" w14:textId="77777777" w:rsidR="004044A0" w:rsidRPr="004044A0" w:rsidRDefault="00E37A6B" w:rsidP="00E37A6B">
      <w:pPr>
        <w:pStyle w:val="Caption"/>
      </w:pPr>
      <w:bookmarkStart w:id="58" w:name="_Ref387742306"/>
      <w:bookmarkStart w:id="59" w:name="_Toc511117959"/>
      <w:r>
        <w:t xml:space="preserve">Hình </w:t>
      </w:r>
      <w:r w:rsidR="00F40D68">
        <w:fldChar w:fldCharType="begin"/>
      </w:r>
      <w:r w:rsidR="00F40D68">
        <w:instrText xml:space="preserve"> STYLEREF 1 \s </w:instrText>
      </w:r>
      <w:r w:rsidR="00F40D68">
        <w:fldChar w:fldCharType="separate"/>
      </w:r>
      <w:r w:rsidR="005F6451">
        <w:rPr>
          <w:noProof/>
        </w:rPr>
        <w:t>2</w:t>
      </w:r>
      <w:r w:rsidR="00F40D68">
        <w:rPr>
          <w:noProof/>
        </w:rPr>
        <w:fldChar w:fldCharType="end"/>
      </w:r>
      <w:r w:rsidR="005F6451">
        <w:noBreakHyphen/>
      </w:r>
      <w:r w:rsidR="00F40D68">
        <w:fldChar w:fldCharType="begin"/>
      </w:r>
      <w:r w:rsidR="00F40D68">
        <w:instrText xml:space="preserve"> SEQ Hình \* ARABIC \s 1 </w:instrText>
      </w:r>
      <w:r w:rsidR="00F40D68">
        <w:fldChar w:fldCharType="separate"/>
      </w:r>
      <w:r w:rsidR="005F6451">
        <w:rPr>
          <w:noProof/>
        </w:rPr>
        <w:t>10</w:t>
      </w:r>
      <w:r w:rsidR="00F40D68">
        <w:rPr>
          <w:noProof/>
        </w:rPr>
        <w:fldChar w:fldCharType="end"/>
      </w:r>
      <w:bookmarkEnd w:id="58"/>
      <w:r>
        <w:t xml:space="preserve"> Thêm một tài liệu tham khảo vào văn bản.</w:t>
      </w:r>
      <w:bookmarkEnd w:id="59"/>
    </w:p>
    <w:p w14:paraId="08D37550" w14:textId="77777777" w:rsidR="00E37A6B" w:rsidRDefault="00E37A6B" w:rsidP="00E37A6B">
      <w:pPr>
        <w:pStyle w:val="Heading2"/>
      </w:pPr>
      <w:bookmarkStart w:id="60" w:name="_Toc148163911"/>
      <w:r>
        <w:t>Chèn danh mục tài liệu tham khảo</w:t>
      </w:r>
      <w:bookmarkEnd w:id="60"/>
    </w:p>
    <w:p w14:paraId="33483549" w14:textId="77777777" w:rsidR="00D530AC" w:rsidRDefault="00E37A6B" w:rsidP="00E37A6B">
      <w:r>
        <w:t xml:space="preserve">Kết thúc quá trình soạn thảo toàn bộ đồ án, sinh viên cần thêm danh sách các tài liệu tham khảo vào phần cuối của đồ án. Để làm việc này, trước tiên, để con trỏ đến vị trí cần thêm danh sách các tài liệu tham khảo, sau đó chọn References -&gt; Bibliography -&gt; Works Cited để thêm danh sách tài liệu tham khảo vào đồ án như hình </w:t>
      </w:r>
    </w:p>
    <w:p w14:paraId="74310656" w14:textId="77777777" w:rsidR="00E37A6B" w:rsidRDefault="00E37A6B" w:rsidP="00E37A6B">
      <w:pPr>
        <w:keepNext/>
        <w:jc w:val="center"/>
      </w:pPr>
      <w:r>
        <w:rPr>
          <w:noProof/>
        </w:rPr>
        <w:lastRenderedPageBreak/>
        <w:drawing>
          <wp:inline distT="0" distB="0" distL="0" distR="0" wp14:anchorId="1DA10D47" wp14:editId="46872912">
            <wp:extent cx="4702654" cy="261597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02794" cy="2616057"/>
                    </a:xfrm>
                    <a:prstGeom prst="rect">
                      <a:avLst/>
                    </a:prstGeom>
                    <a:noFill/>
                    <a:ln>
                      <a:noFill/>
                    </a:ln>
                  </pic:spPr>
                </pic:pic>
              </a:graphicData>
            </a:graphic>
          </wp:inline>
        </w:drawing>
      </w:r>
    </w:p>
    <w:p w14:paraId="17CD02C3" w14:textId="77777777" w:rsidR="00E37A6B" w:rsidRDefault="00E37A6B" w:rsidP="00E37A6B">
      <w:pPr>
        <w:pStyle w:val="Caption"/>
      </w:pPr>
      <w:bookmarkStart w:id="61" w:name="_Toc511117960"/>
      <w:r>
        <w:t xml:space="preserve">Hình </w:t>
      </w:r>
      <w:r w:rsidR="00F40D68">
        <w:fldChar w:fldCharType="begin"/>
      </w:r>
      <w:r w:rsidR="00F40D68">
        <w:instrText xml:space="preserve"> STYLEREF 1 \s </w:instrText>
      </w:r>
      <w:r w:rsidR="00F40D68">
        <w:fldChar w:fldCharType="separate"/>
      </w:r>
      <w:r w:rsidR="005F6451">
        <w:rPr>
          <w:noProof/>
        </w:rPr>
        <w:t>2</w:t>
      </w:r>
      <w:r w:rsidR="00F40D68">
        <w:rPr>
          <w:noProof/>
        </w:rPr>
        <w:fldChar w:fldCharType="end"/>
      </w:r>
      <w:r w:rsidR="005F6451">
        <w:noBreakHyphen/>
      </w:r>
      <w:r w:rsidR="00F40D68">
        <w:fldChar w:fldCharType="begin"/>
      </w:r>
      <w:r w:rsidR="00F40D68">
        <w:instrText xml:space="preserve"> SEQ Hình \* ARABIC \s 1 </w:instrText>
      </w:r>
      <w:r w:rsidR="00F40D68">
        <w:fldChar w:fldCharType="separate"/>
      </w:r>
      <w:r w:rsidR="005F6451">
        <w:rPr>
          <w:noProof/>
        </w:rPr>
        <w:t>11</w:t>
      </w:r>
      <w:r w:rsidR="00F40D68">
        <w:rPr>
          <w:noProof/>
        </w:rPr>
        <w:fldChar w:fldCharType="end"/>
      </w:r>
      <w:r>
        <w:t xml:space="preserve"> Thêm danh sách các tài liệu tham khảo</w:t>
      </w:r>
      <w:bookmarkEnd w:id="61"/>
    </w:p>
    <w:p w14:paraId="2EEFAD83" w14:textId="59AF58A8" w:rsidR="00E37A6B" w:rsidRDefault="00E37A6B" w:rsidP="00E37A6B">
      <w:r>
        <w:t xml:space="preserve">Sau khi đã có danh sách các tài liệu tham khảo, ta chỉ việc xóa toàn bộ nội dung dòng Works Cited, thay thế bằng dòng chữ “TÀI LIỆU THAM KHẢO” và </w:t>
      </w:r>
      <w:r w:rsidR="005719FB">
        <w:t>cập nhật</w:t>
      </w:r>
      <w:r>
        <w:t xml:space="preserve"> mỗi khi thêm vào 1 tài liệu mới bằng cách bấm vào bên trong danh sách “TÀI LIỆU THAM KHẢO” rồi chọn </w:t>
      </w:r>
      <w:r w:rsidR="005719FB">
        <w:t xml:space="preserve">“Update Citations and Bibliography” như </w:t>
      </w:r>
      <w:r w:rsidR="007761EB">
        <w:fldChar w:fldCharType="begin"/>
      </w:r>
      <w:r w:rsidR="007761EB">
        <w:instrText xml:space="preserve"> REF _Ref387742976 \h </w:instrText>
      </w:r>
      <w:r w:rsidR="007761EB">
        <w:fldChar w:fldCharType="separate"/>
      </w:r>
      <w:r w:rsidR="007E2AA4">
        <w:t xml:space="preserve">Hình </w:t>
      </w:r>
      <w:r w:rsidR="007E2AA4">
        <w:rPr>
          <w:noProof/>
        </w:rPr>
        <w:t>2</w:t>
      </w:r>
      <w:r w:rsidR="007E2AA4">
        <w:noBreakHyphen/>
      </w:r>
      <w:r w:rsidR="007E2AA4">
        <w:rPr>
          <w:noProof/>
        </w:rPr>
        <w:t>11</w:t>
      </w:r>
      <w:r w:rsidR="007761EB">
        <w:fldChar w:fldCharType="end"/>
      </w:r>
      <w:r w:rsidR="007761EB">
        <w:t xml:space="preserve"> rồi chỉnh sửa dạng hiển thị sao cho</w:t>
      </w:r>
      <w:r w:rsidR="00FE5128">
        <w:t xml:space="preserve"> hợp lý như </w:t>
      </w:r>
      <w:r w:rsidR="00FE5128">
        <w:fldChar w:fldCharType="begin"/>
      </w:r>
      <w:r w:rsidR="00FE5128">
        <w:instrText xml:space="preserve"> REF _Ref387743208 \h </w:instrText>
      </w:r>
      <w:r w:rsidR="00FE5128">
        <w:fldChar w:fldCharType="separate"/>
      </w:r>
      <w:r w:rsidR="007E2AA4">
        <w:t xml:space="preserve">Hình </w:t>
      </w:r>
      <w:r w:rsidR="007E2AA4">
        <w:rPr>
          <w:noProof/>
        </w:rPr>
        <w:t>2</w:t>
      </w:r>
      <w:r w:rsidR="007E2AA4">
        <w:noBreakHyphen/>
      </w:r>
      <w:r w:rsidR="007E2AA4">
        <w:rPr>
          <w:noProof/>
        </w:rPr>
        <w:t>12</w:t>
      </w:r>
      <w:r w:rsidR="00FE5128">
        <w:fldChar w:fldCharType="end"/>
      </w:r>
      <w:r w:rsidR="007761EB">
        <w:t>.</w:t>
      </w:r>
    </w:p>
    <w:p w14:paraId="3BE036AF" w14:textId="77777777" w:rsidR="005719FB" w:rsidRDefault="00E37A6B" w:rsidP="005719FB">
      <w:pPr>
        <w:keepNext/>
        <w:jc w:val="center"/>
      </w:pPr>
      <w:r>
        <w:rPr>
          <w:noProof/>
        </w:rPr>
        <w:drawing>
          <wp:inline distT="0" distB="0" distL="0" distR="0" wp14:anchorId="4A3F6DEE" wp14:editId="7E692DDB">
            <wp:extent cx="4317558" cy="160619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9971" cy="1607088"/>
                    </a:xfrm>
                    <a:prstGeom prst="rect">
                      <a:avLst/>
                    </a:prstGeom>
                    <a:noFill/>
                    <a:ln>
                      <a:noFill/>
                    </a:ln>
                  </pic:spPr>
                </pic:pic>
              </a:graphicData>
            </a:graphic>
          </wp:inline>
        </w:drawing>
      </w:r>
    </w:p>
    <w:p w14:paraId="239EA4FA" w14:textId="77777777" w:rsidR="00E37A6B" w:rsidRDefault="005719FB" w:rsidP="005719FB">
      <w:pPr>
        <w:pStyle w:val="Caption"/>
      </w:pPr>
      <w:bookmarkStart w:id="62" w:name="_Ref387742976"/>
      <w:bookmarkStart w:id="63" w:name="_Toc511117961"/>
      <w:r>
        <w:t xml:space="preserve">Hình </w:t>
      </w:r>
      <w:r w:rsidR="00F40D68">
        <w:fldChar w:fldCharType="begin"/>
      </w:r>
      <w:r w:rsidR="00F40D68">
        <w:instrText xml:space="preserve"> STYLEREF 1 \s </w:instrText>
      </w:r>
      <w:r w:rsidR="00F40D68">
        <w:fldChar w:fldCharType="separate"/>
      </w:r>
      <w:r w:rsidR="005F6451">
        <w:rPr>
          <w:noProof/>
        </w:rPr>
        <w:t>2</w:t>
      </w:r>
      <w:r w:rsidR="00F40D68">
        <w:rPr>
          <w:noProof/>
        </w:rPr>
        <w:fldChar w:fldCharType="end"/>
      </w:r>
      <w:r w:rsidR="005F6451">
        <w:noBreakHyphen/>
      </w:r>
      <w:r w:rsidR="00F40D68">
        <w:fldChar w:fldCharType="begin"/>
      </w:r>
      <w:r w:rsidR="00F40D68">
        <w:instrText xml:space="preserve"> SEQ Hình \* ARABIC \s 1 </w:instrText>
      </w:r>
      <w:r w:rsidR="00F40D68">
        <w:fldChar w:fldCharType="separate"/>
      </w:r>
      <w:r w:rsidR="005F6451">
        <w:rPr>
          <w:noProof/>
        </w:rPr>
        <w:t>12</w:t>
      </w:r>
      <w:r w:rsidR="00F40D68">
        <w:rPr>
          <w:noProof/>
        </w:rPr>
        <w:fldChar w:fldCharType="end"/>
      </w:r>
      <w:bookmarkEnd w:id="62"/>
      <w:r>
        <w:t xml:space="preserve"> Cập nhật danh sách tài liệu tham khảo</w:t>
      </w:r>
      <w:bookmarkEnd w:id="63"/>
    </w:p>
    <w:p w14:paraId="182BD6A7" w14:textId="2F38D013" w:rsidR="00FE5128" w:rsidRPr="00FE5128" w:rsidRDefault="001E1E49" w:rsidP="00FE5128">
      <w:r>
        <w:t xml:space="preserve">Theo </w:t>
      </w:r>
      <w:sdt>
        <w:sdtPr>
          <w:id w:val="-671335838"/>
          <w:citation/>
        </w:sdtPr>
        <w:sdtEndPr/>
        <w:sdtContent>
          <w:r>
            <w:fldChar w:fldCharType="begin"/>
          </w:r>
          <w:r w:rsidR="00A7418C">
            <w:instrText xml:space="preserve">CITATION Hoà15 \l 1033 </w:instrText>
          </w:r>
          <w:r>
            <w:fldChar w:fldCharType="separate"/>
          </w:r>
          <w:r w:rsidR="000375B5">
            <w:rPr>
              <w:noProof/>
            </w:rPr>
            <w:t>[2]</w:t>
          </w:r>
          <w:r>
            <w:fldChar w:fldCharType="end"/>
          </w:r>
        </w:sdtContent>
      </w:sdt>
      <w:r>
        <w:t>, abfxvxcvdsf.</w:t>
      </w:r>
    </w:p>
    <w:p w14:paraId="64D67140" w14:textId="77777777" w:rsidR="00FE5128" w:rsidRDefault="00FE5128" w:rsidP="00FE5128">
      <w:pPr>
        <w:keepNext/>
      </w:pPr>
      <w:r>
        <w:rPr>
          <w:noProof/>
        </w:rPr>
        <w:drawing>
          <wp:inline distT="0" distB="0" distL="0" distR="0" wp14:anchorId="24112811" wp14:editId="413AD13E">
            <wp:extent cx="5580380" cy="1154232"/>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80380" cy="1154232"/>
                    </a:xfrm>
                    <a:prstGeom prst="rect">
                      <a:avLst/>
                    </a:prstGeom>
                  </pic:spPr>
                </pic:pic>
              </a:graphicData>
            </a:graphic>
          </wp:inline>
        </w:drawing>
      </w:r>
    </w:p>
    <w:p w14:paraId="11C38104" w14:textId="77777777" w:rsidR="00E37A6B" w:rsidRDefault="00FE5128" w:rsidP="003B17FF">
      <w:pPr>
        <w:pStyle w:val="Caption"/>
      </w:pPr>
      <w:bookmarkStart w:id="64" w:name="_Ref387743208"/>
      <w:bookmarkStart w:id="65" w:name="_Toc511117962"/>
      <w:r>
        <w:t xml:space="preserve">Hình </w:t>
      </w:r>
      <w:r w:rsidR="00F40D68">
        <w:fldChar w:fldCharType="begin"/>
      </w:r>
      <w:r w:rsidR="00F40D68">
        <w:instrText xml:space="preserve"> STYLEREF 1 \s </w:instrText>
      </w:r>
      <w:r w:rsidR="00F40D68">
        <w:fldChar w:fldCharType="separate"/>
      </w:r>
      <w:r w:rsidR="005F6451">
        <w:rPr>
          <w:noProof/>
        </w:rPr>
        <w:t>2</w:t>
      </w:r>
      <w:r w:rsidR="00F40D68">
        <w:rPr>
          <w:noProof/>
        </w:rPr>
        <w:fldChar w:fldCharType="end"/>
      </w:r>
      <w:r w:rsidR="005F6451">
        <w:noBreakHyphen/>
      </w:r>
      <w:r w:rsidR="00F40D68">
        <w:fldChar w:fldCharType="begin"/>
      </w:r>
      <w:r w:rsidR="00F40D68">
        <w:instrText xml:space="preserve"> SEQ Hình \* ARABIC \s 1 </w:instrText>
      </w:r>
      <w:r w:rsidR="00F40D68">
        <w:fldChar w:fldCharType="separate"/>
      </w:r>
      <w:r w:rsidR="005F6451">
        <w:rPr>
          <w:noProof/>
        </w:rPr>
        <w:t>13</w:t>
      </w:r>
      <w:r w:rsidR="00F40D68">
        <w:rPr>
          <w:noProof/>
        </w:rPr>
        <w:fldChar w:fldCharType="end"/>
      </w:r>
      <w:bookmarkEnd w:id="64"/>
      <w:r>
        <w:t xml:space="preserve"> Chỉnh sửa định dạng hiển thị danh sách các tài liệu tham khảo</w:t>
      </w:r>
      <w:bookmarkEnd w:id="65"/>
    </w:p>
    <w:p w14:paraId="143924FD" w14:textId="77777777" w:rsidR="00412F64" w:rsidRDefault="00412F64" w:rsidP="00412F64">
      <w:pPr>
        <w:pStyle w:val="Heading2"/>
      </w:pPr>
      <w:bookmarkStart w:id="66" w:name="_Toc148163912"/>
      <w:r>
        <w:lastRenderedPageBreak/>
        <w:t>Kết chương</w:t>
      </w:r>
      <w:bookmarkEnd w:id="66"/>
    </w:p>
    <w:p w14:paraId="6F4CA9AA" w14:textId="77777777" w:rsidR="00E37A6B" w:rsidRDefault="00412F64" w:rsidP="00412F64">
      <w:r>
        <w:t>Đoạn này nêu tóm tắt về nội dung của chương vừa viết và viết một vài câu ngắn về nội dung sẽ có trong chương tiếp theo.</w:t>
      </w:r>
    </w:p>
    <w:p w14:paraId="6B15E1F4" w14:textId="77777777" w:rsidR="00E37A6B" w:rsidRPr="00E37A6B" w:rsidRDefault="00E37A6B" w:rsidP="00E37A6B"/>
    <w:p w14:paraId="418A4FF1" w14:textId="77777777" w:rsidR="00412F64" w:rsidRDefault="00412F64">
      <w:pPr>
        <w:spacing w:before="0" w:line="240" w:lineRule="auto"/>
        <w:ind w:firstLine="0"/>
        <w:jc w:val="left"/>
        <w:rPr>
          <w:rFonts w:cs="Arial"/>
          <w:b/>
          <w:bCs/>
          <w:kern w:val="32"/>
          <w:sz w:val="32"/>
          <w:szCs w:val="32"/>
        </w:rPr>
      </w:pPr>
      <w:r>
        <w:br w:type="page"/>
      </w:r>
    </w:p>
    <w:p w14:paraId="7229A597" w14:textId="77777777" w:rsidR="00466B47" w:rsidRDefault="005719FB" w:rsidP="006F7DB0">
      <w:pPr>
        <w:pStyle w:val="Heading1"/>
      </w:pPr>
      <w:r>
        <w:lastRenderedPageBreak/>
        <w:t xml:space="preserve"> </w:t>
      </w:r>
      <w:bookmarkStart w:id="67" w:name="_Toc148163913"/>
      <w:r w:rsidR="0007352A">
        <w:t xml:space="preserve">PHÂN TÍCH </w:t>
      </w:r>
      <w:r w:rsidR="0028004F">
        <w:t>THIẾT KẾ HỆ THỐNG</w:t>
      </w:r>
      <w:bookmarkEnd w:id="67"/>
    </w:p>
    <w:p w14:paraId="3E58B08A" w14:textId="77777777" w:rsidR="0028004F" w:rsidRDefault="007A7D82" w:rsidP="00AA1E73">
      <w:r>
        <w:t xml:space="preserve">Trong chương này: </w:t>
      </w:r>
      <w:r w:rsidR="0028004F">
        <w:t>Phân tích thiết kế hệ thống</w:t>
      </w:r>
      <w:r>
        <w:t>,</w:t>
      </w:r>
      <w:r w:rsidR="0028004F">
        <w:t xml:space="preserve"> trình bày các quy trình nghiệp vụ, phân tích, thiết kế (dữ liệu, chức năng) của phần mềm, có các user case, biểu đồ luồng dữ liệu, mô hình thực thể liên kết, ...;</w:t>
      </w:r>
    </w:p>
    <w:p w14:paraId="6B796251" w14:textId="77777777" w:rsidR="00B25F15" w:rsidRDefault="00B25F15" w:rsidP="00AA1E73">
      <w:r>
        <w:t>Chú ý: Chỉ đối với các đề tài có xây dựng ứng dụng hoặc đề tài nghiên cứu về phân tích thiết kế hệ thống mới có phần này. Sinh viên chỉ chọn 1 trong 2 kiểu phần tích thiết kế hệ thống là UML và hướng chức năng.</w:t>
      </w:r>
    </w:p>
    <w:p w14:paraId="2ABDA281" w14:textId="77777777" w:rsidR="001A08FA" w:rsidRPr="00A16910" w:rsidRDefault="001A08FA" w:rsidP="001A08FA">
      <w:pPr>
        <w:pStyle w:val="Heading2"/>
      </w:pPr>
      <w:bookmarkStart w:id="68" w:name="_Toc148163914"/>
      <w:bookmarkEnd w:id="54"/>
      <w:r>
        <w:t>Tiêu đ</w:t>
      </w:r>
      <w:r>
        <w:rPr>
          <w:rFonts w:cs="Times New Roman"/>
        </w:rPr>
        <w:t>ề</w:t>
      </w:r>
      <w:r>
        <w:t xml:space="preserve"> m</w:t>
      </w:r>
      <w:r>
        <w:rPr>
          <w:rFonts w:cs="Times New Roman"/>
        </w:rPr>
        <w:t>ụ</w:t>
      </w:r>
      <w:r>
        <w:t>c</w:t>
      </w:r>
      <w:bookmarkEnd w:id="68"/>
    </w:p>
    <w:p w14:paraId="48100A0D" w14:textId="77777777" w:rsidR="001A08FA" w:rsidRPr="00A16910" w:rsidRDefault="001A08FA" w:rsidP="001A08FA">
      <w:pPr>
        <w:pStyle w:val="Heading3"/>
      </w:pPr>
      <w:bookmarkStart w:id="69" w:name="_Toc148163915"/>
      <w:r>
        <w:t>Tiêu đề tiểu mục</w:t>
      </w:r>
      <w:bookmarkEnd w:id="69"/>
    </w:p>
    <w:p w14:paraId="2A5E70BC"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0417B83D" w14:textId="77777777" w:rsidR="00B25F15" w:rsidRDefault="00B25F15" w:rsidP="00B25F15">
      <w:pPr>
        <w:pStyle w:val="Heading4"/>
      </w:pPr>
      <w:r>
        <w:t>Tiêu đề mục nhỏ nhất 1</w:t>
      </w:r>
    </w:p>
    <w:p w14:paraId="1D03AAC5"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30BAFA4B" w14:textId="77777777" w:rsidR="00B25F15" w:rsidRDefault="00B25F15" w:rsidP="00B25F15">
      <w:pPr>
        <w:pStyle w:val="Heading4"/>
      </w:pPr>
      <w:r>
        <w:t>Tiêu đề mục nhỏ nhất 2</w:t>
      </w:r>
    </w:p>
    <w:p w14:paraId="1020E7F7"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596FA49A" w14:textId="77777777" w:rsidR="001A08FA" w:rsidRPr="00A16910" w:rsidRDefault="001A08FA" w:rsidP="001A08FA">
      <w:pPr>
        <w:pStyle w:val="Heading3"/>
      </w:pPr>
      <w:bookmarkStart w:id="70" w:name="_Toc148163916"/>
      <w:r>
        <w:t>Tiêu đề tiểu mục</w:t>
      </w:r>
      <w:bookmarkEnd w:id="70"/>
    </w:p>
    <w:p w14:paraId="2B0A98CA"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509445FD"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634DD51F" w14:textId="77777777" w:rsidR="001A08FA" w:rsidRDefault="001A08FA" w:rsidP="00585F4E">
      <w:r>
        <w:lastRenderedPageBreak/>
        <w:t>The quick brown fox jumps over the lazy dog.  The quick brown fox jumps over the lazy dog.  The quick brown fox jumps over the lazy dog.  The quick brown fox jumps over the lazy dog.  The quick brown fox jumps over the lazy dog.</w:t>
      </w:r>
    </w:p>
    <w:p w14:paraId="3BF5FAC7" w14:textId="77777777" w:rsidR="001A08FA" w:rsidRDefault="001A08FA" w:rsidP="001A08FA">
      <w:pPr>
        <w:pStyle w:val="Heading2"/>
      </w:pPr>
      <w:bookmarkStart w:id="71" w:name="_Toc148163917"/>
      <w:r>
        <w:t>Tiêu đề mục</w:t>
      </w:r>
      <w:bookmarkEnd w:id="71"/>
    </w:p>
    <w:p w14:paraId="66A26913" w14:textId="77777777" w:rsidR="001A08FA" w:rsidRPr="00A16910" w:rsidRDefault="001A08FA" w:rsidP="001A08FA">
      <w:pPr>
        <w:pStyle w:val="Heading3"/>
      </w:pPr>
      <w:bookmarkStart w:id="72" w:name="_Toc148163918"/>
      <w:r>
        <w:t>Tiêu đề tiểu mục</w:t>
      </w:r>
      <w:bookmarkEnd w:id="72"/>
    </w:p>
    <w:p w14:paraId="7FA5F45C"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1C9C744C"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3926394A"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0A708FC5" w14:textId="77777777" w:rsidR="001A08FA" w:rsidRPr="00A16910" w:rsidRDefault="001A08FA" w:rsidP="001A08FA">
      <w:pPr>
        <w:pStyle w:val="Heading3"/>
      </w:pPr>
      <w:bookmarkStart w:id="73" w:name="_Toc148163919"/>
      <w:r>
        <w:t>Tiêu đề tiểu mục</w:t>
      </w:r>
      <w:bookmarkEnd w:id="73"/>
    </w:p>
    <w:p w14:paraId="1B4841C6"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3E100E2A"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08FC34CE" w14:textId="77777777" w:rsidR="00E800F6"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4E828A9E" w14:textId="77777777" w:rsidR="00412F64" w:rsidRDefault="00412F64" w:rsidP="00412F64">
      <w:pPr>
        <w:pStyle w:val="Heading2"/>
      </w:pPr>
      <w:bookmarkStart w:id="74" w:name="_Toc148163920"/>
      <w:r>
        <w:t>Kết chương</w:t>
      </w:r>
      <w:bookmarkEnd w:id="74"/>
    </w:p>
    <w:p w14:paraId="010CA9B1" w14:textId="77777777" w:rsidR="006A0F8F" w:rsidRDefault="00412F64" w:rsidP="00412F64">
      <w:pPr>
        <w:rPr>
          <w:rFonts w:cs="Arial"/>
          <w:b/>
          <w:bCs/>
          <w:kern w:val="32"/>
          <w:sz w:val="32"/>
          <w:szCs w:val="32"/>
        </w:rPr>
      </w:pPr>
      <w:r>
        <w:t>Đoạn này nêu tóm tắt về nội dung của chương vừa viết và viết một vài câu ngắn về nội dung sẽ có trong chương tiếp theo.</w:t>
      </w:r>
      <w:r w:rsidR="006A0F8F">
        <w:br w:type="page"/>
      </w:r>
    </w:p>
    <w:p w14:paraId="5DD69A0E" w14:textId="77777777" w:rsidR="00BB71A4" w:rsidRDefault="00BB71A4" w:rsidP="006F7DB0">
      <w:pPr>
        <w:pStyle w:val="Heading1"/>
      </w:pPr>
      <w:r>
        <w:lastRenderedPageBreak/>
        <w:br/>
      </w:r>
      <w:bookmarkStart w:id="75" w:name="_Toc148163921"/>
      <w:r w:rsidR="007A7D82">
        <w:t xml:space="preserve">KẾT QUẢ CÀI ĐẶT, THỬ NGHIỆM </w:t>
      </w:r>
      <w:r w:rsidR="00130546">
        <w:br/>
      </w:r>
      <w:r w:rsidR="007A7D82">
        <w:t>HOẶC KẾT QUẢ NGHIÊN CỨU</w:t>
      </w:r>
      <w:bookmarkEnd w:id="75"/>
    </w:p>
    <w:p w14:paraId="2CB51E79" w14:textId="77777777" w:rsidR="007A7D82" w:rsidRDefault="007A7D82" w:rsidP="007A7D82">
      <w:r>
        <w:t>Trong chương này trình bày kết quả cài đặt, thử nghiệm, đưa ra các giao diện chính của phần mềm, kết quả thử nghiệm, so sánh với các phần mềm tương tự khác (nếu có).</w:t>
      </w:r>
      <w:r w:rsidR="00130546">
        <w:t xml:space="preserve"> Nếu đề tài nghiên cứu về lý thuyết thì trình bày ứng dụng lý thuyết đó vào trường hợp cụ thể nào.</w:t>
      </w:r>
    </w:p>
    <w:p w14:paraId="3B5EDCED" w14:textId="77777777" w:rsidR="001A08FA" w:rsidRPr="00A16910" w:rsidRDefault="001A08FA" w:rsidP="001A08FA">
      <w:pPr>
        <w:pStyle w:val="Heading2"/>
      </w:pPr>
      <w:bookmarkStart w:id="76" w:name="_Toc148163922"/>
      <w:r>
        <w:t>Tiêu đ</w:t>
      </w:r>
      <w:r>
        <w:rPr>
          <w:rFonts w:cs="Times New Roman"/>
        </w:rPr>
        <w:t>ề</w:t>
      </w:r>
      <w:r>
        <w:t xml:space="preserve"> m</w:t>
      </w:r>
      <w:r>
        <w:rPr>
          <w:rFonts w:cs="Times New Roman"/>
        </w:rPr>
        <w:t>ụ</w:t>
      </w:r>
      <w:r>
        <w:t>c</w:t>
      </w:r>
      <w:bookmarkEnd w:id="76"/>
    </w:p>
    <w:p w14:paraId="414E4930" w14:textId="77777777" w:rsidR="001A08FA" w:rsidRPr="00A16910" w:rsidRDefault="001A08FA" w:rsidP="001A08FA">
      <w:pPr>
        <w:pStyle w:val="Heading3"/>
      </w:pPr>
      <w:bookmarkStart w:id="77" w:name="_Toc148163923"/>
      <w:r>
        <w:t>Tiêu đề tiểu mục</w:t>
      </w:r>
      <w:bookmarkEnd w:id="77"/>
    </w:p>
    <w:p w14:paraId="735A8F26"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7432A767"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564D0B55"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64B8B1E4" w14:textId="77777777" w:rsidR="001A08FA" w:rsidRPr="00A16910" w:rsidRDefault="001A08FA" w:rsidP="001A08FA">
      <w:pPr>
        <w:pStyle w:val="Heading3"/>
      </w:pPr>
      <w:bookmarkStart w:id="78" w:name="_Toc148163924"/>
      <w:r>
        <w:t>Tiêu đề tiểu mục</w:t>
      </w:r>
      <w:bookmarkEnd w:id="78"/>
    </w:p>
    <w:p w14:paraId="1C8D54E4"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74FE793B"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617DB46F"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2E7FE4A9" w14:textId="77777777" w:rsidR="001A08FA" w:rsidRDefault="001A08FA" w:rsidP="001A08FA">
      <w:pPr>
        <w:pStyle w:val="Heading2"/>
      </w:pPr>
      <w:bookmarkStart w:id="79" w:name="_Toc148163925"/>
      <w:r>
        <w:lastRenderedPageBreak/>
        <w:t>Tiêu đề mục</w:t>
      </w:r>
      <w:bookmarkEnd w:id="79"/>
    </w:p>
    <w:p w14:paraId="7B73F52B" w14:textId="77777777" w:rsidR="001A08FA" w:rsidRPr="00A16910" w:rsidRDefault="001A08FA" w:rsidP="001A08FA">
      <w:pPr>
        <w:pStyle w:val="Heading3"/>
      </w:pPr>
      <w:bookmarkStart w:id="80" w:name="_Toc148163926"/>
      <w:r>
        <w:t>Tiêu đề tiểu mục</w:t>
      </w:r>
      <w:bookmarkEnd w:id="80"/>
    </w:p>
    <w:p w14:paraId="2A91614B" w14:textId="77777777" w:rsidR="001A08FA" w:rsidRDefault="001A08FA" w:rsidP="00585F4E">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64E38AA" w14:textId="77777777" w:rsidR="001A08FA" w:rsidRDefault="001A08FA" w:rsidP="00585F4E">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21E09100" w14:textId="77777777" w:rsidR="001A08FA" w:rsidRPr="00A16910" w:rsidRDefault="001A08FA" w:rsidP="00585F4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3F276C2A" w14:textId="77777777" w:rsidR="001A08FA" w:rsidRPr="00A16910" w:rsidRDefault="001A08FA" w:rsidP="001A08FA">
      <w:pPr>
        <w:pStyle w:val="Heading3"/>
      </w:pPr>
      <w:bookmarkStart w:id="81" w:name="_Toc148163927"/>
      <w:r>
        <w:t>Tiêu đề tiểu mục</w:t>
      </w:r>
      <w:bookmarkEnd w:id="81"/>
    </w:p>
    <w:p w14:paraId="666D65D1"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0DE7E59C"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14604D9E" w14:textId="77777777" w:rsidR="001A08FA" w:rsidRDefault="001A08FA" w:rsidP="00585F4E">
      <w:r>
        <w:t>The quick brown fox jumps over the lazy dog.  The quick brown fox jumps over the lazy dog.  The quick brown fox jumps over the lazy dog.  The quick brown fox jumps over the lazy dog.  The quick brown fox jumps over the lazy dog.</w:t>
      </w:r>
    </w:p>
    <w:p w14:paraId="4D8E65DD" w14:textId="77777777" w:rsidR="00412F64" w:rsidRDefault="00412F64" w:rsidP="00412F64">
      <w:pPr>
        <w:pStyle w:val="Heading2"/>
      </w:pPr>
      <w:bookmarkStart w:id="82" w:name="_Toc169424253"/>
      <w:bookmarkStart w:id="83" w:name="_Toc148163928"/>
      <w:r>
        <w:t>Kết chương</w:t>
      </w:r>
      <w:bookmarkEnd w:id="83"/>
    </w:p>
    <w:p w14:paraId="6AE6A35A" w14:textId="77777777" w:rsidR="00761C4E" w:rsidRPr="00412F64" w:rsidRDefault="00412F64" w:rsidP="00412F64">
      <w:r>
        <w:t xml:space="preserve">Đoạn này nêu tóm tắt về nội dung của chương vừa viết và viết một vài câu ngắn về </w:t>
      </w:r>
      <w:r w:rsidRPr="00412F64">
        <w:t>nội dung sẽ có trong chương tiếp theo.</w:t>
      </w:r>
      <w:r w:rsidR="00761C4E" w:rsidRPr="00412F64">
        <w:br w:type="page"/>
      </w:r>
    </w:p>
    <w:p w14:paraId="2D15AC42" w14:textId="77777777" w:rsidR="00A16910" w:rsidRDefault="0007352A" w:rsidP="006F7DB0">
      <w:pPr>
        <w:pStyle w:val="Heading1"/>
        <w:numPr>
          <w:ilvl w:val="0"/>
          <w:numId w:val="0"/>
        </w:numPr>
      </w:pPr>
      <w:bookmarkStart w:id="84" w:name="_Toc148163929"/>
      <w:r>
        <w:lastRenderedPageBreak/>
        <w:t>KẾT LUẬN</w:t>
      </w:r>
      <w:bookmarkEnd w:id="82"/>
      <w:r w:rsidR="00130546">
        <w:t xml:space="preserve"> VÀ HƯỚNG PHÁT TRIỂN</w:t>
      </w:r>
      <w:bookmarkEnd w:id="84"/>
    </w:p>
    <w:p w14:paraId="337E1D7E" w14:textId="77777777" w:rsidR="0007352A" w:rsidRDefault="0007352A" w:rsidP="00585F4E">
      <w:r>
        <w:t xml:space="preserve">Tác giả đã làm đồ án này như thế nào? kết quả ra sao? có giống như kết quả đã dự kiến không? </w:t>
      </w:r>
    </w:p>
    <w:p w14:paraId="083E497D" w14:textId="77777777" w:rsidR="00641168" w:rsidRDefault="00641168" w:rsidP="00585F4E">
      <w:r>
        <w:t>Phần này sinh viên cần bám vào mục tiêu và nội dung</w:t>
      </w:r>
      <w:r w:rsidR="007A663A">
        <w:t xml:space="preserve"> đã nêu ở </w:t>
      </w:r>
      <w:r w:rsidR="00130546">
        <w:t xml:space="preserve">PHIẾU GIAO NHIỆM VỤ ĐỒ ÁN TỐT NGHIỆP </w:t>
      </w:r>
      <w:r w:rsidR="009C7087">
        <w:t xml:space="preserve">và phần </w:t>
      </w:r>
      <w:r w:rsidR="00130546">
        <w:t>MỞ ĐẦU</w:t>
      </w:r>
      <w:r w:rsidR="009C7087">
        <w:t>, đối chiếu với kết quả đã làm</w:t>
      </w:r>
      <w:r w:rsidR="007A663A">
        <w:t xml:space="preserve"> để có kết luận phù hợp.</w:t>
      </w:r>
    </w:p>
    <w:p w14:paraId="5895E44D" w14:textId="77777777" w:rsidR="0007352A" w:rsidRDefault="0007352A" w:rsidP="00585F4E">
      <w:r>
        <w:t>Còn vướng mắc ở chỗ nào? lý do vướng mắc, hướng khắc phục ...</w:t>
      </w:r>
      <w:r w:rsidR="0092047C">
        <w:t xml:space="preserve"> (dựa vào đây để các sinh viên khóa sau tham khảo và phát triển đồ án</w:t>
      </w:r>
      <w:r w:rsidR="00DE17FC">
        <w:t xml:space="preserve"> hoặc tránh lặp lại để đỡ mất thời gian</w:t>
      </w:r>
      <w:r w:rsidR="0092047C">
        <w:t>)</w:t>
      </w:r>
    </w:p>
    <w:p w14:paraId="0964380A" w14:textId="77777777" w:rsidR="00BB71A4" w:rsidRDefault="0007352A" w:rsidP="00585F4E">
      <w:r>
        <w:t>Kết luận chung</w:t>
      </w:r>
    </w:p>
    <w:p w14:paraId="64C697D8" w14:textId="77777777" w:rsidR="00BD079D" w:rsidRDefault="00BD079D">
      <w:pPr>
        <w:spacing w:before="0" w:line="240" w:lineRule="auto"/>
        <w:ind w:firstLine="0"/>
        <w:jc w:val="left"/>
        <w:rPr>
          <w:rFonts w:cs="Arial"/>
          <w:b/>
          <w:bCs/>
          <w:kern w:val="32"/>
          <w:sz w:val="32"/>
          <w:szCs w:val="32"/>
        </w:rPr>
      </w:pPr>
      <w:bookmarkStart w:id="85" w:name="_Toc169424254"/>
      <w:r>
        <w:br w:type="page"/>
      </w:r>
    </w:p>
    <w:bookmarkEnd w:id="85" w:displacedByCustomXml="next"/>
    <w:bookmarkStart w:id="86" w:name="_Toc169424255" w:displacedByCustomXml="next"/>
    <w:sdt>
      <w:sdtPr>
        <w:rPr>
          <w:b/>
          <w:bCs/>
          <w:sz w:val="26"/>
        </w:rPr>
        <w:id w:val="-2016525058"/>
        <w:docPartObj>
          <w:docPartGallery w:val="Bibliographies"/>
          <w:docPartUnique/>
        </w:docPartObj>
      </w:sdtPr>
      <w:sdtEndPr>
        <w:rPr>
          <w:b w:val="0"/>
          <w:bCs w:val="0"/>
          <w:sz w:val="24"/>
        </w:rPr>
      </w:sdtEndPr>
      <w:sdtContent>
        <w:p w14:paraId="513413E6" w14:textId="77777777" w:rsidR="000375B5" w:rsidRDefault="005719FB" w:rsidP="005719FB">
          <w:pPr>
            <w:rPr>
              <w:noProof/>
              <w:sz w:val="20"/>
              <w:szCs w:val="20"/>
            </w:rPr>
          </w:pPr>
          <w:r>
            <w:t>TÀI LIỆU THAM KHẢO</w:t>
          </w:r>
          <w:r>
            <w:rPr>
              <w:b/>
              <w:bCs/>
              <w:sz w:val="32"/>
            </w:rPr>
            <w:fldChar w:fldCharType="begin"/>
          </w:r>
          <w:r>
            <w:instrText xml:space="preserve"> BIBLIOGRAPHY </w:instrText>
          </w:r>
          <w:r>
            <w:rPr>
              <w:b/>
              <w:bCs/>
              <w:sz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433"/>
          </w:tblGrid>
          <w:tr w:rsidR="000375B5" w14:paraId="01CA2372" w14:textId="77777777">
            <w:trPr>
              <w:divId w:val="539711165"/>
              <w:tblCellSpacing w:w="15" w:type="dxa"/>
            </w:trPr>
            <w:tc>
              <w:tcPr>
                <w:tcW w:w="50" w:type="pct"/>
                <w:hideMark/>
              </w:tcPr>
              <w:p w14:paraId="237F5D28" w14:textId="0F2673C5" w:rsidR="000375B5" w:rsidRDefault="000375B5" w:rsidP="005A5997">
                <w:pPr>
                  <w:pStyle w:val="TLTK"/>
                </w:pPr>
                <w:r>
                  <w:t xml:space="preserve">[1] </w:t>
                </w:r>
              </w:p>
            </w:tc>
            <w:tc>
              <w:tcPr>
                <w:tcW w:w="0" w:type="auto"/>
                <w:hideMark/>
              </w:tcPr>
              <w:p w14:paraId="682580C6" w14:textId="77777777" w:rsidR="000375B5" w:rsidRDefault="000375B5" w:rsidP="005A5997">
                <w:pPr>
                  <w:pStyle w:val="TLTK"/>
                </w:pPr>
                <w:r>
                  <w:t xml:space="preserve">A. Tuner, Introduction to Neogeography, Sebastopol, CA USA: O'Reilly Media, 2006. </w:t>
                </w:r>
              </w:p>
            </w:tc>
          </w:tr>
          <w:tr w:rsidR="000375B5" w14:paraId="4B0C67BF" w14:textId="77777777">
            <w:trPr>
              <w:divId w:val="539711165"/>
              <w:tblCellSpacing w:w="15" w:type="dxa"/>
            </w:trPr>
            <w:tc>
              <w:tcPr>
                <w:tcW w:w="50" w:type="pct"/>
                <w:hideMark/>
              </w:tcPr>
              <w:p w14:paraId="42BE7506" w14:textId="77777777" w:rsidR="000375B5" w:rsidRDefault="000375B5" w:rsidP="005A5997">
                <w:pPr>
                  <w:pStyle w:val="TLTK"/>
                </w:pPr>
                <w:r>
                  <w:t xml:space="preserve">[2] </w:t>
                </w:r>
              </w:p>
            </w:tc>
            <w:tc>
              <w:tcPr>
                <w:tcW w:w="0" w:type="auto"/>
                <w:hideMark/>
              </w:tcPr>
              <w:p w14:paraId="1F9C5242" w14:textId="77777777" w:rsidR="000375B5" w:rsidRDefault="000375B5" w:rsidP="005A5997">
                <w:pPr>
                  <w:pStyle w:val="TLTK"/>
                </w:pPr>
                <w:r>
                  <w:t xml:space="preserve">Hoàng Anh Đức, Lê Văn Hưng, Thiết kế website, Hanoi: NXB Giáo dục Việt Nam, 2016. </w:t>
                </w:r>
              </w:p>
            </w:tc>
          </w:tr>
        </w:tbl>
        <w:p w14:paraId="35F4E5F3" w14:textId="77777777" w:rsidR="000375B5" w:rsidRDefault="000375B5">
          <w:pPr>
            <w:divId w:val="539711165"/>
            <w:rPr>
              <w:noProof/>
            </w:rPr>
          </w:pPr>
        </w:p>
        <w:p w14:paraId="20D2AA2B" w14:textId="77777777" w:rsidR="005719FB" w:rsidRDefault="005719FB" w:rsidP="005719FB">
          <w:pPr>
            <w:rPr>
              <w:b/>
              <w:bCs/>
            </w:rPr>
          </w:pPr>
          <w:r>
            <w:rPr>
              <w:b/>
              <w:bCs/>
            </w:rPr>
            <w:fldChar w:fldCharType="end"/>
          </w:r>
        </w:p>
      </w:sdtContent>
    </w:sdt>
    <w:p w14:paraId="4CD7085D" w14:textId="77777777" w:rsidR="00BD079D" w:rsidRDefault="005719FB" w:rsidP="005719FB">
      <w:pPr>
        <w:spacing w:before="0" w:line="240" w:lineRule="auto"/>
        <w:ind w:firstLine="0"/>
        <w:jc w:val="left"/>
        <w:rPr>
          <w:rFonts w:cs="Arial"/>
          <w:b/>
          <w:bCs/>
          <w:kern w:val="32"/>
          <w:sz w:val="32"/>
          <w:szCs w:val="32"/>
        </w:rPr>
      </w:pPr>
      <w:r>
        <w:t xml:space="preserve"> </w:t>
      </w:r>
      <w:r w:rsidR="00BD079D">
        <w:br w:type="page"/>
      </w:r>
    </w:p>
    <w:p w14:paraId="7068C255" w14:textId="77777777" w:rsidR="00BB71A4" w:rsidRDefault="00AB4DE3" w:rsidP="006F7DB0">
      <w:pPr>
        <w:pStyle w:val="Heading1"/>
        <w:numPr>
          <w:ilvl w:val="0"/>
          <w:numId w:val="0"/>
        </w:numPr>
      </w:pPr>
      <w:bookmarkStart w:id="87" w:name="_Toc148163930"/>
      <w:r>
        <w:lastRenderedPageBreak/>
        <w:t>PHỤ LỤC</w:t>
      </w:r>
      <w:bookmarkEnd w:id="86"/>
      <w:bookmarkEnd w:id="87"/>
    </w:p>
    <w:p w14:paraId="7DF41BF4" w14:textId="77777777" w:rsidR="00180C8C" w:rsidRDefault="00BD079D" w:rsidP="00EA7CFA">
      <w:r>
        <w:t>Các mã nguồn, các bảng biểu lớn, các phụ lục cho vào mục này</w:t>
      </w:r>
      <w:r w:rsidR="006A0F8F">
        <w:t>. Trong phần đồ án, phần PHỤ LỤC không được tính vào tổng số trang của đồ án tốt nghiệp.</w:t>
      </w:r>
    </w:p>
    <w:p w14:paraId="18E16132" w14:textId="77777777" w:rsidR="004170DF" w:rsidRDefault="004170DF" w:rsidP="00EA7CFA">
      <w:r>
        <w:t xml:space="preserve">Các mã nguồn sử dụng </w:t>
      </w:r>
      <w:r w:rsidR="002A09F9">
        <w:t>Style “Code”, ví dụ như sau:</w:t>
      </w:r>
    </w:p>
    <w:p w14:paraId="195A70E4" w14:textId="77777777" w:rsidR="002A09F9" w:rsidRPr="00B96609" w:rsidRDefault="002A09F9" w:rsidP="002A09F9">
      <w:pPr>
        <w:pStyle w:val="Code"/>
        <w:rPr>
          <w:b/>
        </w:rPr>
      </w:pPr>
      <w:r w:rsidRPr="00B96609">
        <w:rPr>
          <w:b/>
        </w:rPr>
        <w:t>&lt;?php</w:t>
      </w:r>
    </w:p>
    <w:p w14:paraId="3DA9975F" w14:textId="6285AD8F" w:rsidR="002A09F9" w:rsidRPr="00B96609" w:rsidRDefault="002A09F9" w:rsidP="002A09F9">
      <w:pPr>
        <w:pStyle w:val="Code"/>
        <w:rPr>
          <w:b/>
        </w:rPr>
      </w:pPr>
      <w:r w:rsidRPr="00B96609">
        <w:rPr>
          <w:b/>
        </w:rPr>
        <w:t xml:space="preserve">echo </w:t>
      </w:r>
      <w:r w:rsidR="00820A44">
        <w:rPr>
          <w:b/>
        </w:rPr>
        <w:t>“</w:t>
      </w:r>
      <w:r w:rsidRPr="00B96609">
        <w:rPr>
          <w:b/>
        </w:rPr>
        <w:t>Hello world!”;</w:t>
      </w:r>
    </w:p>
    <w:p w14:paraId="2E20E85C" w14:textId="77777777" w:rsidR="002A09F9" w:rsidRPr="00B96609" w:rsidRDefault="002A09F9" w:rsidP="002A09F9">
      <w:pPr>
        <w:pStyle w:val="Code"/>
        <w:rPr>
          <w:b/>
        </w:rPr>
      </w:pPr>
      <w:r w:rsidRPr="00B96609">
        <w:rPr>
          <w:b/>
        </w:rPr>
        <w:t>?&gt;</w:t>
      </w:r>
    </w:p>
    <w:sectPr w:rsidR="002A09F9" w:rsidRPr="00B96609" w:rsidSect="00691B4E">
      <w:headerReference w:type="even" r:id="rId31"/>
      <w:pgSz w:w="11907" w:h="16840" w:code="9"/>
      <w:pgMar w:top="1701" w:right="1134"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7CF4D" w14:textId="77777777" w:rsidR="005E5210" w:rsidRDefault="005E5210">
      <w:r>
        <w:separator/>
      </w:r>
    </w:p>
    <w:p w14:paraId="56F88B92" w14:textId="77777777" w:rsidR="005E5210" w:rsidRDefault="005E5210"/>
  </w:endnote>
  <w:endnote w:type="continuationSeparator" w:id="0">
    <w:p w14:paraId="1E487A97" w14:textId="77777777" w:rsidR="005E5210" w:rsidRDefault="005E5210">
      <w:r>
        <w:continuationSeparator/>
      </w:r>
    </w:p>
    <w:p w14:paraId="5D93AF3F" w14:textId="77777777" w:rsidR="005E5210" w:rsidRDefault="005E52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379C6" w14:textId="77777777" w:rsidR="00BB37A7" w:rsidRDefault="00BB37A7"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8436989" w14:textId="77777777" w:rsidR="00BB37A7" w:rsidRDefault="00BB37A7"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3"/>
      <w:gridCol w:w="2918"/>
      <w:gridCol w:w="2937"/>
    </w:tblGrid>
    <w:tr w:rsidR="00BB37A7" w14:paraId="3D032CFA" w14:textId="77777777" w:rsidTr="00685A63">
      <w:tc>
        <w:tcPr>
          <w:tcW w:w="3001" w:type="dxa"/>
        </w:tcPr>
        <w:p w14:paraId="432B3FB2" w14:textId="31DDB3D2" w:rsidR="00BB37A7" w:rsidRDefault="006F7DB0" w:rsidP="00997A12">
          <w:pPr>
            <w:pStyle w:val="Footer"/>
            <w:ind w:firstLine="0"/>
          </w:pPr>
          <w:r>
            <w:t>Lại Duy Nghĩa</w:t>
          </w:r>
        </w:p>
      </w:tc>
      <w:tc>
        <w:tcPr>
          <w:tcW w:w="3001" w:type="dxa"/>
        </w:tcPr>
        <w:sdt>
          <w:sdtPr>
            <w:id w:val="-1480069369"/>
            <w:docPartObj>
              <w:docPartGallery w:val="Page Numbers (Bottom of Page)"/>
              <w:docPartUnique/>
            </w:docPartObj>
          </w:sdtPr>
          <w:sdtEndPr>
            <w:rPr>
              <w:noProof/>
            </w:rPr>
          </w:sdtEndPr>
          <w:sdtContent>
            <w:p w14:paraId="6D377ACF" w14:textId="77777777" w:rsidR="00BB37A7" w:rsidRDefault="00BB37A7" w:rsidP="00997A12">
              <w:pPr>
                <w:pStyle w:val="Footer"/>
                <w:ind w:firstLine="0"/>
                <w:jc w:val="center"/>
              </w:pPr>
              <w:r>
                <w:fldChar w:fldCharType="begin"/>
              </w:r>
              <w:r>
                <w:instrText xml:space="preserve"> PAGE   \* MERGEFORMAT </w:instrText>
              </w:r>
              <w:r>
                <w:fldChar w:fldCharType="separate"/>
              </w:r>
              <w:r>
                <w:rPr>
                  <w:noProof/>
                </w:rPr>
                <w:t>20</w:t>
              </w:r>
              <w:r>
                <w:rPr>
                  <w:noProof/>
                </w:rPr>
                <w:fldChar w:fldCharType="end"/>
              </w:r>
            </w:p>
          </w:sdtContent>
        </w:sdt>
      </w:tc>
      <w:tc>
        <w:tcPr>
          <w:tcW w:w="3002" w:type="dxa"/>
        </w:tcPr>
        <w:p w14:paraId="046F4DAA" w14:textId="479A4AEA" w:rsidR="00BB37A7" w:rsidRDefault="00BB37A7" w:rsidP="00997A12">
          <w:pPr>
            <w:pStyle w:val="Footer"/>
            <w:ind w:firstLine="0"/>
            <w:jc w:val="right"/>
          </w:pPr>
          <w:r>
            <w:t>Lớp CNPM K</w:t>
          </w:r>
          <w:r w:rsidR="006F7DB0">
            <w:t>64</w:t>
          </w:r>
        </w:p>
      </w:tc>
    </w:tr>
  </w:tbl>
  <w:p w14:paraId="3DE151D4" w14:textId="77777777" w:rsidR="00BB37A7" w:rsidRDefault="00BB3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9A0A3" w14:textId="77777777" w:rsidR="005E5210" w:rsidRDefault="005E5210">
      <w:r>
        <w:separator/>
      </w:r>
    </w:p>
    <w:p w14:paraId="1EC47E22" w14:textId="77777777" w:rsidR="005E5210" w:rsidRDefault="005E5210"/>
  </w:footnote>
  <w:footnote w:type="continuationSeparator" w:id="0">
    <w:p w14:paraId="544B130F" w14:textId="77777777" w:rsidR="005E5210" w:rsidRDefault="005E5210">
      <w:r>
        <w:continuationSeparator/>
      </w:r>
    </w:p>
    <w:p w14:paraId="5F27175D" w14:textId="77777777" w:rsidR="005E5210" w:rsidRDefault="005E52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4F9A8" w14:textId="77777777" w:rsidR="00BB37A7" w:rsidRDefault="00BB37A7"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BB37A7" w:rsidRPr="00570EF4" w14:paraId="7A241416" w14:textId="77777777" w:rsidTr="009165B5">
      <w:tc>
        <w:tcPr>
          <w:tcW w:w="9004" w:type="dxa"/>
          <w:shd w:val="clear" w:color="auto" w:fill="FAFAFA"/>
        </w:tcPr>
        <w:p w14:paraId="6A2A76FF" w14:textId="77777777" w:rsidR="00BB37A7" w:rsidRPr="00570EF4" w:rsidRDefault="00BB37A7" w:rsidP="009165B5">
          <w:pPr>
            <w:pStyle w:val="Header"/>
            <w:spacing w:before="0" w:line="240" w:lineRule="auto"/>
            <w:ind w:firstLine="0"/>
            <w:rPr>
              <w:i/>
            </w:rPr>
          </w:pPr>
          <w:r>
            <w:rPr>
              <w:i/>
            </w:rPr>
            <w:t>Đồ án tốt nghiệp chuyên ngành Công Nghệ Phần Mềm</w:t>
          </w:r>
        </w:p>
      </w:tc>
    </w:tr>
  </w:tbl>
  <w:p w14:paraId="55238F12" w14:textId="77777777" w:rsidR="00BB37A7" w:rsidRPr="00162939" w:rsidRDefault="00BB37A7" w:rsidP="00162939">
    <w:pPr>
      <w:pStyle w:val="Header"/>
      <w:spacing w:before="0" w:line="240" w:lineRule="auto"/>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40D05" w14:textId="77777777" w:rsidR="00BB37A7" w:rsidRDefault="00BB37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042"/>
    <w:multiLevelType w:val="multilevel"/>
    <w:tmpl w:val="3BEC5872"/>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E017A51"/>
    <w:multiLevelType w:val="hybridMultilevel"/>
    <w:tmpl w:val="7C96E580"/>
    <w:lvl w:ilvl="0" w:tplc="B9127EE8">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A5E63"/>
    <w:multiLevelType w:val="multilevel"/>
    <w:tmpl w:val="F50C634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71022"/>
    <w:multiLevelType w:val="hybridMultilevel"/>
    <w:tmpl w:val="18C238A6"/>
    <w:lvl w:ilvl="0" w:tplc="9C004C44">
      <w:start w:val="1"/>
      <w:numFmt w:val="upp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A0A0D"/>
    <w:multiLevelType w:val="hybridMultilevel"/>
    <w:tmpl w:val="9E1ACC44"/>
    <w:lvl w:ilvl="0" w:tplc="B230923A">
      <w:start w:val="1"/>
      <w:numFmt w:val="bullet"/>
      <w:pStyle w:val="ListParagraph"/>
      <w:lvlText w:val=""/>
      <w:lvlJc w:val="left"/>
      <w:pPr>
        <w:ind w:left="1282" w:hanging="360"/>
      </w:pPr>
      <w:rPr>
        <w:rFonts w:ascii="Symbol" w:hAnsi="Symbol" w:hint="default"/>
      </w:rPr>
    </w:lvl>
    <w:lvl w:ilvl="1" w:tplc="04090003">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5" w15:restartNumberingAfterBreak="0">
    <w:nsid w:val="3B555E13"/>
    <w:multiLevelType w:val="hybridMultilevel"/>
    <w:tmpl w:val="B4E89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A0365E"/>
    <w:multiLevelType w:val="hybridMultilevel"/>
    <w:tmpl w:val="C3F051C8"/>
    <w:lvl w:ilvl="0" w:tplc="04090003">
      <w:start w:val="1"/>
      <w:numFmt w:val="bullet"/>
      <w:lvlText w:val="o"/>
      <w:lvlJc w:val="left"/>
      <w:pPr>
        <w:ind w:left="2007" w:hanging="360"/>
      </w:pPr>
      <w:rPr>
        <w:rFonts w:ascii="Courier New" w:hAnsi="Courier New" w:cs="Courier New" w:hint="default"/>
      </w:rPr>
    </w:lvl>
    <w:lvl w:ilvl="1" w:tplc="FFFFFFFF">
      <w:start w:val="1"/>
      <w:numFmt w:val="bullet"/>
      <w:lvlText w:val="o"/>
      <w:lvlJc w:val="left"/>
      <w:pPr>
        <w:ind w:left="2727" w:hanging="360"/>
      </w:pPr>
      <w:rPr>
        <w:rFonts w:ascii="Courier New" w:hAnsi="Courier New" w:cs="Courier New" w:hint="default"/>
      </w:rPr>
    </w:lvl>
    <w:lvl w:ilvl="2" w:tplc="FFFFFFFF">
      <w:start w:val="1"/>
      <w:numFmt w:val="bullet"/>
      <w:lvlText w:val=""/>
      <w:lvlJc w:val="left"/>
      <w:pPr>
        <w:ind w:left="3447" w:hanging="360"/>
      </w:pPr>
      <w:rPr>
        <w:rFonts w:ascii="Wingdings" w:hAnsi="Wingdings" w:hint="default"/>
      </w:rPr>
    </w:lvl>
    <w:lvl w:ilvl="3" w:tplc="FFFFFFFF">
      <w:start w:val="1"/>
      <w:numFmt w:val="bullet"/>
      <w:lvlText w:val=""/>
      <w:lvlJc w:val="left"/>
      <w:pPr>
        <w:ind w:left="4167" w:hanging="360"/>
      </w:pPr>
      <w:rPr>
        <w:rFonts w:ascii="Symbol" w:hAnsi="Symbol" w:hint="default"/>
      </w:rPr>
    </w:lvl>
    <w:lvl w:ilvl="4" w:tplc="FFFFFFFF">
      <w:start w:val="1"/>
      <w:numFmt w:val="bullet"/>
      <w:lvlText w:val="o"/>
      <w:lvlJc w:val="left"/>
      <w:pPr>
        <w:ind w:left="4887" w:hanging="360"/>
      </w:pPr>
      <w:rPr>
        <w:rFonts w:ascii="Courier New" w:hAnsi="Courier New" w:cs="Courier New" w:hint="default"/>
      </w:rPr>
    </w:lvl>
    <w:lvl w:ilvl="5" w:tplc="FFFFFFFF">
      <w:start w:val="1"/>
      <w:numFmt w:val="bullet"/>
      <w:lvlText w:val=""/>
      <w:lvlJc w:val="left"/>
      <w:pPr>
        <w:ind w:left="5607" w:hanging="360"/>
      </w:pPr>
      <w:rPr>
        <w:rFonts w:ascii="Wingdings" w:hAnsi="Wingdings" w:hint="default"/>
      </w:rPr>
    </w:lvl>
    <w:lvl w:ilvl="6" w:tplc="FFFFFFFF">
      <w:start w:val="1"/>
      <w:numFmt w:val="bullet"/>
      <w:lvlText w:val=""/>
      <w:lvlJc w:val="left"/>
      <w:pPr>
        <w:ind w:left="6327" w:hanging="360"/>
      </w:pPr>
      <w:rPr>
        <w:rFonts w:ascii="Symbol" w:hAnsi="Symbol" w:hint="default"/>
      </w:rPr>
    </w:lvl>
    <w:lvl w:ilvl="7" w:tplc="FFFFFFFF">
      <w:start w:val="1"/>
      <w:numFmt w:val="bullet"/>
      <w:lvlText w:val="o"/>
      <w:lvlJc w:val="left"/>
      <w:pPr>
        <w:ind w:left="7047" w:hanging="360"/>
      </w:pPr>
      <w:rPr>
        <w:rFonts w:ascii="Courier New" w:hAnsi="Courier New" w:cs="Courier New" w:hint="default"/>
      </w:rPr>
    </w:lvl>
    <w:lvl w:ilvl="8" w:tplc="FFFFFFFF">
      <w:start w:val="1"/>
      <w:numFmt w:val="bullet"/>
      <w:lvlText w:val=""/>
      <w:lvlJc w:val="left"/>
      <w:pPr>
        <w:ind w:left="7767" w:hanging="360"/>
      </w:pPr>
      <w:rPr>
        <w:rFonts w:ascii="Wingdings" w:hAnsi="Wingdings" w:hint="default"/>
      </w:rPr>
    </w:lvl>
  </w:abstractNum>
  <w:abstractNum w:abstractNumId="7"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5A2F06CF"/>
    <w:multiLevelType w:val="hybridMultilevel"/>
    <w:tmpl w:val="7AFA6E74"/>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9" w15:restartNumberingAfterBreak="0">
    <w:nsid w:val="5CF0227C"/>
    <w:multiLevelType w:val="hybridMultilevel"/>
    <w:tmpl w:val="0CDCC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F13D07"/>
    <w:multiLevelType w:val="hybridMultilevel"/>
    <w:tmpl w:val="0C764C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FC31EE"/>
    <w:multiLevelType w:val="hybridMultilevel"/>
    <w:tmpl w:val="7DDA768C"/>
    <w:lvl w:ilvl="0" w:tplc="04090003">
      <w:start w:val="1"/>
      <w:numFmt w:val="bullet"/>
      <w:lvlText w:val="o"/>
      <w:lvlJc w:val="left"/>
      <w:pPr>
        <w:ind w:left="2007" w:hanging="360"/>
      </w:pPr>
      <w:rPr>
        <w:rFonts w:ascii="Courier New" w:hAnsi="Courier New" w:cs="Courier New" w:hint="default"/>
      </w:rPr>
    </w:lvl>
    <w:lvl w:ilvl="1" w:tplc="FFFFFFFF">
      <w:start w:val="1"/>
      <w:numFmt w:val="bullet"/>
      <w:lvlText w:val="o"/>
      <w:lvlJc w:val="left"/>
      <w:pPr>
        <w:ind w:left="2727" w:hanging="360"/>
      </w:pPr>
      <w:rPr>
        <w:rFonts w:ascii="Courier New" w:hAnsi="Courier New" w:cs="Courier New" w:hint="default"/>
      </w:rPr>
    </w:lvl>
    <w:lvl w:ilvl="2" w:tplc="FFFFFFFF">
      <w:start w:val="1"/>
      <w:numFmt w:val="bullet"/>
      <w:lvlText w:val=""/>
      <w:lvlJc w:val="left"/>
      <w:pPr>
        <w:ind w:left="3447" w:hanging="360"/>
      </w:pPr>
      <w:rPr>
        <w:rFonts w:ascii="Wingdings" w:hAnsi="Wingdings" w:hint="default"/>
      </w:rPr>
    </w:lvl>
    <w:lvl w:ilvl="3" w:tplc="FFFFFFFF">
      <w:start w:val="1"/>
      <w:numFmt w:val="bullet"/>
      <w:lvlText w:val=""/>
      <w:lvlJc w:val="left"/>
      <w:pPr>
        <w:ind w:left="4167" w:hanging="360"/>
      </w:pPr>
      <w:rPr>
        <w:rFonts w:ascii="Symbol" w:hAnsi="Symbol" w:hint="default"/>
      </w:rPr>
    </w:lvl>
    <w:lvl w:ilvl="4" w:tplc="FFFFFFFF">
      <w:start w:val="1"/>
      <w:numFmt w:val="bullet"/>
      <w:lvlText w:val="o"/>
      <w:lvlJc w:val="left"/>
      <w:pPr>
        <w:ind w:left="4887" w:hanging="360"/>
      </w:pPr>
      <w:rPr>
        <w:rFonts w:ascii="Courier New" w:hAnsi="Courier New" w:cs="Courier New" w:hint="default"/>
      </w:rPr>
    </w:lvl>
    <w:lvl w:ilvl="5" w:tplc="FFFFFFFF">
      <w:start w:val="1"/>
      <w:numFmt w:val="bullet"/>
      <w:lvlText w:val=""/>
      <w:lvlJc w:val="left"/>
      <w:pPr>
        <w:ind w:left="5607" w:hanging="360"/>
      </w:pPr>
      <w:rPr>
        <w:rFonts w:ascii="Wingdings" w:hAnsi="Wingdings" w:hint="default"/>
      </w:rPr>
    </w:lvl>
    <w:lvl w:ilvl="6" w:tplc="FFFFFFFF">
      <w:start w:val="1"/>
      <w:numFmt w:val="bullet"/>
      <w:lvlText w:val=""/>
      <w:lvlJc w:val="left"/>
      <w:pPr>
        <w:ind w:left="6327" w:hanging="360"/>
      </w:pPr>
      <w:rPr>
        <w:rFonts w:ascii="Symbol" w:hAnsi="Symbol" w:hint="default"/>
      </w:rPr>
    </w:lvl>
    <w:lvl w:ilvl="7" w:tplc="FFFFFFFF">
      <w:start w:val="1"/>
      <w:numFmt w:val="bullet"/>
      <w:lvlText w:val="o"/>
      <w:lvlJc w:val="left"/>
      <w:pPr>
        <w:ind w:left="7047" w:hanging="360"/>
      </w:pPr>
      <w:rPr>
        <w:rFonts w:ascii="Courier New" w:hAnsi="Courier New" w:cs="Courier New" w:hint="default"/>
      </w:rPr>
    </w:lvl>
    <w:lvl w:ilvl="8" w:tplc="FFFFFFFF">
      <w:start w:val="1"/>
      <w:numFmt w:val="bullet"/>
      <w:lvlText w:val=""/>
      <w:lvlJc w:val="left"/>
      <w:pPr>
        <w:ind w:left="7767" w:hanging="360"/>
      </w:pPr>
      <w:rPr>
        <w:rFonts w:ascii="Wingdings" w:hAnsi="Wingdings" w:hint="default"/>
      </w:rPr>
    </w:lvl>
  </w:abstractNum>
  <w:abstractNum w:abstractNumId="13" w15:restartNumberingAfterBreak="0">
    <w:nsid w:val="73931264"/>
    <w:multiLevelType w:val="multilevel"/>
    <w:tmpl w:val="547E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557332"/>
    <w:multiLevelType w:val="hybridMultilevel"/>
    <w:tmpl w:val="08A8958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7"/>
  </w:num>
  <w:num w:numId="3">
    <w:abstractNumId w:val="10"/>
  </w:num>
  <w:num w:numId="4">
    <w:abstractNumId w:val="3"/>
  </w:num>
  <w:num w:numId="5">
    <w:abstractNumId w:val="1"/>
  </w:num>
  <w:num w:numId="6">
    <w:abstractNumId w:val="4"/>
  </w:num>
  <w:num w:numId="7">
    <w:abstractNumId w:val="8"/>
  </w:num>
  <w:num w:numId="8">
    <w:abstractNumId w:val="6"/>
  </w:num>
  <w:num w:numId="9">
    <w:abstractNumId w:val="12"/>
  </w:num>
  <w:num w:numId="10">
    <w:abstractNumId w:val="5"/>
  </w:num>
  <w:num w:numId="11">
    <w:abstractNumId w:val="11"/>
  </w:num>
  <w:num w:numId="12">
    <w:abstractNumId w:val="9"/>
  </w:num>
  <w:num w:numId="13">
    <w:abstractNumId w:val="14"/>
  </w:num>
  <w:num w:numId="14">
    <w:abstractNumId w:val="13"/>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mirrorMargins/>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55"/>
    <w:rsid w:val="0000420E"/>
    <w:rsid w:val="00015341"/>
    <w:rsid w:val="00024F8B"/>
    <w:rsid w:val="000252FC"/>
    <w:rsid w:val="00032E6B"/>
    <w:rsid w:val="0003559F"/>
    <w:rsid w:val="000375B5"/>
    <w:rsid w:val="00040FC0"/>
    <w:rsid w:val="00051BFA"/>
    <w:rsid w:val="00061855"/>
    <w:rsid w:val="00066A27"/>
    <w:rsid w:val="000708E5"/>
    <w:rsid w:val="0007281B"/>
    <w:rsid w:val="0007352A"/>
    <w:rsid w:val="00076599"/>
    <w:rsid w:val="00082919"/>
    <w:rsid w:val="000936DA"/>
    <w:rsid w:val="000968D4"/>
    <w:rsid w:val="000B540B"/>
    <w:rsid w:val="000B66C0"/>
    <w:rsid w:val="000C5F09"/>
    <w:rsid w:val="000D3391"/>
    <w:rsid w:val="000E6AC0"/>
    <w:rsid w:val="000F18A6"/>
    <w:rsid w:val="000F1E18"/>
    <w:rsid w:val="001028A1"/>
    <w:rsid w:val="001044DB"/>
    <w:rsid w:val="00130546"/>
    <w:rsid w:val="0013648E"/>
    <w:rsid w:val="0014570C"/>
    <w:rsid w:val="0014594F"/>
    <w:rsid w:val="001561B7"/>
    <w:rsid w:val="00162939"/>
    <w:rsid w:val="00165EDB"/>
    <w:rsid w:val="00180C8C"/>
    <w:rsid w:val="0018354F"/>
    <w:rsid w:val="00192969"/>
    <w:rsid w:val="001A08FA"/>
    <w:rsid w:val="001A225F"/>
    <w:rsid w:val="001C4494"/>
    <w:rsid w:val="001C6057"/>
    <w:rsid w:val="001C77DD"/>
    <w:rsid w:val="001D0D77"/>
    <w:rsid w:val="001D730B"/>
    <w:rsid w:val="001E1E49"/>
    <w:rsid w:val="001E4237"/>
    <w:rsid w:val="001F351F"/>
    <w:rsid w:val="00213E4E"/>
    <w:rsid w:val="00222D64"/>
    <w:rsid w:val="002254C6"/>
    <w:rsid w:val="0022666D"/>
    <w:rsid w:val="00227D14"/>
    <w:rsid w:val="00240277"/>
    <w:rsid w:val="002406F3"/>
    <w:rsid w:val="00242378"/>
    <w:rsid w:val="00242CF0"/>
    <w:rsid w:val="00243BE7"/>
    <w:rsid w:val="00253413"/>
    <w:rsid w:val="002546A5"/>
    <w:rsid w:val="002615FC"/>
    <w:rsid w:val="0026378F"/>
    <w:rsid w:val="00266945"/>
    <w:rsid w:val="002703A5"/>
    <w:rsid w:val="00272D18"/>
    <w:rsid w:val="0028004F"/>
    <w:rsid w:val="00292141"/>
    <w:rsid w:val="002A09F9"/>
    <w:rsid w:val="002A3C11"/>
    <w:rsid w:val="002A77B1"/>
    <w:rsid w:val="002B4F9E"/>
    <w:rsid w:val="002B5600"/>
    <w:rsid w:val="002B7036"/>
    <w:rsid w:val="002C2C87"/>
    <w:rsid w:val="002C3177"/>
    <w:rsid w:val="002D16F4"/>
    <w:rsid w:val="002D5C16"/>
    <w:rsid w:val="002E6C36"/>
    <w:rsid w:val="002F5093"/>
    <w:rsid w:val="00301729"/>
    <w:rsid w:val="003147E5"/>
    <w:rsid w:val="00327033"/>
    <w:rsid w:val="00332B2A"/>
    <w:rsid w:val="00337B4C"/>
    <w:rsid w:val="00337C58"/>
    <w:rsid w:val="00341D97"/>
    <w:rsid w:val="0034391F"/>
    <w:rsid w:val="003510E3"/>
    <w:rsid w:val="00366214"/>
    <w:rsid w:val="00367E92"/>
    <w:rsid w:val="00372545"/>
    <w:rsid w:val="003918B2"/>
    <w:rsid w:val="00395895"/>
    <w:rsid w:val="003A4ACB"/>
    <w:rsid w:val="003A6197"/>
    <w:rsid w:val="003B17FF"/>
    <w:rsid w:val="003B30C7"/>
    <w:rsid w:val="003C1390"/>
    <w:rsid w:val="003C7DF3"/>
    <w:rsid w:val="003E7AF7"/>
    <w:rsid w:val="003F5546"/>
    <w:rsid w:val="004044A0"/>
    <w:rsid w:val="00412F64"/>
    <w:rsid w:val="0041556C"/>
    <w:rsid w:val="004170DF"/>
    <w:rsid w:val="00417928"/>
    <w:rsid w:val="004305C7"/>
    <w:rsid w:val="00437C26"/>
    <w:rsid w:val="004500E2"/>
    <w:rsid w:val="004527DC"/>
    <w:rsid w:val="004531B5"/>
    <w:rsid w:val="0045335B"/>
    <w:rsid w:val="00466B47"/>
    <w:rsid w:val="0046767F"/>
    <w:rsid w:val="00477BB5"/>
    <w:rsid w:val="00481F47"/>
    <w:rsid w:val="00484E8B"/>
    <w:rsid w:val="00495AE5"/>
    <w:rsid w:val="004A3046"/>
    <w:rsid w:val="004A65E2"/>
    <w:rsid w:val="004B274E"/>
    <w:rsid w:val="004B32DA"/>
    <w:rsid w:val="004B4BF6"/>
    <w:rsid w:val="004C49ED"/>
    <w:rsid w:val="004D0210"/>
    <w:rsid w:val="004E583D"/>
    <w:rsid w:val="0050292A"/>
    <w:rsid w:val="00505902"/>
    <w:rsid w:val="0050764E"/>
    <w:rsid w:val="00511681"/>
    <w:rsid w:val="00511C02"/>
    <w:rsid w:val="00517B6F"/>
    <w:rsid w:val="00520BCB"/>
    <w:rsid w:val="00521310"/>
    <w:rsid w:val="00526DC0"/>
    <w:rsid w:val="00531F29"/>
    <w:rsid w:val="00534CA1"/>
    <w:rsid w:val="005526C5"/>
    <w:rsid w:val="00570EF4"/>
    <w:rsid w:val="005719FB"/>
    <w:rsid w:val="00585F4E"/>
    <w:rsid w:val="00591085"/>
    <w:rsid w:val="00597ACF"/>
    <w:rsid w:val="005A3C28"/>
    <w:rsid w:val="005A5997"/>
    <w:rsid w:val="005B7357"/>
    <w:rsid w:val="005B7E33"/>
    <w:rsid w:val="005C2261"/>
    <w:rsid w:val="005C29A7"/>
    <w:rsid w:val="005D68FF"/>
    <w:rsid w:val="005D6AC9"/>
    <w:rsid w:val="005D6CF1"/>
    <w:rsid w:val="005E5210"/>
    <w:rsid w:val="005F6451"/>
    <w:rsid w:val="00607962"/>
    <w:rsid w:val="006106AF"/>
    <w:rsid w:val="006149CC"/>
    <w:rsid w:val="00616572"/>
    <w:rsid w:val="00620688"/>
    <w:rsid w:val="006208DA"/>
    <w:rsid w:val="00625D4A"/>
    <w:rsid w:val="00625E8F"/>
    <w:rsid w:val="006322F7"/>
    <w:rsid w:val="00632D4C"/>
    <w:rsid w:val="006354F5"/>
    <w:rsid w:val="00641168"/>
    <w:rsid w:val="00662211"/>
    <w:rsid w:val="0066625C"/>
    <w:rsid w:val="00670A0E"/>
    <w:rsid w:val="00674E7A"/>
    <w:rsid w:val="00685A63"/>
    <w:rsid w:val="00686042"/>
    <w:rsid w:val="00687D1A"/>
    <w:rsid w:val="00690D36"/>
    <w:rsid w:val="0069113E"/>
    <w:rsid w:val="00691AA0"/>
    <w:rsid w:val="00691B4E"/>
    <w:rsid w:val="006924B5"/>
    <w:rsid w:val="006A0F8F"/>
    <w:rsid w:val="006A4FFB"/>
    <w:rsid w:val="006B4076"/>
    <w:rsid w:val="006B6CA9"/>
    <w:rsid w:val="006C0219"/>
    <w:rsid w:val="006C62E0"/>
    <w:rsid w:val="006D1040"/>
    <w:rsid w:val="006D122E"/>
    <w:rsid w:val="006E745E"/>
    <w:rsid w:val="006F7DB0"/>
    <w:rsid w:val="00710E61"/>
    <w:rsid w:val="00715016"/>
    <w:rsid w:val="0073001F"/>
    <w:rsid w:val="00732B0C"/>
    <w:rsid w:val="00734C2E"/>
    <w:rsid w:val="0074238E"/>
    <w:rsid w:val="00753684"/>
    <w:rsid w:val="00760E25"/>
    <w:rsid w:val="00761C4E"/>
    <w:rsid w:val="0077247B"/>
    <w:rsid w:val="007761EB"/>
    <w:rsid w:val="00785B9E"/>
    <w:rsid w:val="00791320"/>
    <w:rsid w:val="00796B5B"/>
    <w:rsid w:val="007A1443"/>
    <w:rsid w:val="007A377D"/>
    <w:rsid w:val="007A37BD"/>
    <w:rsid w:val="007A663A"/>
    <w:rsid w:val="007A7D82"/>
    <w:rsid w:val="007B0A35"/>
    <w:rsid w:val="007C28B3"/>
    <w:rsid w:val="007C67D8"/>
    <w:rsid w:val="007D28F5"/>
    <w:rsid w:val="007E2AA4"/>
    <w:rsid w:val="007F0419"/>
    <w:rsid w:val="007F2B91"/>
    <w:rsid w:val="00802482"/>
    <w:rsid w:val="008129E1"/>
    <w:rsid w:val="008179AF"/>
    <w:rsid w:val="00820A44"/>
    <w:rsid w:val="008219E0"/>
    <w:rsid w:val="00830C28"/>
    <w:rsid w:val="00832E9E"/>
    <w:rsid w:val="00833757"/>
    <w:rsid w:val="00841662"/>
    <w:rsid w:val="008571E6"/>
    <w:rsid w:val="00862648"/>
    <w:rsid w:val="008722B5"/>
    <w:rsid w:val="00873E0F"/>
    <w:rsid w:val="00874002"/>
    <w:rsid w:val="0088297A"/>
    <w:rsid w:val="0088598A"/>
    <w:rsid w:val="0089077B"/>
    <w:rsid w:val="00891AE1"/>
    <w:rsid w:val="0089546F"/>
    <w:rsid w:val="008C2D3B"/>
    <w:rsid w:val="008C3DA0"/>
    <w:rsid w:val="008D080A"/>
    <w:rsid w:val="008F0652"/>
    <w:rsid w:val="008F0A40"/>
    <w:rsid w:val="008F3A79"/>
    <w:rsid w:val="008F4ADB"/>
    <w:rsid w:val="008F6358"/>
    <w:rsid w:val="008F6806"/>
    <w:rsid w:val="009165B5"/>
    <w:rsid w:val="00916D44"/>
    <w:rsid w:val="0092047C"/>
    <w:rsid w:val="00927237"/>
    <w:rsid w:val="00932D2C"/>
    <w:rsid w:val="00934F9E"/>
    <w:rsid w:val="00937B6B"/>
    <w:rsid w:val="00941149"/>
    <w:rsid w:val="0094496E"/>
    <w:rsid w:val="0095236D"/>
    <w:rsid w:val="009538E2"/>
    <w:rsid w:val="00976214"/>
    <w:rsid w:val="00976CB1"/>
    <w:rsid w:val="00982FFA"/>
    <w:rsid w:val="00983CC8"/>
    <w:rsid w:val="009927CC"/>
    <w:rsid w:val="0099280A"/>
    <w:rsid w:val="009944C9"/>
    <w:rsid w:val="00996DFB"/>
    <w:rsid w:val="00997A12"/>
    <w:rsid w:val="009C181C"/>
    <w:rsid w:val="009C6954"/>
    <w:rsid w:val="009C7087"/>
    <w:rsid w:val="009E5993"/>
    <w:rsid w:val="009E59F6"/>
    <w:rsid w:val="009E77CD"/>
    <w:rsid w:val="009E7E43"/>
    <w:rsid w:val="00A03445"/>
    <w:rsid w:val="00A03E3D"/>
    <w:rsid w:val="00A12DDA"/>
    <w:rsid w:val="00A144E9"/>
    <w:rsid w:val="00A14D85"/>
    <w:rsid w:val="00A16910"/>
    <w:rsid w:val="00A20196"/>
    <w:rsid w:val="00A33BF0"/>
    <w:rsid w:val="00A33F5D"/>
    <w:rsid w:val="00A46741"/>
    <w:rsid w:val="00A520AB"/>
    <w:rsid w:val="00A52256"/>
    <w:rsid w:val="00A541E7"/>
    <w:rsid w:val="00A54EB5"/>
    <w:rsid w:val="00A57645"/>
    <w:rsid w:val="00A64047"/>
    <w:rsid w:val="00A65CE1"/>
    <w:rsid w:val="00A65EB7"/>
    <w:rsid w:val="00A7418C"/>
    <w:rsid w:val="00A77777"/>
    <w:rsid w:val="00A80623"/>
    <w:rsid w:val="00A873BC"/>
    <w:rsid w:val="00A93577"/>
    <w:rsid w:val="00AA1E73"/>
    <w:rsid w:val="00AB428E"/>
    <w:rsid w:val="00AB4446"/>
    <w:rsid w:val="00AB4DE3"/>
    <w:rsid w:val="00AC4081"/>
    <w:rsid w:val="00AD518C"/>
    <w:rsid w:val="00AD555A"/>
    <w:rsid w:val="00AE02ED"/>
    <w:rsid w:val="00AE0BCE"/>
    <w:rsid w:val="00AE5827"/>
    <w:rsid w:val="00AF66B3"/>
    <w:rsid w:val="00B0390E"/>
    <w:rsid w:val="00B11C20"/>
    <w:rsid w:val="00B16BC7"/>
    <w:rsid w:val="00B25F15"/>
    <w:rsid w:val="00B331FA"/>
    <w:rsid w:val="00B3755E"/>
    <w:rsid w:val="00B37CF8"/>
    <w:rsid w:val="00B41A05"/>
    <w:rsid w:val="00B43BD0"/>
    <w:rsid w:val="00B57E92"/>
    <w:rsid w:val="00B65E39"/>
    <w:rsid w:val="00B73F92"/>
    <w:rsid w:val="00B86125"/>
    <w:rsid w:val="00B86E0A"/>
    <w:rsid w:val="00B96609"/>
    <w:rsid w:val="00BA15B0"/>
    <w:rsid w:val="00BA2ABF"/>
    <w:rsid w:val="00BA7A41"/>
    <w:rsid w:val="00BB37A7"/>
    <w:rsid w:val="00BB71A4"/>
    <w:rsid w:val="00BC2CA7"/>
    <w:rsid w:val="00BD079D"/>
    <w:rsid w:val="00BF7C8E"/>
    <w:rsid w:val="00C06CF1"/>
    <w:rsid w:val="00C075B5"/>
    <w:rsid w:val="00C11DED"/>
    <w:rsid w:val="00C1624A"/>
    <w:rsid w:val="00C1658A"/>
    <w:rsid w:val="00C24DC5"/>
    <w:rsid w:val="00C25E15"/>
    <w:rsid w:val="00C27AA3"/>
    <w:rsid w:val="00C36695"/>
    <w:rsid w:val="00C400E4"/>
    <w:rsid w:val="00C61E4C"/>
    <w:rsid w:val="00C63B19"/>
    <w:rsid w:val="00C761A1"/>
    <w:rsid w:val="00C80DA8"/>
    <w:rsid w:val="00C90587"/>
    <w:rsid w:val="00C913CC"/>
    <w:rsid w:val="00CA13DD"/>
    <w:rsid w:val="00CA55B3"/>
    <w:rsid w:val="00CB3C93"/>
    <w:rsid w:val="00CD0B9D"/>
    <w:rsid w:val="00CD2AA9"/>
    <w:rsid w:val="00CF0B23"/>
    <w:rsid w:val="00D0264D"/>
    <w:rsid w:val="00D053BA"/>
    <w:rsid w:val="00D0572A"/>
    <w:rsid w:val="00D14CD1"/>
    <w:rsid w:val="00D1641A"/>
    <w:rsid w:val="00D22FAE"/>
    <w:rsid w:val="00D27418"/>
    <w:rsid w:val="00D37435"/>
    <w:rsid w:val="00D4069A"/>
    <w:rsid w:val="00D43DB0"/>
    <w:rsid w:val="00D4516F"/>
    <w:rsid w:val="00D47BE2"/>
    <w:rsid w:val="00D514AE"/>
    <w:rsid w:val="00D530AC"/>
    <w:rsid w:val="00D550B7"/>
    <w:rsid w:val="00D57858"/>
    <w:rsid w:val="00D62E59"/>
    <w:rsid w:val="00D64947"/>
    <w:rsid w:val="00D861C7"/>
    <w:rsid w:val="00D9695D"/>
    <w:rsid w:val="00DA7316"/>
    <w:rsid w:val="00DB14CF"/>
    <w:rsid w:val="00DB5FB8"/>
    <w:rsid w:val="00DB75F1"/>
    <w:rsid w:val="00DC0852"/>
    <w:rsid w:val="00DC667C"/>
    <w:rsid w:val="00DE17FC"/>
    <w:rsid w:val="00DE1BC7"/>
    <w:rsid w:val="00DF50D3"/>
    <w:rsid w:val="00E04E10"/>
    <w:rsid w:val="00E15C52"/>
    <w:rsid w:val="00E16C6E"/>
    <w:rsid w:val="00E16E41"/>
    <w:rsid w:val="00E2207E"/>
    <w:rsid w:val="00E266A6"/>
    <w:rsid w:val="00E36664"/>
    <w:rsid w:val="00E37A6B"/>
    <w:rsid w:val="00E37D4D"/>
    <w:rsid w:val="00E419C2"/>
    <w:rsid w:val="00E43225"/>
    <w:rsid w:val="00E52FCE"/>
    <w:rsid w:val="00E6081B"/>
    <w:rsid w:val="00E6552D"/>
    <w:rsid w:val="00E76491"/>
    <w:rsid w:val="00E7767D"/>
    <w:rsid w:val="00E800F6"/>
    <w:rsid w:val="00E92699"/>
    <w:rsid w:val="00E928AE"/>
    <w:rsid w:val="00E94A58"/>
    <w:rsid w:val="00E94FE7"/>
    <w:rsid w:val="00E97568"/>
    <w:rsid w:val="00EA1A76"/>
    <w:rsid w:val="00EA7CFA"/>
    <w:rsid w:val="00EB0E56"/>
    <w:rsid w:val="00EB57EC"/>
    <w:rsid w:val="00EB5814"/>
    <w:rsid w:val="00EC1FA6"/>
    <w:rsid w:val="00EC28ED"/>
    <w:rsid w:val="00EC5915"/>
    <w:rsid w:val="00EC6C3C"/>
    <w:rsid w:val="00ED0400"/>
    <w:rsid w:val="00ED04CE"/>
    <w:rsid w:val="00ED6814"/>
    <w:rsid w:val="00EE0588"/>
    <w:rsid w:val="00EE1785"/>
    <w:rsid w:val="00EE2600"/>
    <w:rsid w:val="00EE3200"/>
    <w:rsid w:val="00EE4D22"/>
    <w:rsid w:val="00EE5A68"/>
    <w:rsid w:val="00EF0E4C"/>
    <w:rsid w:val="00EF3199"/>
    <w:rsid w:val="00EF4E75"/>
    <w:rsid w:val="00F013CC"/>
    <w:rsid w:val="00F102A9"/>
    <w:rsid w:val="00F20A64"/>
    <w:rsid w:val="00F22934"/>
    <w:rsid w:val="00F40D68"/>
    <w:rsid w:val="00F40FA3"/>
    <w:rsid w:val="00F41E08"/>
    <w:rsid w:val="00F6055A"/>
    <w:rsid w:val="00F60826"/>
    <w:rsid w:val="00F658C7"/>
    <w:rsid w:val="00F7241D"/>
    <w:rsid w:val="00F84CD0"/>
    <w:rsid w:val="00F9506E"/>
    <w:rsid w:val="00F95AFA"/>
    <w:rsid w:val="00F962C7"/>
    <w:rsid w:val="00FC3C43"/>
    <w:rsid w:val="00FC3F49"/>
    <w:rsid w:val="00FC4058"/>
    <w:rsid w:val="00FC4E2C"/>
    <w:rsid w:val="00FD1148"/>
    <w:rsid w:val="00FE0B14"/>
    <w:rsid w:val="00FE5128"/>
    <w:rsid w:val="00FF0FE8"/>
    <w:rsid w:val="00FF3EDE"/>
    <w:rsid w:val="00FF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4C7AE9"/>
  <w15:docId w15:val="{EE276902-DCB6-4493-A8E3-6790741F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2FCE"/>
    <w:pPr>
      <w:spacing w:before="120" w:line="312" w:lineRule="auto"/>
      <w:ind w:firstLine="567"/>
      <w:jc w:val="both"/>
    </w:pPr>
    <w:rPr>
      <w:sz w:val="24"/>
      <w:szCs w:val="24"/>
    </w:rPr>
  </w:style>
  <w:style w:type="paragraph" w:styleId="Heading1">
    <w:name w:val="heading 1"/>
    <w:basedOn w:val="Normal"/>
    <w:next w:val="Normal"/>
    <w:link w:val="Heading1Char"/>
    <w:uiPriority w:val="9"/>
    <w:qFormat/>
    <w:rsid w:val="006F7DB0"/>
    <w:pPr>
      <w:keepNext/>
      <w:numPr>
        <w:numId w:val="1"/>
      </w:numPr>
      <w:spacing w:before="60" w:after="480" w:line="288" w:lineRule="auto"/>
      <w:jc w:val="center"/>
      <w:outlineLvl w:val="0"/>
    </w:pPr>
    <w:rPr>
      <w:rFonts w:cs="Arial"/>
      <w:b/>
      <w:bCs/>
      <w:caps/>
      <w:kern w:val="32"/>
      <w:sz w:val="30"/>
      <w:szCs w:val="32"/>
    </w:rPr>
  </w:style>
  <w:style w:type="paragraph" w:styleId="Heading2">
    <w:name w:val="heading 2"/>
    <w:basedOn w:val="Normal"/>
    <w:next w:val="Normal"/>
    <w:qFormat/>
    <w:rsid w:val="00916D44"/>
    <w:pPr>
      <w:keepNext/>
      <w:numPr>
        <w:ilvl w:val="1"/>
        <w:numId w:val="1"/>
      </w:numPr>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autoRedefine/>
    <w:qFormat/>
    <w:rsid w:val="00CD0B9D"/>
    <w:pPr>
      <w:keepNext/>
      <w:numPr>
        <w:numId w:val="4"/>
      </w:numPr>
      <w:outlineLvl w:val="3"/>
    </w:pPr>
    <w:rPr>
      <w:b/>
      <w:bCs/>
      <w:szCs w:val="28"/>
    </w:rPr>
  </w:style>
  <w:style w:type="paragraph" w:styleId="Heading5">
    <w:name w:val="heading 5"/>
    <w:basedOn w:val="Normal"/>
    <w:next w:val="Normal"/>
    <w:autoRedefine/>
    <w:qFormat/>
    <w:rsid w:val="00FC4E2C"/>
    <w:pPr>
      <w:numPr>
        <w:numId w:val="5"/>
      </w:numPr>
      <w:spacing w:before="240" w:after="60"/>
      <w:outlineLvl w:val="4"/>
    </w:pPr>
    <w:rPr>
      <w:b/>
      <w:bCs/>
      <w:i/>
      <w:iCs/>
      <w:szCs w:val="26"/>
    </w:rPr>
  </w:style>
  <w:style w:type="paragraph" w:styleId="Heading6">
    <w:name w:val="heading 6"/>
    <w:basedOn w:val="Normal"/>
    <w:next w:val="Normal"/>
    <w:rsid w:val="00597ACF"/>
    <w:pPr>
      <w:numPr>
        <w:ilvl w:val="5"/>
        <w:numId w:val="1"/>
      </w:numPr>
      <w:spacing w:before="240" w:after="60"/>
      <w:outlineLvl w:val="5"/>
    </w:pPr>
    <w:rPr>
      <w:b/>
      <w:bCs/>
      <w:sz w:val="22"/>
      <w:szCs w:val="22"/>
    </w:rPr>
  </w:style>
  <w:style w:type="paragraph" w:styleId="Heading7">
    <w:name w:val="heading 7"/>
    <w:basedOn w:val="Normal"/>
    <w:next w:val="Normal"/>
    <w:rsid w:val="00597ACF"/>
    <w:pPr>
      <w:numPr>
        <w:ilvl w:val="6"/>
        <w:numId w:val="1"/>
      </w:numPr>
      <w:spacing w:before="240" w:after="60"/>
      <w:outlineLvl w:val="6"/>
    </w:pPr>
  </w:style>
  <w:style w:type="paragraph" w:styleId="Heading8">
    <w:name w:val="heading 8"/>
    <w:basedOn w:val="Normal"/>
    <w:next w:val="Normal"/>
    <w:rsid w:val="00597ACF"/>
    <w:pPr>
      <w:numPr>
        <w:ilvl w:val="7"/>
        <w:numId w:val="1"/>
      </w:numPr>
      <w:spacing w:before="240" w:after="60"/>
      <w:outlineLvl w:val="7"/>
    </w:pPr>
    <w:rPr>
      <w:i/>
      <w:iCs/>
    </w:rPr>
  </w:style>
  <w:style w:type="paragraph" w:styleId="Heading9">
    <w:name w:val="heading 9"/>
    <w:basedOn w:val="Normal"/>
    <w:next w:val="Normal"/>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link w:val="CaptionChar"/>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rsid w:val="00EF3199"/>
    <w:pPr>
      <w:numPr>
        <w:numId w:val="2"/>
      </w:numPr>
      <w:spacing w:before="120" w:line="312" w:lineRule="auto"/>
      <w:ind w:left="0" w:firstLine="0"/>
    </w:pPr>
    <w:rPr>
      <w:b/>
      <w:sz w:val="24"/>
      <w:szCs w:val="24"/>
    </w:rPr>
  </w:style>
  <w:style w:type="paragraph" w:styleId="ListParagraph">
    <w:name w:val="List Paragraph"/>
    <w:basedOn w:val="Normal"/>
    <w:uiPriority w:val="1"/>
    <w:qFormat/>
    <w:rsid w:val="00EF3199"/>
    <w:pPr>
      <w:numPr>
        <w:numId w:val="6"/>
      </w:numPr>
      <w:ind w:left="36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EF3199"/>
    <w:rPr>
      <w:b/>
      <w:sz w:val="24"/>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4"/>
      <w:szCs w:val="24"/>
      <w:lang w:val="fr-FR"/>
    </w:rPr>
  </w:style>
  <w:style w:type="paragraph" w:styleId="NoSpacing">
    <w:name w:val="No Spacing"/>
    <w:rsid w:val="007F2B91"/>
    <w:pPr>
      <w:spacing w:before="60" w:after="60" w:line="288" w:lineRule="auto"/>
      <w:ind w:firstLine="426"/>
      <w:jc w:val="both"/>
    </w:pPr>
    <w:rPr>
      <w:sz w:val="26"/>
      <w:szCs w:val="26"/>
    </w:rPr>
  </w:style>
  <w:style w:type="character" w:customStyle="1" w:styleId="FooterChar">
    <w:name w:val="Footer Char"/>
    <w:basedOn w:val="DefaultParagraphFont"/>
    <w:link w:val="Footer"/>
    <w:uiPriority w:val="99"/>
    <w:rsid w:val="001C77DD"/>
    <w:rPr>
      <w:sz w:val="26"/>
      <w:szCs w:val="24"/>
    </w:rPr>
  </w:style>
  <w:style w:type="character" w:customStyle="1" w:styleId="Heading1Char">
    <w:name w:val="Heading 1 Char"/>
    <w:basedOn w:val="DefaultParagraphFont"/>
    <w:link w:val="Heading1"/>
    <w:uiPriority w:val="9"/>
    <w:rsid w:val="006F7DB0"/>
    <w:rPr>
      <w:rFonts w:cs="Arial"/>
      <w:b/>
      <w:bCs/>
      <w:caps/>
      <w:kern w:val="32"/>
      <w:sz w:val="30"/>
      <w:szCs w:val="32"/>
    </w:rPr>
  </w:style>
  <w:style w:type="paragraph" w:styleId="Bibliography">
    <w:name w:val="Bibliography"/>
    <w:basedOn w:val="Normal"/>
    <w:next w:val="Normal"/>
    <w:uiPriority w:val="37"/>
    <w:unhideWhenUsed/>
    <w:rsid w:val="00EC1FA6"/>
  </w:style>
  <w:style w:type="character" w:styleId="IntenseEmphasis">
    <w:name w:val="Intense Emphasis"/>
    <w:uiPriority w:val="21"/>
    <w:rsid w:val="004044A0"/>
    <w:rPr>
      <w:b/>
      <w:bCs/>
      <w:i/>
      <w:iCs/>
      <w:color w:val="4F81BD"/>
    </w:rPr>
  </w:style>
  <w:style w:type="paragraph" w:customStyle="1" w:styleId="Code">
    <w:name w:val="Code"/>
    <w:basedOn w:val="Normal"/>
    <w:link w:val="CodeChar"/>
    <w:qFormat/>
    <w:rsid w:val="00B96609"/>
    <w:pPr>
      <w:spacing w:after="60"/>
      <w:ind w:firstLine="0"/>
    </w:pPr>
    <w:rPr>
      <w:rFonts w:ascii="Courier New" w:hAnsi="Courier New"/>
      <w:sz w:val="20"/>
    </w:rPr>
  </w:style>
  <w:style w:type="paragraph" w:customStyle="1" w:styleId="TLTK">
    <w:name w:val="TLTK"/>
    <w:basedOn w:val="Normal"/>
    <w:link w:val="TLTKChar"/>
    <w:qFormat/>
    <w:rsid w:val="00E94FE7"/>
    <w:pPr>
      <w:ind w:firstLine="0"/>
    </w:pPr>
    <w:rPr>
      <w:noProof/>
    </w:rPr>
  </w:style>
  <w:style w:type="character" w:customStyle="1" w:styleId="CodeChar">
    <w:name w:val="Code Char"/>
    <w:basedOn w:val="Heading1Char"/>
    <w:link w:val="Code"/>
    <w:rsid w:val="00B96609"/>
    <w:rPr>
      <w:rFonts w:ascii="Courier New" w:hAnsi="Courier New" w:cs="Arial"/>
      <w:b w:val="0"/>
      <w:bCs w:val="0"/>
      <w:caps/>
      <w:kern w:val="32"/>
      <w:sz w:val="30"/>
      <w:szCs w:val="24"/>
    </w:rPr>
  </w:style>
  <w:style w:type="character" w:customStyle="1" w:styleId="TLTKChar">
    <w:name w:val="TLTK Char"/>
    <w:basedOn w:val="DefaultParagraphFont"/>
    <w:link w:val="TLTK"/>
    <w:rsid w:val="00E94FE7"/>
    <w:rPr>
      <w:noProof/>
      <w:sz w:val="24"/>
      <w:szCs w:val="24"/>
    </w:rPr>
  </w:style>
  <w:style w:type="paragraph" w:customStyle="1" w:styleId="Captions">
    <w:name w:val="Captions"/>
    <w:basedOn w:val="Caption"/>
    <w:link w:val="CaptionsChar"/>
    <w:qFormat/>
    <w:rsid w:val="00D27418"/>
    <w:rPr>
      <w:sz w:val="22"/>
    </w:rPr>
  </w:style>
  <w:style w:type="character" w:customStyle="1" w:styleId="CaptionChar">
    <w:name w:val="Caption Char"/>
    <w:basedOn w:val="DefaultParagraphFont"/>
    <w:link w:val="Caption"/>
    <w:rsid w:val="00D27418"/>
    <w:rPr>
      <w:bCs/>
      <w:sz w:val="26"/>
    </w:rPr>
  </w:style>
  <w:style w:type="character" w:customStyle="1" w:styleId="CaptionsChar">
    <w:name w:val="Captions Char"/>
    <w:basedOn w:val="CaptionChar"/>
    <w:link w:val="Captions"/>
    <w:rsid w:val="00D27418"/>
    <w:rPr>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062382">
      <w:bodyDiv w:val="1"/>
      <w:marLeft w:val="0"/>
      <w:marRight w:val="0"/>
      <w:marTop w:val="0"/>
      <w:marBottom w:val="0"/>
      <w:divBdr>
        <w:top w:val="none" w:sz="0" w:space="0" w:color="auto"/>
        <w:left w:val="none" w:sz="0" w:space="0" w:color="auto"/>
        <w:bottom w:val="none" w:sz="0" w:space="0" w:color="auto"/>
        <w:right w:val="none" w:sz="0" w:space="0" w:color="auto"/>
      </w:divBdr>
    </w:div>
    <w:div w:id="539711165">
      <w:bodyDiv w:val="1"/>
      <w:marLeft w:val="0"/>
      <w:marRight w:val="0"/>
      <w:marTop w:val="0"/>
      <w:marBottom w:val="0"/>
      <w:divBdr>
        <w:top w:val="none" w:sz="0" w:space="0" w:color="auto"/>
        <w:left w:val="none" w:sz="0" w:space="0" w:color="auto"/>
        <w:bottom w:val="none" w:sz="0" w:space="0" w:color="auto"/>
        <w:right w:val="none" w:sz="0" w:space="0" w:color="auto"/>
      </w:divBdr>
    </w:div>
    <w:div w:id="650600905">
      <w:bodyDiv w:val="1"/>
      <w:marLeft w:val="0"/>
      <w:marRight w:val="0"/>
      <w:marTop w:val="0"/>
      <w:marBottom w:val="0"/>
      <w:divBdr>
        <w:top w:val="none" w:sz="0" w:space="0" w:color="auto"/>
        <w:left w:val="none" w:sz="0" w:space="0" w:color="auto"/>
        <w:bottom w:val="none" w:sz="0" w:space="0" w:color="auto"/>
        <w:right w:val="none" w:sz="0" w:space="0" w:color="auto"/>
      </w:divBdr>
    </w:div>
    <w:div w:id="682324172">
      <w:bodyDiv w:val="1"/>
      <w:marLeft w:val="0"/>
      <w:marRight w:val="0"/>
      <w:marTop w:val="0"/>
      <w:marBottom w:val="0"/>
      <w:divBdr>
        <w:top w:val="none" w:sz="0" w:space="0" w:color="auto"/>
        <w:left w:val="none" w:sz="0" w:space="0" w:color="auto"/>
        <w:bottom w:val="none" w:sz="0" w:space="0" w:color="auto"/>
        <w:right w:val="none" w:sz="0" w:space="0" w:color="auto"/>
      </w:divBdr>
    </w:div>
    <w:div w:id="831681759">
      <w:bodyDiv w:val="1"/>
      <w:marLeft w:val="0"/>
      <w:marRight w:val="0"/>
      <w:marTop w:val="0"/>
      <w:marBottom w:val="0"/>
      <w:divBdr>
        <w:top w:val="none" w:sz="0" w:space="0" w:color="auto"/>
        <w:left w:val="none" w:sz="0" w:space="0" w:color="auto"/>
        <w:bottom w:val="none" w:sz="0" w:space="0" w:color="auto"/>
        <w:right w:val="none" w:sz="0" w:space="0" w:color="auto"/>
      </w:divBdr>
    </w:div>
    <w:div w:id="1074863333">
      <w:bodyDiv w:val="1"/>
      <w:marLeft w:val="0"/>
      <w:marRight w:val="0"/>
      <w:marTop w:val="0"/>
      <w:marBottom w:val="0"/>
      <w:divBdr>
        <w:top w:val="none" w:sz="0" w:space="0" w:color="auto"/>
        <w:left w:val="none" w:sz="0" w:space="0" w:color="auto"/>
        <w:bottom w:val="none" w:sz="0" w:space="0" w:color="auto"/>
        <w:right w:val="none" w:sz="0" w:space="0" w:color="auto"/>
      </w:divBdr>
    </w:div>
    <w:div w:id="1232347949">
      <w:bodyDiv w:val="1"/>
      <w:marLeft w:val="0"/>
      <w:marRight w:val="0"/>
      <w:marTop w:val="0"/>
      <w:marBottom w:val="0"/>
      <w:divBdr>
        <w:top w:val="none" w:sz="0" w:space="0" w:color="auto"/>
        <w:left w:val="none" w:sz="0" w:space="0" w:color="auto"/>
        <w:bottom w:val="none" w:sz="0" w:space="0" w:color="auto"/>
        <w:right w:val="none" w:sz="0" w:space="0" w:color="auto"/>
      </w:divBdr>
    </w:div>
    <w:div w:id="1471288869">
      <w:bodyDiv w:val="1"/>
      <w:marLeft w:val="0"/>
      <w:marRight w:val="0"/>
      <w:marTop w:val="0"/>
      <w:marBottom w:val="0"/>
      <w:divBdr>
        <w:top w:val="none" w:sz="0" w:space="0" w:color="auto"/>
        <w:left w:val="none" w:sz="0" w:space="0" w:color="auto"/>
        <w:bottom w:val="none" w:sz="0" w:space="0" w:color="auto"/>
        <w:right w:val="none" w:sz="0" w:space="0" w:color="auto"/>
      </w:divBdr>
    </w:div>
    <w:div w:id="1735393619">
      <w:bodyDiv w:val="1"/>
      <w:marLeft w:val="0"/>
      <w:marRight w:val="0"/>
      <w:marTop w:val="0"/>
      <w:marBottom w:val="0"/>
      <w:divBdr>
        <w:top w:val="none" w:sz="0" w:space="0" w:color="auto"/>
        <w:left w:val="none" w:sz="0" w:space="0" w:color="auto"/>
        <w:bottom w:val="none" w:sz="0" w:space="0" w:color="auto"/>
        <w:right w:val="none" w:sz="0" w:space="0" w:color="auto"/>
      </w:divBdr>
    </w:div>
    <w:div w:id="212835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wm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oleObject" Target="embeddings/oleObject4.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And06</b:Tag>
    <b:SourceType>Book</b:SourceType>
    <b:Guid>{4145CDD1-2704-43CC-AA59-187161F0042B}</b:Guid>
    <b:Author>
      <b:Author>
        <b:NameList>
          <b:Person>
            <b:Last>Tuner</b:Last>
            <b:First>Andrew</b:First>
          </b:Person>
        </b:NameList>
      </b:Author>
    </b:Author>
    <b:Title>Introduction to Neogeography</b:Title>
    <b:Year>2006</b:Year>
    <b:City>Sebastopol, CA USA</b:City>
    <b:Publisher>O'Reilly Media</b:Publisher>
    <b:RefOrder>1</b:RefOrder>
  </b:Source>
  <b:Source>
    <b:Tag>Hoà15</b:Tag>
    <b:SourceType>Book</b:SourceType>
    <b:Guid>{FB6374C5-29F9-46BD-8105-A5025044DEFB}</b:Guid>
    <b:Author>
      <b:Author>
        <b:Corporate>Hoàng Anh Đức, Lê Văn Hưng</b:Corporate>
      </b:Author>
    </b:Author>
    <b:Title>Thiết kế website</b:Title>
    <b:Year>2016</b:Year>
    <b:City>Hanoi</b:City>
    <b:Publisher>NXB Giáo dục Việt Nam</b:Publisher>
    <b:RefOrder>2</b:RefOrder>
  </b:Source>
  <b:Source>
    <b:Tag>Gli221</b:Tag>
    <b:SourceType>InternetSite</b:SourceType>
    <b:Guid>{9AE54B61-6B2B-394C-8AEA-B047CFE4E6A4}</b:Guid>
    <b:Author>
      <b:Author>
        <b:NameList>
          <b:Person>
            <b:Last>Writer</b:Last>
            <b:First>Glints</b:First>
          </b:Person>
        </b:NameList>
      </b:Author>
    </b:Author>
    <b:Title>Frontend, Backend, Fullstack là gì? Phân Biệt Frontend, Backend, Fullstack</b:Title>
    <b:URL>https://glints.com/vn/blog/frontend-la-gi-backend-la-gi-fullstack-la-gi</b:URL>
    <b:ProductionCompany>Glints</b:ProductionCompany>
    <b:Year>2022</b:Year>
    <b:Month>20</b:Month>
    <b:Day>07</b:Day>
    <b:YearAccessed>2023</b:YearAccessed>
    <b:MonthAccessed>06</b:MonthAccessed>
    <b:DayAccessed>20</b:DayAccessed>
    <b:RefOrder>1</b:RefOrder>
  </b:Source>
  <b:Source>
    <b:Tag>Top23</b:Tag>
    <b:SourceType>InternetSite</b:SourceType>
    <b:Guid>{EF704D48-1944-BF43-846B-23EF553DF20B}</b:Guid>
    <b:Author>
      <b:Author>
        <b:NameList>
          <b:Person>
            <b:Last>TopDev</b:Last>
          </b:Person>
        </b:NameList>
      </b:Author>
    </b:Author>
    <b:Title>HTML là gì?</b:Title>
    <b:URL>https://topdev.vn/blog/html-la-gi/</b:URL>
    <b:ProductionCompany>TopDev</b:ProductionCompany>
    <b:Year>2023</b:Year>
    <b:Month>06</b:Month>
    <b:Day>20</b:Day>
    <b:YearAccessed>2023</b:YearAccessed>
    <b:MonthAccessed>06</b:MonthAccessed>
    <b:DayAccessed>20</b:DayAccessed>
    <b:RefOrder>2</b:RefOrder>
  </b:Source>
  <b:Source>
    <b:Tag>Gli222</b:Tag>
    <b:SourceType>InternetSite</b:SourceType>
    <b:Guid>{890DEB9A-F7E6-124F-A55B-F4365ACB1963}</b:Guid>
    <b:Author>
      <b:Author>
        <b:NameList>
          <b:Person>
            <b:Last>Glints</b:Last>
          </b:Person>
        </b:NameList>
      </b:Author>
    </b:Author>
    <b:Title>CSS Là Gì? Ngôn Ngữ CSS Dùng Để Làm Gì?</b:Title>
    <b:URL>https://glints.com/vn/blog/css-la-gi/</b:URL>
    <b:ProductionCompany>Glints</b:ProductionCompany>
    <b:Year>2022</b:Year>
    <b:Month>11</b:Month>
    <b:Day>06</b:Day>
    <b:YearAccessed>2023</b:YearAccessed>
    <b:MonthAccessed>06</b:MonthAccessed>
    <b:DayAccessed>20</b:DayAccessed>
    <b:RefOrder>3</b:RefOrder>
  </b:Source>
  <b:Source>
    <b:Tag>Ngu21</b:Tag>
    <b:SourceType>InternetSite</b:SourceType>
    <b:Guid>{25039D6A-2421-4446-BE50-C25850675B8B}</b:Guid>
    <b:Author>
      <b:Author>
        <b:NameList>
          <b:Person>
            <b:Last>Hưng</b:Last>
            <b:First>Nguyễn</b:First>
          </b:Person>
        </b:NameList>
      </b:Author>
    </b:Author>
    <b:Title>JavaScript là gì? Kiến thức chi tiết về JavaScript cơ bản</b:Title>
    <b:URL>https://vietnix.vn/javascript-la-gi/</b:URL>
    <b:ProductionCompany>Vietnix</b:ProductionCompany>
    <b:Year>2021</b:Year>
    <b:Month>02</b:Month>
    <b:Day>19</b:Day>
    <b:YearAccessed>2023</b:YearAccessed>
    <b:MonthAccessed>06</b:MonthAccessed>
    <b:DayAccessed>20</b:DayAccessed>
    <b:RefOrder>4</b:RefOrder>
  </b:Source>
  <b:Source>
    <b:Tag>Ngu</b:Tag>
    <b:SourceType>InternetSite</b:SourceType>
    <b:Guid>{3004657A-D78E-EE48-BAC6-6BC55F247B2B}</b:Guid>
    <b:Author>
      <b:Author>
        <b:NameList>
          <b:Person>
            <b:Last>Hưng</b:Last>
            <b:First>Nguyễn</b:First>
          </b:Person>
        </b:NameList>
      </b:Author>
    </b:Author>
    <b:Title>Java là gì? Định nghĩa, ưu và nhược điểm của ngôn ngữ lập trình Java</b:Title>
    <b:URL>https://vietnix.vn/java-la-gi/</b:URL>
    <b:ProductionCompany>Vietnix</b:ProductionCompany>
    <b:Year>2022</b:Year>
    <b:Month>05</b:Month>
    <b:Day>07</b:Day>
    <b:YearAccessed>2023</b:YearAccessed>
    <b:MonthAccessed>06</b:MonthAccessed>
    <b:DayAccessed>20</b:DayAccessed>
    <b:RefOrder>5</b:RefOrder>
  </b:Source>
  <b:Source>
    <b:Tag>Ngu22</b:Tag>
    <b:SourceType>InternetSite</b:SourceType>
    <b:Guid>{82307237-C15D-9E49-86F7-EE4A23E377D3}</b:Guid>
    <b:Author>
      <b:Author>
        <b:NameList>
          <b:Person>
            <b:Last>Hưng</b:Last>
            <b:First>Nguyễn</b:First>
          </b:Person>
        </b:NameList>
      </b:Author>
    </b:Author>
    <b:Title>Spring Boot là gì? Những kiến thức cần chuẩn bị khi học Spring Boot</b:Title>
    <b:URL>https://vietnix.vn/spring-boot-la-gi/</b:URL>
    <b:ProductionCompany>Vietnix</b:ProductionCompany>
    <b:Year>2022</b:Year>
    <b:Month>07</b:Month>
    <b:Day>13</b:Day>
    <b:YearAccessed>2023</b:YearAccessed>
    <b:MonthAccessed>06</b:MonthAccessed>
    <b:DayAccessed>20</b:DayAccessed>
    <b:RefOrder>6</b:RefOrder>
  </b:Source>
  <b:Source>
    <b:Tag>Ngu211</b:Tag>
    <b:SourceType>InternetSite</b:SourceType>
    <b:Guid>{DE073AEF-05C1-D542-992C-8B180DBFE2D2}</b:Guid>
    <b:Author>
      <b:Author>
        <b:NameList>
          <b:Person>
            <b:Last>Hưng</b:Last>
            <b:First>Nguyễn</b:First>
          </b:Person>
        </b:NameList>
      </b:Author>
    </b:Author>
    <b:Title>MySQL là gì? Toàn bộ kiến thức về MySQL</b:Title>
    <b:URL>https://vietnix.vn/mysql-la-gi/</b:URL>
    <b:ProductionCompany>Vietnix</b:ProductionCompany>
    <b:Year>2021</b:Year>
    <b:Month>02</b:Month>
    <b:Day>19</b:Day>
    <b:YearAccessed>2023</b:YearAccessed>
    <b:MonthAccessed>06</b:MonthAccessed>
    <b:DayAccessed>20</b:DayAccessed>
    <b:RefOrder>7</b:RefOrder>
  </b:Source>
  <b:Source>
    <b:Tag>TOP22</b:Tag>
    <b:SourceType>InternetSite</b:SourceType>
    <b:Guid>{A6834CA1-B9EB-4619-BA14-351D1A9ED40C}</b:Guid>
    <b:Title>Java là gì? Tổng quan về ngôn ngữ lập trình java</b:Title>
    <b:Year>2022</b:Year>
    <b:Author>
      <b:Author>
        <b:NameList>
          <b:Person>
            <b:Last>TOPDev</b:Last>
          </b:Person>
        </b:NameList>
      </b:Author>
    </b:Author>
    <b:ProductionCompany>TOPDev</b:ProductionCompany>
    <b:Month>01</b:Month>
    <b:Day>01</b:Day>
    <b:YearAccessed>2022</b:YearAccessed>
    <b:MonthAccessed>07</b:MonthAccessed>
    <b:DayAccessed>06</b:DayAccessed>
    <b:URL>https://topdev.vn/blog/tong-quan-ve-ngon-ngu-lap-trinh-java/</b:URL>
    <b:RefOrder>7</b:RefOrder>
  </b:Source>
</b:Sources>
</file>

<file path=customXml/itemProps1.xml><?xml version="1.0" encoding="utf-8"?>
<ds:datastoreItem xmlns:ds="http://schemas.openxmlformats.org/officeDocument/2006/customXml" ds:itemID="{00BEB39F-3FC2-354D-A967-A5B9A5CC0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Settings\Tran Trung Chuyen\Desktop\Mau-DATN_(Unicode).dot</Template>
  <TotalTime>3334</TotalTime>
  <Pages>35</Pages>
  <Words>6722</Words>
  <Characters>38321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Mẫu Đồ Án Tốt Nghiệp</vt:lpstr>
    </vt:vector>
  </TitlesOfParts>
  <Manager>PGS.TS. Lê Văn Hưng</Manager>
  <Company>Bộ môn Công nghệ phần mềm - Khoa Công nghệ thông tin, Trường Đại học Mỏ-Địa chất</Company>
  <LinksUpToDate>false</LinksUpToDate>
  <CharactersWithSpaces>44954</CharactersWithSpaces>
  <SharedDoc>false</SharedDoc>
  <HyperlinkBase>http://www.humg.edu.vn/cntt</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Đồ Án Tốt Nghiệp</dc:title>
  <dc:subject>Van ban mau</dc:subject>
  <dc:creator>Hoàng Anh Đức</dc:creator>
  <cp:keywords>DATN, Do An Tot Nghiep, Mau Van Ban, Mẫu Đồ Án Tốt Nghiệp, CNPM, Công nghệ phần mềm</cp:keywords>
  <dc:description/>
  <cp:lastModifiedBy>LẠI DUY NGHĨA</cp:lastModifiedBy>
  <cp:revision>22</cp:revision>
  <dcterms:created xsi:type="dcterms:W3CDTF">2018-04-12T07:45:00Z</dcterms:created>
  <dcterms:modified xsi:type="dcterms:W3CDTF">2023-10-14T01:36:00Z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